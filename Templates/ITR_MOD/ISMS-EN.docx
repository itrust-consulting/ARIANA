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E039A0" w:rsidRPr="00406B94" w14:paraId="32FC1325" w14:textId="77777777" w:rsidTr="009240EA">
        <w:trPr>
          <w:trHeight w:hRule="exact" w:val="2324"/>
        </w:trPr>
        <w:tc>
          <w:tcPr>
            <w:tcW w:w="9748" w:type="dxa"/>
            <w:vAlign w:val="center"/>
          </w:tcPr>
          <w:p w14:paraId="7C03A5C9" w14:textId="77777777" w:rsidR="00E039A0" w:rsidRPr="00406B94" w:rsidRDefault="00E039A0" w:rsidP="006C1012">
            <w:pPr>
              <w:pStyle w:val="HDocProp"/>
            </w:pPr>
            <w:r w:rsidRPr="00406B94">
              <w:rPr>
                <w:noProof/>
              </w:rPr>
              <w:drawing>
                <wp:inline distT="0" distB="0" distL="0" distR="0" wp14:anchorId="7544C322" wp14:editId="69FEF133">
                  <wp:extent cx="2699293" cy="15443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982" cy="1545287"/>
                          </a:xfrm>
                          <a:prstGeom prst="rect">
                            <a:avLst/>
                          </a:prstGeom>
                        </pic:spPr>
                      </pic:pic>
                    </a:graphicData>
                  </a:graphic>
                </wp:inline>
              </w:drawing>
            </w:r>
          </w:p>
        </w:tc>
      </w:tr>
      <w:tr w:rsidR="00E039A0" w:rsidRPr="00406B94" w14:paraId="79FE401A" w14:textId="77777777" w:rsidTr="009240EA">
        <w:trPr>
          <w:trHeight w:hRule="exact" w:val="793"/>
        </w:trPr>
        <w:tc>
          <w:tcPr>
            <w:tcW w:w="9748" w:type="dxa"/>
            <w:vAlign w:val="center"/>
          </w:tcPr>
          <w:p w14:paraId="0B77477D" w14:textId="77777777" w:rsidR="00E039A0" w:rsidRPr="00406B94" w:rsidRDefault="00E039A0" w:rsidP="0078240C">
            <w:pPr>
              <w:pStyle w:val="BodyOfText"/>
            </w:pPr>
          </w:p>
        </w:tc>
      </w:tr>
      <w:tr w:rsidR="00E039A0" w:rsidRPr="009311AB" w14:paraId="2F5DEC1B" w14:textId="77777777" w:rsidTr="009240EA">
        <w:trPr>
          <w:trHeight w:hRule="exact" w:val="2341"/>
        </w:trPr>
        <w:tc>
          <w:tcPr>
            <w:tcW w:w="9748" w:type="dxa"/>
            <w:vAlign w:val="center"/>
          </w:tcPr>
          <w:p w14:paraId="29EE2068" w14:textId="77777777" w:rsidR="00E039A0" w:rsidRPr="0075620A" w:rsidRDefault="00000000" w:rsidP="0078240C">
            <w:pPr>
              <w:pStyle w:val="Title"/>
              <w:rPr>
                <w:lang w:val="en-GB"/>
              </w:rPr>
            </w:pPr>
            <w:sdt>
              <w:sdtPr>
                <w:rPr>
                  <w:lang w:val="en-GB"/>
                </w:rPr>
                <w:alias w:val="Title"/>
                <w:tag w:val=""/>
                <w:id w:val="-284271350"/>
                <w:placeholder>
                  <w:docPart w:val="AAB94911669D47D99F839740D218D50B"/>
                </w:placeholder>
                <w:dataBinding w:prefixMappings="xmlns:ns0='http://purl.org/dc/elements/1.1/' xmlns:ns1='http://schemas.openxmlformats.org/package/2006/metadata/core-properties' " w:xpath="/ns1:coreProperties[1]/ns0:title[1]" w:storeItemID="{6C3C8BC8-F283-45AE-878A-BAB7291924A1}"/>
                <w:text w:multiLine="1"/>
              </w:sdtPr>
              <w:sdtContent>
                <w:r w:rsidR="00E039A0" w:rsidRPr="0075620A">
                  <w:rPr>
                    <w:lang w:val="en-GB"/>
                  </w:rPr>
                  <w:t>Information Security Management System</w:t>
                </w:r>
                <w:r w:rsidR="00E039A0" w:rsidRPr="0075620A">
                  <w:rPr>
                    <w:lang w:val="en-GB"/>
                  </w:rPr>
                  <w:br/>
                  <w:t xml:space="preserve"> (ISMS)</w:t>
                </w:r>
              </w:sdtContent>
            </w:sdt>
          </w:p>
        </w:tc>
      </w:tr>
      <w:bookmarkStart w:id="0" w:name="_Hlk41586320"/>
      <w:tr w:rsidR="00E039A0" w:rsidRPr="0069252A" w14:paraId="0C78238B" w14:textId="77777777" w:rsidTr="009240EA">
        <w:trPr>
          <w:trHeight w:val="1464"/>
        </w:trPr>
        <w:tc>
          <w:tcPr>
            <w:tcW w:w="9748" w:type="dxa"/>
          </w:tcPr>
          <w:p w14:paraId="413795BC" w14:textId="77777777" w:rsidR="00B36043" w:rsidRPr="0069252A" w:rsidRDefault="00000000" w:rsidP="009240EA">
            <w:pPr>
              <w:pStyle w:val="Subtitle"/>
              <w:rPr>
                <w:lang w:val="en-GB"/>
              </w:rPr>
            </w:pPr>
            <w:sdt>
              <w:sdtPr>
                <w:rPr>
                  <w:highlight w:val="yellow"/>
                  <w:lang w:val="en-GB"/>
                </w:rPr>
                <w:alias w:val="Subject"/>
                <w:tag w:val=""/>
                <w:id w:val="-1787732597"/>
                <w:placeholder>
                  <w:docPart w:val="3C4FD53C1CBB45D1B55A935C9D524A76"/>
                </w:placeholder>
                <w:dataBinding w:prefixMappings="xmlns:ns0='http://purl.org/dc/elements/1.1/' xmlns:ns1='http://schemas.openxmlformats.org/package/2006/metadata/core-properties' " w:xpath="/ns1:coreProperties[1]/ns0:subject[1]" w:storeItemID="{6C3C8BC8-F283-45AE-878A-BAB7291924A1}"/>
                <w:text w:multiLine="1"/>
              </w:sdtPr>
              <w:sdtContent>
                <w:r w:rsidR="00191DAB" w:rsidRPr="00A17302">
                  <w:rPr>
                    <w:highlight w:val="yellow"/>
                    <w:lang w:val="en-GB"/>
                  </w:rPr>
                  <w:t xml:space="preserve">Word template </w:t>
                </w:r>
                <w:r w:rsidR="00191DAB" w:rsidRPr="00A17302">
                  <w:rPr>
                    <w:highlight w:val="yellow"/>
                    <w:lang w:val="en-GB"/>
                  </w:rPr>
                  <w:br/>
                  <w:t>(ITR-WordTempl)</w:t>
                </w:r>
              </w:sdtContent>
            </w:sdt>
            <w:bookmarkEnd w:id="0"/>
          </w:p>
        </w:tc>
      </w:tr>
      <w:tr w:rsidR="009240EA" w:rsidRPr="0069252A" w14:paraId="09F9439B" w14:textId="77777777" w:rsidTr="009240EA">
        <w:trPr>
          <w:trHeight w:val="949"/>
          <w:hidden/>
        </w:trPr>
        <w:tc>
          <w:tcPr>
            <w:tcW w:w="9748" w:type="dxa"/>
          </w:tcPr>
          <w:p w14:paraId="77F84197" w14:textId="77777777" w:rsidR="009240EA" w:rsidRDefault="009240EA" w:rsidP="009240EA">
            <w:pPr>
              <w:pStyle w:val="Hidden"/>
              <w:rPr>
                <w:highlight w:val="yellow"/>
                <w:lang w:val="en-GB"/>
              </w:rPr>
            </w:pPr>
            <w:r w:rsidRPr="0069252A">
              <w:rPr>
                <w:lang w:val="en-GB"/>
              </w:rPr>
              <w:t>The green text is taken from the standard or contains justifications. It must be removed before publication. It is in " Hidden" style which may or may not appear when printed, depending on the print display options in Word.</w:t>
            </w:r>
          </w:p>
        </w:tc>
      </w:tr>
      <w:tr w:rsidR="009240EA" w:rsidRPr="0069252A" w14:paraId="25E5D56F" w14:textId="77777777" w:rsidTr="009240EA">
        <w:trPr>
          <w:trHeight w:val="1446"/>
          <w:hidden/>
        </w:trPr>
        <w:tc>
          <w:tcPr>
            <w:tcW w:w="9748" w:type="dxa"/>
            <w:vAlign w:val="center"/>
          </w:tcPr>
          <w:p w14:paraId="3AA34DA0" w14:textId="77777777" w:rsidR="009240EA" w:rsidRDefault="009240EA" w:rsidP="009240EA">
            <w:pPr>
              <w:pStyle w:val="Hidden"/>
              <w:rPr>
                <w:highlight w:val="yellow"/>
                <w:lang w:val="en-GB"/>
              </w:rPr>
            </w:pPr>
            <w:r w:rsidRPr="009240EA">
              <w:rPr>
                <w:color w:val="000000" w:themeColor="text1"/>
                <w:highlight w:val="yellow"/>
                <w:lang w:val="en-GB"/>
              </w:rPr>
              <w:t xml:space="preserve">The text </w:t>
            </w:r>
            <w:r>
              <w:rPr>
                <w:color w:val="000000" w:themeColor="text1"/>
                <w:highlight w:val="yellow"/>
                <w:lang w:val="en-GB"/>
              </w:rPr>
              <w:t xml:space="preserve">(Chapter, Paragraph, Sentence or Word) </w:t>
            </w:r>
            <w:r w:rsidRPr="009240EA">
              <w:rPr>
                <w:color w:val="000000" w:themeColor="text1"/>
                <w:highlight w:val="yellow"/>
                <w:lang w:val="en-GB"/>
              </w:rPr>
              <w:t>highlighted in yellow must be changed or removed when making a new document.</w:t>
            </w:r>
          </w:p>
        </w:tc>
      </w:tr>
    </w:tbl>
    <w:p w14:paraId="7D39C2C9" w14:textId="77777777" w:rsidR="00E039A0" w:rsidRPr="00406B94" w:rsidRDefault="00E039A0" w:rsidP="0078240C">
      <w:pPr>
        <w:pStyle w:val="HDocProp"/>
      </w:pPr>
      <w:r w:rsidRPr="00406B94">
        <w:t>General information</w:t>
      </w:r>
    </w:p>
    <w:tbl>
      <w:tblPr>
        <w:tblStyle w:val="TableCNormal"/>
        <w:tblW w:w="4946" w:type="pct"/>
        <w:tblLook w:val="0680" w:firstRow="0" w:lastRow="0" w:firstColumn="1" w:lastColumn="0" w:noHBand="1" w:noVBand="1"/>
      </w:tblPr>
      <w:tblGrid>
        <w:gridCol w:w="2348"/>
        <w:gridCol w:w="7280"/>
      </w:tblGrid>
      <w:tr w:rsidR="00E039A0" w:rsidRPr="00406B94" w14:paraId="35CCD5CA" w14:textId="77777777" w:rsidTr="00E921E2">
        <w:trPr>
          <w:trHeight w:val="104"/>
        </w:trPr>
        <w:tc>
          <w:tcPr>
            <w:cnfStyle w:val="001000000000" w:firstRow="0" w:lastRow="0" w:firstColumn="1" w:lastColumn="0" w:oddVBand="0" w:evenVBand="0" w:oddHBand="0" w:evenHBand="0" w:firstRowFirstColumn="0" w:firstRowLastColumn="0" w:lastRowFirstColumn="0" w:lastRowLastColumn="0"/>
            <w:tcW w:w="2376" w:type="dxa"/>
            <w:noWrap/>
          </w:tcPr>
          <w:p w14:paraId="2BF29374" w14:textId="77777777" w:rsidR="00E039A0" w:rsidRPr="00406B94" w:rsidRDefault="00E039A0" w:rsidP="008C6F39">
            <w:pPr>
              <w:pStyle w:val="TabHeader1"/>
              <w:rPr>
                <w:lang w:val="en-GB"/>
              </w:rPr>
            </w:pPr>
            <w:r w:rsidRPr="00406B94">
              <w:rPr>
                <w:lang w:val="en-GB"/>
              </w:rPr>
              <w:t>Type</w:t>
            </w:r>
          </w:p>
        </w:tc>
        <w:tc>
          <w:tcPr>
            <w:tcW w:w="7372" w:type="dxa"/>
            <w:noWrap/>
          </w:tcPr>
          <w:p w14:paraId="140F9B7D" w14:textId="77777777" w:rsidR="00E039A0" w:rsidRPr="00124F8C" w:rsidRDefault="00000000"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sdt>
              <w:sdtPr>
                <w:rPr>
                  <w:highlight w:val="yellow"/>
                </w:rPr>
                <w:alias w:val="Category"/>
                <w:tag w:val=""/>
                <w:id w:val="1406035983"/>
                <w:dataBinding w:prefixMappings="xmlns:ns0='http://purl.org/dc/elements/1.1/' xmlns:ns1='http://schemas.openxmlformats.org/package/2006/metadata/core-properties' " w:xpath="/ns1:coreProperties[1]/ns1:category[1]" w:storeItemID="{6C3C8BC8-F283-45AE-878A-BAB7291924A1}"/>
                <w:text/>
              </w:sdtPr>
              <w:sdtContent>
                <w:r w:rsidR="00124F8C" w:rsidRPr="00124F8C">
                  <w:rPr>
                    <w:highlight w:val="yellow"/>
                  </w:rPr>
                  <w:t>Template (TPL)</w:t>
                </w:r>
              </w:sdtContent>
            </w:sdt>
          </w:p>
        </w:tc>
      </w:tr>
      <w:tr w:rsidR="00E039A0" w:rsidRPr="00406B94" w14:paraId="19B739B8" w14:textId="77777777" w:rsidTr="00E921E2">
        <w:trPr>
          <w:trHeight w:val="137"/>
        </w:trPr>
        <w:tc>
          <w:tcPr>
            <w:cnfStyle w:val="001000000000" w:firstRow="0" w:lastRow="0" w:firstColumn="1" w:lastColumn="0" w:oddVBand="0" w:evenVBand="0" w:oddHBand="0" w:evenHBand="0" w:firstRowFirstColumn="0" w:firstRowLastColumn="0" w:lastRowFirstColumn="0" w:lastRowLastColumn="0"/>
            <w:tcW w:w="2376" w:type="dxa"/>
            <w:noWrap/>
          </w:tcPr>
          <w:p w14:paraId="0E3275E3" w14:textId="77777777" w:rsidR="00E039A0" w:rsidRPr="00406B94" w:rsidRDefault="00E039A0" w:rsidP="008C6F39">
            <w:pPr>
              <w:pStyle w:val="TabHeader1"/>
              <w:rPr>
                <w:lang w:val="en-GB"/>
              </w:rPr>
            </w:pPr>
            <w:r w:rsidRPr="00406B94">
              <w:rPr>
                <w:lang w:val="en-GB"/>
              </w:rPr>
              <w:t>Reference</w:t>
            </w:r>
          </w:p>
        </w:tc>
        <w:tc>
          <w:tcPr>
            <w:tcW w:w="7372" w:type="dxa"/>
            <w:noWrap/>
          </w:tcPr>
          <w:p w14:paraId="40E12E3A" w14:textId="77777777" w:rsidR="00E039A0" w:rsidRPr="00124F8C" w:rsidRDefault="00C02335"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sidRPr="00124F8C">
              <w:rPr>
                <w:highlight w:val="yellow"/>
                <w:lang w:val="en-GB"/>
              </w:rPr>
              <w:t>ISMS-EN</w:t>
            </w:r>
          </w:p>
        </w:tc>
      </w:tr>
      <w:tr w:rsidR="00E039A0" w:rsidRPr="00406B94" w14:paraId="30E474B0" w14:textId="77777777" w:rsidTr="00E921E2">
        <w:trPr>
          <w:trHeight w:val="172"/>
        </w:trPr>
        <w:tc>
          <w:tcPr>
            <w:cnfStyle w:val="001000000000" w:firstRow="0" w:lastRow="0" w:firstColumn="1" w:lastColumn="0" w:oddVBand="0" w:evenVBand="0" w:oddHBand="0" w:evenHBand="0" w:firstRowFirstColumn="0" w:firstRowLastColumn="0" w:lastRowFirstColumn="0" w:lastRowLastColumn="0"/>
            <w:tcW w:w="2376" w:type="dxa"/>
            <w:noWrap/>
          </w:tcPr>
          <w:p w14:paraId="252E08BC" w14:textId="77777777" w:rsidR="00E039A0" w:rsidRPr="00406B94" w:rsidRDefault="00E039A0" w:rsidP="008C6F39">
            <w:pPr>
              <w:pStyle w:val="TabHeader1"/>
              <w:rPr>
                <w:lang w:val="en-GB"/>
              </w:rPr>
            </w:pPr>
            <w:r w:rsidRPr="00406B94">
              <w:rPr>
                <w:lang w:val="en-GB"/>
              </w:rPr>
              <w:t>Version</w:t>
            </w:r>
          </w:p>
        </w:tc>
        <w:tc>
          <w:tcPr>
            <w:tcW w:w="7372" w:type="dxa"/>
            <w:noWrap/>
          </w:tcPr>
          <w:p w14:paraId="7211D34F" w14:textId="5804CD7D" w:rsidR="00E039A0" w:rsidRPr="00124F8C" w:rsidRDefault="00000000"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sdt>
              <w:sdtPr>
                <w:rPr>
                  <w:highlight w:val="yellow"/>
                </w:rPr>
                <w:alias w:val="Version"/>
                <w:tag w:val=""/>
                <w:id w:val="2063516404"/>
                <w:placeholder>
                  <w:docPart w:val="5ED87B71C5FD42439179E94381E356A4"/>
                </w:placeholder>
                <w:dataBinding w:prefixMappings="xmlns:ns0='http://purl.org/dc/elements/1.1/' xmlns:ns1='http://schemas.openxmlformats.org/package/2006/metadata/core-properties' " w:xpath="/ns1:coreProperties[1]/ns1:keywords[1]" w:storeItemID="{6C3C8BC8-F283-45AE-878A-BAB7291924A1}"/>
                <w:text/>
              </w:sdtPr>
              <w:sdtContent>
                <w:r w:rsidR="00C53256" w:rsidRPr="00124F8C">
                  <w:rPr>
                    <w:highlight w:val="yellow"/>
                  </w:rPr>
                  <w:t>1</w:t>
                </w:r>
                <w:r w:rsidR="008F0709">
                  <w:rPr>
                    <w:highlight w:val="yellow"/>
                  </w:rPr>
                  <w:t>.</w:t>
                </w:r>
                <w:r w:rsidR="00AD416B">
                  <w:rPr>
                    <w:highlight w:val="yellow"/>
                  </w:rPr>
                  <w:t>8</w:t>
                </w:r>
              </w:sdtContent>
            </w:sdt>
          </w:p>
        </w:tc>
      </w:tr>
      <w:tr w:rsidR="00E039A0" w:rsidRPr="00406B94" w14:paraId="50BAA02C" w14:textId="77777777" w:rsidTr="00E921E2">
        <w:trPr>
          <w:trHeight w:val="42"/>
        </w:trPr>
        <w:tc>
          <w:tcPr>
            <w:cnfStyle w:val="001000000000" w:firstRow="0" w:lastRow="0" w:firstColumn="1" w:lastColumn="0" w:oddVBand="0" w:evenVBand="0" w:oddHBand="0" w:evenHBand="0" w:firstRowFirstColumn="0" w:firstRowLastColumn="0" w:lastRowFirstColumn="0" w:lastRowLastColumn="0"/>
            <w:tcW w:w="2376" w:type="dxa"/>
            <w:noWrap/>
          </w:tcPr>
          <w:p w14:paraId="475D487F" w14:textId="77777777" w:rsidR="00E039A0" w:rsidRPr="00406B94" w:rsidRDefault="00E039A0" w:rsidP="008C6F39">
            <w:pPr>
              <w:pStyle w:val="TabHeader1"/>
              <w:rPr>
                <w:lang w:val="en-GB"/>
              </w:rPr>
            </w:pPr>
            <w:r w:rsidRPr="00406B94">
              <w:rPr>
                <w:lang w:val="en-GB"/>
              </w:rPr>
              <w:t>State</w:t>
            </w:r>
          </w:p>
        </w:tc>
        <w:sdt>
          <w:sdtPr>
            <w:rPr>
              <w:highlight w:val="yellow"/>
            </w:rPr>
            <w:alias w:val="State"/>
            <w:tag w:val="État"/>
            <w:id w:val="-566890232"/>
            <w:placeholder>
              <w:docPart w:val="3407F1FF037E44ADB431C0B5095C53CD"/>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Content>
            <w:tc>
              <w:tcPr>
                <w:tcW w:w="7372" w:type="dxa"/>
                <w:noWrap/>
              </w:tcPr>
              <w:p w14:paraId="60B311B1" w14:textId="77777777" w:rsidR="00E039A0" w:rsidRPr="00124F8C" w:rsidRDefault="00E039A0"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sidRPr="00124F8C">
                  <w:rPr>
                    <w:highlight w:val="yellow"/>
                    <w:lang w:val="en-GB"/>
                  </w:rPr>
                  <w:t>Final</w:t>
                </w:r>
              </w:p>
            </w:tc>
          </w:sdtContent>
        </w:sdt>
      </w:tr>
      <w:tr w:rsidR="00E039A0" w:rsidRPr="00406B94" w14:paraId="7279B0CE" w14:textId="77777777" w:rsidTr="00E921E2">
        <w:trPr>
          <w:trHeight w:val="98"/>
        </w:trPr>
        <w:tc>
          <w:tcPr>
            <w:cnfStyle w:val="001000000000" w:firstRow="0" w:lastRow="0" w:firstColumn="1" w:lastColumn="0" w:oddVBand="0" w:evenVBand="0" w:oddHBand="0" w:evenHBand="0" w:firstRowFirstColumn="0" w:firstRowLastColumn="0" w:lastRowFirstColumn="0" w:lastRowLastColumn="0"/>
            <w:tcW w:w="2376" w:type="dxa"/>
            <w:noWrap/>
          </w:tcPr>
          <w:p w14:paraId="229F8EE7" w14:textId="77777777" w:rsidR="00E039A0" w:rsidRPr="00406B94" w:rsidRDefault="00E039A0" w:rsidP="008C6F39">
            <w:pPr>
              <w:pStyle w:val="TabHeader1"/>
              <w:rPr>
                <w:lang w:val="en-GB"/>
              </w:rPr>
            </w:pPr>
            <w:r w:rsidRPr="00406B94">
              <w:rPr>
                <w:lang w:val="en-GB"/>
              </w:rPr>
              <w:t>Owner</w:t>
            </w:r>
          </w:p>
        </w:tc>
        <w:tc>
          <w:tcPr>
            <w:tcW w:w="7372" w:type="dxa"/>
            <w:noWrap/>
          </w:tcPr>
          <w:p w14:paraId="5E3A025E" w14:textId="14F76CF5" w:rsidR="00E039A0" w:rsidRPr="00124F8C" w:rsidRDefault="0082051D"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Pr>
                <w:highlight w:val="yellow"/>
                <w:lang w:val="en-GB"/>
              </w:rPr>
              <w:t>C. Harpes</w:t>
            </w:r>
          </w:p>
        </w:tc>
      </w:tr>
      <w:tr w:rsidR="00E039A0" w:rsidRPr="00406B94" w14:paraId="430597DD" w14:textId="77777777" w:rsidTr="00E921E2">
        <w:trPr>
          <w:trHeight w:val="131"/>
        </w:trPr>
        <w:tc>
          <w:tcPr>
            <w:cnfStyle w:val="001000000000" w:firstRow="0" w:lastRow="0" w:firstColumn="1" w:lastColumn="0" w:oddVBand="0" w:evenVBand="0" w:oddHBand="0" w:evenHBand="0" w:firstRowFirstColumn="0" w:firstRowLastColumn="0" w:lastRowFirstColumn="0" w:lastRowLastColumn="0"/>
            <w:tcW w:w="2376" w:type="dxa"/>
            <w:noWrap/>
          </w:tcPr>
          <w:p w14:paraId="4180B4D0" w14:textId="77777777" w:rsidR="00E039A0" w:rsidRPr="00406B94" w:rsidRDefault="00E039A0" w:rsidP="008C6F39">
            <w:pPr>
              <w:pStyle w:val="TabHeader1"/>
              <w:rPr>
                <w:lang w:val="en-GB"/>
              </w:rPr>
            </w:pPr>
            <w:r w:rsidRPr="00406B94">
              <w:rPr>
                <w:lang w:val="en-GB"/>
              </w:rPr>
              <w:t>Application date</w:t>
            </w:r>
          </w:p>
        </w:tc>
        <w:sdt>
          <w:sdtPr>
            <w:rPr>
              <w:highlight w:val="yellow"/>
            </w:rPr>
            <w:alias w:val="Approval date"/>
            <w:tag w:val="Approval date"/>
            <w:id w:val="-1232544643"/>
            <w:placeholder>
              <w:docPart w:val="E84CC0F461994831AEE18EF6BF8DF58F"/>
            </w:placeholder>
            <w:date w:fullDate="2023-09-14T00:00:00Z">
              <w:dateFormat w:val="dd/MM/yyyy"/>
              <w:lid w:val="fr-LU"/>
              <w:storeMappedDataAs w:val="dateTime"/>
              <w:calendar w:val="gregorian"/>
            </w:date>
          </w:sdtPr>
          <w:sdtContent>
            <w:tc>
              <w:tcPr>
                <w:tcW w:w="7372" w:type="dxa"/>
                <w:noWrap/>
              </w:tcPr>
              <w:p w14:paraId="01A571A6" w14:textId="4335579B" w:rsidR="00E039A0" w:rsidRPr="00124F8C" w:rsidRDefault="00AD416B" w:rsidP="008A7547">
                <w:pPr>
                  <w:pStyle w:val="TabText1"/>
                  <w:cnfStyle w:val="000000000000" w:firstRow="0" w:lastRow="0" w:firstColumn="0" w:lastColumn="0" w:oddVBand="0" w:evenVBand="0" w:oddHBand="0" w:evenHBand="0" w:firstRowFirstColumn="0" w:firstRowLastColumn="0" w:lastRowFirstColumn="0" w:lastRowLastColumn="0"/>
                  <w:rPr>
                    <w:highlight w:val="yellow"/>
                    <w:lang w:val="en-GB"/>
                  </w:rPr>
                </w:pPr>
                <w:r>
                  <w:rPr>
                    <w:highlight w:val="yellow"/>
                    <w:lang w:val="fr-LU"/>
                  </w:rPr>
                  <w:t>14/09/2023</w:t>
                </w:r>
              </w:p>
            </w:tc>
          </w:sdtContent>
        </w:sdt>
      </w:tr>
      <w:tr w:rsidR="00E039A0" w:rsidRPr="00406B94" w14:paraId="68FC2397" w14:textId="77777777" w:rsidTr="00E921E2">
        <w:trPr>
          <w:trHeight w:val="42"/>
        </w:trPr>
        <w:tc>
          <w:tcPr>
            <w:cnfStyle w:val="001000000000" w:firstRow="0" w:lastRow="0" w:firstColumn="1" w:lastColumn="0" w:oddVBand="0" w:evenVBand="0" w:oddHBand="0" w:evenHBand="0" w:firstRowFirstColumn="0" w:firstRowLastColumn="0" w:lastRowFirstColumn="0" w:lastRowLastColumn="0"/>
            <w:tcW w:w="2376" w:type="dxa"/>
            <w:noWrap/>
          </w:tcPr>
          <w:p w14:paraId="489FD9B8" w14:textId="77777777" w:rsidR="00E039A0" w:rsidRPr="00406B94" w:rsidRDefault="00E039A0" w:rsidP="008C6F39">
            <w:pPr>
              <w:pStyle w:val="TabHeader1"/>
              <w:rPr>
                <w:lang w:val="en-GB"/>
              </w:rPr>
            </w:pPr>
            <w:r w:rsidRPr="00406B94">
              <w:rPr>
                <w:lang w:val="en-GB"/>
              </w:rPr>
              <w:t>Classification</w:t>
            </w:r>
          </w:p>
        </w:tc>
        <w:sdt>
          <w:sdtPr>
            <w:rPr>
              <w:highlight w:val="yellow"/>
            </w:rPr>
            <w:alias w:val="Classification"/>
            <w:tag w:val=""/>
            <w:id w:val="1348145226"/>
            <w:placeholder>
              <w:docPart w:val="762A324D32124D8184E0C2D3CEEC33F3"/>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372" w:type="dxa"/>
                <w:noWrap/>
              </w:tcPr>
              <w:p w14:paraId="37704462" w14:textId="61B89B99" w:rsidR="00E039A0" w:rsidRPr="00406B94" w:rsidRDefault="00E039A0"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rsidRPr="00406B94">
                  <w:rPr>
                    <w:highlight w:val="yellow"/>
                    <w:lang w:val="en-GB"/>
                  </w:rPr>
                  <w:t>Internal</w:t>
                </w:r>
                <w:r w:rsidR="00AD416B">
                  <w:rPr>
                    <w:highlight w:val="yellow"/>
                    <w:lang w:val="en-GB"/>
                  </w:rPr>
                  <w:t xml:space="preserve"> (IN)</w:t>
                </w:r>
              </w:p>
            </w:tc>
          </w:sdtContent>
        </w:sdt>
      </w:tr>
    </w:tbl>
    <w:p w14:paraId="2BEE3657" w14:textId="77777777" w:rsidR="00E039A0" w:rsidRPr="00406B94" w:rsidRDefault="00E039A0" w:rsidP="00A06132">
      <w:pPr>
        <w:pStyle w:val="BodyOfText"/>
      </w:pPr>
      <w:r w:rsidRPr="00406B94">
        <w:br w:type="page"/>
      </w:r>
    </w:p>
    <w:p w14:paraId="6CA78351" w14:textId="77777777" w:rsidR="00191DAB" w:rsidRPr="00F0250E" w:rsidRDefault="00191DAB" w:rsidP="00191DAB">
      <w:pPr>
        <w:pStyle w:val="HDocProp"/>
      </w:pPr>
      <w:r>
        <w:lastRenderedPageBreak/>
        <w:t>Document h</w:t>
      </w:r>
      <w:r w:rsidRPr="00F0250E">
        <w:t>istory</w:t>
      </w:r>
    </w:p>
    <w:tbl>
      <w:tblPr>
        <w:tblStyle w:val="TableBLight"/>
        <w:tblW w:w="5000" w:type="pct"/>
        <w:tblLayout w:type="fixed"/>
        <w:tblLook w:val="0620" w:firstRow="1" w:lastRow="0" w:firstColumn="0" w:lastColumn="0" w:noHBand="1" w:noVBand="1"/>
      </w:tblPr>
      <w:tblGrid>
        <w:gridCol w:w="1555"/>
        <w:gridCol w:w="1275"/>
        <w:gridCol w:w="1248"/>
        <w:gridCol w:w="5550"/>
      </w:tblGrid>
      <w:tr w:rsidR="00191DAB" w:rsidRPr="00F0250E" w14:paraId="6889C64C" w14:textId="77777777" w:rsidTr="00E921E2">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7165A0DA" w14:textId="77777777" w:rsidR="00191DAB" w:rsidRPr="00F0250E" w:rsidRDefault="00191DAB" w:rsidP="009311AB">
            <w:pPr>
              <w:pStyle w:val="TabHeader1"/>
              <w:rPr>
                <w:b w:val="0"/>
              </w:rPr>
            </w:pPr>
            <w:r w:rsidRPr="00F0250E">
              <w:t>Version</w:t>
            </w:r>
          </w:p>
        </w:tc>
        <w:tc>
          <w:tcPr>
            <w:tcW w:w="662" w:type="pct"/>
            <w:noWrap/>
          </w:tcPr>
          <w:p w14:paraId="62D8B0B9" w14:textId="77777777" w:rsidR="00191DAB" w:rsidRPr="00F0250E" w:rsidRDefault="00191DAB" w:rsidP="009311AB">
            <w:pPr>
              <w:pStyle w:val="TabHeader1"/>
              <w:rPr>
                <w:b w:val="0"/>
              </w:rPr>
            </w:pPr>
            <w:r w:rsidRPr="00F0250E">
              <w:t>Date</w:t>
            </w:r>
          </w:p>
        </w:tc>
        <w:tc>
          <w:tcPr>
            <w:tcW w:w="648" w:type="pct"/>
            <w:noWrap/>
          </w:tcPr>
          <w:p w14:paraId="2E0087D8" w14:textId="77777777" w:rsidR="00191DAB" w:rsidRPr="00F0250E" w:rsidRDefault="00191DAB" w:rsidP="009311AB">
            <w:pPr>
              <w:pStyle w:val="TabHeader1"/>
              <w:rPr>
                <w:b w:val="0"/>
              </w:rPr>
            </w:pPr>
            <w:r w:rsidRPr="00F0250E">
              <w:t>Author</w:t>
            </w:r>
          </w:p>
        </w:tc>
        <w:tc>
          <w:tcPr>
            <w:tcW w:w="2882" w:type="pct"/>
            <w:noWrap/>
          </w:tcPr>
          <w:p w14:paraId="65682CC1" w14:textId="77777777" w:rsidR="00191DAB" w:rsidRPr="00F0250E" w:rsidRDefault="00191DAB" w:rsidP="009311AB">
            <w:pPr>
              <w:pStyle w:val="TabHeader1"/>
              <w:rPr>
                <w:b w:val="0"/>
              </w:rPr>
            </w:pPr>
            <w:r w:rsidRPr="00F0250E">
              <w:t>Modifications</w:t>
            </w:r>
          </w:p>
        </w:tc>
      </w:tr>
      <w:tr w:rsidR="00191DAB" w:rsidRPr="009311AB" w14:paraId="7E56DC77" w14:textId="77777777" w:rsidTr="00E921E2">
        <w:trPr>
          <w:trHeight w:val="225"/>
        </w:trPr>
        <w:tc>
          <w:tcPr>
            <w:tcW w:w="808" w:type="pct"/>
            <w:noWrap/>
          </w:tcPr>
          <w:p w14:paraId="088937D1" w14:textId="77777777" w:rsidR="00715884" w:rsidRPr="00F0250E" w:rsidRDefault="00715884" w:rsidP="009311AB">
            <w:pPr>
              <w:pStyle w:val="TabText1"/>
            </w:pPr>
            <w:r>
              <w:t>15.3</w:t>
            </w:r>
          </w:p>
        </w:tc>
        <w:tc>
          <w:tcPr>
            <w:tcW w:w="662" w:type="pct"/>
            <w:noWrap/>
          </w:tcPr>
          <w:p w14:paraId="132EF71D" w14:textId="77777777" w:rsidR="00191DAB" w:rsidRPr="00F0250E" w:rsidRDefault="00000000" w:rsidP="009311AB">
            <w:pPr>
              <w:pStyle w:val="TabText1"/>
              <w:rPr>
                <w:highlight w:val="yellow"/>
              </w:rPr>
            </w:pPr>
            <w:sdt>
              <w:sdtPr>
                <w:id w:val="941800361"/>
                <w:placeholder>
                  <w:docPart w:val="93D7DED5EAB242B09DCDCD12D8D79560"/>
                </w:placeholder>
                <w:date w:fullDate="2020-06-01T00:00:00Z">
                  <w:dateFormat w:val="dd/MM/yyyy"/>
                  <w:lid w:val="fr-LU"/>
                  <w:storeMappedDataAs w:val="dateTime"/>
                  <w:calendar w:val="gregorian"/>
                </w:date>
              </w:sdtPr>
              <w:sdtContent>
                <w:r w:rsidR="00715884">
                  <w:rPr>
                    <w:lang w:val="fr-LU"/>
                  </w:rPr>
                  <w:t>01/06/2020</w:t>
                </w:r>
              </w:sdtContent>
            </w:sdt>
            <w:r w:rsidR="00191DAB" w:rsidRPr="00F0250E">
              <w:t xml:space="preserve"> </w:t>
            </w:r>
          </w:p>
        </w:tc>
        <w:tc>
          <w:tcPr>
            <w:tcW w:w="648" w:type="pct"/>
            <w:noWrap/>
          </w:tcPr>
          <w:p w14:paraId="0BCAD121" w14:textId="77777777" w:rsidR="00191DAB" w:rsidRPr="00F0250E" w:rsidRDefault="00191DAB" w:rsidP="009311AB">
            <w:pPr>
              <w:pStyle w:val="TabText1"/>
            </w:pPr>
            <w:r w:rsidRPr="00F0250E">
              <w:t>M</w:t>
            </w:r>
            <w:r>
              <w:t>.</w:t>
            </w:r>
            <w:r w:rsidRPr="00F0250E">
              <w:t xml:space="preserve"> Aubigny</w:t>
            </w:r>
          </w:p>
        </w:tc>
        <w:tc>
          <w:tcPr>
            <w:tcW w:w="2882" w:type="pct"/>
            <w:noWrap/>
          </w:tcPr>
          <w:p w14:paraId="7EC59E4D" w14:textId="77777777" w:rsidR="00191DAB" w:rsidRPr="00191DAB" w:rsidRDefault="00715884" w:rsidP="009311AB">
            <w:pPr>
              <w:pStyle w:val="TabText1"/>
              <w:rPr>
                <w:lang w:val="en-GB"/>
              </w:rPr>
            </w:pPr>
            <w:r>
              <w:rPr>
                <w:lang w:val="en-GB"/>
              </w:rPr>
              <w:t>Alignment on ISMS template of itrust</w:t>
            </w:r>
          </w:p>
        </w:tc>
      </w:tr>
      <w:tr w:rsidR="00F02FCD" w:rsidRPr="009311AB" w14:paraId="7A12AE36" w14:textId="77777777" w:rsidTr="00E921E2">
        <w:trPr>
          <w:trHeight w:val="225"/>
        </w:trPr>
        <w:tc>
          <w:tcPr>
            <w:tcW w:w="808" w:type="pct"/>
            <w:noWrap/>
          </w:tcPr>
          <w:p w14:paraId="6554C208" w14:textId="77777777" w:rsidR="00F02FCD" w:rsidRDefault="00F02FCD" w:rsidP="009311AB">
            <w:pPr>
              <w:pStyle w:val="TabText1"/>
            </w:pPr>
            <w:r>
              <w:t>1.3.1</w:t>
            </w:r>
          </w:p>
        </w:tc>
        <w:tc>
          <w:tcPr>
            <w:tcW w:w="662" w:type="pct"/>
            <w:noWrap/>
          </w:tcPr>
          <w:p w14:paraId="7FA49008" w14:textId="77777777" w:rsidR="00F02FCD" w:rsidRDefault="00F02FCD" w:rsidP="009311AB">
            <w:pPr>
              <w:pStyle w:val="TabText1"/>
            </w:pPr>
            <w:r>
              <w:t>16/6/2020</w:t>
            </w:r>
          </w:p>
        </w:tc>
        <w:tc>
          <w:tcPr>
            <w:tcW w:w="648" w:type="pct"/>
            <w:noWrap/>
          </w:tcPr>
          <w:p w14:paraId="67368F05" w14:textId="77777777" w:rsidR="00F02FCD" w:rsidRPr="00F0250E" w:rsidRDefault="00173210" w:rsidP="009311AB">
            <w:pPr>
              <w:pStyle w:val="TabText1"/>
            </w:pPr>
            <w:r>
              <w:t>C. Harpes</w:t>
            </w:r>
          </w:p>
        </w:tc>
        <w:tc>
          <w:tcPr>
            <w:tcW w:w="2882" w:type="pct"/>
            <w:noWrap/>
          </w:tcPr>
          <w:p w14:paraId="3319A66F" w14:textId="77777777" w:rsidR="00F02FCD" w:rsidRDefault="00F02FCD" w:rsidP="009311AB">
            <w:pPr>
              <w:pStyle w:val="TabText1"/>
              <w:rPr>
                <w:lang w:val="en-GB"/>
              </w:rPr>
            </w:pPr>
            <w:r>
              <w:rPr>
                <w:lang w:val="en-GB"/>
              </w:rPr>
              <w:t>Changes approval table</w:t>
            </w:r>
          </w:p>
        </w:tc>
      </w:tr>
      <w:tr w:rsidR="00173210" w:rsidRPr="009311AB" w14:paraId="4610C9FD" w14:textId="77777777" w:rsidTr="00E921E2">
        <w:trPr>
          <w:trHeight w:val="225"/>
        </w:trPr>
        <w:tc>
          <w:tcPr>
            <w:tcW w:w="808" w:type="pct"/>
            <w:noWrap/>
          </w:tcPr>
          <w:p w14:paraId="39B24F2B" w14:textId="77777777" w:rsidR="00173210" w:rsidRDefault="00173210" w:rsidP="009311AB">
            <w:pPr>
              <w:pStyle w:val="TabText1"/>
            </w:pPr>
            <w:r>
              <w:t>1.4</w:t>
            </w:r>
          </w:p>
        </w:tc>
        <w:tc>
          <w:tcPr>
            <w:tcW w:w="662" w:type="pct"/>
            <w:noWrap/>
          </w:tcPr>
          <w:p w14:paraId="089400B6" w14:textId="77777777" w:rsidR="00173210" w:rsidRDefault="00173210" w:rsidP="009311AB">
            <w:pPr>
              <w:pStyle w:val="TabText1"/>
            </w:pPr>
            <w:r>
              <w:t>27/08/2020</w:t>
            </w:r>
          </w:p>
        </w:tc>
        <w:tc>
          <w:tcPr>
            <w:tcW w:w="648" w:type="pct"/>
            <w:noWrap/>
          </w:tcPr>
          <w:p w14:paraId="30EC02A9" w14:textId="77777777" w:rsidR="00173210" w:rsidRDefault="00173210" w:rsidP="009311AB">
            <w:pPr>
              <w:pStyle w:val="TabText1"/>
            </w:pPr>
            <w:r>
              <w:t>C. Harpes</w:t>
            </w:r>
          </w:p>
        </w:tc>
        <w:tc>
          <w:tcPr>
            <w:tcW w:w="2882" w:type="pct"/>
            <w:noWrap/>
          </w:tcPr>
          <w:p w14:paraId="692EDE3D" w14:textId="77777777" w:rsidR="00173210" w:rsidRDefault="00173210" w:rsidP="009311AB">
            <w:pPr>
              <w:pStyle w:val="TabText1"/>
              <w:rPr>
                <w:lang w:val="en-GB"/>
              </w:rPr>
            </w:pPr>
            <w:r>
              <w:rPr>
                <w:lang w:val="en-GB"/>
              </w:rPr>
              <w:t xml:space="preserve">Align with new WM template (Enum starting with </w:t>
            </w:r>
            <w:proofErr w:type="spellStart"/>
            <w:proofErr w:type="gramStart"/>
            <w:r>
              <w:rPr>
                <w:lang w:val="en-GB"/>
              </w:rPr>
              <w:t>a,b</w:t>
            </w:r>
            <w:proofErr w:type="spellEnd"/>
            <w:proofErr w:type="gramEnd"/>
            <w:r>
              <w:rPr>
                <w:lang w:val="en-GB"/>
              </w:rPr>
              <w:t xml:space="preserve"> instead of 1,2…</w:t>
            </w:r>
          </w:p>
        </w:tc>
      </w:tr>
      <w:tr w:rsidR="00A87316" w:rsidRPr="009311AB" w14:paraId="4DBA4A92" w14:textId="77777777" w:rsidTr="00E921E2">
        <w:trPr>
          <w:trHeight w:val="225"/>
        </w:trPr>
        <w:tc>
          <w:tcPr>
            <w:tcW w:w="808" w:type="pct"/>
            <w:noWrap/>
          </w:tcPr>
          <w:p w14:paraId="0D21C41B" w14:textId="77777777" w:rsidR="00A87316" w:rsidRDefault="00A87316" w:rsidP="009311AB">
            <w:pPr>
              <w:pStyle w:val="TabText1"/>
            </w:pPr>
            <w:r>
              <w:t>1.5</w:t>
            </w:r>
          </w:p>
        </w:tc>
        <w:tc>
          <w:tcPr>
            <w:tcW w:w="662" w:type="pct"/>
            <w:noWrap/>
          </w:tcPr>
          <w:p w14:paraId="636D0770" w14:textId="77777777" w:rsidR="00A87316" w:rsidRDefault="008F0709" w:rsidP="009311AB">
            <w:pPr>
              <w:pStyle w:val="TabText1"/>
            </w:pPr>
            <w:r>
              <w:t>18/05/2021</w:t>
            </w:r>
          </w:p>
        </w:tc>
        <w:tc>
          <w:tcPr>
            <w:tcW w:w="648" w:type="pct"/>
            <w:noWrap/>
          </w:tcPr>
          <w:p w14:paraId="68C34667" w14:textId="77777777" w:rsidR="00A87316" w:rsidRDefault="008F0709" w:rsidP="009311AB">
            <w:pPr>
              <w:pStyle w:val="TabText1"/>
            </w:pPr>
            <w:r>
              <w:t>C. Harpes</w:t>
            </w:r>
          </w:p>
        </w:tc>
        <w:tc>
          <w:tcPr>
            <w:tcW w:w="2882" w:type="pct"/>
            <w:noWrap/>
          </w:tcPr>
          <w:p w14:paraId="2670BAC8" w14:textId="77777777" w:rsidR="00A87316" w:rsidRDefault="00A87316" w:rsidP="009311AB">
            <w:pPr>
              <w:pStyle w:val="TabText1"/>
              <w:rPr>
                <w:lang w:val="en-GB"/>
              </w:rPr>
            </w:pPr>
            <w:r>
              <w:rPr>
                <w:lang w:val="en-GB"/>
              </w:rPr>
              <w:t>1-4 corrected (</w:t>
            </w:r>
            <w:proofErr w:type="spellStart"/>
            <w:r>
              <w:rPr>
                <w:lang w:val="en-GB"/>
              </w:rPr>
              <w:t>ise</w:t>
            </w:r>
            <w:proofErr w:type="spellEnd"/>
            <w:r>
              <w:rPr>
                <w:lang w:val="en-GB"/>
              </w:rPr>
              <w:t>).</w:t>
            </w:r>
          </w:p>
        </w:tc>
      </w:tr>
      <w:tr w:rsidR="009240EA" w:rsidRPr="009311AB" w14:paraId="561A3ED7" w14:textId="77777777" w:rsidTr="00E921E2">
        <w:trPr>
          <w:trHeight w:val="225"/>
        </w:trPr>
        <w:tc>
          <w:tcPr>
            <w:tcW w:w="808" w:type="pct"/>
            <w:noWrap/>
          </w:tcPr>
          <w:p w14:paraId="7ECB9A8D" w14:textId="77777777" w:rsidR="009240EA" w:rsidRDefault="009240EA" w:rsidP="009311AB">
            <w:pPr>
              <w:pStyle w:val="TabText1"/>
            </w:pPr>
            <w:r>
              <w:t>1.6</w:t>
            </w:r>
          </w:p>
        </w:tc>
        <w:tc>
          <w:tcPr>
            <w:tcW w:w="662" w:type="pct"/>
            <w:noWrap/>
          </w:tcPr>
          <w:p w14:paraId="63F5196B" w14:textId="77777777" w:rsidR="009240EA" w:rsidRDefault="00000000" w:rsidP="009311AB">
            <w:pPr>
              <w:pStyle w:val="TabText1"/>
            </w:pPr>
            <w:sdt>
              <w:sdtPr>
                <w:id w:val="-507674859"/>
                <w:placeholder>
                  <w:docPart w:val="6B19A742A362413689453F541688EBBA"/>
                </w:placeholder>
                <w:date w:fullDate="2021-06-12T00:00:00Z">
                  <w:dateFormat w:val="dd/MM/yyyy"/>
                  <w:lid w:val="fr-LU"/>
                  <w:storeMappedDataAs w:val="dateTime"/>
                  <w:calendar w:val="gregorian"/>
                </w:date>
              </w:sdtPr>
              <w:sdtContent>
                <w:r w:rsidR="009240EA">
                  <w:rPr>
                    <w:lang w:val="fr-LU"/>
                  </w:rPr>
                  <w:t>12/06/2021</w:t>
                </w:r>
              </w:sdtContent>
            </w:sdt>
          </w:p>
        </w:tc>
        <w:tc>
          <w:tcPr>
            <w:tcW w:w="648" w:type="pct"/>
            <w:noWrap/>
          </w:tcPr>
          <w:p w14:paraId="4CDD03FF" w14:textId="77777777" w:rsidR="009240EA" w:rsidRDefault="009240EA" w:rsidP="009311AB">
            <w:pPr>
              <w:pStyle w:val="TabText1"/>
            </w:pPr>
            <w:r>
              <w:t>M. Aubigny</w:t>
            </w:r>
          </w:p>
        </w:tc>
        <w:tc>
          <w:tcPr>
            <w:tcW w:w="2882" w:type="pct"/>
            <w:noWrap/>
          </w:tcPr>
          <w:p w14:paraId="55EF3D94" w14:textId="77777777" w:rsidR="009240EA" w:rsidRDefault="009240EA" w:rsidP="009311AB">
            <w:pPr>
              <w:pStyle w:val="TabText1"/>
              <w:rPr>
                <w:lang w:val="en-GB"/>
              </w:rPr>
            </w:pPr>
            <w:r>
              <w:rPr>
                <w:lang w:val="en-GB"/>
              </w:rPr>
              <w:t>Alignment on general Style of itrust (V19.5)</w:t>
            </w:r>
            <w:r w:rsidR="0090033D">
              <w:rPr>
                <w:lang w:val="en-GB"/>
              </w:rPr>
              <w:t xml:space="preserve">; </w:t>
            </w:r>
            <w:proofErr w:type="spellStart"/>
            <w:r w:rsidR="0090033D">
              <w:rPr>
                <w:lang w:val="en-GB"/>
              </w:rPr>
              <w:t>shortn</w:t>
            </w:r>
            <w:proofErr w:type="spellEnd"/>
            <w:r w:rsidR="0090033D">
              <w:rPr>
                <w:lang w:val="en-GB"/>
              </w:rPr>
              <w:t xml:space="preserve"> of tables 15</w:t>
            </w:r>
          </w:p>
        </w:tc>
      </w:tr>
      <w:tr w:rsidR="00406D16" w:rsidRPr="009311AB" w14:paraId="6F8C70B9" w14:textId="77777777" w:rsidTr="00E921E2">
        <w:trPr>
          <w:trHeight w:val="225"/>
        </w:trPr>
        <w:tc>
          <w:tcPr>
            <w:tcW w:w="808" w:type="pct"/>
            <w:noWrap/>
          </w:tcPr>
          <w:p w14:paraId="47E9A369" w14:textId="78D8C758" w:rsidR="00406D16" w:rsidRDefault="00406D16" w:rsidP="009311AB">
            <w:pPr>
              <w:pStyle w:val="TabText1"/>
            </w:pPr>
            <w:r>
              <w:t>1.6</w:t>
            </w:r>
            <w:r w:rsidR="00AD5A06">
              <w:t>-20210802</w:t>
            </w:r>
          </w:p>
        </w:tc>
        <w:tc>
          <w:tcPr>
            <w:tcW w:w="662" w:type="pct"/>
            <w:noWrap/>
          </w:tcPr>
          <w:p w14:paraId="692EBCCC" w14:textId="77777777" w:rsidR="00406D16" w:rsidRDefault="00406D16" w:rsidP="009311AB">
            <w:pPr>
              <w:pStyle w:val="TabText1"/>
              <w:rPr>
                <w:lang w:val="fr-LU"/>
              </w:rPr>
            </w:pPr>
            <w:r>
              <w:rPr>
                <w:lang w:val="fr-LU"/>
              </w:rPr>
              <w:t>02/08/2021</w:t>
            </w:r>
          </w:p>
        </w:tc>
        <w:tc>
          <w:tcPr>
            <w:tcW w:w="648" w:type="pct"/>
            <w:noWrap/>
          </w:tcPr>
          <w:p w14:paraId="410DCD27" w14:textId="77777777" w:rsidR="00406D16" w:rsidRDefault="00406D16" w:rsidP="009311AB">
            <w:pPr>
              <w:pStyle w:val="TabText1"/>
            </w:pPr>
            <w:r>
              <w:t>I. Senft</w:t>
            </w:r>
          </w:p>
        </w:tc>
        <w:tc>
          <w:tcPr>
            <w:tcW w:w="2882" w:type="pct"/>
            <w:noWrap/>
          </w:tcPr>
          <w:p w14:paraId="4984325A" w14:textId="77777777" w:rsidR="00406D16" w:rsidRDefault="00406D16" w:rsidP="009C23CD">
            <w:pPr>
              <w:pStyle w:val="TabText1"/>
              <w:rPr>
                <w:lang w:val="en-GB"/>
              </w:rPr>
            </w:pPr>
            <w:r w:rsidRPr="00406D16">
              <w:rPr>
                <w:lang w:val="en-GB"/>
              </w:rPr>
              <w:t>Enumeration for Table</w:t>
            </w:r>
            <w:r w:rsidR="009C23CD">
              <w:rPr>
                <w:lang w:val="en-GB"/>
              </w:rPr>
              <w:t>: font size for L8 corrected to 8pt</w:t>
            </w:r>
          </w:p>
        </w:tc>
      </w:tr>
      <w:tr w:rsidR="006F7567" w:rsidRPr="009311AB" w14:paraId="3C3B24D2" w14:textId="77777777" w:rsidTr="00E921E2">
        <w:trPr>
          <w:trHeight w:val="225"/>
        </w:trPr>
        <w:tc>
          <w:tcPr>
            <w:tcW w:w="808" w:type="pct"/>
            <w:noWrap/>
          </w:tcPr>
          <w:p w14:paraId="79CD54BA" w14:textId="18445BCF" w:rsidR="006F7567" w:rsidRDefault="006F7567" w:rsidP="009311AB">
            <w:pPr>
              <w:pStyle w:val="TabText1"/>
            </w:pPr>
            <w:r>
              <w:t>1.6</w:t>
            </w:r>
            <w:r w:rsidR="00AD5A06">
              <w:t>-20211223</w:t>
            </w:r>
          </w:p>
        </w:tc>
        <w:tc>
          <w:tcPr>
            <w:tcW w:w="662" w:type="pct"/>
            <w:noWrap/>
          </w:tcPr>
          <w:p w14:paraId="55385696" w14:textId="77777777" w:rsidR="006F7567" w:rsidRPr="006F7567" w:rsidRDefault="006F7567" w:rsidP="009311AB">
            <w:pPr>
              <w:pStyle w:val="TabText1"/>
              <w:rPr>
                <w:lang w:val="en-GB"/>
              </w:rPr>
            </w:pPr>
            <w:r>
              <w:rPr>
                <w:lang w:val="en-GB"/>
              </w:rPr>
              <w:t>23/12/2021</w:t>
            </w:r>
          </w:p>
        </w:tc>
        <w:tc>
          <w:tcPr>
            <w:tcW w:w="648" w:type="pct"/>
            <w:noWrap/>
          </w:tcPr>
          <w:p w14:paraId="6D5E8B6F" w14:textId="77777777" w:rsidR="006F7567" w:rsidRDefault="006F7567" w:rsidP="009311AB">
            <w:pPr>
              <w:pStyle w:val="TabText1"/>
            </w:pPr>
            <w:r>
              <w:t>I. Senft</w:t>
            </w:r>
          </w:p>
        </w:tc>
        <w:tc>
          <w:tcPr>
            <w:tcW w:w="2882" w:type="pct"/>
            <w:noWrap/>
          </w:tcPr>
          <w:p w14:paraId="5F182472" w14:textId="77777777" w:rsidR="006F7567" w:rsidRPr="00406D16" w:rsidRDefault="006F7567" w:rsidP="009C23CD">
            <w:pPr>
              <w:pStyle w:val="TabText1"/>
              <w:rPr>
                <w:lang w:val="en-GB"/>
              </w:rPr>
            </w:pPr>
            <w:r>
              <w:rPr>
                <w:lang w:val="en-GB"/>
              </w:rPr>
              <w:t xml:space="preserve">Formatting 2.4 </w:t>
            </w:r>
            <w:bookmarkStart w:id="1" w:name="_Toc61624169"/>
            <w:r>
              <w:rPr>
                <w:lang w:val="en-GB"/>
              </w:rPr>
              <w:t>‘</w:t>
            </w:r>
            <w:r w:rsidRPr="00557AC0">
              <w:t>Enforcement and reading instructions</w:t>
            </w:r>
            <w:bookmarkEnd w:id="1"/>
            <w:r>
              <w:t>’</w:t>
            </w:r>
            <w:r>
              <w:rPr>
                <w:lang w:val="en-GB"/>
              </w:rPr>
              <w:t xml:space="preserve"> modified</w:t>
            </w:r>
          </w:p>
        </w:tc>
      </w:tr>
      <w:tr w:rsidR="00F649B7" w:rsidRPr="009311AB" w14:paraId="175F1A39" w14:textId="77777777" w:rsidTr="00E921E2">
        <w:trPr>
          <w:trHeight w:val="225"/>
        </w:trPr>
        <w:tc>
          <w:tcPr>
            <w:tcW w:w="808" w:type="pct"/>
            <w:noWrap/>
          </w:tcPr>
          <w:p w14:paraId="7ED4488A" w14:textId="77777777" w:rsidR="00F649B7" w:rsidRDefault="00F649B7" w:rsidP="009311AB">
            <w:pPr>
              <w:pStyle w:val="TabText1"/>
            </w:pPr>
          </w:p>
        </w:tc>
        <w:tc>
          <w:tcPr>
            <w:tcW w:w="662" w:type="pct"/>
            <w:noWrap/>
          </w:tcPr>
          <w:p w14:paraId="30EFD24A" w14:textId="77777777" w:rsidR="00F649B7" w:rsidRDefault="00F649B7" w:rsidP="009311AB">
            <w:pPr>
              <w:pStyle w:val="TabText1"/>
              <w:rPr>
                <w:lang w:val="en-GB"/>
              </w:rPr>
            </w:pPr>
          </w:p>
        </w:tc>
        <w:tc>
          <w:tcPr>
            <w:tcW w:w="648" w:type="pct"/>
            <w:noWrap/>
          </w:tcPr>
          <w:p w14:paraId="7B6339F8" w14:textId="37DC1515" w:rsidR="00F649B7" w:rsidRDefault="00F649B7" w:rsidP="009311AB">
            <w:pPr>
              <w:pStyle w:val="TabText1"/>
            </w:pPr>
            <w:r>
              <w:t>C. Harpes</w:t>
            </w:r>
          </w:p>
        </w:tc>
        <w:tc>
          <w:tcPr>
            <w:tcW w:w="2882" w:type="pct"/>
            <w:noWrap/>
          </w:tcPr>
          <w:p w14:paraId="28B3DE2D" w14:textId="4D6D8E81" w:rsidR="00F649B7" w:rsidRDefault="00F649B7" w:rsidP="009C23CD">
            <w:pPr>
              <w:pStyle w:val="TabText1"/>
              <w:rPr>
                <w:lang w:val="en-GB"/>
              </w:rPr>
            </w:pPr>
            <w:r>
              <w:rPr>
                <w:lang w:val="en-GB"/>
              </w:rPr>
              <w:t xml:space="preserve">Test colour Pantene to replace pink, </w:t>
            </w:r>
            <w:r w:rsidR="00CD3B3A">
              <w:rPr>
                <w:lang w:val="en-GB"/>
              </w:rPr>
              <w:t xml:space="preserve">change Caption </w:t>
            </w:r>
            <w:proofErr w:type="spellStart"/>
            <w:r w:rsidR="00CD3B3A">
              <w:rPr>
                <w:lang w:val="en-GB"/>
              </w:rPr>
              <w:t>color</w:t>
            </w:r>
            <w:proofErr w:type="spellEnd"/>
            <w:r w:rsidR="00CD3B3A">
              <w:rPr>
                <w:lang w:val="en-GB"/>
              </w:rPr>
              <w:t xml:space="preserve"> to A6 dark.</w:t>
            </w:r>
          </w:p>
        </w:tc>
      </w:tr>
      <w:tr w:rsidR="00D23172" w:rsidRPr="009311AB" w14:paraId="2B91171E" w14:textId="77777777" w:rsidTr="00E921E2">
        <w:trPr>
          <w:trHeight w:val="225"/>
        </w:trPr>
        <w:tc>
          <w:tcPr>
            <w:tcW w:w="808" w:type="pct"/>
            <w:noWrap/>
          </w:tcPr>
          <w:p w14:paraId="3CF064A5" w14:textId="48D795FA" w:rsidR="00D23172" w:rsidRDefault="00D23172" w:rsidP="009311AB">
            <w:pPr>
              <w:pStyle w:val="TabText1"/>
            </w:pPr>
            <w:r>
              <w:t>1.7</w:t>
            </w:r>
          </w:p>
        </w:tc>
        <w:tc>
          <w:tcPr>
            <w:tcW w:w="662" w:type="pct"/>
            <w:noWrap/>
          </w:tcPr>
          <w:p w14:paraId="6D51E980" w14:textId="0D4F3E7E" w:rsidR="00D23172" w:rsidRDefault="00D23172" w:rsidP="009311AB">
            <w:pPr>
              <w:pStyle w:val="TabText1"/>
              <w:rPr>
                <w:lang w:val="en-GB"/>
              </w:rPr>
            </w:pPr>
            <w:r>
              <w:rPr>
                <w:lang w:val="en-GB"/>
              </w:rPr>
              <w:t>20/04/2023</w:t>
            </w:r>
          </w:p>
        </w:tc>
        <w:tc>
          <w:tcPr>
            <w:tcW w:w="648" w:type="pct"/>
            <w:noWrap/>
          </w:tcPr>
          <w:p w14:paraId="7A77D25A" w14:textId="5CDECA15" w:rsidR="00D23172" w:rsidRDefault="00D23172" w:rsidP="009311AB">
            <w:pPr>
              <w:pStyle w:val="TabText1"/>
            </w:pPr>
            <w:r>
              <w:t>C. Harpes</w:t>
            </w:r>
          </w:p>
        </w:tc>
        <w:tc>
          <w:tcPr>
            <w:tcW w:w="2882" w:type="pct"/>
            <w:noWrap/>
          </w:tcPr>
          <w:p w14:paraId="61CDB477" w14:textId="42BDF9C7" w:rsidR="00D23172" w:rsidRDefault="00D23172" w:rsidP="009C23CD">
            <w:pPr>
              <w:pStyle w:val="TabText1"/>
              <w:rPr>
                <w:lang w:val="en-GB"/>
              </w:rPr>
            </w:pPr>
            <w:r>
              <w:rPr>
                <w:lang w:val="en-GB"/>
              </w:rPr>
              <w:t>New if, corrected Bullet Lx styles</w:t>
            </w:r>
          </w:p>
        </w:tc>
      </w:tr>
      <w:tr w:rsidR="006C5D83" w:rsidRPr="009311AB" w14:paraId="36F0C3D7" w14:textId="77777777" w:rsidTr="000118D2">
        <w:trPr>
          <w:trHeight w:val="225"/>
        </w:trPr>
        <w:tc>
          <w:tcPr>
            <w:tcW w:w="808" w:type="pct"/>
            <w:noWrap/>
          </w:tcPr>
          <w:p w14:paraId="45634ECF" w14:textId="77777777" w:rsidR="006C5D83" w:rsidRDefault="006C5D83" w:rsidP="000118D2">
            <w:pPr>
              <w:pStyle w:val="TabText1"/>
            </w:pPr>
            <w:r>
              <w:t>1.7-20230524</w:t>
            </w:r>
          </w:p>
        </w:tc>
        <w:tc>
          <w:tcPr>
            <w:tcW w:w="662" w:type="pct"/>
            <w:noWrap/>
          </w:tcPr>
          <w:p w14:paraId="0DD32EBF" w14:textId="77777777" w:rsidR="006C5D83" w:rsidRDefault="006C5D83" w:rsidP="000118D2">
            <w:pPr>
              <w:pStyle w:val="TabText1"/>
              <w:rPr>
                <w:lang w:val="en-GB"/>
              </w:rPr>
            </w:pPr>
            <w:r>
              <w:rPr>
                <w:lang w:val="en-GB"/>
              </w:rPr>
              <w:t>24/05/2023</w:t>
            </w:r>
          </w:p>
        </w:tc>
        <w:tc>
          <w:tcPr>
            <w:tcW w:w="648" w:type="pct"/>
            <w:noWrap/>
          </w:tcPr>
          <w:p w14:paraId="79B51D2A" w14:textId="77777777" w:rsidR="006C5D83" w:rsidRDefault="006C5D83" w:rsidP="000118D2">
            <w:pPr>
              <w:pStyle w:val="TabText1"/>
            </w:pPr>
            <w:r>
              <w:t>R. Pande</w:t>
            </w:r>
          </w:p>
        </w:tc>
        <w:tc>
          <w:tcPr>
            <w:tcW w:w="2882" w:type="pct"/>
            <w:noWrap/>
          </w:tcPr>
          <w:p w14:paraId="342CD4E9" w14:textId="77777777" w:rsidR="006C5D83" w:rsidRDefault="006C5D83" w:rsidP="000118D2">
            <w:pPr>
              <w:pStyle w:val="TabText1"/>
              <w:rPr>
                <w:lang w:val="en-GB"/>
              </w:rPr>
            </w:pPr>
            <w:r>
              <w:rPr>
                <w:lang w:val="en-GB"/>
              </w:rPr>
              <w:t>Updated the commonly used references section for ease of use for all</w:t>
            </w:r>
          </w:p>
        </w:tc>
      </w:tr>
      <w:tr w:rsidR="00AC19CE" w:rsidRPr="009311AB" w14:paraId="4FD72379" w14:textId="77777777" w:rsidTr="00E921E2">
        <w:trPr>
          <w:trHeight w:val="225"/>
        </w:trPr>
        <w:tc>
          <w:tcPr>
            <w:tcW w:w="808" w:type="pct"/>
            <w:noWrap/>
          </w:tcPr>
          <w:p w14:paraId="5D77CD13" w14:textId="55A0D2C7" w:rsidR="00AC19CE" w:rsidRDefault="00AC19CE" w:rsidP="009311AB">
            <w:pPr>
              <w:pStyle w:val="TabText1"/>
            </w:pPr>
            <w:r>
              <w:t>1.7-20230</w:t>
            </w:r>
            <w:r w:rsidR="006C5D83">
              <w:t>621</w:t>
            </w:r>
          </w:p>
        </w:tc>
        <w:tc>
          <w:tcPr>
            <w:tcW w:w="662" w:type="pct"/>
            <w:noWrap/>
          </w:tcPr>
          <w:p w14:paraId="58032AB1" w14:textId="22E3AB51" w:rsidR="00AC19CE" w:rsidRDefault="00AC19CE" w:rsidP="009311AB">
            <w:pPr>
              <w:pStyle w:val="TabText1"/>
              <w:rPr>
                <w:lang w:val="en-GB"/>
              </w:rPr>
            </w:pPr>
            <w:r>
              <w:rPr>
                <w:lang w:val="en-GB"/>
              </w:rPr>
              <w:t>2</w:t>
            </w:r>
            <w:r w:rsidR="006C5D83">
              <w:rPr>
                <w:lang w:val="en-GB"/>
              </w:rPr>
              <w:t>1</w:t>
            </w:r>
            <w:r>
              <w:rPr>
                <w:lang w:val="en-GB"/>
              </w:rPr>
              <w:t>/0</w:t>
            </w:r>
            <w:r w:rsidR="006C5D83">
              <w:rPr>
                <w:lang w:val="en-GB"/>
              </w:rPr>
              <w:t>6</w:t>
            </w:r>
            <w:r>
              <w:rPr>
                <w:lang w:val="en-GB"/>
              </w:rPr>
              <w:t>/2023</w:t>
            </w:r>
          </w:p>
        </w:tc>
        <w:tc>
          <w:tcPr>
            <w:tcW w:w="648" w:type="pct"/>
            <w:noWrap/>
          </w:tcPr>
          <w:p w14:paraId="0C89AB82" w14:textId="3E8CED5A" w:rsidR="00AC19CE" w:rsidRDefault="006C5D83" w:rsidP="009311AB">
            <w:pPr>
              <w:pStyle w:val="TabText1"/>
            </w:pPr>
            <w:r>
              <w:t>C. Harpes</w:t>
            </w:r>
          </w:p>
        </w:tc>
        <w:tc>
          <w:tcPr>
            <w:tcW w:w="2882" w:type="pct"/>
            <w:noWrap/>
          </w:tcPr>
          <w:p w14:paraId="18856096" w14:textId="6FD63909" w:rsidR="00AC19CE" w:rsidRDefault="006C5D83" w:rsidP="009C23CD">
            <w:pPr>
              <w:pStyle w:val="TabText1"/>
              <w:rPr>
                <w:lang w:val="en-GB"/>
              </w:rPr>
            </w:pPr>
            <w:r>
              <w:rPr>
                <w:lang w:val="en-GB"/>
              </w:rPr>
              <w:t>Explain SP st</w:t>
            </w:r>
            <w:r w:rsidR="00C4222E">
              <w:rPr>
                <w:lang w:val="en-GB"/>
              </w:rPr>
              <w:t>yles.</w:t>
            </w:r>
          </w:p>
        </w:tc>
      </w:tr>
      <w:tr w:rsidR="00AD416B" w:rsidRPr="009311AB" w14:paraId="1D68D591" w14:textId="77777777" w:rsidTr="00E921E2">
        <w:trPr>
          <w:trHeight w:val="225"/>
        </w:trPr>
        <w:tc>
          <w:tcPr>
            <w:tcW w:w="808" w:type="pct"/>
            <w:noWrap/>
          </w:tcPr>
          <w:p w14:paraId="61B265E5" w14:textId="1F445BBC" w:rsidR="00AD416B" w:rsidRDefault="00AD416B" w:rsidP="009311AB">
            <w:pPr>
              <w:pStyle w:val="TabText1"/>
            </w:pPr>
            <w:r>
              <w:t>1.8</w:t>
            </w:r>
          </w:p>
        </w:tc>
        <w:tc>
          <w:tcPr>
            <w:tcW w:w="662" w:type="pct"/>
            <w:noWrap/>
          </w:tcPr>
          <w:p w14:paraId="0BE04A32" w14:textId="77777777" w:rsidR="00AD416B" w:rsidRDefault="00AD416B" w:rsidP="009311AB">
            <w:pPr>
              <w:pStyle w:val="TabText1"/>
              <w:rPr>
                <w:lang w:val="en-GB"/>
              </w:rPr>
            </w:pPr>
            <w:r>
              <w:rPr>
                <w:lang w:val="en-GB"/>
              </w:rPr>
              <w:t>14/09/2023</w:t>
            </w:r>
          </w:p>
          <w:p w14:paraId="13FBE70C" w14:textId="4853C577" w:rsidR="007B75FC" w:rsidRDefault="007B75FC" w:rsidP="009311AB">
            <w:pPr>
              <w:pStyle w:val="TabText1"/>
              <w:rPr>
                <w:lang w:val="en-GB"/>
              </w:rPr>
            </w:pPr>
            <w:r>
              <w:rPr>
                <w:lang w:val="en-GB"/>
              </w:rPr>
              <w:t>08/02/2024</w:t>
            </w:r>
          </w:p>
        </w:tc>
        <w:tc>
          <w:tcPr>
            <w:tcW w:w="648" w:type="pct"/>
            <w:noWrap/>
          </w:tcPr>
          <w:p w14:paraId="1FD8EA8D" w14:textId="77777777" w:rsidR="00AD416B" w:rsidRDefault="00AD416B" w:rsidP="009311AB">
            <w:pPr>
              <w:pStyle w:val="TabText1"/>
            </w:pPr>
            <w:r>
              <w:t>C. Harpes</w:t>
            </w:r>
          </w:p>
          <w:p w14:paraId="41DB7D91" w14:textId="55AD9EEB" w:rsidR="007B75FC" w:rsidRDefault="007B75FC" w:rsidP="009311AB">
            <w:pPr>
              <w:pStyle w:val="TabText1"/>
            </w:pPr>
            <w:r>
              <w:t>B. Hodzic</w:t>
            </w:r>
          </w:p>
        </w:tc>
        <w:tc>
          <w:tcPr>
            <w:tcW w:w="2882" w:type="pct"/>
            <w:noWrap/>
          </w:tcPr>
          <w:p w14:paraId="73A91D0B" w14:textId="77777777" w:rsidR="00AD416B" w:rsidRDefault="00AD416B" w:rsidP="009C23CD">
            <w:pPr>
              <w:pStyle w:val="TabText1"/>
              <w:rPr>
                <w:lang w:val="en-GB"/>
              </w:rPr>
            </w:pPr>
            <w:r>
              <w:rPr>
                <w:lang w:val="en-GB"/>
              </w:rPr>
              <w:t xml:space="preserve">Renamed to </w:t>
            </w:r>
            <w:proofErr w:type="gramStart"/>
            <w:r>
              <w:rPr>
                <w:lang w:val="en-GB"/>
              </w:rPr>
              <w:t>175W</w:t>
            </w:r>
            <w:proofErr w:type="gramEnd"/>
          </w:p>
          <w:p w14:paraId="1C6D0516" w14:textId="0484A56A" w:rsidR="007B75FC" w:rsidRDefault="007B75FC" w:rsidP="009C23CD">
            <w:pPr>
              <w:pStyle w:val="TabText1"/>
              <w:rPr>
                <w:lang w:val="en-GB"/>
              </w:rPr>
            </w:pPr>
            <w:r>
              <w:rPr>
                <w:lang w:val="en-GB"/>
              </w:rPr>
              <w:t>Correction of SP-Bullet</w:t>
            </w:r>
            <w:r w:rsidR="008612CF">
              <w:rPr>
                <w:lang w:val="en-GB"/>
              </w:rPr>
              <w:t>L1, SP-BulletL2, SP-BulletL3</w:t>
            </w:r>
          </w:p>
        </w:tc>
      </w:tr>
    </w:tbl>
    <w:p w14:paraId="44006C59" w14:textId="77777777" w:rsidR="00E039A0" w:rsidRPr="004F7F2F" w:rsidRDefault="00E039A0" w:rsidP="00A06132">
      <w:pPr>
        <w:pStyle w:val="BodyOfText"/>
        <w:rPr>
          <w:lang w:val="en-GB"/>
        </w:rPr>
      </w:pPr>
    </w:p>
    <w:p w14:paraId="5F4966ED" w14:textId="77777777" w:rsidR="00E039A0" w:rsidRPr="00406B94" w:rsidRDefault="00E039A0" w:rsidP="0078240C">
      <w:pPr>
        <w:pStyle w:val="HDocProp"/>
      </w:pPr>
      <w:r w:rsidRPr="00406B94">
        <w:t>Approval</w:t>
      </w:r>
    </w:p>
    <w:tbl>
      <w:tblPr>
        <w:tblStyle w:val="TableBLight"/>
        <w:tblW w:w="5000" w:type="pct"/>
        <w:tblLayout w:type="fixed"/>
        <w:tblLook w:val="0620" w:firstRow="1" w:lastRow="0" w:firstColumn="0" w:lastColumn="0" w:noHBand="1" w:noVBand="1"/>
      </w:tblPr>
      <w:tblGrid>
        <w:gridCol w:w="1394"/>
        <w:gridCol w:w="1813"/>
        <w:gridCol w:w="2175"/>
        <w:gridCol w:w="4246"/>
      </w:tblGrid>
      <w:tr w:rsidR="008A1963" w:rsidRPr="00406B94" w14:paraId="65B71E49" w14:textId="77777777" w:rsidTr="008B7B2C">
        <w:trPr>
          <w:cnfStyle w:val="100000000000" w:firstRow="1" w:lastRow="0" w:firstColumn="0" w:lastColumn="0" w:oddVBand="0" w:evenVBand="0" w:oddHBand="0" w:evenHBand="0" w:firstRowFirstColumn="0" w:firstRowLastColumn="0" w:lastRowFirstColumn="0" w:lastRowLastColumn="0"/>
          <w:trHeight w:val="346"/>
        </w:trPr>
        <w:tc>
          <w:tcPr>
            <w:tcW w:w="1394" w:type="dxa"/>
            <w:noWrap/>
          </w:tcPr>
          <w:p w14:paraId="1DFE6EB6" w14:textId="77777777" w:rsidR="008A1963" w:rsidRPr="00406B94" w:rsidRDefault="008A1963" w:rsidP="008A1963">
            <w:pPr>
              <w:pStyle w:val="TabHeader1"/>
              <w:rPr>
                <w:lang w:val="en-GB"/>
              </w:rPr>
            </w:pPr>
            <w:r w:rsidRPr="00406B94">
              <w:rPr>
                <w:lang w:val="en-GB"/>
              </w:rPr>
              <w:t>Name</w:t>
            </w:r>
          </w:p>
        </w:tc>
        <w:tc>
          <w:tcPr>
            <w:tcW w:w="1813" w:type="dxa"/>
          </w:tcPr>
          <w:p w14:paraId="44EA0313" w14:textId="77777777" w:rsidR="008A1963" w:rsidRPr="00406B94" w:rsidRDefault="008A1963" w:rsidP="008A1963">
            <w:pPr>
              <w:pStyle w:val="TabHeader1"/>
              <w:rPr>
                <w:lang w:val="en-GB"/>
              </w:rPr>
            </w:pPr>
            <w:r w:rsidRPr="00406B94">
              <w:rPr>
                <w:lang w:val="en-GB"/>
              </w:rPr>
              <w:t>Role</w:t>
            </w:r>
          </w:p>
        </w:tc>
        <w:tc>
          <w:tcPr>
            <w:tcW w:w="2175" w:type="dxa"/>
          </w:tcPr>
          <w:p w14:paraId="6084CA44" w14:textId="77777777" w:rsidR="008A1963" w:rsidRPr="00406B94" w:rsidRDefault="008A1963" w:rsidP="008A1963">
            <w:pPr>
              <w:pStyle w:val="TabHeader1"/>
              <w:rPr>
                <w:lang w:val="en-GB"/>
              </w:rPr>
            </w:pPr>
            <w:r w:rsidRPr="00406B94">
              <w:rPr>
                <w:lang w:val="en-GB"/>
              </w:rPr>
              <w:t>Responsibility</w:t>
            </w:r>
          </w:p>
        </w:tc>
        <w:tc>
          <w:tcPr>
            <w:tcW w:w="4246" w:type="dxa"/>
            <w:noWrap/>
          </w:tcPr>
          <w:p w14:paraId="61506ECA" w14:textId="77777777" w:rsidR="008A1963" w:rsidRPr="00406B94" w:rsidRDefault="008A1963" w:rsidP="008A1963">
            <w:pPr>
              <w:pStyle w:val="TabHeader1"/>
              <w:rPr>
                <w:lang w:val="en-GB"/>
              </w:rPr>
            </w:pPr>
            <w:r w:rsidRPr="00406B94">
              <w:rPr>
                <w:lang w:val="en-GB"/>
              </w:rPr>
              <w:t>Signature</w:t>
            </w:r>
          </w:p>
        </w:tc>
      </w:tr>
      <w:tr w:rsidR="008A1963" w:rsidRPr="009311AB" w14:paraId="04705BD6" w14:textId="77777777" w:rsidTr="008B7B2C">
        <w:trPr>
          <w:trHeight w:val="1417"/>
        </w:trPr>
        <w:tc>
          <w:tcPr>
            <w:tcW w:w="1394" w:type="dxa"/>
            <w:noWrap/>
          </w:tcPr>
          <w:p w14:paraId="3271AA2E" w14:textId="2D0CDDD3" w:rsidR="008A1963" w:rsidRPr="00406B94" w:rsidRDefault="00D23172" w:rsidP="008A1963">
            <w:pPr>
              <w:pStyle w:val="TabHeader1"/>
              <w:rPr>
                <w:lang w:val="en-GB"/>
              </w:rPr>
            </w:pPr>
            <w:r>
              <w:rPr>
                <w:lang w:val="en-GB"/>
              </w:rPr>
              <w:t>B: Hodzic</w:t>
            </w:r>
          </w:p>
        </w:tc>
        <w:tc>
          <w:tcPr>
            <w:tcW w:w="1813" w:type="dxa"/>
          </w:tcPr>
          <w:sdt>
            <w:sdtPr>
              <w:alias w:val="Role"/>
              <w:tag w:val="Role"/>
              <w:id w:val="543570516"/>
              <w:placeholder>
                <w:docPart w:val="B0A89A3A2D474E78B1B900CA036EFF43"/>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Content>
              <w:p w14:paraId="5E44BBDF" w14:textId="77777777" w:rsidR="008A1963" w:rsidRDefault="008A1963" w:rsidP="008A1963">
                <w:pPr>
                  <w:pStyle w:val="TabText1"/>
                  <w:jc w:val="left"/>
                </w:pPr>
                <w:r w:rsidRPr="00D23172">
                  <w:t>Quality manager</w:t>
                </w:r>
              </w:p>
            </w:sdtContent>
          </w:sdt>
          <w:p w14:paraId="3914CBFC" w14:textId="69F7C8A2" w:rsidR="00D23172" w:rsidRPr="00D23172" w:rsidRDefault="00D23172" w:rsidP="008A1963">
            <w:pPr>
              <w:pStyle w:val="TabText1"/>
              <w:jc w:val="left"/>
            </w:pPr>
            <w:r>
              <w:t>CISO Assistant</w:t>
            </w:r>
          </w:p>
        </w:tc>
        <w:tc>
          <w:tcPr>
            <w:tcW w:w="2175" w:type="dxa"/>
          </w:tcPr>
          <w:p w14:paraId="6DE255CA" w14:textId="77777777" w:rsidR="008A1963" w:rsidRDefault="008A1963" w:rsidP="008A1963">
            <w:pPr>
              <w:pStyle w:val="TabText1"/>
              <w:jc w:val="left"/>
              <w:rPr>
                <w:lang w:val="en-GB"/>
              </w:rPr>
            </w:pPr>
            <w:r w:rsidRPr="00406B94">
              <w:rPr>
                <w:lang w:val="en-GB"/>
              </w:rPr>
              <w:t>Quality review</w:t>
            </w:r>
          </w:p>
          <w:p w14:paraId="766A0F8B" w14:textId="64EE079C" w:rsidR="008B7B2C" w:rsidRDefault="008B7B2C" w:rsidP="008A1963">
            <w:pPr>
              <w:pStyle w:val="TabText1"/>
              <w:jc w:val="left"/>
              <w:rPr>
                <w:lang w:val="en-GB"/>
              </w:rPr>
            </w:pPr>
            <w:r w:rsidRPr="00406B94">
              <w:rPr>
                <w:lang w:val="en-GB"/>
              </w:rPr>
              <w:t>ISO 27001 compliance</w:t>
            </w:r>
          </w:p>
          <w:p w14:paraId="1F021F05" w14:textId="77777777" w:rsidR="008A1963" w:rsidRDefault="008A1963" w:rsidP="008A1963">
            <w:pPr>
              <w:pStyle w:val="TabText1"/>
              <w:jc w:val="left"/>
            </w:pPr>
            <w:r>
              <w:rPr>
                <w:lang w:val="en-GB"/>
              </w:rPr>
              <w:t>PIMS compliance</w:t>
            </w:r>
          </w:p>
        </w:tc>
        <w:tc>
          <w:tcPr>
            <w:tcW w:w="4246" w:type="dxa"/>
            <w:noWrap/>
            <w:vAlign w:val="bottom"/>
          </w:tcPr>
          <w:p w14:paraId="2F6CC761" w14:textId="77777777" w:rsidR="008A1963" w:rsidRDefault="00000000" w:rsidP="008F0709">
            <w:pPr>
              <w:pStyle w:val="Endlist"/>
              <w:jc w:val="left"/>
              <w:rPr>
                <w:lang w:val="en-GB"/>
              </w:rPr>
            </w:pPr>
            <w:r>
              <w:rPr>
                <w:lang w:val="en-GB"/>
              </w:rPr>
              <w:pict w14:anchorId="40DC7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13.35pt;height:58pt">
                  <v:imagedata r:id="rId9" o:title=""/>
                  <o:lock v:ext="edit" ungrouping="t" rotation="t" cropping="t" verticies="t" text="t" grouping="t"/>
                  <o:signatureline v:ext="edit" id="{9C4AA0B6-75BA-445F-B923-768952A78FC7}" provid="{00000000-0000-0000-0000-000000000000}" o:suggestedsigner2="Quality Manager" allowcomments="t" issignatureline="t"/>
                </v:shape>
              </w:pict>
            </w:r>
          </w:p>
          <w:p w14:paraId="7B298F6E" w14:textId="77777777" w:rsidR="008A1963" w:rsidRPr="00406B94" w:rsidRDefault="008A1963" w:rsidP="008F0709">
            <w:pPr>
              <w:pStyle w:val="TabText1"/>
              <w:jc w:val="left"/>
              <w:rPr>
                <w:lang w:val="en-GB"/>
              </w:rPr>
            </w:pPr>
            <w:r w:rsidRPr="00E921E2">
              <w:rPr>
                <w:sz w:val="18"/>
                <w:szCs w:val="20"/>
                <w:lang w:val="en-GB"/>
              </w:rPr>
              <w:t>Or see printed version managed by CISO.</w:t>
            </w:r>
          </w:p>
        </w:tc>
      </w:tr>
      <w:tr w:rsidR="008A1963" w:rsidRPr="009311AB" w14:paraId="7F5275EF" w14:textId="77777777" w:rsidTr="008B7B2C">
        <w:trPr>
          <w:trHeight w:val="1417"/>
        </w:trPr>
        <w:tc>
          <w:tcPr>
            <w:tcW w:w="1394" w:type="dxa"/>
            <w:noWrap/>
          </w:tcPr>
          <w:p w14:paraId="657FD15E" w14:textId="77777777" w:rsidR="008A1963" w:rsidRPr="00406B94" w:rsidRDefault="0065779C" w:rsidP="008A1963">
            <w:pPr>
              <w:pStyle w:val="TabHeader1"/>
              <w:rPr>
                <w:lang w:val="en-GB"/>
              </w:rPr>
            </w:pPr>
            <w:r>
              <w:rPr>
                <w:lang w:val="en-GB"/>
              </w:rPr>
              <w:t>C. Harpes</w:t>
            </w:r>
          </w:p>
        </w:tc>
        <w:tc>
          <w:tcPr>
            <w:tcW w:w="1813" w:type="dxa"/>
          </w:tcPr>
          <w:p w14:paraId="738FFEED" w14:textId="77777777" w:rsidR="008A1963" w:rsidRDefault="00000000" w:rsidP="008A1963">
            <w:pPr>
              <w:pStyle w:val="TabText1"/>
              <w:jc w:val="left"/>
            </w:pPr>
            <w:sdt>
              <w:sdtPr>
                <w:alias w:val="Role"/>
                <w:tag w:val="Role"/>
                <w:id w:val="-244122397"/>
                <w:placeholder>
                  <w:docPart w:val="B7D577B85D0A41A5B9DC484ACD556C46"/>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Content>
                <w:r w:rsidR="008A1963" w:rsidRPr="00406B94">
                  <w:rPr>
                    <w:lang w:val="en-GB"/>
                  </w:rPr>
                  <w:t>Managing Director</w:t>
                </w:r>
              </w:sdtContent>
            </w:sdt>
            <w:r w:rsidR="008A1963" w:rsidRPr="00406B94">
              <w:rPr>
                <w:lang w:val="en-GB"/>
              </w:rPr>
              <w:t xml:space="preserve"> (MD)</w:t>
            </w:r>
          </w:p>
        </w:tc>
        <w:tc>
          <w:tcPr>
            <w:tcW w:w="2175" w:type="dxa"/>
          </w:tcPr>
          <w:p w14:paraId="7633CCFF" w14:textId="56B074AE" w:rsidR="008A1963" w:rsidRPr="00406B94" w:rsidRDefault="008B7B2C" w:rsidP="008A1963">
            <w:pPr>
              <w:pStyle w:val="TabText1"/>
              <w:jc w:val="left"/>
              <w:rPr>
                <w:lang w:val="en-GB"/>
              </w:rPr>
            </w:pPr>
            <w:r w:rsidRPr="00406B94">
              <w:rPr>
                <w:lang w:val="en-GB"/>
              </w:rPr>
              <w:t>Consistency of content</w:t>
            </w:r>
            <w:r>
              <w:t xml:space="preserve"> </w:t>
            </w:r>
            <w:sdt>
              <w:sdtPr>
                <w:alias w:val="Responsability"/>
                <w:tag w:val="Responsability"/>
                <w:id w:val="-1903513373"/>
                <w:placeholder>
                  <w:docPart w:val="0714FBEAFD3A4D3BBE52869F16C5C958"/>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Content>
                <w:r w:rsidR="008A1963" w:rsidRPr="00406B94">
                  <w:rPr>
                    <w:lang w:val="en-GB"/>
                  </w:rPr>
                  <w:t>Applicability</w:t>
                </w:r>
              </w:sdtContent>
            </w:sdt>
          </w:p>
          <w:p w14:paraId="3C4C3910" w14:textId="77777777" w:rsidR="008A1963" w:rsidRDefault="008A1963" w:rsidP="008A1963">
            <w:pPr>
              <w:pStyle w:val="TabText1"/>
              <w:jc w:val="left"/>
            </w:pPr>
            <w:r w:rsidRPr="00406B94">
              <w:rPr>
                <w:lang w:val="en-GB"/>
              </w:rPr>
              <w:t>Ownership</w:t>
            </w:r>
          </w:p>
        </w:tc>
        <w:tc>
          <w:tcPr>
            <w:tcW w:w="4246" w:type="dxa"/>
            <w:noWrap/>
            <w:vAlign w:val="bottom"/>
          </w:tcPr>
          <w:p w14:paraId="53360057" w14:textId="77777777" w:rsidR="008A1963" w:rsidRDefault="00000000" w:rsidP="008F0709">
            <w:pPr>
              <w:pStyle w:val="Endlist"/>
              <w:jc w:val="left"/>
              <w:rPr>
                <w:lang w:val="en-GB"/>
              </w:rPr>
            </w:pPr>
            <w:r>
              <w:rPr>
                <w:lang w:val="en-GB"/>
              </w:rPr>
              <w:pict w14:anchorId="642E27B9">
                <v:shape id="_x0000_i1026" type="#_x0000_t75" alt="Microsoft Office Signature Line..." style="width:113.35pt;height:58pt">
                  <v:imagedata r:id="rId10" o:title=""/>
                  <o:lock v:ext="edit" ungrouping="t" rotation="t" cropping="t" verticies="t" text="t" grouping="t"/>
                  <o:signatureline v:ext="edit" id="{1067EBA6-877B-4569-810D-031C967713F3}" provid="{00000000-0000-0000-0000-000000000000}" o:suggestedsigner="Carlo Harpes" o:suggestedsigner2="Manager Director" o:suggestedsigneremail="harpes@itrust.lu" allowcomments="t" issignatureline="t"/>
                </v:shape>
              </w:pict>
            </w:r>
          </w:p>
          <w:p w14:paraId="59B7E82A" w14:textId="77777777" w:rsidR="008A1963" w:rsidRPr="00406B94" w:rsidRDefault="008A1963" w:rsidP="008F0709">
            <w:pPr>
              <w:pStyle w:val="TabText1"/>
              <w:jc w:val="left"/>
              <w:rPr>
                <w:lang w:val="en-GB"/>
              </w:rPr>
            </w:pPr>
            <w:r w:rsidRPr="00E921E2">
              <w:rPr>
                <w:sz w:val="18"/>
                <w:szCs w:val="20"/>
                <w:lang w:val="en-GB"/>
              </w:rPr>
              <w:t>Or see printed version managed by CISO.</w:t>
            </w:r>
          </w:p>
        </w:tc>
      </w:tr>
    </w:tbl>
    <w:p w14:paraId="19835A7F" w14:textId="77777777" w:rsidR="00E039A0" w:rsidRPr="0075620A" w:rsidRDefault="00E039A0" w:rsidP="00A06132">
      <w:pPr>
        <w:pStyle w:val="BodyOfText"/>
        <w:rPr>
          <w:lang w:val="en-GB"/>
        </w:rPr>
      </w:pPr>
    </w:p>
    <w:p w14:paraId="5F337999" w14:textId="77777777" w:rsidR="00E039A0" w:rsidRPr="0075620A" w:rsidRDefault="00E039A0" w:rsidP="00A06132">
      <w:pPr>
        <w:pStyle w:val="BodyOfText"/>
        <w:rPr>
          <w:lang w:val="en-GB"/>
        </w:rPr>
      </w:pPr>
      <w:r w:rsidRPr="0075620A">
        <w:rPr>
          <w:lang w:val="en-GB"/>
        </w:rPr>
        <w:br w:type="page"/>
      </w:r>
    </w:p>
    <w:p w14:paraId="54CCDD04" w14:textId="77777777" w:rsidR="00E039A0" w:rsidRPr="0075620A" w:rsidRDefault="00E039A0" w:rsidP="00E039A0">
      <w:pPr>
        <w:pStyle w:val="HToC"/>
        <w:rPr>
          <w:lang w:val="en-GB"/>
        </w:rPr>
      </w:pPr>
      <w:r w:rsidRPr="0075620A">
        <w:rPr>
          <w:lang w:val="en-GB"/>
        </w:rPr>
        <w:lastRenderedPageBreak/>
        <w:t>Management summary</w:t>
      </w:r>
    </w:p>
    <w:p w14:paraId="5247B4A6" w14:textId="77777777" w:rsidR="008541BD" w:rsidRPr="0075620A" w:rsidRDefault="008541BD" w:rsidP="008541BD">
      <w:pPr>
        <w:pStyle w:val="BodyOfText"/>
        <w:rPr>
          <w:lang w:val="en-GB"/>
        </w:rPr>
      </w:pPr>
    </w:p>
    <w:p w14:paraId="23EA281C" w14:textId="77777777" w:rsidR="008541BD" w:rsidRPr="0075620A" w:rsidRDefault="008541BD" w:rsidP="008541BD">
      <w:pPr>
        <w:pStyle w:val="BodyOfText"/>
        <w:rPr>
          <w:lang w:val="en-GB"/>
        </w:rPr>
      </w:pPr>
      <w:r w:rsidRPr="0075620A">
        <w:rPr>
          <w:highlight w:val="yellow"/>
          <w:lang w:val="en-GB"/>
        </w:rPr>
        <w:t>Add Summary of most important content, not context.</w:t>
      </w:r>
    </w:p>
    <w:p w14:paraId="691191E9" w14:textId="77777777" w:rsidR="00AC1C59" w:rsidRPr="0075620A" w:rsidRDefault="00AC1C59" w:rsidP="00A06132">
      <w:pPr>
        <w:pStyle w:val="BodyOfText"/>
        <w:rPr>
          <w:lang w:val="en-GB"/>
        </w:rPr>
      </w:pPr>
      <w:r w:rsidRPr="0075620A">
        <w:rPr>
          <w:lang w:val="en-GB"/>
        </w:rPr>
        <w:br w:type="page"/>
      </w:r>
    </w:p>
    <w:sdt>
      <w:sdtPr>
        <w:rPr>
          <w:rFonts w:asciiTheme="minorHAnsi" w:hAnsiTheme="minorHAnsi"/>
          <w:b w:val="0"/>
          <w:color w:val="auto"/>
          <w:sz w:val="22"/>
        </w:rPr>
        <w:id w:val="-400522470"/>
        <w:docPartObj>
          <w:docPartGallery w:val="Table of Contents"/>
          <w:docPartUnique/>
        </w:docPartObj>
      </w:sdtPr>
      <w:sdtContent>
        <w:p w14:paraId="62178C62" w14:textId="77777777" w:rsidR="00AC1C59" w:rsidRPr="00406B94" w:rsidRDefault="00AC1C59" w:rsidP="00D23172">
          <w:pPr>
            <w:pStyle w:val="HToC"/>
          </w:pPr>
          <w:r w:rsidRPr="00406B94">
            <w:t>Table of content</w:t>
          </w:r>
          <w:r w:rsidR="00191DAB">
            <w:t>s</w:t>
          </w:r>
        </w:p>
        <w:p w14:paraId="3C71654B" w14:textId="77777777" w:rsidR="00F16FCC" w:rsidRDefault="00AC1C59">
          <w:pPr>
            <w:pStyle w:val="TOC1"/>
            <w:rPr>
              <w:rFonts w:eastAsiaTheme="minorEastAsia"/>
              <w:noProof/>
              <w:color w:val="auto"/>
              <w:kern w:val="0"/>
            </w:rPr>
          </w:pPr>
          <w:r w:rsidRPr="00406B94">
            <w:fldChar w:fldCharType="begin"/>
          </w:r>
          <w:r w:rsidRPr="00406B94">
            <w:instrText xml:space="preserve"> TOC \o "1-3" \h \z \u </w:instrText>
          </w:r>
          <w:r w:rsidRPr="00406B94">
            <w:fldChar w:fldCharType="separate"/>
          </w:r>
          <w:hyperlink w:anchor="_Toc74391852" w:history="1">
            <w:r w:rsidR="00F16FCC" w:rsidRPr="007F45ED">
              <w:rPr>
                <w:rStyle w:val="Hyperlink"/>
                <w:noProof/>
              </w:rPr>
              <w:t>1</w:t>
            </w:r>
            <w:r w:rsidR="00F16FCC">
              <w:rPr>
                <w:rFonts w:eastAsiaTheme="minorEastAsia"/>
                <w:noProof/>
                <w:color w:val="auto"/>
                <w:kern w:val="0"/>
              </w:rPr>
              <w:tab/>
            </w:r>
            <w:r w:rsidR="00F16FCC" w:rsidRPr="007F45ED">
              <w:rPr>
                <w:rStyle w:val="Hyperlink"/>
                <w:noProof/>
              </w:rPr>
              <w:t>Introduction</w:t>
            </w:r>
            <w:r w:rsidR="00F16FCC">
              <w:rPr>
                <w:noProof/>
                <w:webHidden/>
              </w:rPr>
              <w:tab/>
            </w:r>
            <w:r w:rsidR="00F16FCC">
              <w:rPr>
                <w:noProof/>
                <w:webHidden/>
              </w:rPr>
              <w:fldChar w:fldCharType="begin"/>
            </w:r>
            <w:r w:rsidR="00F16FCC">
              <w:rPr>
                <w:noProof/>
                <w:webHidden/>
              </w:rPr>
              <w:instrText xml:space="preserve"> PAGEREF _Toc74391852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6547B1FB" w14:textId="77777777" w:rsidR="00F16FCC" w:rsidRDefault="00000000">
          <w:pPr>
            <w:pStyle w:val="TOC2"/>
            <w:rPr>
              <w:rFonts w:eastAsiaTheme="minorEastAsia"/>
              <w:noProof/>
              <w:color w:val="auto"/>
              <w:kern w:val="0"/>
            </w:rPr>
          </w:pPr>
          <w:hyperlink w:anchor="_Toc74391853" w:history="1">
            <w:r w:rsidR="00F16FCC" w:rsidRPr="007F45ED">
              <w:rPr>
                <w:rStyle w:val="Hyperlink"/>
                <w:noProof/>
              </w:rPr>
              <w:t>1.1</w:t>
            </w:r>
            <w:r w:rsidR="00F16FCC">
              <w:rPr>
                <w:rFonts w:eastAsiaTheme="minorEastAsia"/>
                <w:noProof/>
                <w:color w:val="auto"/>
                <w:kern w:val="0"/>
              </w:rPr>
              <w:tab/>
            </w:r>
            <w:r w:rsidR="00F16FCC" w:rsidRPr="007F45ED">
              <w:rPr>
                <w:rStyle w:val="Hyperlink"/>
                <w:noProof/>
              </w:rPr>
              <w:t>Context</w:t>
            </w:r>
            <w:r w:rsidR="00F16FCC">
              <w:rPr>
                <w:noProof/>
                <w:webHidden/>
              </w:rPr>
              <w:tab/>
            </w:r>
            <w:r w:rsidR="00F16FCC">
              <w:rPr>
                <w:noProof/>
                <w:webHidden/>
              </w:rPr>
              <w:fldChar w:fldCharType="begin"/>
            </w:r>
            <w:r w:rsidR="00F16FCC">
              <w:rPr>
                <w:noProof/>
                <w:webHidden/>
              </w:rPr>
              <w:instrText xml:space="preserve"> PAGEREF _Toc74391853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0A83CBD2" w14:textId="77777777" w:rsidR="00F16FCC" w:rsidRDefault="00000000">
          <w:pPr>
            <w:pStyle w:val="TOC2"/>
            <w:rPr>
              <w:rFonts w:eastAsiaTheme="minorEastAsia"/>
              <w:noProof/>
              <w:color w:val="auto"/>
              <w:kern w:val="0"/>
            </w:rPr>
          </w:pPr>
          <w:hyperlink w:anchor="_Toc74391854" w:history="1">
            <w:r w:rsidR="00F16FCC" w:rsidRPr="007F45ED">
              <w:rPr>
                <w:rStyle w:val="Hyperlink"/>
                <w:noProof/>
              </w:rPr>
              <w:t>1.2</w:t>
            </w:r>
            <w:r w:rsidR="00F16FCC">
              <w:rPr>
                <w:rFonts w:eastAsiaTheme="minorEastAsia"/>
                <w:noProof/>
                <w:color w:val="auto"/>
                <w:kern w:val="0"/>
              </w:rPr>
              <w:tab/>
            </w:r>
            <w:r w:rsidR="00F16FCC" w:rsidRPr="007F45ED">
              <w:rPr>
                <w:rStyle w:val="Hyperlink"/>
                <w:noProof/>
              </w:rPr>
              <w:t>Objectives</w:t>
            </w:r>
            <w:r w:rsidR="00F16FCC">
              <w:rPr>
                <w:noProof/>
                <w:webHidden/>
              </w:rPr>
              <w:tab/>
            </w:r>
            <w:r w:rsidR="00F16FCC">
              <w:rPr>
                <w:noProof/>
                <w:webHidden/>
              </w:rPr>
              <w:fldChar w:fldCharType="begin"/>
            </w:r>
            <w:r w:rsidR="00F16FCC">
              <w:rPr>
                <w:noProof/>
                <w:webHidden/>
              </w:rPr>
              <w:instrText xml:space="preserve"> PAGEREF _Toc74391854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7D2EDE66" w14:textId="77777777" w:rsidR="00F16FCC" w:rsidRDefault="00000000">
          <w:pPr>
            <w:pStyle w:val="TOC2"/>
            <w:rPr>
              <w:rFonts w:eastAsiaTheme="minorEastAsia"/>
              <w:noProof/>
              <w:color w:val="auto"/>
              <w:kern w:val="0"/>
            </w:rPr>
          </w:pPr>
          <w:hyperlink w:anchor="_Toc74391855" w:history="1">
            <w:r w:rsidR="00F16FCC" w:rsidRPr="007F45ED">
              <w:rPr>
                <w:rStyle w:val="Hyperlink"/>
                <w:noProof/>
              </w:rPr>
              <w:t>1.3</w:t>
            </w:r>
            <w:r w:rsidR="00F16FCC">
              <w:rPr>
                <w:rFonts w:eastAsiaTheme="minorEastAsia"/>
                <w:noProof/>
                <w:color w:val="auto"/>
                <w:kern w:val="0"/>
              </w:rPr>
              <w:tab/>
            </w:r>
            <w:r w:rsidR="00F16FCC" w:rsidRPr="007F45ED">
              <w:rPr>
                <w:rStyle w:val="Hyperlink"/>
                <w:noProof/>
              </w:rPr>
              <w:t>Scope</w:t>
            </w:r>
            <w:r w:rsidR="00F16FCC">
              <w:rPr>
                <w:noProof/>
                <w:webHidden/>
              </w:rPr>
              <w:tab/>
            </w:r>
            <w:r w:rsidR="00F16FCC">
              <w:rPr>
                <w:noProof/>
                <w:webHidden/>
              </w:rPr>
              <w:fldChar w:fldCharType="begin"/>
            </w:r>
            <w:r w:rsidR="00F16FCC">
              <w:rPr>
                <w:noProof/>
                <w:webHidden/>
              </w:rPr>
              <w:instrText xml:space="preserve"> PAGEREF _Toc74391855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0A16E838" w14:textId="77777777" w:rsidR="00F16FCC" w:rsidRDefault="00000000">
          <w:pPr>
            <w:pStyle w:val="TOC2"/>
            <w:rPr>
              <w:rFonts w:eastAsiaTheme="minorEastAsia"/>
              <w:noProof/>
              <w:color w:val="auto"/>
              <w:kern w:val="0"/>
            </w:rPr>
          </w:pPr>
          <w:hyperlink w:anchor="_Toc74391856" w:history="1">
            <w:r w:rsidR="00F16FCC" w:rsidRPr="007F45ED">
              <w:rPr>
                <w:rStyle w:val="Hyperlink"/>
                <w:noProof/>
              </w:rPr>
              <w:t>1.4</w:t>
            </w:r>
            <w:r w:rsidR="00F16FCC">
              <w:rPr>
                <w:rFonts w:eastAsiaTheme="minorEastAsia"/>
                <w:noProof/>
                <w:color w:val="auto"/>
                <w:kern w:val="0"/>
              </w:rPr>
              <w:tab/>
            </w:r>
            <w:r w:rsidR="00F16FCC" w:rsidRPr="007F45ED">
              <w:rPr>
                <w:rStyle w:val="Hyperlink"/>
                <w:noProof/>
              </w:rPr>
              <w:t>Enforcement and reading instructions</w:t>
            </w:r>
            <w:r w:rsidR="00F16FCC">
              <w:rPr>
                <w:noProof/>
                <w:webHidden/>
              </w:rPr>
              <w:tab/>
            </w:r>
            <w:r w:rsidR="00F16FCC">
              <w:rPr>
                <w:noProof/>
                <w:webHidden/>
              </w:rPr>
              <w:fldChar w:fldCharType="begin"/>
            </w:r>
            <w:r w:rsidR="00F16FCC">
              <w:rPr>
                <w:noProof/>
                <w:webHidden/>
              </w:rPr>
              <w:instrText xml:space="preserve"> PAGEREF _Toc74391856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2BD754E2" w14:textId="77777777" w:rsidR="00F16FCC" w:rsidRDefault="00000000">
          <w:pPr>
            <w:pStyle w:val="TOC2"/>
            <w:rPr>
              <w:rFonts w:eastAsiaTheme="minorEastAsia"/>
              <w:noProof/>
              <w:color w:val="auto"/>
              <w:kern w:val="0"/>
            </w:rPr>
          </w:pPr>
          <w:hyperlink w:anchor="_Toc74391857" w:history="1">
            <w:r w:rsidR="00F16FCC" w:rsidRPr="007F45ED">
              <w:rPr>
                <w:rStyle w:val="Hyperlink"/>
                <w:noProof/>
              </w:rPr>
              <w:t>1.5</w:t>
            </w:r>
            <w:r w:rsidR="00F16FCC">
              <w:rPr>
                <w:rFonts w:eastAsiaTheme="minorEastAsia"/>
                <w:noProof/>
                <w:color w:val="auto"/>
                <w:kern w:val="0"/>
              </w:rPr>
              <w:tab/>
            </w:r>
            <w:r w:rsidR="00F16FCC" w:rsidRPr="007F45ED">
              <w:rPr>
                <w:rStyle w:val="Hyperlink"/>
                <w:noProof/>
              </w:rPr>
              <w:t>Audience</w:t>
            </w:r>
            <w:r w:rsidR="00F16FCC">
              <w:rPr>
                <w:noProof/>
                <w:webHidden/>
              </w:rPr>
              <w:tab/>
            </w:r>
            <w:r w:rsidR="00F16FCC">
              <w:rPr>
                <w:noProof/>
                <w:webHidden/>
              </w:rPr>
              <w:fldChar w:fldCharType="begin"/>
            </w:r>
            <w:r w:rsidR="00F16FCC">
              <w:rPr>
                <w:noProof/>
                <w:webHidden/>
              </w:rPr>
              <w:instrText xml:space="preserve"> PAGEREF _Toc74391857 \h </w:instrText>
            </w:r>
            <w:r w:rsidR="00F16FCC">
              <w:rPr>
                <w:noProof/>
                <w:webHidden/>
              </w:rPr>
            </w:r>
            <w:r w:rsidR="00F16FCC">
              <w:rPr>
                <w:noProof/>
                <w:webHidden/>
              </w:rPr>
              <w:fldChar w:fldCharType="separate"/>
            </w:r>
            <w:r w:rsidR="00F16FCC">
              <w:rPr>
                <w:noProof/>
                <w:webHidden/>
              </w:rPr>
              <w:t>5</w:t>
            </w:r>
            <w:r w:rsidR="00F16FCC">
              <w:rPr>
                <w:noProof/>
                <w:webHidden/>
              </w:rPr>
              <w:fldChar w:fldCharType="end"/>
            </w:r>
          </w:hyperlink>
        </w:p>
        <w:p w14:paraId="7EE01FD7" w14:textId="77777777" w:rsidR="00F16FCC" w:rsidRDefault="00000000">
          <w:pPr>
            <w:pStyle w:val="TOC2"/>
            <w:rPr>
              <w:rFonts w:eastAsiaTheme="minorEastAsia"/>
              <w:noProof/>
              <w:color w:val="auto"/>
              <w:kern w:val="0"/>
            </w:rPr>
          </w:pPr>
          <w:hyperlink w:anchor="_Toc74391858" w:history="1">
            <w:r w:rsidR="00F16FCC" w:rsidRPr="007F45ED">
              <w:rPr>
                <w:rStyle w:val="Hyperlink"/>
                <w:noProof/>
              </w:rPr>
              <w:t>1.6</w:t>
            </w:r>
            <w:r w:rsidR="00F16FCC">
              <w:rPr>
                <w:rFonts w:eastAsiaTheme="minorEastAsia"/>
                <w:noProof/>
                <w:color w:val="auto"/>
                <w:kern w:val="0"/>
              </w:rPr>
              <w:tab/>
            </w:r>
            <w:r w:rsidR="00F16FCC" w:rsidRPr="007F45ED">
              <w:rPr>
                <w:rStyle w:val="Hyperlink"/>
                <w:noProof/>
              </w:rPr>
              <w:t>Document structure</w:t>
            </w:r>
            <w:r w:rsidR="00F16FCC">
              <w:rPr>
                <w:noProof/>
                <w:webHidden/>
              </w:rPr>
              <w:tab/>
            </w:r>
            <w:r w:rsidR="00F16FCC">
              <w:rPr>
                <w:noProof/>
                <w:webHidden/>
              </w:rPr>
              <w:fldChar w:fldCharType="begin"/>
            </w:r>
            <w:r w:rsidR="00F16FCC">
              <w:rPr>
                <w:noProof/>
                <w:webHidden/>
              </w:rPr>
              <w:instrText xml:space="preserve"> PAGEREF _Toc74391858 \h </w:instrText>
            </w:r>
            <w:r w:rsidR="00F16FCC">
              <w:rPr>
                <w:noProof/>
                <w:webHidden/>
              </w:rPr>
            </w:r>
            <w:r w:rsidR="00F16FCC">
              <w:rPr>
                <w:noProof/>
                <w:webHidden/>
              </w:rPr>
              <w:fldChar w:fldCharType="separate"/>
            </w:r>
            <w:r w:rsidR="00F16FCC">
              <w:rPr>
                <w:noProof/>
                <w:webHidden/>
              </w:rPr>
              <w:t>6</w:t>
            </w:r>
            <w:r w:rsidR="00F16FCC">
              <w:rPr>
                <w:noProof/>
                <w:webHidden/>
              </w:rPr>
              <w:fldChar w:fldCharType="end"/>
            </w:r>
          </w:hyperlink>
        </w:p>
        <w:p w14:paraId="77326EB7" w14:textId="77777777" w:rsidR="00F16FCC" w:rsidRDefault="00000000">
          <w:pPr>
            <w:pStyle w:val="TOC2"/>
            <w:rPr>
              <w:rFonts w:eastAsiaTheme="minorEastAsia"/>
              <w:noProof/>
              <w:color w:val="auto"/>
              <w:kern w:val="0"/>
            </w:rPr>
          </w:pPr>
          <w:hyperlink w:anchor="_Toc74391859" w:history="1">
            <w:r w:rsidR="00F16FCC" w:rsidRPr="007F45ED">
              <w:rPr>
                <w:rStyle w:val="Hyperlink"/>
                <w:noProof/>
              </w:rPr>
              <w:t>1.7</w:t>
            </w:r>
            <w:r w:rsidR="00F16FCC">
              <w:rPr>
                <w:rFonts w:eastAsiaTheme="minorEastAsia"/>
                <w:noProof/>
                <w:color w:val="auto"/>
                <w:kern w:val="0"/>
              </w:rPr>
              <w:tab/>
            </w:r>
            <w:r w:rsidR="00F16FCC" w:rsidRPr="007F45ED">
              <w:rPr>
                <w:rStyle w:val="Hyperlink"/>
                <w:noProof/>
              </w:rPr>
              <w:t>References</w:t>
            </w:r>
            <w:r w:rsidR="00F16FCC">
              <w:rPr>
                <w:noProof/>
                <w:webHidden/>
              </w:rPr>
              <w:tab/>
            </w:r>
            <w:r w:rsidR="00F16FCC">
              <w:rPr>
                <w:noProof/>
                <w:webHidden/>
              </w:rPr>
              <w:fldChar w:fldCharType="begin"/>
            </w:r>
            <w:r w:rsidR="00F16FCC">
              <w:rPr>
                <w:noProof/>
                <w:webHidden/>
              </w:rPr>
              <w:instrText xml:space="preserve"> PAGEREF _Toc74391859 \h </w:instrText>
            </w:r>
            <w:r w:rsidR="00F16FCC">
              <w:rPr>
                <w:noProof/>
                <w:webHidden/>
              </w:rPr>
            </w:r>
            <w:r w:rsidR="00F16FCC">
              <w:rPr>
                <w:noProof/>
                <w:webHidden/>
              </w:rPr>
              <w:fldChar w:fldCharType="separate"/>
            </w:r>
            <w:r w:rsidR="00F16FCC">
              <w:rPr>
                <w:noProof/>
                <w:webHidden/>
              </w:rPr>
              <w:t>6</w:t>
            </w:r>
            <w:r w:rsidR="00F16FCC">
              <w:rPr>
                <w:noProof/>
                <w:webHidden/>
              </w:rPr>
              <w:fldChar w:fldCharType="end"/>
            </w:r>
          </w:hyperlink>
        </w:p>
        <w:p w14:paraId="64CE6D2C" w14:textId="77777777" w:rsidR="00F16FCC" w:rsidRDefault="00000000">
          <w:pPr>
            <w:pStyle w:val="TOC2"/>
            <w:rPr>
              <w:rFonts w:eastAsiaTheme="minorEastAsia"/>
              <w:noProof/>
              <w:color w:val="auto"/>
              <w:kern w:val="0"/>
            </w:rPr>
          </w:pPr>
          <w:hyperlink w:anchor="_Toc74391860" w:history="1">
            <w:r w:rsidR="00F16FCC" w:rsidRPr="007F45ED">
              <w:rPr>
                <w:rStyle w:val="Hyperlink"/>
                <w:noProof/>
              </w:rPr>
              <w:t>1.8</w:t>
            </w:r>
            <w:r w:rsidR="00F16FCC">
              <w:rPr>
                <w:rFonts w:eastAsiaTheme="minorEastAsia"/>
                <w:noProof/>
                <w:color w:val="auto"/>
                <w:kern w:val="0"/>
              </w:rPr>
              <w:tab/>
            </w:r>
            <w:r w:rsidR="00F16FCC" w:rsidRPr="007F45ED">
              <w:rPr>
                <w:rStyle w:val="Hyperlink"/>
                <w:noProof/>
              </w:rPr>
              <w:t>Acronyms</w:t>
            </w:r>
            <w:r w:rsidR="00F16FCC">
              <w:rPr>
                <w:noProof/>
                <w:webHidden/>
              </w:rPr>
              <w:tab/>
            </w:r>
            <w:r w:rsidR="00F16FCC">
              <w:rPr>
                <w:noProof/>
                <w:webHidden/>
              </w:rPr>
              <w:fldChar w:fldCharType="begin"/>
            </w:r>
            <w:r w:rsidR="00F16FCC">
              <w:rPr>
                <w:noProof/>
                <w:webHidden/>
              </w:rPr>
              <w:instrText xml:space="preserve"> PAGEREF _Toc74391860 \h </w:instrText>
            </w:r>
            <w:r w:rsidR="00F16FCC">
              <w:rPr>
                <w:noProof/>
                <w:webHidden/>
              </w:rPr>
            </w:r>
            <w:r w:rsidR="00F16FCC">
              <w:rPr>
                <w:noProof/>
                <w:webHidden/>
              </w:rPr>
              <w:fldChar w:fldCharType="separate"/>
            </w:r>
            <w:r w:rsidR="00F16FCC">
              <w:rPr>
                <w:noProof/>
                <w:webHidden/>
              </w:rPr>
              <w:t>6</w:t>
            </w:r>
            <w:r w:rsidR="00F16FCC">
              <w:rPr>
                <w:noProof/>
                <w:webHidden/>
              </w:rPr>
              <w:fldChar w:fldCharType="end"/>
            </w:r>
          </w:hyperlink>
        </w:p>
        <w:p w14:paraId="5E3F1337" w14:textId="77777777" w:rsidR="00F16FCC" w:rsidRDefault="00000000">
          <w:pPr>
            <w:pStyle w:val="TOC2"/>
            <w:rPr>
              <w:rFonts w:eastAsiaTheme="minorEastAsia"/>
              <w:noProof/>
              <w:color w:val="auto"/>
              <w:kern w:val="0"/>
            </w:rPr>
          </w:pPr>
          <w:hyperlink w:anchor="_Toc74391861" w:history="1">
            <w:r w:rsidR="00F16FCC" w:rsidRPr="007F45ED">
              <w:rPr>
                <w:rStyle w:val="Hyperlink"/>
                <w:noProof/>
              </w:rPr>
              <w:t>1.9</w:t>
            </w:r>
            <w:r w:rsidR="00F16FCC">
              <w:rPr>
                <w:rFonts w:eastAsiaTheme="minorEastAsia"/>
                <w:noProof/>
                <w:color w:val="auto"/>
                <w:kern w:val="0"/>
              </w:rPr>
              <w:tab/>
            </w:r>
            <w:r w:rsidR="00F16FCC" w:rsidRPr="007F45ED">
              <w:rPr>
                <w:rStyle w:val="Hyperlink"/>
                <w:noProof/>
              </w:rPr>
              <w:t>Glossary</w:t>
            </w:r>
            <w:r w:rsidR="00F16FCC">
              <w:rPr>
                <w:noProof/>
                <w:webHidden/>
              </w:rPr>
              <w:tab/>
            </w:r>
            <w:r w:rsidR="00F16FCC">
              <w:rPr>
                <w:noProof/>
                <w:webHidden/>
              </w:rPr>
              <w:fldChar w:fldCharType="begin"/>
            </w:r>
            <w:r w:rsidR="00F16FCC">
              <w:rPr>
                <w:noProof/>
                <w:webHidden/>
              </w:rPr>
              <w:instrText xml:space="preserve"> PAGEREF _Toc74391861 \h </w:instrText>
            </w:r>
            <w:r w:rsidR="00F16FCC">
              <w:rPr>
                <w:noProof/>
                <w:webHidden/>
              </w:rPr>
            </w:r>
            <w:r w:rsidR="00F16FCC">
              <w:rPr>
                <w:noProof/>
                <w:webHidden/>
              </w:rPr>
              <w:fldChar w:fldCharType="separate"/>
            </w:r>
            <w:r w:rsidR="00F16FCC">
              <w:rPr>
                <w:noProof/>
                <w:webHidden/>
              </w:rPr>
              <w:t>6</w:t>
            </w:r>
            <w:r w:rsidR="00F16FCC">
              <w:rPr>
                <w:noProof/>
                <w:webHidden/>
              </w:rPr>
              <w:fldChar w:fldCharType="end"/>
            </w:r>
          </w:hyperlink>
        </w:p>
        <w:p w14:paraId="34D103D7" w14:textId="77777777" w:rsidR="00F16FCC" w:rsidRDefault="00000000">
          <w:pPr>
            <w:pStyle w:val="TOC1"/>
            <w:rPr>
              <w:rFonts w:eastAsiaTheme="minorEastAsia"/>
              <w:noProof/>
              <w:color w:val="auto"/>
              <w:kern w:val="0"/>
            </w:rPr>
          </w:pPr>
          <w:hyperlink w:anchor="_Toc74391862" w:history="1">
            <w:r w:rsidR="00F16FCC" w:rsidRPr="007F45ED">
              <w:rPr>
                <w:rStyle w:val="Hyperlink"/>
                <w:noProof/>
                <w:highlight w:val="yellow"/>
              </w:rPr>
              <w:t>2</w:t>
            </w:r>
            <w:r w:rsidR="00F16FCC">
              <w:rPr>
                <w:rFonts w:eastAsiaTheme="minorEastAsia"/>
                <w:noProof/>
                <w:color w:val="auto"/>
                <w:kern w:val="0"/>
              </w:rPr>
              <w:tab/>
            </w:r>
            <w:r w:rsidR="00F16FCC" w:rsidRPr="007F45ED">
              <w:rPr>
                <w:rStyle w:val="Hyperlink"/>
                <w:noProof/>
                <w:highlight w:val="yellow"/>
              </w:rPr>
              <w:t>Chapter 1</w:t>
            </w:r>
            <w:r w:rsidR="00F16FCC">
              <w:rPr>
                <w:noProof/>
                <w:webHidden/>
              </w:rPr>
              <w:tab/>
            </w:r>
            <w:r w:rsidR="00F16FCC">
              <w:rPr>
                <w:noProof/>
                <w:webHidden/>
              </w:rPr>
              <w:fldChar w:fldCharType="begin"/>
            </w:r>
            <w:r w:rsidR="00F16FCC">
              <w:rPr>
                <w:noProof/>
                <w:webHidden/>
              </w:rPr>
              <w:instrText xml:space="preserve"> PAGEREF _Toc74391862 \h </w:instrText>
            </w:r>
            <w:r w:rsidR="00F16FCC">
              <w:rPr>
                <w:noProof/>
                <w:webHidden/>
              </w:rPr>
            </w:r>
            <w:r w:rsidR="00F16FCC">
              <w:rPr>
                <w:noProof/>
                <w:webHidden/>
              </w:rPr>
              <w:fldChar w:fldCharType="separate"/>
            </w:r>
            <w:r w:rsidR="00F16FCC">
              <w:rPr>
                <w:noProof/>
                <w:webHidden/>
              </w:rPr>
              <w:t>7</w:t>
            </w:r>
            <w:r w:rsidR="00F16FCC">
              <w:rPr>
                <w:noProof/>
                <w:webHidden/>
              </w:rPr>
              <w:fldChar w:fldCharType="end"/>
            </w:r>
          </w:hyperlink>
        </w:p>
        <w:p w14:paraId="518D274C" w14:textId="77777777" w:rsidR="00F16FCC" w:rsidRDefault="00000000">
          <w:pPr>
            <w:pStyle w:val="TOC2"/>
            <w:rPr>
              <w:rFonts w:eastAsiaTheme="minorEastAsia"/>
              <w:noProof/>
              <w:color w:val="auto"/>
              <w:kern w:val="0"/>
            </w:rPr>
          </w:pPr>
          <w:hyperlink w:anchor="_Toc74391863" w:history="1">
            <w:r w:rsidR="00F16FCC" w:rsidRPr="007F45ED">
              <w:rPr>
                <w:rStyle w:val="Hyperlink"/>
                <w:noProof/>
              </w:rPr>
              <w:t>2.1</w:t>
            </w:r>
            <w:r w:rsidR="00F16FCC">
              <w:rPr>
                <w:rFonts w:eastAsiaTheme="minorEastAsia"/>
                <w:noProof/>
                <w:color w:val="auto"/>
                <w:kern w:val="0"/>
              </w:rPr>
              <w:tab/>
            </w:r>
            <w:r w:rsidR="00F16FCC" w:rsidRPr="007F45ED">
              <w:rPr>
                <w:rStyle w:val="Hyperlink"/>
                <w:noProof/>
              </w:rPr>
              <w:t>Section 1</w:t>
            </w:r>
            <w:r w:rsidR="00F16FCC">
              <w:rPr>
                <w:noProof/>
                <w:webHidden/>
              </w:rPr>
              <w:tab/>
            </w:r>
            <w:r w:rsidR="00F16FCC">
              <w:rPr>
                <w:noProof/>
                <w:webHidden/>
              </w:rPr>
              <w:fldChar w:fldCharType="begin"/>
            </w:r>
            <w:r w:rsidR="00F16FCC">
              <w:rPr>
                <w:noProof/>
                <w:webHidden/>
              </w:rPr>
              <w:instrText xml:space="preserve"> PAGEREF _Toc74391863 \h </w:instrText>
            </w:r>
            <w:r w:rsidR="00F16FCC">
              <w:rPr>
                <w:noProof/>
                <w:webHidden/>
              </w:rPr>
            </w:r>
            <w:r w:rsidR="00F16FCC">
              <w:rPr>
                <w:noProof/>
                <w:webHidden/>
              </w:rPr>
              <w:fldChar w:fldCharType="separate"/>
            </w:r>
            <w:r w:rsidR="00F16FCC">
              <w:rPr>
                <w:noProof/>
                <w:webHidden/>
              </w:rPr>
              <w:t>7</w:t>
            </w:r>
            <w:r w:rsidR="00F16FCC">
              <w:rPr>
                <w:noProof/>
                <w:webHidden/>
              </w:rPr>
              <w:fldChar w:fldCharType="end"/>
            </w:r>
          </w:hyperlink>
        </w:p>
        <w:p w14:paraId="2F29606F" w14:textId="77777777" w:rsidR="00F16FCC" w:rsidRDefault="00000000">
          <w:pPr>
            <w:pStyle w:val="TOC3"/>
            <w:rPr>
              <w:rFonts w:eastAsiaTheme="minorEastAsia"/>
              <w:noProof/>
              <w:color w:val="auto"/>
              <w:kern w:val="0"/>
            </w:rPr>
          </w:pPr>
          <w:hyperlink w:anchor="_Toc74391864" w:history="1">
            <w:r w:rsidR="00F16FCC" w:rsidRPr="007F45ED">
              <w:rPr>
                <w:rStyle w:val="Hyperlink"/>
                <w:noProof/>
              </w:rPr>
              <w:t>2.1.1</w:t>
            </w:r>
            <w:r w:rsidR="00F16FCC">
              <w:rPr>
                <w:rFonts w:eastAsiaTheme="minorEastAsia"/>
                <w:noProof/>
                <w:color w:val="auto"/>
                <w:kern w:val="0"/>
              </w:rPr>
              <w:tab/>
            </w:r>
            <w:r w:rsidR="00F16FCC" w:rsidRPr="007F45ED">
              <w:rPr>
                <w:rStyle w:val="Hyperlink"/>
                <w:noProof/>
              </w:rPr>
              <w:t>Test</w:t>
            </w:r>
            <w:r w:rsidR="00F16FCC">
              <w:rPr>
                <w:noProof/>
                <w:webHidden/>
              </w:rPr>
              <w:tab/>
            </w:r>
            <w:r w:rsidR="00F16FCC">
              <w:rPr>
                <w:noProof/>
                <w:webHidden/>
              </w:rPr>
              <w:fldChar w:fldCharType="begin"/>
            </w:r>
            <w:r w:rsidR="00F16FCC">
              <w:rPr>
                <w:noProof/>
                <w:webHidden/>
              </w:rPr>
              <w:instrText xml:space="preserve"> PAGEREF _Toc74391864 \h </w:instrText>
            </w:r>
            <w:r w:rsidR="00F16FCC">
              <w:rPr>
                <w:noProof/>
                <w:webHidden/>
              </w:rPr>
            </w:r>
            <w:r w:rsidR="00F16FCC">
              <w:rPr>
                <w:noProof/>
                <w:webHidden/>
              </w:rPr>
              <w:fldChar w:fldCharType="separate"/>
            </w:r>
            <w:r w:rsidR="00F16FCC">
              <w:rPr>
                <w:noProof/>
                <w:webHidden/>
              </w:rPr>
              <w:t>7</w:t>
            </w:r>
            <w:r w:rsidR="00F16FCC">
              <w:rPr>
                <w:noProof/>
                <w:webHidden/>
              </w:rPr>
              <w:fldChar w:fldCharType="end"/>
            </w:r>
          </w:hyperlink>
        </w:p>
        <w:p w14:paraId="61654349" w14:textId="77777777" w:rsidR="00F16FCC" w:rsidRDefault="00000000">
          <w:pPr>
            <w:pStyle w:val="TOC3"/>
            <w:rPr>
              <w:rFonts w:eastAsiaTheme="minorEastAsia"/>
              <w:noProof/>
              <w:color w:val="auto"/>
              <w:kern w:val="0"/>
            </w:rPr>
          </w:pPr>
          <w:hyperlink w:anchor="_Toc74391865" w:history="1">
            <w:r w:rsidR="00F16FCC" w:rsidRPr="007F45ED">
              <w:rPr>
                <w:rStyle w:val="Hyperlink"/>
                <w:noProof/>
              </w:rPr>
              <w:t>2.1.2</w:t>
            </w:r>
            <w:r w:rsidR="00F16FCC">
              <w:rPr>
                <w:rFonts w:eastAsiaTheme="minorEastAsia"/>
                <w:noProof/>
                <w:color w:val="auto"/>
                <w:kern w:val="0"/>
              </w:rPr>
              <w:tab/>
            </w:r>
            <w:r w:rsidR="00F16FCC" w:rsidRPr="007F45ED">
              <w:rPr>
                <w:rStyle w:val="Hyperlink"/>
                <w:noProof/>
              </w:rPr>
              <w:t>Sous/Section</w:t>
            </w:r>
            <w:r w:rsidR="00F16FCC">
              <w:rPr>
                <w:noProof/>
                <w:webHidden/>
              </w:rPr>
              <w:tab/>
            </w:r>
            <w:r w:rsidR="00F16FCC">
              <w:rPr>
                <w:noProof/>
                <w:webHidden/>
              </w:rPr>
              <w:fldChar w:fldCharType="begin"/>
            </w:r>
            <w:r w:rsidR="00F16FCC">
              <w:rPr>
                <w:noProof/>
                <w:webHidden/>
              </w:rPr>
              <w:instrText xml:space="preserve"> PAGEREF _Toc74391865 \h </w:instrText>
            </w:r>
            <w:r w:rsidR="00F16FCC">
              <w:rPr>
                <w:noProof/>
                <w:webHidden/>
              </w:rPr>
            </w:r>
            <w:r w:rsidR="00F16FCC">
              <w:rPr>
                <w:noProof/>
                <w:webHidden/>
              </w:rPr>
              <w:fldChar w:fldCharType="separate"/>
            </w:r>
            <w:r w:rsidR="00F16FCC">
              <w:rPr>
                <w:noProof/>
                <w:webHidden/>
              </w:rPr>
              <w:t>7</w:t>
            </w:r>
            <w:r w:rsidR="00F16FCC">
              <w:rPr>
                <w:noProof/>
                <w:webHidden/>
              </w:rPr>
              <w:fldChar w:fldCharType="end"/>
            </w:r>
          </w:hyperlink>
        </w:p>
        <w:p w14:paraId="04D333DF" w14:textId="77777777" w:rsidR="00F16FCC" w:rsidRDefault="00000000">
          <w:pPr>
            <w:pStyle w:val="TOC2"/>
            <w:rPr>
              <w:rFonts w:eastAsiaTheme="minorEastAsia"/>
              <w:noProof/>
              <w:color w:val="auto"/>
              <w:kern w:val="0"/>
            </w:rPr>
          </w:pPr>
          <w:hyperlink w:anchor="_Toc74391866" w:history="1">
            <w:r w:rsidR="00F16FCC" w:rsidRPr="007F45ED">
              <w:rPr>
                <w:rStyle w:val="Hyperlink"/>
                <w:noProof/>
              </w:rPr>
              <w:t>2.2</w:t>
            </w:r>
            <w:r w:rsidR="00F16FCC">
              <w:rPr>
                <w:rFonts w:eastAsiaTheme="minorEastAsia"/>
                <w:noProof/>
                <w:color w:val="auto"/>
                <w:kern w:val="0"/>
              </w:rPr>
              <w:tab/>
            </w:r>
            <w:r w:rsidR="00F16FCC" w:rsidRPr="007F45ED">
              <w:rPr>
                <w:rStyle w:val="Hyperlink"/>
                <w:noProof/>
              </w:rPr>
              <w:t>Caption usage</w:t>
            </w:r>
            <w:r w:rsidR="00F16FCC">
              <w:rPr>
                <w:noProof/>
                <w:webHidden/>
              </w:rPr>
              <w:tab/>
            </w:r>
            <w:r w:rsidR="00F16FCC">
              <w:rPr>
                <w:noProof/>
                <w:webHidden/>
              </w:rPr>
              <w:fldChar w:fldCharType="begin"/>
            </w:r>
            <w:r w:rsidR="00F16FCC">
              <w:rPr>
                <w:noProof/>
                <w:webHidden/>
              </w:rPr>
              <w:instrText xml:space="preserve"> PAGEREF _Toc74391866 \h </w:instrText>
            </w:r>
            <w:r w:rsidR="00F16FCC">
              <w:rPr>
                <w:noProof/>
                <w:webHidden/>
              </w:rPr>
            </w:r>
            <w:r w:rsidR="00F16FCC">
              <w:rPr>
                <w:noProof/>
                <w:webHidden/>
              </w:rPr>
              <w:fldChar w:fldCharType="separate"/>
            </w:r>
            <w:r w:rsidR="00F16FCC">
              <w:rPr>
                <w:noProof/>
                <w:webHidden/>
              </w:rPr>
              <w:t>8</w:t>
            </w:r>
            <w:r w:rsidR="00F16FCC">
              <w:rPr>
                <w:noProof/>
                <w:webHidden/>
              </w:rPr>
              <w:fldChar w:fldCharType="end"/>
            </w:r>
          </w:hyperlink>
        </w:p>
        <w:p w14:paraId="35799827" w14:textId="77777777" w:rsidR="00F16FCC" w:rsidRDefault="00000000">
          <w:pPr>
            <w:pStyle w:val="TOC2"/>
            <w:rPr>
              <w:rFonts w:eastAsiaTheme="minorEastAsia"/>
              <w:noProof/>
              <w:color w:val="auto"/>
              <w:kern w:val="0"/>
            </w:rPr>
          </w:pPr>
          <w:hyperlink w:anchor="_Toc74391867" w:history="1">
            <w:r w:rsidR="00F16FCC" w:rsidRPr="007F45ED">
              <w:rPr>
                <w:rStyle w:val="Hyperlink"/>
                <w:noProof/>
              </w:rPr>
              <w:t>2.3</w:t>
            </w:r>
            <w:r w:rsidR="00F16FCC">
              <w:rPr>
                <w:rFonts w:eastAsiaTheme="minorEastAsia"/>
                <w:noProof/>
                <w:color w:val="auto"/>
                <w:kern w:val="0"/>
              </w:rPr>
              <w:tab/>
            </w:r>
            <w:r w:rsidR="00F16FCC" w:rsidRPr="007F45ED">
              <w:rPr>
                <w:rStyle w:val="Hyperlink"/>
                <w:noProof/>
              </w:rPr>
              <w:t>Use of Tables</w:t>
            </w:r>
            <w:r w:rsidR="00F16FCC">
              <w:rPr>
                <w:noProof/>
                <w:webHidden/>
              </w:rPr>
              <w:tab/>
            </w:r>
            <w:r w:rsidR="00F16FCC">
              <w:rPr>
                <w:noProof/>
                <w:webHidden/>
              </w:rPr>
              <w:fldChar w:fldCharType="begin"/>
            </w:r>
            <w:r w:rsidR="00F16FCC">
              <w:rPr>
                <w:noProof/>
                <w:webHidden/>
              </w:rPr>
              <w:instrText xml:space="preserve"> PAGEREF _Toc74391867 \h </w:instrText>
            </w:r>
            <w:r w:rsidR="00F16FCC">
              <w:rPr>
                <w:noProof/>
                <w:webHidden/>
              </w:rPr>
            </w:r>
            <w:r w:rsidR="00F16FCC">
              <w:rPr>
                <w:noProof/>
                <w:webHidden/>
              </w:rPr>
              <w:fldChar w:fldCharType="separate"/>
            </w:r>
            <w:r w:rsidR="00F16FCC">
              <w:rPr>
                <w:noProof/>
                <w:webHidden/>
              </w:rPr>
              <w:t>9</w:t>
            </w:r>
            <w:r w:rsidR="00F16FCC">
              <w:rPr>
                <w:noProof/>
                <w:webHidden/>
              </w:rPr>
              <w:fldChar w:fldCharType="end"/>
            </w:r>
          </w:hyperlink>
        </w:p>
        <w:p w14:paraId="14CED51B" w14:textId="77777777" w:rsidR="00F16FCC" w:rsidRDefault="00000000">
          <w:pPr>
            <w:pStyle w:val="TOC3"/>
            <w:rPr>
              <w:rFonts w:eastAsiaTheme="minorEastAsia"/>
              <w:noProof/>
              <w:color w:val="auto"/>
              <w:kern w:val="0"/>
            </w:rPr>
          </w:pPr>
          <w:hyperlink w:anchor="_Toc74391868" w:history="1">
            <w:r w:rsidR="00F16FCC" w:rsidRPr="007F45ED">
              <w:rPr>
                <w:rStyle w:val="Hyperlink"/>
                <w:noProof/>
                <w:lang w:val="en-GB"/>
              </w:rPr>
              <w:t>2.3.1</w:t>
            </w:r>
            <w:r w:rsidR="00F16FCC">
              <w:rPr>
                <w:rFonts w:eastAsiaTheme="minorEastAsia"/>
                <w:noProof/>
                <w:color w:val="auto"/>
                <w:kern w:val="0"/>
              </w:rPr>
              <w:tab/>
            </w:r>
            <w:r w:rsidR="00F16FCC" w:rsidRPr="007F45ED">
              <w:rPr>
                <w:rStyle w:val="Hyperlink"/>
                <w:noProof/>
                <w:lang w:val="en-GB"/>
              </w:rPr>
              <w:t>Insertion of table without and with caption</w:t>
            </w:r>
            <w:r w:rsidR="00F16FCC">
              <w:rPr>
                <w:noProof/>
                <w:webHidden/>
              </w:rPr>
              <w:tab/>
            </w:r>
            <w:r w:rsidR="00F16FCC">
              <w:rPr>
                <w:noProof/>
                <w:webHidden/>
              </w:rPr>
              <w:fldChar w:fldCharType="begin"/>
            </w:r>
            <w:r w:rsidR="00F16FCC">
              <w:rPr>
                <w:noProof/>
                <w:webHidden/>
              </w:rPr>
              <w:instrText xml:space="preserve"> PAGEREF _Toc74391868 \h </w:instrText>
            </w:r>
            <w:r w:rsidR="00F16FCC">
              <w:rPr>
                <w:noProof/>
                <w:webHidden/>
              </w:rPr>
            </w:r>
            <w:r w:rsidR="00F16FCC">
              <w:rPr>
                <w:noProof/>
                <w:webHidden/>
              </w:rPr>
              <w:fldChar w:fldCharType="separate"/>
            </w:r>
            <w:r w:rsidR="00F16FCC">
              <w:rPr>
                <w:noProof/>
                <w:webHidden/>
              </w:rPr>
              <w:t>9</w:t>
            </w:r>
            <w:r w:rsidR="00F16FCC">
              <w:rPr>
                <w:noProof/>
                <w:webHidden/>
              </w:rPr>
              <w:fldChar w:fldCharType="end"/>
            </w:r>
          </w:hyperlink>
        </w:p>
        <w:p w14:paraId="5DD2247B" w14:textId="77777777" w:rsidR="00F16FCC" w:rsidRDefault="00000000">
          <w:pPr>
            <w:pStyle w:val="TOC2"/>
            <w:rPr>
              <w:rFonts w:eastAsiaTheme="minorEastAsia"/>
              <w:noProof/>
              <w:color w:val="auto"/>
              <w:kern w:val="0"/>
            </w:rPr>
          </w:pPr>
          <w:hyperlink w:anchor="_Toc74391869" w:history="1">
            <w:r w:rsidR="00F16FCC" w:rsidRPr="007F45ED">
              <w:rPr>
                <w:rStyle w:val="Hyperlink"/>
                <w:noProof/>
              </w:rPr>
              <w:t>2.4</w:t>
            </w:r>
            <w:r w:rsidR="00F16FCC">
              <w:rPr>
                <w:rFonts w:eastAsiaTheme="minorEastAsia"/>
                <w:noProof/>
                <w:color w:val="auto"/>
                <w:kern w:val="0"/>
              </w:rPr>
              <w:tab/>
            </w:r>
            <w:r w:rsidR="00F16FCC" w:rsidRPr="007F45ED">
              <w:rPr>
                <w:rStyle w:val="Hyperlink"/>
                <w:noProof/>
              </w:rPr>
              <w:t>List of styles</w:t>
            </w:r>
            <w:r w:rsidR="00F16FCC">
              <w:rPr>
                <w:noProof/>
                <w:webHidden/>
              </w:rPr>
              <w:tab/>
            </w:r>
            <w:r w:rsidR="00F16FCC">
              <w:rPr>
                <w:noProof/>
                <w:webHidden/>
              </w:rPr>
              <w:fldChar w:fldCharType="begin"/>
            </w:r>
            <w:r w:rsidR="00F16FCC">
              <w:rPr>
                <w:noProof/>
                <w:webHidden/>
              </w:rPr>
              <w:instrText xml:space="preserve"> PAGEREF _Toc74391869 \h </w:instrText>
            </w:r>
            <w:r w:rsidR="00F16FCC">
              <w:rPr>
                <w:noProof/>
                <w:webHidden/>
              </w:rPr>
            </w:r>
            <w:r w:rsidR="00F16FCC">
              <w:rPr>
                <w:noProof/>
                <w:webHidden/>
              </w:rPr>
              <w:fldChar w:fldCharType="separate"/>
            </w:r>
            <w:r w:rsidR="00F16FCC">
              <w:rPr>
                <w:noProof/>
                <w:webHidden/>
              </w:rPr>
              <w:t>10</w:t>
            </w:r>
            <w:r w:rsidR="00F16FCC">
              <w:rPr>
                <w:noProof/>
                <w:webHidden/>
              </w:rPr>
              <w:fldChar w:fldCharType="end"/>
            </w:r>
          </w:hyperlink>
        </w:p>
        <w:p w14:paraId="61CE5AF3" w14:textId="77777777" w:rsidR="00F16FCC" w:rsidRDefault="00000000">
          <w:pPr>
            <w:pStyle w:val="TOC3"/>
            <w:rPr>
              <w:rFonts w:eastAsiaTheme="minorEastAsia"/>
              <w:noProof/>
              <w:color w:val="auto"/>
              <w:kern w:val="0"/>
            </w:rPr>
          </w:pPr>
          <w:hyperlink w:anchor="_Toc74391870" w:history="1">
            <w:r w:rsidR="00F16FCC" w:rsidRPr="007F45ED">
              <w:rPr>
                <w:rStyle w:val="Hyperlink"/>
                <w:noProof/>
              </w:rPr>
              <w:t>2.4.1</w:t>
            </w:r>
            <w:r w:rsidR="00F16FCC">
              <w:rPr>
                <w:rFonts w:eastAsiaTheme="minorEastAsia"/>
                <w:noProof/>
                <w:color w:val="auto"/>
                <w:kern w:val="0"/>
              </w:rPr>
              <w:tab/>
            </w:r>
            <w:r w:rsidR="00F16FCC" w:rsidRPr="007F45ED">
              <w:rPr>
                <w:rStyle w:val="Hyperlink"/>
                <w:noProof/>
              </w:rPr>
              <w:t>Font</w:t>
            </w:r>
            <w:r w:rsidR="00F16FCC">
              <w:rPr>
                <w:noProof/>
                <w:webHidden/>
              </w:rPr>
              <w:tab/>
            </w:r>
            <w:r w:rsidR="00F16FCC">
              <w:rPr>
                <w:noProof/>
                <w:webHidden/>
              </w:rPr>
              <w:fldChar w:fldCharType="begin"/>
            </w:r>
            <w:r w:rsidR="00F16FCC">
              <w:rPr>
                <w:noProof/>
                <w:webHidden/>
              </w:rPr>
              <w:instrText xml:space="preserve"> PAGEREF _Toc74391870 \h </w:instrText>
            </w:r>
            <w:r w:rsidR="00F16FCC">
              <w:rPr>
                <w:noProof/>
                <w:webHidden/>
              </w:rPr>
            </w:r>
            <w:r w:rsidR="00F16FCC">
              <w:rPr>
                <w:noProof/>
                <w:webHidden/>
              </w:rPr>
              <w:fldChar w:fldCharType="separate"/>
            </w:r>
            <w:r w:rsidR="00F16FCC">
              <w:rPr>
                <w:noProof/>
                <w:webHidden/>
              </w:rPr>
              <w:t>12</w:t>
            </w:r>
            <w:r w:rsidR="00F16FCC">
              <w:rPr>
                <w:noProof/>
                <w:webHidden/>
              </w:rPr>
              <w:fldChar w:fldCharType="end"/>
            </w:r>
          </w:hyperlink>
        </w:p>
        <w:p w14:paraId="4483F511" w14:textId="77777777" w:rsidR="00F16FCC" w:rsidRDefault="00000000">
          <w:pPr>
            <w:pStyle w:val="TOC3"/>
            <w:rPr>
              <w:rFonts w:eastAsiaTheme="minorEastAsia"/>
              <w:noProof/>
              <w:color w:val="auto"/>
              <w:kern w:val="0"/>
            </w:rPr>
          </w:pPr>
          <w:hyperlink w:anchor="_Toc74391871" w:history="1">
            <w:r w:rsidR="00F16FCC" w:rsidRPr="007F45ED">
              <w:rPr>
                <w:rStyle w:val="Hyperlink"/>
                <w:noProof/>
              </w:rPr>
              <w:t>2.4.2</w:t>
            </w:r>
            <w:r w:rsidR="00F16FCC">
              <w:rPr>
                <w:rFonts w:eastAsiaTheme="minorEastAsia"/>
                <w:noProof/>
                <w:color w:val="auto"/>
                <w:kern w:val="0"/>
              </w:rPr>
              <w:tab/>
            </w:r>
            <w:r w:rsidR="00F16FCC" w:rsidRPr="007F45ED">
              <w:rPr>
                <w:rStyle w:val="Hyperlink"/>
                <w:noProof/>
              </w:rPr>
              <w:t>Colour scale</w:t>
            </w:r>
            <w:r w:rsidR="00F16FCC">
              <w:rPr>
                <w:noProof/>
                <w:webHidden/>
              </w:rPr>
              <w:tab/>
            </w:r>
            <w:r w:rsidR="00F16FCC">
              <w:rPr>
                <w:noProof/>
                <w:webHidden/>
              </w:rPr>
              <w:fldChar w:fldCharType="begin"/>
            </w:r>
            <w:r w:rsidR="00F16FCC">
              <w:rPr>
                <w:noProof/>
                <w:webHidden/>
              </w:rPr>
              <w:instrText xml:space="preserve"> PAGEREF _Toc74391871 \h </w:instrText>
            </w:r>
            <w:r w:rsidR="00F16FCC">
              <w:rPr>
                <w:noProof/>
                <w:webHidden/>
              </w:rPr>
            </w:r>
            <w:r w:rsidR="00F16FCC">
              <w:rPr>
                <w:noProof/>
                <w:webHidden/>
              </w:rPr>
              <w:fldChar w:fldCharType="separate"/>
            </w:r>
            <w:r w:rsidR="00F16FCC">
              <w:rPr>
                <w:noProof/>
                <w:webHidden/>
              </w:rPr>
              <w:t>13</w:t>
            </w:r>
            <w:r w:rsidR="00F16FCC">
              <w:rPr>
                <w:noProof/>
                <w:webHidden/>
              </w:rPr>
              <w:fldChar w:fldCharType="end"/>
            </w:r>
          </w:hyperlink>
        </w:p>
        <w:p w14:paraId="155D7062" w14:textId="77777777" w:rsidR="00AC1C59" w:rsidRPr="00406B94" w:rsidRDefault="00AC1C59" w:rsidP="00A06132">
          <w:pPr>
            <w:pStyle w:val="BodyOfText"/>
          </w:pPr>
          <w:r w:rsidRPr="00406B94">
            <w:fldChar w:fldCharType="end"/>
          </w:r>
        </w:p>
      </w:sdtContent>
    </w:sdt>
    <w:p w14:paraId="3CAD25F6" w14:textId="77777777" w:rsidR="00AC1C59" w:rsidRPr="0075620A" w:rsidRDefault="00AC1C59" w:rsidP="00AC1C59">
      <w:pPr>
        <w:pStyle w:val="HToC"/>
        <w:rPr>
          <w:lang w:val="en-GB"/>
        </w:rPr>
      </w:pPr>
      <w:r w:rsidRPr="0075620A">
        <w:rPr>
          <w:lang w:val="en-GB"/>
        </w:rPr>
        <w:t>List of figures</w:t>
      </w:r>
    </w:p>
    <w:p w14:paraId="59961759" w14:textId="77777777" w:rsidR="00EA0D6E" w:rsidRPr="00EA0D6E" w:rsidRDefault="00AC1C59">
      <w:pPr>
        <w:pStyle w:val="TableofFigures"/>
        <w:rPr>
          <w:rFonts w:eastAsiaTheme="minorEastAsia"/>
          <w:color w:val="auto"/>
          <w:kern w:val="0"/>
          <w:lang w:val="en-GB" w:eastAsia="fr-FR"/>
        </w:rPr>
      </w:pPr>
      <w:r w:rsidRPr="00406B94">
        <w:rPr>
          <w:color w:val="00A3E0" w:themeColor="text2"/>
        </w:rPr>
        <w:fldChar w:fldCharType="begin"/>
      </w:r>
      <w:r w:rsidRPr="0075620A">
        <w:rPr>
          <w:lang w:val="en-GB"/>
        </w:rPr>
        <w:instrText xml:space="preserve"> TOC \c "Figure" </w:instrText>
      </w:r>
      <w:r w:rsidRPr="00406B94">
        <w:rPr>
          <w:color w:val="00A3E0" w:themeColor="text2"/>
        </w:rPr>
        <w:fldChar w:fldCharType="separate"/>
      </w:r>
      <w:r w:rsidR="00EA0D6E" w:rsidRPr="004503AD">
        <w:rPr>
          <w:lang w:val="en-GB"/>
        </w:rPr>
        <w:t>Figure 1: Example of figure with caption</w:t>
      </w:r>
      <w:r w:rsidR="00EA0D6E" w:rsidRPr="00EA0D6E">
        <w:rPr>
          <w:lang w:val="en-GB"/>
        </w:rPr>
        <w:tab/>
      </w:r>
      <w:r w:rsidR="00EA0D6E">
        <w:fldChar w:fldCharType="begin"/>
      </w:r>
      <w:r w:rsidR="00EA0D6E" w:rsidRPr="00EA0D6E">
        <w:rPr>
          <w:lang w:val="en-GB"/>
        </w:rPr>
        <w:instrText xml:space="preserve"> PAGEREF _Toc3953655 \h </w:instrText>
      </w:r>
      <w:r w:rsidR="00EA0D6E">
        <w:fldChar w:fldCharType="separate"/>
      </w:r>
      <w:r w:rsidR="00B7257F">
        <w:rPr>
          <w:lang w:val="en-GB"/>
        </w:rPr>
        <w:t>8</w:t>
      </w:r>
      <w:r w:rsidR="00EA0D6E">
        <w:fldChar w:fldCharType="end"/>
      </w:r>
    </w:p>
    <w:p w14:paraId="6E0A8806" w14:textId="77777777" w:rsidR="00AC1C59" w:rsidRPr="0075620A" w:rsidRDefault="00AC1C59" w:rsidP="00A06132">
      <w:pPr>
        <w:pStyle w:val="BodyOfText"/>
        <w:rPr>
          <w:lang w:val="en-GB"/>
        </w:rPr>
      </w:pPr>
      <w:r w:rsidRPr="00406B94">
        <w:fldChar w:fldCharType="end"/>
      </w:r>
    </w:p>
    <w:p w14:paraId="25112E17" w14:textId="77777777" w:rsidR="00AC1C59" w:rsidRPr="0075620A" w:rsidRDefault="00AC1C59" w:rsidP="00AC1C59">
      <w:pPr>
        <w:pStyle w:val="HToC"/>
        <w:rPr>
          <w:lang w:val="en-GB"/>
        </w:rPr>
      </w:pPr>
      <w:bookmarkStart w:id="2" w:name="_Toc437268762"/>
      <w:r w:rsidRPr="0075620A">
        <w:rPr>
          <w:lang w:val="en-GB"/>
        </w:rPr>
        <w:t>List of tables</w:t>
      </w:r>
    </w:p>
    <w:p w14:paraId="1F21EF04" w14:textId="77777777" w:rsidR="00A06132" w:rsidRDefault="00AC1C59">
      <w:pPr>
        <w:pStyle w:val="TableofFigures"/>
        <w:rPr>
          <w:rFonts w:eastAsiaTheme="minorEastAsia"/>
          <w:color w:val="auto"/>
          <w:kern w:val="0"/>
          <w:lang w:val="en-US"/>
        </w:rPr>
      </w:pPr>
      <w:r w:rsidRPr="00406B94">
        <w:fldChar w:fldCharType="begin"/>
      </w:r>
      <w:r w:rsidRPr="0075620A">
        <w:rPr>
          <w:lang w:val="en-GB"/>
        </w:rPr>
        <w:instrText xml:space="preserve"> </w:instrText>
      </w:r>
      <w:r w:rsidR="00845508" w:rsidRPr="0075620A">
        <w:rPr>
          <w:lang w:val="en-GB"/>
        </w:rPr>
        <w:instrText>TOC</w:instrText>
      </w:r>
      <w:r w:rsidRPr="0075620A">
        <w:rPr>
          <w:lang w:val="en-GB"/>
        </w:rPr>
        <w:instrText xml:space="preserve"> \c "Table" </w:instrText>
      </w:r>
      <w:r w:rsidRPr="00406B94">
        <w:fldChar w:fldCharType="separate"/>
      </w:r>
      <w:r w:rsidR="00A06132" w:rsidRPr="00590F9D">
        <w:rPr>
          <w:lang w:val="en-GB"/>
        </w:rPr>
        <w:t>Table 1: Table_B1 style (grey)</w:t>
      </w:r>
      <w:r w:rsidR="00A06132" w:rsidRPr="008A1963">
        <w:rPr>
          <w:lang w:val="en-GB"/>
        </w:rPr>
        <w:tab/>
      </w:r>
      <w:r w:rsidR="00A06132">
        <w:fldChar w:fldCharType="begin"/>
      </w:r>
      <w:r w:rsidR="00A06132" w:rsidRPr="008A1963">
        <w:rPr>
          <w:lang w:val="en-GB"/>
        </w:rPr>
        <w:instrText xml:space="preserve"> PAGEREF _Toc41932875 \h </w:instrText>
      </w:r>
      <w:r w:rsidR="00A06132">
        <w:fldChar w:fldCharType="separate"/>
      </w:r>
      <w:r w:rsidR="00A06132" w:rsidRPr="008A1963">
        <w:rPr>
          <w:lang w:val="en-GB"/>
        </w:rPr>
        <w:t>9</w:t>
      </w:r>
      <w:r w:rsidR="00A06132">
        <w:fldChar w:fldCharType="end"/>
      </w:r>
    </w:p>
    <w:p w14:paraId="73DB2AF1" w14:textId="77777777" w:rsidR="00A06132" w:rsidRDefault="00A06132">
      <w:pPr>
        <w:pStyle w:val="TableofFigures"/>
        <w:rPr>
          <w:rFonts w:eastAsiaTheme="minorEastAsia"/>
          <w:color w:val="auto"/>
          <w:kern w:val="0"/>
          <w:lang w:val="en-US"/>
        </w:rPr>
      </w:pPr>
      <w:r w:rsidRPr="00590F9D">
        <w:rPr>
          <w:lang w:val="en-GB"/>
        </w:rPr>
        <w:t>Table 2: Table_B2 style (light main Titles colors,</w:t>
      </w:r>
      <w:r w:rsidRPr="00590F9D">
        <w:rPr>
          <w:b/>
          <w:lang w:val="en-GB"/>
        </w:rPr>
        <w:t>to be used by default</w:t>
      </w:r>
      <w:r w:rsidRPr="008A1963">
        <w:rPr>
          <w:lang w:val="en-GB"/>
        </w:rPr>
        <w:tab/>
      </w:r>
      <w:r>
        <w:fldChar w:fldCharType="begin"/>
      </w:r>
      <w:r w:rsidRPr="008A1963">
        <w:rPr>
          <w:lang w:val="en-GB"/>
        </w:rPr>
        <w:instrText xml:space="preserve"> PAGEREF _Toc41932876 \h </w:instrText>
      </w:r>
      <w:r>
        <w:fldChar w:fldCharType="separate"/>
      </w:r>
      <w:r w:rsidRPr="008A1963">
        <w:rPr>
          <w:lang w:val="en-GB"/>
        </w:rPr>
        <w:t>9</w:t>
      </w:r>
      <w:r>
        <w:fldChar w:fldCharType="end"/>
      </w:r>
    </w:p>
    <w:p w14:paraId="3A0B4C1F" w14:textId="77777777" w:rsidR="00A06132" w:rsidRDefault="00A06132">
      <w:pPr>
        <w:pStyle w:val="TableofFigures"/>
        <w:rPr>
          <w:rFonts w:eastAsiaTheme="minorEastAsia"/>
          <w:color w:val="auto"/>
          <w:kern w:val="0"/>
          <w:lang w:val="en-US"/>
        </w:rPr>
      </w:pPr>
      <w:r w:rsidRPr="00590F9D">
        <w:rPr>
          <w:lang w:val="en-GB"/>
        </w:rPr>
        <w:t>Table 3: Table_B3 style (light main Titles colors,</w:t>
      </w:r>
      <w:r w:rsidRPr="00590F9D">
        <w:rPr>
          <w:b/>
          <w:lang w:val="en-GB"/>
        </w:rPr>
        <w:t>to be used by default</w:t>
      </w:r>
      <w:r w:rsidRPr="008A1963">
        <w:rPr>
          <w:lang w:val="en-GB"/>
        </w:rPr>
        <w:tab/>
      </w:r>
      <w:r>
        <w:fldChar w:fldCharType="begin"/>
      </w:r>
      <w:r w:rsidRPr="008A1963">
        <w:rPr>
          <w:lang w:val="en-GB"/>
        </w:rPr>
        <w:instrText xml:space="preserve"> PAGEREF _Toc41932877 \h </w:instrText>
      </w:r>
      <w:r>
        <w:fldChar w:fldCharType="separate"/>
      </w:r>
      <w:r w:rsidRPr="008A1963">
        <w:rPr>
          <w:lang w:val="en-GB"/>
        </w:rPr>
        <w:t>9</w:t>
      </w:r>
      <w:r>
        <w:fldChar w:fldCharType="end"/>
      </w:r>
    </w:p>
    <w:p w14:paraId="5E7422BE" w14:textId="77777777" w:rsidR="00A06132" w:rsidRDefault="00A06132">
      <w:pPr>
        <w:pStyle w:val="TableofFigures"/>
        <w:rPr>
          <w:rFonts w:eastAsiaTheme="minorEastAsia"/>
          <w:color w:val="auto"/>
          <w:kern w:val="0"/>
          <w:lang w:val="en-US"/>
        </w:rPr>
      </w:pPr>
      <w:r w:rsidRPr="008A1963">
        <w:rPr>
          <w:lang w:val="en-GB"/>
        </w:rPr>
        <w:t>Table 4: Table_1 style</w:t>
      </w:r>
      <w:r w:rsidRPr="008A1963">
        <w:rPr>
          <w:lang w:val="en-GB"/>
        </w:rPr>
        <w:tab/>
      </w:r>
      <w:r>
        <w:fldChar w:fldCharType="begin"/>
      </w:r>
      <w:r w:rsidRPr="008A1963">
        <w:rPr>
          <w:lang w:val="en-GB"/>
        </w:rPr>
        <w:instrText xml:space="preserve"> PAGEREF _Toc41932878 \h </w:instrText>
      </w:r>
      <w:r>
        <w:fldChar w:fldCharType="separate"/>
      </w:r>
      <w:r w:rsidRPr="008A1963">
        <w:rPr>
          <w:lang w:val="en-GB"/>
        </w:rPr>
        <w:t>9</w:t>
      </w:r>
      <w:r>
        <w:fldChar w:fldCharType="end"/>
      </w:r>
    </w:p>
    <w:p w14:paraId="2865B8ED" w14:textId="77777777" w:rsidR="00A06132" w:rsidRDefault="00A06132">
      <w:pPr>
        <w:pStyle w:val="TableofFigures"/>
        <w:rPr>
          <w:rFonts w:eastAsiaTheme="minorEastAsia"/>
          <w:color w:val="auto"/>
          <w:kern w:val="0"/>
          <w:lang w:val="en-US"/>
        </w:rPr>
      </w:pPr>
      <w:r w:rsidRPr="008A1963">
        <w:rPr>
          <w:lang w:val="en-GB"/>
        </w:rPr>
        <w:t>Table 5: Table_2 style</w:t>
      </w:r>
      <w:r w:rsidRPr="008A1963">
        <w:rPr>
          <w:lang w:val="en-GB"/>
        </w:rPr>
        <w:tab/>
      </w:r>
      <w:r>
        <w:fldChar w:fldCharType="begin"/>
      </w:r>
      <w:r w:rsidRPr="008A1963">
        <w:rPr>
          <w:lang w:val="en-GB"/>
        </w:rPr>
        <w:instrText xml:space="preserve"> PAGEREF _Toc41932879 \h </w:instrText>
      </w:r>
      <w:r>
        <w:fldChar w:fldCharType="separate"/>
      </w:r>
      <w:r w:rsidRPr="008A1963">
        <w:rPr>
          <w:lang w:val="en-GB"/>
        </w:rPr>
        <w:t>9</w:t>
      </w:r>
      <w:r>
        <w:fldChar w:fldCharType="end"/>
      </w:r>
    </w:p>
    <w:p w14:paraId="61743722" w14:textId="77777777" w:rsidR="00A06132" w:rsidRDefault="00A06132">
      <w:pPr>
        <w:pStyle w:val="TableofFigures"/>
        <w:rPr>
          <w:rFonts w:eastAsiaTheme="minorEastAsia"/>
          <w:color w:val="auto"/>
          <w:kern w:val="0"/>
          <w:lang w:val="en-US"/>
        </w:rPr>
      </w:pPr>
      <w:r w:rsidRPr="008A1963">
        <w:rPr>
          <w:lang w:val="en-GB"/>
        </w:rPr>
        <w:t>Table 6: Table_3 style</w:t>
      </w:r>
      <w:r w:rsidRPr="008A1963">
        <w:rPr>
          <w:lang w:val="en-GB"/>
        </w:rPr>
        <w:tab/>
      </w:r>
      <w:r>
        <w:fldChar w:fldCharType="begin"/>
      </w:r>
      <w:r w:rsidRPr="008A1963">
        <w:rPr>
          <w:lang w:val="en-GB"/>
        </w:rPr>
        <w:instrText xml:space="preserve"> PAGEREF _Toc41932880 \h </w:instrText>
      </w:r>
      <w:r>
        <w:fldChar w:fldCharType="separate"/>
      </w:r>
      <w:r w:rsidRPr="008A1963">
        <w:rPr>
          <w:lang w:val="en-GB"/>
        </w:rPr>
        <w:t>10</w:t>
      </w:r>
      <w:r>
        <w:fldChar w:fldCharType="end"/>
      </w:r>
    </w:p>
    <w:p w14:paraId="427407CA" w14:textId="77777777" w:rsidR="00A06132" w:rsidRDefault="00A06132">
      <w:pPr>
        <w:pStyle w:val="TableofFigures"/>
        <w:rPr>
          <w:rFonts w:eastAsiaTheme="minorEastAsia"/>
          <w:color w:val="auto"/>
          <w:kern w:val="0"/>
          <w:lang w:val="en-US"/>
        </w:rPr>
      </w:pPr>
      <w:r w:rsidRPr="008A1963">
        <w:rPr>
          <w:lang w:val="en-GB"/>
        </w:rPr>
        <w:t>Table 7: Table_4 style</w:t>
      </w:r>
      <w:r w:rsidRPr="008A1963">
        <w:rPr>
          <w:lang w:val="en-GB"/>
        </w:rPr>
        <w:tab/>
      </w:r>
      <w:r>
        <w:fldChar w:fldCharType="begin"/>
      </w:r>
      <w:r w:rsidRPr="008A1963">
        <w:rPr>
          <w:lang w:val="en-GB"/>
        </w:rPr>
        <w:instrText xml:space="preserve"> PAGEREF _Toc41932881 \h </w:instrText>
      </w:r>
      <w:r>
        <w:fldChar w:fldCharType="separate"/>
      </w:r>
      <w:r w:rsidRPr="008A1963">
        <w:rPr>
          <w:lang w:val="en-GB"/>
        </w:rPr>
        <w:t>10</w:t>
      </w:r>
      <w:r>
        <w:fldChar w:fldCharType="end"/>
      </w:r>
    </w:p>
    <w:p w14:paraId="785BB48F" w14:textId="77777777" w:rsidR="00A06132" w:rsidRDefault="00A06132">
      <w:pPr>
        <w:pStyle w:val="TableofFigures"/>
        <w:rPr>
          <w:rFonts w:eastAsiaTheme="minorEastAsia"/>
          <w:color w:val="auto"/>
          <w:kern w:val="0"/>
          <w:lang w:val="en-US"/>
        </w:rPr>
      </w:pPr>
      <w:r w:rsidRPr="008A1963">
        <w:rPr>
          <w:lang w:val="en-GB"/>
        </w:rPr>
        <w:t>Table 8: Table_5 style</w:t>
      </w:r>
      <w:r w:rsidRPr="008A1963">
        <w:rPr>
          <w:lang w:val="en-GB"/>
        </w:rPr>
        <w:tab/>
      </w:r>
      <w:r>
        <w:fldChar w:fldCharType="begin"/>
      </w:r>
      <w:r w:rsidRPr="008A1963">
        <w:rPr>
          <w:lang w:val="en-GB"/>
        </w:rPr>
        <w:instrText xml:space="preserve"> PAGEREF _Toc41932882 \h </w:instrText>
      </w:r>
      <w:r>
        <w:fldChar w:fldCharType="separate"/>
      </w:r>
      <w:r w:rsidRPr="008A1963">
        <w:rPr>
          <w:lang w:val="en-GB"/>
        </w:rPr>
        <w:t>10</w:t>
      </w:r>
      <w:r>
        <w:fldChar w:fldCharType="end"/>
      </w:r>
    </w:p>
    <w:p w14:paraId="712ACC87" w14:textId="77777777" w:rsidR="00A06132" w:rsidRDefault="00A06132">
      <w:pPr>
        <w:pStyle w:val="TableofFigures"/>
        <w:rPr>
          <w:rFonts w:eastAsiaTheme="minorEastAsia"/>
          <w:color w:val="auto"/>
          <w:kern w:val="0"/>
          <w:lang w:val="en-US"/>
        </w:rPr>
      </w:pPr>
      <w:r w:rsidRPr="008A1963">
        <w:rPr>
          <w:lang w:val="en-GB"/>
        </w:rPr>
        <w:t>Table 9: Table_6 style</w:t>
      </w:r>
      <w:r w:rsidRPr="008A1963">
        <w:rPr>
          <w:lang w:val="en-GB"/>
        </w:rPr>
        <w:tab/>
      </w:r>
      <w:r>
        <w:fldChar w:fldCharType="begin"/>
      </w:r>
      <w:r w:rsidRPr="008A1963">
        <w:rPr>
          <w:lang w:val="en-GB"/>
        </w:rPr>
        <w:instrText xml:space="preserve"> PAGEREF _Toc41932883 \h </w:instrText>
      </w:r>
      <w:r>
        <w:fldChar w:fldCharType="separate"/>
      </w:r>
      <w:r w:rsidRPr="008A1963">
        <w:rPr>
          <w:lang w:val="en-GB"/>
        </w:rPr>
        <w:t>10</w:t>
      </w:r>
      <w:r>
        <w:fldChar w:fldCharType="end"/>
      </w:r>
    </w:p>
    <w:p w14:paraId="11F55D8B" w14:textId="77777777" w:rsidR="00A06132" w:rsidRDefault="00A06132">
      <w:pPr>
        <w:pStyle w:val="TableofFigures"/>
        <w:rPr>
          <w:rFonts w:eastAsiaTheme="minorEastAsia"/>
          <w:color w:val="auto"/>
          <w:kern w:val="0"/>
          <w:lang w:val="en-US"/>
        </w:rPr>
      </w:pPr>
      <w:r w:rsidRPr="008A1963">
        <w:rPr>
          <w:lang w:val="en-GB"/>
        </w:rPr>
        <w:t>Table 10: List of common styles</w:t>
      </w:r>
      <w:r w:rsidRPr="008A1963">
        <w:rPr>
          <w:lang w:val="en-GB"/>
        </w:rPr>
        <w:tab/>
      </w:r>
      <w:r>
        <w:fldChar w:fldCharType="begin"/>
      </w:r>
      <w:r w:rsidRPr="008A1963">
        <w:rPr>
          <w:lang w:val="en-GB"/>
        </w:rPr>
        <w:instrText xml:space="preserve"> PAGEREF _Toc41932884 \h </w:instrText>
      </w:r>
      <w:r>
        <w:fldChar w:fldCharType="separate"/>
      </w:r>
      <w:r w:rsidRPr="008A1963">
        <w:rPr>
          <w:lang w:val="en-GB"/>
        </w:rPr>
        <w:t>11</w:t>
      </w:r>
      <w:r>
        <w:fldChar w:fldCharType="end"/>
      </w:r>
    </w:p>
    <w:p w14:paraId="0D1252C6" w14:textId="77777777" w:rsidR="00A06132" w:rsidRDefault="00A06132">
      <w:pPr>
        <w:pStyle w:val="TableofFigures"/>
        <w:rPr>
          <w:rFonts w:eastAsiaTheme="minorEastAsia"/>
          <w:color w:val="auto"/>
          <w:kern w:val="0"/>
          <w:lang w:val="en-US"/>
        </w:rPr>
      </w:pPr>
      <w:r w:rsidRPr="00590F9D">
        <w:rPr>
          <w:lang w:val="en-GB"/>
        </w:rPr>
        <w:t>Table 11: List of special styles</w:t>
      </w:r>
      <w:r w:rsidRPr="008A1963">
        <w:rPr>
          <w:lang w:val="en-GB"/>
        </w:rPr>
        <w:tab/>
      </w:r>
      <w:r>
        <w:fldChar w:fldCharType="begin"/>
      </w:r>
      <w:r w:rsidRPr="008A1963">
        <w:rPr>
          <w:lang w:val="en-GB"/>
        </w:rPr>
        <w:instrText xml:space="preserve"> PAGEREF _Toc41932885 \h </w:instrText>
      </w:r>
      <w:r>
        <w:fldChar w:fldCharType="separate"/>
      </w:r>
      <w:r w:rsidRPr="008A1963">
        <w:rPr>
          <w:lang w:val="en-GB"/>
        </w:rPr>
        <w:t>12</w:t>
      </w:r>
      <w:r>
        <w:fldChar w:fldCharType="end"/>
      </w:r>
    </w:p>
    <w:p w14:paraId="12FE2F07" w14:textId="77777777" w:rsidR="00A06132" w:rsidRDefault="00A06132">
      <w:pPr>
        <w:pStyle w:val="TableofFigures"/>
        <w:rPr>
          <w:rFonts w:eastAsiaTheme="minorEastAsia"/>
          <w:color w:val="auto"/>
          <w:kern w:val="0"/>
          <w:lang w:val="en-US"/>
        </w:rPr>
      </w:pPr>
      <w:r w:rsidRPr="008A1963">
        <w:rPr>
          <w:lang w:val="en-GB"/>
        </w:rPr>
        <w:t>Table 12: List of main styles bounded to the Color Palette</w:t>
      </w:r>
      <w:r w:rsidRPr="008A1963">
        <w:rPr>
          <w:lang w:val="en-GB"/>
        </w:rPr>
        <w:tab/>
      </w:r>
      <w:r>
        <w:fldChar w:fldCharType="begin"/>
      </w:r>
      <w:r w:rsidRPr="008A1963">
        <w:rPr>
          <w:lang w:val="en-GB"/>
        </w:rPr>
        <w:instrText xml:space="preserve"> PAGEREF _Toc41932886 \h </w:instrText>
      </w:r>
      <w:r>
        <w:fldChar w:fldCharType="separate"/>
      </w:r>
      <w:r w:rsidRPr="008A1963">
        <w:rPr>
          <w:lang w:val="en-GB"/>
        </w:rPr>
        <w:t>14</w:t>
      </w:r>
      <w:r>
        <w:fldChar w:fldCharType="end"/>
      </w:r>
    </w:p>
    <w:p w14:paraId="3C5EE2C1" w14:textId="77777777" w:rsidR="00AC1C59" w:rsidRPr="00B25676" w:rsidRDefault="00AC1C59" w:rsidP="0046371A">
      <w:pPr>
        <w:pStyle w:val="TableofFigures"/>
        <w:rPr>
          <w:lang w:val="en-GB"/>
        </w:rPr>
      </w:pPr>
      <w:r w:rsidRPr="00406B94">
        <w:fldChar w:fldCharType="end"/>
      </w:r>
    </w:p>
    <w:bookmarkEnd w:id="2"/>
    <w:p w14:paraId="1F2DDD55" w14:textId="77777777" w:rsidR="00AC1C59" w:rsidRPr="00994577" w:rsidRDefault="00AC1C59" w:rsidP="00AC1C59">
      <w:pPr>
        <w:pStyle w:val="Headerfootertext"/>
        <w:rPr>
          <w:lang w:val="en-GB"/>
        </w:rPr>
      </w:pPr>
    </w:p>
    <w:p w14:paraId="3D90C9D7" w14:textId="77777777" w:rsidR="00AC1C59" w:rsidRPr="00406B94" w:rsidRDefault="00AC1C59" w:rsidP="0078240C">
      <w:pPr>
        <w:pStyle w:val="Heading1"/>
      </w:pPr>
      <w:bookmarkStart w:id="3" w:name="_Toc446043754"/>
      <w:bookmarkStart w:id="4" w:name="_Toc448262463"/>
      <w:bookmarkStart w:id="5" w:name="_Toc451743836"/>
      <w:bookmarkStart w:id="6" w:name="_Toc455434373"/>
      <w:bookmarkStart w:id="7" w:name="_Toc74391852"/>
      <w:bookmarkStart w:id="8" w:name="_Toc437268765"/>
      <w:r w:rsidRPr="00406B94">
        <w:lastRenderedPageBreak/>
        <w:t>Introduction</w:t>
      </w:r>
      <w:bookmarkEnd w:id="3"/>
      <w:bookmarkEnd w:id="4"/>
      <w:bookmarkEnd w:id="5"/>
      <w:bookmarkEnd w:id="6"/>
      <w:bookmarkEnd w:id="7"/>
    </w:p>
    <w:p w14:paraId="769C0D47" w14:textId="77777777" w:rsidR="00AC1C59" w:rsidRPr="00406B94" w:rsidRDefault="00AC1C59" w:rsidP="00E3103A">
      <w:pPr>
        <w:pStyle w:val="Heading2"/>
      </w:pPr>
      <w:bookmarkStart w:id="9" w:name="_Toc446043755"/>
      <w:bookmarkStart w:id="10" w:name="_Toc448262464"/>
      <w:bookmarkStart w:id="11" w:name="_Toc451743837"/>
      <w:bookmarkStart w:id="12" w:name="_Toc455434374"/>
      <w:bookmarkStart w:id="13" w:name="_Toc74391853"/>
      <w:bookmarkStart w:id="14" w:name="_Hlk145581449"/>
      <w:r w:rsidRPr="00406B94">
        <w:t>Context</w:t>
      </w:r>
      <w:bookmarkEnd w:id="9"/>
      <w:bookmarkEnd w:id="10"/>
      <w:bookmarkEnd w:id="11"/>
      <w:bookmarkEnd w:id="12"/>
      <w:bookmarkEnd w:id="13"/>
    </w:p>
    <w:p w14:paraId="5BB64445" w14:textId="77777777" w:rsidR="00AC1C59" w:rsidRPr="0075620A" w:rsidRDefault="00AC1C59" w:rsidP="008541BD">
      <w:pPr>
        <w:pStyle w:val="Hidden"/>
        <w:rPr>
          <w:lang w:val="en-GB"/>
        </w:rPr>
      </w:pPr>
      <w:r w:rsidRPr="0075620A">
        <w:rPr>
          <w:lang w:val="en-GB"/>
        </w:rPr>
        <w:t>Describe here the context of the ISMS and the context for creation of this document.</w:t>
      </w:r>
    </w:p>
    <w:p w14:paraId="7A65DF0F" w14:textId="77777777" w:rsidR="00AC1C59" w:rsidRPr="00406B94" w:rsidRDefault="00AC1C59" w:rsidP="0078240C">
      <w:pPr>
        <w:pStyle w:val="Heading2"/>
      </w:pPr>
      <w:bookmarkStart w:id="15" w:name="_Toc446043756"/>
      <w:bookmarkStart w:id="16" w:name="_Toc448262465"/>
      <w:bookmarkStart w:id="17" w:name="_Toc451743838"/>
      <w:bookmarkStart w:id="18" w:name="_Toc455434375"/>
      <w:bookmarkStart w:id="19" w:name="_Toc74391854"/>
      <w:r w:rsidRPr="00406B94">
        <w:t>Objectives</w:t>
      </w:r>
      <w:bookmarkEnd w:id="15"/>
      <w:bookmarkEnd w:id="16"/>
      <w:bookmarkEnd w:id="17"/>
      <w:bookmarkEnd w:id="18"/>
      <w:bookmarkEnd w:id="19"/>
    </w:p>
    <w:p w14:paraId="312B340B" w14:textId="77777777" w:rsidR="008541BD" w:rsidRPr="0075620A" w:rsidRDefault="008541BD" w:rsidP="008541BD">
      <w:pPr>
        <w:pStyle w:val="Hidden"/>
        <w:rPr>
          <w:lang w:val="en-GB"/>
        </w:rPr>
      </w:pPr>
      <w:bookmarkStart w:id="20" w:name="_Hlk145581432"/>
      <w:r w:rsidRPr="0075620A">
        <w:rPr>
          <w:lang w:val="en-GB"/>
        </w:rPr>
        <w:t>To be adapted in your document</w:t>
      </w:r>
    </w:p>
    <w:p w14:paraId="61784B8E" w14:textId="77777777" w:rsidR="00AC1C59" w:rsidRDefault="00AC1C59" w:rsidP="00AC1C59">
      <w:pPr>
        <w:pStyle w:val="BodyOfText"/>
        <w:rPr>
          <w:highlight w:val="yellow"/>
          <w:lang w:val="en-GB"/>
        </w:rPr>
      </w:pPr>
      <w:r w:rsidRPr="0075620A">
        <w:rPr>
          <w:highlight w:val="yellow"/>
          <w:lang w:val="en-GB"/>
        </w:rPr>
        <w:t xml:space="preserve">The purpose of the </w:t>
      </w:r>
      <w:r w:rsidR="004E18FC" w:rsidRPr="0075620A">
        <w:rPr>
          <w:highlight w:val="yellow"/>
          <w:lang w:val="en-GB"/>
        </w:rPr>
        <w:t>t</w:t>
      </w:r>
      <w:r w:rsidRPr="0075620A">
        <w:rPr>
          <w:highlight w:val="yellow"/>
          <w:lang w:val="en-GB"/>
        </w:rPr>
        <w:t>emplate is to ensure that the same Word styles are used in all Word document of the ISMS. That’s why each document should refer to this document in Developer &gt; Document Property.</w:t>
      </w:r>
    </w:p>
    <w:p w14:paraId="5225928A" w14:textId="22CAA44B" w:rsidR="003B0727" w:rsidRDefault="003B0727" w:rsidP="00AC1C59">
      <w:pPr>
        <w:pStyle w:val="BodyOfText"/>
        <w:rPr>
          <w:highlight w:val="yellow"/>
          <w:lang w:val="en-GB"/>
        </w:rPr>
      </w:pPr>
      <w:r>
        <w:rPr>
          <w:highlight w:val="yellow"/>
          <w:lang w:val="en-GB"/>
        </w:rPr>
        <w:t>The objectives of this document are:</w:t>
      </w:r>
    </w:p>
    <w:p w14:paraId="4CB17073" w14:textId="43EF20DE" w:rsidR="003B0727" w:rsidRDefault="003B0727" w:rsidP="003B0727">
      <w:pPr>
        <w:pStyle w:val="BulletL1"/>
        <w:rPr>
          <w:highlight w:val="yellow"/>
          <w:lang w:val="en-GB"/>
        </w:rPr>
      </w:pPr>
      <w:r>
        <w:rPr>
          <w:highlight w:val="yellow"/>
          <w:lang w:val="en-GB"/>
        </w:rPr>
        <w:t>…</w:t>
      </w:r>
    </w:p>
    <w:p w14:paraId="2CFBCD53" w14:textId="77777777" w:rsidR="003B0727" w:rsidRPr="0075620A" w:rsidRDefault="003B0727" w:rsidP="003B0727">
      <w:pPr>
        <w:pStyle w:val="Endlist"/>
        <w:rPr>
          <w:highlight w:val="yellow"/>
          <w:lang w:val="en-GB"/>
        </w:rPr>
      </w:pPr>
    </w:p>
    <w:p w14:paraId="5EF78450" w14:textId="77777777" w:rsidR="00AC1C59" w:rsidRPr="00406B94" w:rsidRDefault="00AC1C59" w:rsidP="0078240C">
      <w:pPr>
        <w:pStyle w:val="Heading2"/>
      </w:pPr>
      <w:bookmarkStart w:id="21" w:name="_Toc74391855"/>
      <w:bookmarkStart w:id="22" w:name="_Toc446043757"/>
      <w:bookmarkStart w:id="23" w:name="_Toc448262466"/>
      <w:bookmarkStart w:id="24" w:name="_Toc451743839"/>
      <w:bookmarkStart w:id="25" w:name="_Toc455434376"/>
      <w:r w:rsidRPr="00406B94">
        <w:t>Scope</w:t>
      </w:r>
      <w:bookmarkEnd w:id="21"/>
    </w:p>
    <w:p w14:paraId="589BE952" w14:textId="77777777" w:rsidR="00AC1C59" w:rsidRPr="0075620A" w:rsidRDefault="00AC1C59" w:rsidP="00AC1C59">
      <w:pPr>
        <w:pStyle w:val="BodyOfText"/>
        <w:rPr>
          <w:lang w:val="en-GB"/>
        </w:rPr>
      </w:pPr>
      <w:r w:rsidRPr="0075620A">
        <w:rPr>
          <w:highlight w:val="yellow"/>
          <w:lang w:val="en-GB"/>
        </w:rPr>
        <w:t xml:space="preserve">The scope of this document is the same as that of the ISMS. The document applies to all ISMS documents </w:t>
      </w:r>
      <w:r w:rsidR="008541BD" w:rsidRPr="0075620A">
        <w:rPr>
          <w:highlight w:val="yellow"/>
          <w:lang w:val="en-GB"/>
        </w:rPr>
        <w:t>o</w:t>
      </w:r>
      <w:r w:rsidRPr="0075620A">
        <w:rPr>
          <w:highlight w:val="yellow"/>
          <w:lang w:val="en-GB"/>
        </w:rPr>
        <w:t xml:space="preserve">f type Policy and Procedure, and optionally to other documents of </w:t>
      </w:r>
      <w:sdt>
        <w:sdtPr>
          <w:rPr>
            <w:highlight w:val="yellow"/>
            <w:lang w:val="en-GB"/>
          </w:rPr>
          <w:alias w:val="Company"/>
          <w:tag w:val=""/>
          <w:id w:val="-1481223508"/>
          <w:placeholder>
            <w:docPart w:val="D4ECDAAC7CB84FFAB54E2FCA236702D8"/>
          </w:placeholder>
          <w:dataBinding w:prefixMappings="xmlns:ns0='http://schemas.openxmlformats.org/officeDocument/2006/extended-properties' " w:xpath="/ns0:Properties[1]/ns0:Company[1]" w:storeItemID="{6668398D-A668-4E3E-A5EB-62B293D839F1}"/>
          <w:text/>
        </w:sdtPr>
        <w:sdtContent>
          <w:r w:rsidR="00E3103A" w:rsidRPr="0075620A">
            <w:rPr>
              <w:highlight w:val="yellow"/>
              <w:lang w:val="en-GB"/>
            </w:rPr>
            <w:t>itrust consulting</w:t>
          </w:r>
        </w:sdtContent>
      </w:sdt>
      <w:r w:rsidRPr="0075620A">
        <w:rPr>
          <w:highlight w:val="yellow"/>
          <w:lang w:val="en-GB"/>
        </w:rPr>
        <w:t>.</w:t>
      </w:r>
      <w:r w:rsidRPr="0075620A">
        <w:rPr>
          <w:lang w:val="en-GB"/>
        </w:rPr>
        <w:t xml:space="preserve"> </w:t>
      </w:r>
    </w:p>
    <w:p w14:paraId="7052DD15" w14:textId="77777777" w:rsidR="00AC1C59" w:rsidRDefault="00AC1C59" w:rsidP="0078240C">
      <w:pPr>
        <w:pStyle w:val="Heading2"/>
      </w:pPr>
      <w:bookmarkStart w:id="26" w:name="_Toc512251162"/>
      <w:bookmarkStart w:id="27" w:name="_Toc74391856"/>
      <w:bookmarkStart w:id="28" w:name="_Hlk145581663"/>
      <w:bookmarkEnd w:id="14"/>
      <w:bookmarkEnd w:id="20"/>
      <w:r w:rsidRPr="00406B94">
        <w:t>Enforcement and reading instructions</w:t>
      </w:r>
      <w:bookmarkEnd w:id="26"/>
      <w:bookmarkEnd w:id="27"/>
    </w:p>
    <w:p w14:paraId="35F856DB" w14:textId="77777777" w:rsidR="00AC1C59" w:rsidRPr="0075620A" w:rsidRDefault="00AC1C59" w:rsidP="00AC1C59">
      <w:pPr>
        <w:pStyle w:val="BodyOfText"/>
        <w:rPr>
          <w:lang w:val="en-GB"/>
        </w:rPr>
      </w:pPr>
      <w:bookmarkStart w:id="29" w:name="_Hlk145581634"/>
      <w:bookmarkEnd w:id="28"/>
      <w:r w:rsidRPr="0075620A">
        <w:rPr>
          <w:lang w:val="en-GB"/>
        </w:rPr>
        <w:t xml:space="preserve">This document becomes effective once approved by the </w:t>
      </w:r>
      <w:r w:rsidR="008541BD" w:rsidRPr="0075620A">
        <w:rPr>
          <w:lang w:val="en-GB"/>
        </w:rPr>
        <w:t>MD</w:t>
      </w:r>
      <w:r w:rsidRPr="0075620A">
        <w:rPr>
          <w:lang w:val="en-GB"/>
        </w:rPr>
        <w:t xml:space="preserve"> and published on the ISMS repository available to all employees of </w:t>
      </w:r>
      <w:r w:rsidR="008541BD" w:rsidRPr="0075620A">
        <w:rPr>
          <w:lang w:val="en-GB"/>
        </w:rPr>
        <w:t xml:space="preserve">itrust consulting. It </w:t>
      </w:r>
      <w:r w:rsidRPr="0075620A">
        <w:rPr>
          <w:lang w:val="en-GB"/>
        </w:rPr>
        <w:t xml:space="preserve">will remain in effect until revoked or revised by the </w:t>
      </w:r>
      <w:r w:rsidR="008541BD" w:rsidRPr="0075620A">
        <w:rPr>
          <w:lang w:val="en-GB"/>
        </w:rPr>
        <w:t>Owner o</w:t>
      </w:r>
      <w:r w:rsidR="004E18FC" w:rsidRPr="0075620A">
        <w:rPr>
          <w:lang w:val="en-GB"/>
        </w:rPr>
        <w:t xml:space="preserve">r </w:t>
      </w:r>
      <w:r w:rsidR="008541BD" w:rsidRPr="0075620A">
        <w:rPr>
          <w:lang w:val="en-GB"/>
        </w:rPr>
        <w:t>the MD</w:t>
      </w:r>
      <w:r w:rsidRPr="0075620A">
        <w:rPr>
          <w:lang w:val="en-GB"/>
        </w:rPr>
        <w:t xml:space="preserve">. Do not rely on a printed document, but rather check on the official documentation site of </w:t>
      </w:r>
      <w:r w:rsidR="008541BD" w:rsidRPr="0075620A">
        <w:rPr>
          <w:lang w:val="en-GB"/>
        </w:rPr>
        <w:t>itrust consulting</w:t>
      </w:r>
      <w:r w:rsidRPr="0075620A">
        <w:rPr>
          <w:lang w:val="en-GB"/>
        </w:rPr>
        <w:t xml:space="preserve"> for the currently applicable version.</w:t>
      </w:r>
    </w:p>
    <w:p w14:paraId="1328DC83" w14:textId="77777777" w:rsidR="00AC1C59" w:rsidRPr="0075620A" w:rsidRDefault="00AC1C59" w:rsidP="00AC1C59">
      <w:pPr>
        <w:pStyle w:val="BodyOfText"/>
        <w:rPr>
          <w:lang w:val="en-GB"/>
        </w:rPr>
      </w:pPr>
      <w:r w:rsidRPr="0075620A">
        <w:rPr>
          <w:lang w:val="en-GB"/>
        </w:rPr>
        <w:t xml:space="preserve">The </w:t>
      </w:r>
      <w:r w:rsidR="008541BD" w:rsidRPr="0075620A">
        <w:rPr>
          <w:lang w:val="en-GB"/>
        </w:rPr>
        <w:t>MD</w:t>
      </w:r>
      <w:r w:rsidRPr="0075620A">
        <w:rPr>
          <w:lang w:val="en-GB"/>
        </w:rPr>
        <w:t xml:space="preserve">’s signature is an official recognition of the mandatory character of this </w:t>
      </w:r>
      <w:r w:rsidR="0062349B">
        <w:rPr>
          <w:lang w:val="en-GB"/>
        </w:rPr>
        <w:t>document</w:t>
      </w:r>
      <w:r w:rsidRPr="0075620A">
        <w:rPr>
          <w:lang w:val="en-GB"/>
        </w:rPr>
        <w:t xml:space="preserve">. It is to be respected by all employees of </w:t>
      </w:r>
      <w:r w:rsidR="008541BD" w:rsidRPr="0075620A">
        <w:rPr>
          <w:lang w:val="en-GB"/>
        </w:rPr>
        <w:t>itrust consulting</w:t>
      </w:r>
      <w:r w:rsidRPr="0075620A">
        <w:rPr>
          <w:lang w:val="en-GB"/>
        </w:rPr>
        <w:t xml:space="preserve"> and a failure to comply with the Information Security policy may be considered as a violation of the working contract and result in disciplinary action.</w:t>
      </w:r>
    </w:p>
    <w:p w14:paraId="21A055F9" w14:textId="77777777" w:rsidR="00AC1C59" w:rsidRPr="0075620A" w:rsidRDefault="00AC1C59" w:rsidP="00AC1C59">
      <w:pPr>
        <w:pStyle w:val="BodyOfText"/>
        <w:rPr>
          <w:lang w:val="en-GB"/>
        </w:rPr>
      </w:pPr>
      <w:r w:rsidRPr="0075620A">
        <w:rPr>
          <w:lang w:val="en-GB"/>
        </w:rPr>
        <w:t>The use of the SIMPLE PRESENT tense or</w:t>
      </w:r>
      <w:r w:rsidRPr="0075620A">
        <w:rPr>
          <w:rFonts w:ascii="Arial" w:hAnsi="Arial"/>
          <w:lang w:val="en-GB"/>
        </w:rPr>
        <w:t> </w:t>
      </w:r>
      <w:r w:rsidRPr="0075620A">
        <w:rPr>
          <w:lang w:val="en-GB"/>
        </w:rPr>
        <w:t>the</w:t>
      </w:r>
      <w:r w:rsidRPr="0075620A">
        <w:rPr>
          <w:rFonts w:ascii="Arial" w:hAnsi="Arial"/>
          <w:lang w:val="en-GB"/>
        </w:rPr>
        <w:t> </w:t>
      </w:r>
      <w:r w:rsidRPr="0075620A">
        <w:rPr>
          <w:lang w:val="en-GB"/>
        </w:rPr>
        <w:t>terms ‘MUST’, ‘MANDATORY’, ‘REQUIRED’,</w:t>
      </w:r>
      <w:r w:rsidRPr="0075620A">
        <w:rPr>
          <w:rFonts w:ascii="Arial" w:hAnsi="Arial"/>
          <w:lang w:val="en-GB"/>
        </w:rPr>
        <w:t> </w:t>
      </w:r>
      <w:r w:rsidRPr="0075620A">
        <w:rPr>
          <w:lang w:val="en-GB"/>
        </w:rPr>
        <w:t>or ‘SHALL’ in a statement means that the statement is considered a formal requirement.</w:t>
      </w:r>
    </w:p>
    <w:p w14:paraId="1F0EF6C5" w14:textId="77777777" w:rsidR="00AC1C59" w:rsidRPr="0075620A" w:rsidRDefault="00AC1C59" w:rsidP="00AC1C59">
      <w:pPr>
        <w:pStyle w:val="BodyOfText"/>
        <w:rPr>
          <w:lang w:val="en-GB"/>
        </w:rPr>
      </w:pPr>
      <w:r w:rsidRPr="0075620A">
        <w:rPr>
          <w:lang w:val="en-GB"/>
        </w:rPr>
        <w:t>The use of words</w:t>
      </w:r>
      <w:r w:rsidRPr="0075620A">
        <w:rPr>
          <w:rFonts w:ascii="Arial" w:hAnsi="Arial"/>
          <w:lang w:val="en-GB"/>
        </w:rPr>
        <w:t> </w:t>
      </w:r>
      <w:r w:rsidRPr="0075620A">
        <w:rPr>
          <w:lang w:val="en-GB"/>
        </w:rPr>
        <w:t>such as ‘SHOULD’</w:t>
      </w:r>
      <w:r w:rsidRPr="0075620A">
        <w:rPr>
          <w:rFonts w:ascii="Arial" w:hAnsi="Arial"/>
          <w:lang w:val="en-GB"/>
        </w:rPr>
        <w:t> </w:t>
      </w:r>
      <w:r w:rsidRPr="0075620A">
        <w:rPr>
          <w:lang w:val="en-GB"/>
        </w:rPr>
        <w:t>or the</w:t>
      </w:r>
      <w:r w:rsidRPr="0075620A">
        <w:rPr>
          <w:rFonts w:ascii="Arial" w:hAnsi="Arial"/>
          <w:lang w:val="en-GB"/>
        </w:rPr>
        <w:t> </w:t>
      </w:r>
      <w:r w:rsidRPr="0075620A">
        <w:rPr>
          <w:lang w:val="en-GB"/>
        </w:rPr>
        <w:t>adjective ‘RECOMMENDED’ means that there may be legitimate reasons to disregard the statement, but that the implications of such an exception shall be assessed and fully understood.</w:t>
      </w:r>
    </w:p>
    <w:p w14:paraId="1C1D97B8" w14:textId="77777777" w:rsidR="00AC1C59" w:rsidRPr="0075620A" w:rsidRDefault="00AC1C59" w:rsidP="00AC1C59">
      <w:pPr>
        <w:pStyle w:val="BodyOfText"/>
        <w:rPr>
          <w:lang w:val="en-GB"/>
        </w:rPr>
      </w:pPr>
      <w:r w:rsidRPr="0075620A">
        <w:rPr>
          <w:lang w:val="en-GB"/>
        </w:rPr>
        <w:t>The</w:t>
      </w:r>
      <w:r w:rsidRPr="0075620A">
        <w:rPr>
          <w:rFonts w:ascii="Arial" w:hAnsi="Arial"/>
          <w:lang w:val="en-GB"/>
        </w:rPr>
        <w:t> </w:t>
      </w:r>
      <w:r w:rsidRPr="0075620A">
        <w:rPr>
          <w:lang w:val="en-GB"/>
        </w:rPr>
        <w:t>terminology ‘MAY’</w:t>
      </w:r>
      <w:r w:rsidRPr="0075620A">
        <w:rPr>
          <w:rFonts w:ascii="Arial" w:hAnsi="Arial"/>
          <w:lang w:val="en-GB"/>
        </w:rPr>
        <w:t> </w:t>
      </w:r>
      <w:r w:rsidRPr="0075620A">
        <w:rPr>
          <w:lang w:val="en-GB"/>
        </w:rPr>
        <w:t>or the adjective ‘OPTIONAL’</w:t>
      </w:r>
      <w:r w:rsidRPr="0075620A">
        <w:rPr>
          <w:rFonts w:ascii="Arial" w:hAnsi="Arial"/>
          <w:lang w:val="en-GB"/>
        </w:rPr>
        <w:t> </w:t>
      </w:r>
      <w:r w:rsidRPr="0075620A">
        <w:rPr>
          <w:lang w:val="en-GB"/>
        </w:rPr>
        <w:t>means that the implementation of the statement is at the discretion of the implementer.</w:t>
      </w:r>
    </w:p>
    <w:p w14:paraId="36523181" w14:textId="77777777" w:rsidR="008541BD" w:rsidRPr="0075620A" w:rsidRDefault="008541BD" w:rsidP="008541BD">
      <w:pPr>
        <w:pStyle w:val="Hidden"/>
        <w:rPr>
          <w:lang w:val="en-GB"/>
        </w:rPr>
      </w:pPr>
      <w:r w:rsidRPr="0075620A">
        <w:rPr>
          <w:lang w:val="en-GB"/>
        </w:rPr>
        <w:t>Delete what is not used:</w:t>
      </w:r>
    </w:p>
    <w:p w14:paraId="2FF50E0F" w14:textId="74EB3C7F" w:rsidR="00AD416B" w:rsidRDefault="00AC1C59" w:rsidP="00AC1C59">
      <w:pPr>
        <w:pStyle w:val="BodyOfText"/>
        <w:rPr>
          <w:lang w:val="en-GB"/>
        </w:rPr>
      </w:pPr>
      <w:bookmarkStart w:id="30" w:name="_Hlk145582332"/>
      <w:r w:rsidRPr="0075620A">
        <w:rPr>
          <w:lang w:val="en-GB"/>
        </w:rPr>
        <w:t xml:space="preserve">The indication </w:t>
      </w:r>
      <w:r w:rsidR="000242EC">
        <w:rPr>
          <w:lang w:val="en-GB"/>
        </w:rPr>
        <w:t>#ITR-WordTempl refe</w:t>
      </w:r>
      <w:r w:rsidR="00AD416B">
        <w:rPr>
          <w:lang w:val="en-GB"/>
        </w:rPr>
        <w:t>rs</w:t>
      </w:r>
      <w:r w:rsidR="000242EC">
        <w:rPr>
          <w:lang w:val="en-GB"/>
        </w:rPr>
        <w:t xml:space="preserve"> to the document with the given acronym</w:t>
      </w:r>
      <w:r w:rsidR="00AD416B">
        <w:rPr>
          <w:lang w:val="en-GB"/>
        </w:rPr>
        <w:t>, here ITR-WordTempl</w:t>
      </w:r>
      <w:r w:rsidR="000242EC">
        <w:rPr>
          <w:lang w:val="en-GB"/>
        </w:rPr>
        <w:t>. The indication #175W refe</w:t>
      </w:r>
      <w:r w:rsidR="00AD416B">
        <w:rPr>
          <w:lang w:val="en-GB"/>
        </w:rPr>
        <w:t>rs</w:t>
      </w:r>
      <w:r w:rsidR="000242EC">
        <w:rPr>
          <w:lang w:val="en-GB"/>
        </w:rPr>
        <w:t xml:space="preserve"> to the ISMS document with the given indicator,</w:t>
      </w:r>
      <w:r w:rsidR="00AD416B">
        <w:rPr>
          <w:lang w:val="en-GB"/>
        </w:rPr>
        <w:t xml:space="preserve"> here 175W,</w:t>
      </w:r>
      <w:r w:rsidR="000242EC">
        <w:rPr>
          <w:lang w:val="en-GB"/>
        </w:rPr>
        <w:t xml:space="preserve"> in this case the same document as the reference before. </w:t>
      </w:r>
    </w:p>
    <w:p w14:paraId="0A41FC88" w14:textId="28D1AF62" w:rsidR="00AC1C59" w:rsidRPr="0075620A" w:rsidRDefault="00AD416B" w:rsidP="00AC1C59">
      <w:pPr>
        <w:pStyle w:val="BodyOfText"/>
        <w:rPr>
          <w:lang w:val="en-GB"/>
        </w:rPr>
      </w:pPr>
      <w:r>
        <w:rPr>
          <w:lang w:val="en-GB"/>
        </w:rPr>
        <w:t>The indicate #502 refers to a separated document 502 if existent, other wise to the chapter 02 inside document #5.</w:t>
      </w:r>
    </w:p>
    <w:bookmarkEnd w:id="30"/>
    <w:p w14:paraId="208198A4" w14:textId="77777777" w:rsidR="004F7F2F" w:rsidRDefault="004F7F2F" w:rsidP="006F7567">
      <w:pPr>
        <w:pStyle w:val="SP-Quote"/>
      </w:pPr>
      <w:r w:rsidRPr="00E2762B">
        <w:t>The text copied from a law or other reference is marked in red, and in any case constitutes an obligation.</w:t>
      </w:r>
    </w:p>
    <w:p w14:paraId="26C99E00" w14:textId="77777777" w:rsidR="004F7F2F" w:rsidRDefault="004F7F2F" w:rsidP="006F7567">
      <w:pPr>
        <w:pStyle w:val="SP-Control"/>
      </w:pPr>
      <w:r>
        <w:lastRenderedPageBreak/>
        <w:t>Control objective given in ISO are put in bold.</w:t>
      </w:r>
    </w:p>
    <w:p w14:paraId="1FBF3859" w14:textId="77777777" w:rsidR="004F7F2F" w:rsidRPr="002515E9" w:rsidRDefault="004F7F2F" w:rsidP="006F7567">
      <w:pPr>
        <w:pStyle w:val="Endlist"/>
        <w:rPr>
          <w:lang w:val="en-GB"/>
        </w:rPr>
      </w:pPr>
    </w:p>
    <w:p w14:paraId="05E179B7" w14:textId="77777777" w:rsidR="004F7F2F" w:rsidRDefault="004F7F2F" w:rsidP="006F7567">
      <w:pPr>
        <w:pStyle w:val="SP-Objective"/>
      </w:pPr>
      <w:r>
        <w:t>Security measures for reaching these objectives are put in a box.</w:t>
      </w:r>
    </w:p>
    <w:p w14:paraId="36070A9E" w14:textId="77777777" w:rsidR="004F7F2F" w:rsidRPr="002515E9" w:rsidRDefault="004F7F2F" w:rsidP="006F7567">
      <w:pPr>
        <w:pStyle w:val="BodyOfText"/>
      </w:pPr>
      <w:r w:rsidRPr="002515E9">
        <w:t xml:space="preserve">Text specific for the </w:t>
      </w:r>
      <w:r w:rsidRPr="006F7567">
        <w:rPr>
          <w:rStyle w:val="SP-Block"/>
        </w:rPr>
        <w:t>implementation at itrust consulting</w:t>
      </w:r>
      <w:r w:rsidRPr="002515E9">
        <w:t xml:space="preserve"> is highlighted.</w:t>
      </w:r>
    </w:p>
    <w:p w14:paraId="472F1E86" w14:textId="77777777" w:rsidR="00AC1C59" w:rsidRPr="00406B94" w:rsidRDefault="00AC1C59" w:rsidP="00E3103A">
      <w:pPr>
        <w:pStyle w:val="Heading2"/>
      </w:pPr>
      <w:bookmarkStart w:id="31" w:name="_Toc74391857"/>
      <w:bookmarkEnd w:id="29"/>
      <w:r w:rsidRPr="00406B94">
        <w:t>Audience</w:t>
      </w:r>
      <w:bookmarkEnd w:id="31"/>
    </w:p>
    <w:p w14:paraId="75B2CD53" w14:textId="77777777" w:rsidR="00AC1C59" w:rsidRPr="0075620A" w:rsidRDefault="00AC1C59" w:rsidP="00AC1C59">
      <w:pPr>
        <w:pStyle w:val="BodyOfText"/>
        <w:rPr>
          <w:lang w:val="en-GB"/>
        </w:rPr>
      </w:pPr>
      <w:r w:rsidRPr="0075620A">
        <w:rPr>
          <w:lang w:val="en-GB"/>
        </w:rPr>
        <w:t xml:space="preserve">This document shall be read and applied by all collaborators with responsibility in writing or approving documents within </w:t>
      </w:r>
      <w:r w:rsidR="008541BD" w:rsidRPr="0075620A">
        <w:rPr>
          <w:lang w:val="en-GB"/>
        </w:rPr>
        <w:t>itrust consulting</w:t>
      </w:r>
      <w:r w:rsidRPr="0075620A">
        <w:rPr>
          <w:lang w:val="en-GB"/>
        </w:rPr>
        <w:t>.</w:t>
      </w:r>
    </w:p>
    <w:p w14:paraId="677BD067" w14:textId="77777777" w:rsidR="00AC1C59" w:rsidRPr="00406B94" w:rsidRDefault="00AC1C59" w:rsidP="008541BD">
      <w:pPr>
        <w:pStyle w:val="Heading2"/>
      </w:pPr>
      <w:bookmarkStart w:id="32" w:name="_Toc74391858"/>
      <w:bookmarkStart w:id="33" w:name="_Hlk145582561"/>
      <w:r w:rsidRPr="00406B94">
        <w:t>Document structure</w:t>
      </w:r>
      <w:bookmarkEnd w:id="22"/>
      <w:bookmarkEnd w:id="23"/>
      <w:bookmarkEnd w:id="24"/>
      <w:bookmarkEnd w:id="25"/>
      <w:bookmarkEnd w:id="32"/>
    </w:p>
    <w:p w14:paraId="13F6E4F3" w14:textId="77777777" w:rsidR="00AC1C59" w:rsidRPr="0075620A" w:rsidRDefault="008541BD" w:rsidP="00AC1C59">
      <w:pPr>
        <w:pStyle w:val="BodyOfText"/>
        <w:rPr>
          <w:lang w:val="en-GB"/>
        </w:rPr>
      </w:pPr>
      <w:r w:rsidRPr="0075620A">
        <w:rPr>
          <w:lang w:val="en-GB"/>
        </w:rPr>
        <w:t>The remainder of the document is structured as follows:</w:t>
      </w:r>
    </w:p>
    <w:p w14:paraId="01B9F67A" w14:textId="77777777" w:rsidR="00AC1C59" w:rsidRPr="0075620A" w:rsidRDefault="00AC1C59" w:rsidP="00EF7AB1">
      <w:pPr>
        <w:pStyle w:val="BulletL1"/>
        <w:rPr>
          <w:lang w:val="en-GB"/>
        </w:rPr>
      </w:pPr>
      <w:r w:rsidRPr="0075620A">
        <w:rPr>
          <w:lang w:val="en-GB"/>
        </w:rPr>
        <w:t>Chapter</w:t>
      </w:r>
      <w:r w:rsidR="00F8004C" w:rsidRPr="0075620A">
        <w:rPr>
          <w:lang w:val="en-GB"/>
        </w:rPr>
        <w:t> </w:t>
      </w:r>
      <w:r w:rsidRPr="0075620A">
        <w:rPr>
          <w:lang w:val="en-GB"/>
        </w:rPr>
        <w:t>2 deals with</w:t>
      </w:r>
      <w:r w:rsidRPr="0075620A">
        <w:rPr>
          <w:highlight w:val="yellow"/>
          <w:lang w:val="en-GB"/>
        </w:rPr>
        <w:t>…</w:t>
      </w:r>
    </w:p>
    <w:p w14:paraId="563162A3" w14:textId="77777777" w:rsidR="00AC1C59" w:rsidRPr="0075620A" w:rsidRDefault="00AC1C59" w:rsidP="00EF7AB1">
      <w:pPr>
        <w:pStyle w:val="BulletL1"/>
        <w:rPr>
          <w:lang w:val="en-GB"/>
        </w:rPr>
      </w:pPr>
      <w:r w:rsidRPr="0075620A">
        <w:rPr>
          <w:lang w:val="en-GB"/>
        </w:rPr>
        <w:t>Chapter</w:t>
      </w:r>
      <w:r w:rsidR="00F8004C" w:rsidRPr="0075620A">
        <w:rPr>
          <w:lang w:val="en-GB"/>
        </w:rPr>
        <w:t> </w:t>
      </w:r>
      <w:r w:rsidRPr="0075620A">
        <w:rPr>
          <w:lang w:val="en-GB"/>
        </w:rPr>
        <w:t>3 describes</w:t>
      </w:r>
      <w:r w:rsidRPr="0075620A">
        <w:rPr>
          <w:highlight w:val="yellow"/>
          <w:lang w:val="en-GB"/>
        </w:rPr>
        <w:t>…</w:t>
      </w:r>
    </w:p>
    <w:p w14:paraId="3FA1E986" w14:textId="77777777" w:rsidR="00AC1C59" w:rsidRPr="0075620A" w:rsidRDefault="00AC1C59" w:rsidP="00EF7AB1">
      <w:pPr>
        <w:pStyle w:val="Endlist"/>
        <w:rPr>
          <w:lang w:val="en-GB"/>
        </w:rPr>
      </w:pPr>
    </w:p>
    <w:p w14:paraId="41889026" w14:textId="77777777" w:rsidR="00AC1C59" w:rsidRPr="00406B94" w:rsidRDefault="00AC1C59" w:rsidP="00E3103A">
      <w:pPr>
        <w:pStyle w:val="Heading2"/>
      </w:pPr>
      <w:bookmarkStart w:id="34" w:name="_Toc448262467"/>
      <w:bookmarkStart w:id="35" w:name="_Toc451743840"/>
      <w:bookmarkStart w:id="36" w:name="_Toc455434377"/>
      <w:bookmarkStart w:id="37" w:name="_Toc74391859"/>
      <w:r w:rsidRPr="00406B94">
        <w:t>References</w:t>
      </w:r>
      <w:bookmarkEnd w:id="8"/>
      <w:bookmarkEnd w:id="34"/>
      <w:bookmarkEnd w:id="35"/>
      <w:bookmarkEnd w:id="36"/>
      <w:bookmarkEnd w:id="37"/>
    </w:p>
    <w:bookmarkEnd w:id="33"/>
    <w:p w14:paraId="2F0ECCCF" w14:textId="77777777" w:rsidR="00AC1C59" w:rsidRPr="0075620A" w:rsidRDefault="00AC1C59" w:rsidP="00406B94">
      <w:pPr>
        <w:pStyle w:val="Hidden"/>
        <w:rPr>
          <w:caps/>
          <w:lang w:val="en-GB"/>
        </w:rPr>
      </w:pPr>
      <w:r w:rsidRPr="0075620A">
        <w:rPr>
          <w:caps/>
          <w:lang w:val="en-GB"/>
        </w:rPr>
        <w:t>DELETE WHAT IS NOT NEEDED AND AD</w:t>
      </w:r>
      <w:r w:rsidR="00406B94" w:rsidRPr="0075620A">
        <w:rPr>
          <w:caps/>
          <w:lang w:val="en-GB"/>
        </w:rPr>
        <w:t xml:space="preserve">D </w:t>
      </w:r>
      <w:r w:rsidRPr="0075620A">
        <w:rPr>
          <w:caps/>
          <w:lang w:val="en-GB"/>
        </w:rPr>
        <w:t>AS NEW REFERENCES</w:t>
      </w:r>
      <w:r w:rsidR="00406B94" w:rsidRPr="0075620A">
        <w:rPr>
          <w:caps/>
          <w:lang w:val="en-GB"/>
        </w:rPr>
        <w:t xml:space="preserve"> from the </w:t>
      </w:r>
      <w:r w:rsidR="008F7B73" w:rsidRPr="0075620A">
        <w:rPr>
          <w:caps/>
          <w:lang w:val="en-GB"/>
        </w:rPr>
        <w:t>list of documents</w:t>
      </w:r>
      <w:r w:rsidRPr="0075620A">
        <w:rPr>
          <w:caps/>
          <w:lang w:val="en-GB"/>
        </w:rPr>
        <w:t>.</w:t>
      </w:r>
    </w:p>
    <w:p w14:paraId="65D3F438" w14:textId="1AFC67DC" w:rsidR="008541BD" w:rsidRPr="003E1B54" w:rsidRDefault="00A17302" w:rsidP="005C5C3C">
      <w:pPr>
        <w:pStyle w:val="RefList"/>
        <w:rPr>
          <w:lang w:val="en-GB"/>
        </w:rPr>
      </w:pPr>
      <w:bookmarkStart w:id="38" w:name="_Ref441759057"/>
      <w:bookmarkStart w:id="39" w:name="_Hlk145583252"/>
      <w:bookmarkStart w:id="40" w:name="_Ref438547058"/>
      <w:r w:rsidRPr="00A17302">
        <w:rPr>
          <w:lang w:val="en-GB"/>
        </w:rPr>
        <w:t xml:space="preserve">itrust consulting, ISMS, Information Security Policy (ITR-InfoSec), </w:t>
      </w:r>
      <w:r w:rsidR="00A35F77" w:rsidRPr="00A35F77">
        <w:rPr>
          <w:lang w:val="en-GB"/>
        </w:rPr>
        <w:t>#0</w:t>
      </w:r>
      <w:r w:rsidR="008541BD" w:rsidRPr="003E1B54">
        <w:rPr>
          <w:lang w:val="en-GB"/>
        </w:rPr>
        <w:t>.</w:t>
      </w:r>
    </w:p>
    <w:p w14:paraId="0F4CEC14" w14:textId="12EBCE7B" w:rsidR="008541BD" w:rsidRPr="0075620A" w:rsidRDefault="00E810E6" w:rsidP="00FA7838">
      <w:pPr>
        <w:pStyle w:val="RefList"/>
        <w:rPr>
          <w:lang w:val="en-GB"/>
        </w:rPr>
      </w:pPr>
      <w:r w:rsidRPr="00E810E6">
        <w:rPr>
          <w:lang w:val="en-GB"/>
        </w:rPr>
        <w:t xml:space="preserve">itrust consulting, ISMS, List of documents </w:t>
      </w:r>
      <w:r w:rsidR="00A35F77">
        <w:rPr>
          <w:lang w:val="en-GB"/>
        </w:rPr>
        <w:t xml:space="preserve">plan </w:t>
      </w:r>
      <w:r w:rsidRPr="00E810E6">
        <w:rPr>
          <w:lang w:val="en-GB"/>
        </w:rPr>
        <w:t>(ITR-ListDoc),</w:t>
      </w:r>
      <w:r w:rsidR="00A35F77">
        <w:rPr>
          <w:lang w:val="en-GB"/>
        </w:rPr>
        <w:t xml:space="preserve"> #01</w:t>
      </w:r>
      <w:r w:rsidRPr="00E810E6">
        <w:rPr>
          <w:lang w:val="en-GB"/>
        </w:rPr>
        <w:t>.</w:t>
      </w:r>
    </w:p>
    <w:p w14:paraId="150965AE" w14:textId="58C81941" w:rsidR="008541BD" w:rsidRDefault="00E810E6" w:rsidP="00FA7838">
      <w:pPr>
        <w:pStyle w:val="RefList"/>
        <w:rPr>
          <w:lang w:val="en-GB"/>
        </w:rPr>
      </w:pPr>
      <w:r w:rsidRPr="00E810E6">
        <w:rPr>
          <w:lang w:val="en-GB"/>
        </w:rPr>
        <w:t xml:space="preserve">itrust consulting, ISMS, Glossary (ITR-Glossary), </w:t>
      </w:r>
      <w:r w:rsidR="00A35F77">
        <w:rPr>
          <w:lang w:val="en-GB"/>
        </w:rPr>
        <w:t>#0G</w:t>
      </w:r>
      <w:r w:rsidRPr="00E810E6">
        <w:rPr>
          <w:lang w:val="en-GB"/>
        </w:rPr>
        <w:t>.</w:t>
      </w:r>
    </w:p>
    <w:p w14:paraId="5AFBEA46" w14:textId="3311C039" w:rsidR="00EE3153" w:rsidRPr="007E1893" w:rsidRDefault="00EE3153" w:rsidP="00EE3153">
      <w:pPr>
        <w:pStyle w:val="RefList"/>
        <w:rPr>
          <w:lang w:val="en-US"/>
        </w:rPr>
      </w:pPr>
      <w:bookmarkStart w:id="41" w:name="_Ref509844785"/>
      <w:r w:rsidRPr="007E1893">
        <w:rPr>
          <w:lang w:val="en-US"/>
        </w:rPr>
        <w:t>itrust consulting, ISMS, Roles and responsibilities</w:t>
      </w:r>
      <w:r>
        <w:rPr>
          <w:lang w:val="en-US"/>
        </w:rPr>
        <w:t xml:space="preserve"> assignment plan</w:t>
      </w:r>
      <w:r w:rsidRPr="007E1893">
        <w:rPr>
          <w:lang w:val="en-US"/>
        </w:rPr>
        <w:t xml:space="preserve"> (ITR-</w:t>
      </w:r>
      <w:proofErr w:type="spellStart"/>
      <w:r w:rsidRPr="007E1893">
        <w:rPr>
          <w:lang w:val="en-US"/>
        </w:rPr>
        <w:t>Role</w:t>
      </w:r>
      <w:r>
        <w:rPr>
          <w:lang w:val="en-US"/>
        </w:rPr>
        <w:t>Assignment</w:t>
      </w:r>
      <w:proofErr w:type="spellEnd"/>
      <w:r>
        <w:rPr>
          <w:lang w:val="en-US"/>
        </w:rPr>
        <w:t>)</w:t>
      </w:r>
      <w:r w:rsidRPr="007E1893">
        <w:rPr>
          <w:lang w:val="en-US"/>
        </w:rPr>
        <w:t xml:space="preserve">, </w:t>
      </w:r>
      <w:bookmarkEnd w:id="41"/>
      <w:r>
        <w:rPr>
          <w:lang w:val="en-US"/>
        </w:rPr>
        <w:t>#</w:t>
      </w:r>
      <w:r w:rsidR="00C32664">
        <w:rPr>
          <w:lang w:val="en-US"/>
        </w:rPr>
        <w:t>502.</w:t>
      </w:r>
    </w:p>
    <w:p w14:paraId="3220896E" w14:textId="000C7EEB" w:rsidR="00EE3153" w:rsidRDefault="00EE3153" w:rsidP="00EE3153">
      <w:pPr>
        <w:pStyle w:val="RefList"/>
        <w:rPr>
          <w:lang w:val="en-US"/>
        </w:rPr>
      </w:pPr>
      <w:bookmarkStart w:id="42" w:name="_Ref484447223"/>
      <w:bookmarkStart w:id="43" w:name="_Ref11755653"/>
      <w:r w:rsidRPr="00A04080">
        <w:rPr>
          <w:lang w:val="en-GB"/>
        </w:rPr>
        <w:t xml:space="preserve">itrust consulting, ISMS, </w:t>
      </w:r>
      <w:bookmarkEnd w:id="42"/>
      <w:r>
        <w:rPr>
          <w:lang w:val="en-GB"/>
        </w:rPr>
        <w:t>People controls policy</w:t>
      </w:r>
      <w:r w:rsidRPr="006013F3">
        <w:rPr>
          <w:lang w:val="en-GB"/>
        </w:rPr>
        <w:t xml:space="preserve"> (ITR-</w:t>
      </w:r>
      <w:proofErr w:type="spellStart"/>
      <w:r>
        <w:rPr>
          <w:lang w:val="en-GB"/>
        </w:rPr>
        <w:t>PeopleControls</w:t>
      </w:r>
      <w:proofErr w:type="spellEnd"/>
      <w:r w:rsidRPr="00CD2D0B">
        <w:rPr>
          <w:lang w:val="en-GB"/>
        </w:rPr>
        <w:t xml:space="preserve">), </w:t>
      </w:r>
      <w:r w:rsidR="00C32664">
        <w:rPr>
          <w:lang w:val="en-GB"/>
        </w:rPr>
        <w:t>#</w:t>
      </w:r>
      <w:r>
        <w:rPr>
          <w:lang w:val="en-GB"/>
        </w:rPr>
        <w:t>6</w:t>
      </w:r>
      <w:r w:rsidRPr="007E1893">
        <w:rPr>
          <w:lang w:val="en-US"/>
        </w:rPr>
        <w:t>.</w:t>
      </w:r>
      <w:bookmarkEnd w:id="43"/>
    </w:p>
    <w:p w14:paraId="27E9E4B3" w14:textId="353045D5" w:rsidR="00E630B1" w:rsidRDefault="00E630B1" w:rsidP="00E630B1">
      <w:pPr>
        <w:pStyle w:val="RefList"/>
        <w:rPr>
          <w:lang w:val="en-US"/>
        </w:rPr>
      </w:pPr>
      <w:r w:rsidRPr="00A04080">
        <w:rPr>
          <w:lang w:val="en-GB"/>
        </w:rPr>
        <w:t xml:space="preserve">itrust consulting, ISMS, </w:t>
      </w:r>
      <w:r>
        <w:rPr>
          <w:lang w:val="en-GB"/>
        </w:rPr>
        <w:t>Organizational controls policy</w:t>
      </w:r>
      <w:r w:rsidRPr="006013F3">
        <w:rPr>
          <w:lang w:val="en-GB"/>
        </w:rPr>
        <w:t xml:space="preserve"> (ITR-</w:t>
      </w:r>
      <w:proofErr w:type="spellStart"/>
      <w:r>
        <w:rPr>
          <w:lang w:val="en-GB"/>
        </w:rPr>
        <w:t>OrgControls</w:t>
      </w:r>
      <w:proofErr w:type="spellEnd"/>
      <w:r w:rsidRPr="00CD2D0B">
        <w:rPr>
          <w:lang w:val="en-GB"/>
        </w:rPr>
        <w:t xml:space="preserve">), </w:t>
      </w:r>
      <w:r w:rsidR="00C32664">
        <w:rPr>
          <w:lang w:val="en-GB"/>
        </w:rPr>
        <w:t>#</w:t>
      </w:r>
      <w:r>
        <w:rPr>
          <w:lang w:val="en-GB"/>
        </w:rPr>
        <w:t>5</w:t>
      </w:r>
      <w:r w:rsidRPr="007E1893">
        <w:rPr>
          <w:lang w:val="en-US"/>
        </w:rPr>
        <w:t>.</w:t>
      </w:r>
    </w:p>
    <w:p w14:paraId="76E3ED68" w14:textId="7E740AC6" w:rsidR="002C5829" w:rsidRDefault="002C5829" w:rsidP="002C5829">
      <w:pPr>
        <w:pStyle w:val="RefList"/>
        <w:rPr>
          <w:lang w:val="en-GB"/>
        </w:rPr>
      </w:pPr>
      <w:bookmarkStart w:id="44" w:name="_Ref509409634"/>
      <w:r w:rsidRPr="00172F70">
        <w:rPr>
          <w:lang w:val="en-GB"/>
        </w:rPr>
        <w:t>itrust consulting, ISMS, Asset inventory (ITR-</w:t>
      </w:r>
      <w:proofErr w:type="spellStart"/>
      <w:r w:rsidRPr="00172F70">
        <w:rPr>
          <w:lang w:val="en-GB"/>
        </w:rPr>
        <w:t>AssetInventory</w:t>
      </w:r>
      <w:proofErr w:type="spellEnd"/>
      <w:r w:rsidRPr="00172F70">
        <w:rPr>
          <w:lang w:val="en-GB"/>
        </w:rPr>
        <w:t xml:space="preserve">), </w:t>
      </w:r>
      <w:r w:rsidR="00C32664">
        <w:rPr>
          <w:lang w:val="en-GB"/>
        </w:rPr>
        <w:t>#</w:t>
      </w:r>
      <w:r>
        <w:rPr>
          <w:lang w:val="en-GB"/>
        </w:rPr>
        <w:t>509A</w:t>
      </w:r>
      <w:r w:rsidRPr="00172F70">
        <w:rPr>
          <w:lang w:val="en-GB"/>
        </w:rPr>
        <w:t>.</w:t>
      </w:r>
      <w:bookmarkEnd w:id="44"/>
    </w:p>
    <w:p w14:paraId="6C71CD8F" w14:textId="1572D135" w:rsidR="002C5829" w:rsidRDefault="002C5829" w:rsidP="002C5829">
      <w:pPr>
        <w:pStyle w:val="RefList"/>
        <w:rPr>
          <w:lang w:val="en-GB"/>
        </w:rPr>
      </w:pPr>
      <w:bookmarkStart w:id="45" w:name="_Ref509409560"/>
      <w:r w:rsidRPr="00CD3509">
        <w:rPr>
          <w:lang w:val="en-GB"/>
        </w:rPr>
        <w:t xml:space="preserve">itrust consulting, ISMS, Password management (ITR-PasswordMgt), </w:t>
      </w:r>
      <w:r w:rsidR="00C32664">
        <w:rPr>
          <w:lang w:val="en-GB"/>
        </w:rPr>
        <w:t>#</w:t>
      </w:r>
      <w:r>
        <w:rPr>
          <w:lang w:val="en-GB"/>
        </w:rPr>
        <w:t>517</w:t>
      </w:r>
      <w:r w:rsidRPr="00CD3509">
        <w:rPr>
          <w:lang w:val="en-GB"/>
        </w:rPr>
        <w:t>.</w:t>
      </w:r>
      <w:bookmarkEnd w:id="45"/>
    </w:p>
    <w:p w14:paraId="3C88731A" w14:textId="51C23A5F" w:rsidR="006529F1" w:rsidRPr="00CD3509" w:rsidRDefault="006529F1" w:rsidP="006529F1">
      <w:pPr>
        <w:pStyle w:val="RefList"/>
        <w:rPr>
          <w:lang w:val="en-GB"/>
        </w:rPr>
      </w:pPr>
      <w:r w:rsidRPr="00CD3509">
        <w:rPr>
          <w:lang w:val="en-GB"/>
        </w:rPr>
        <w:t xml:space="preserve">itrust consulting, ISMS, </w:t>
      </w:r>
      <w:r>
        <w:rPr>
          <w:lang w:val="en-GB"/>
        </w:rPr>
        <w:t>Technological controls Policy</w:t>
      </w:r>
      <w:r w:rsidRPr="00CD3509">
        <w:rPr>
          <w:lang w:val="en-GB"/>
        </w:rPr>
        <w:t xml:space="preserve"> (ITR-</w:t>
      </w:r>
      <w:proofErr w:type="spellStart"/>
      <w:r>
        <w:rPr>
          <w:lang w:val="en-GB"/>
        </w:rPr>
        <w:t>TechControls</w:t>
      </w:r>
      <w:proofErr w:type="spellEnd"/>
      <w:r w:rsidRPr="00CD3509">
        <w:rPr>
          <w:lang w:val="en-GB"/>
        </w:rPr>
        <w:t xml:space="preserve">), </w:t>
      </w:r>
      <w:r w:rsidR="00C32664">
        <w:rPr>
          <w:lang w:val="en-GB"/>
        </w:rPr>
        <w:t>#</w:t>
      </w:r>
      <w:r>
        <w:rPr>
          <w:lang w:val="en-GB"/>
        </w:rPr>
        <w:t>8</w:t>
      </w:r>
    </w:p>
    <w:p w14:paraId="3CA945A0" w14:textId="5780BF9B" w:rsidR="00EE3153" w:rsidRDefault="00EE3153" w:rsidP="00EE3153">
      <w:pPr>
        <w:pStyle w:val="RefList"/>
        <w:rPr>
          <w:lang w:val="en-US"/>
        </w:rPr>
      </w:pPr>
      <w:bookmarkStart w:id="46" w:name="_Ref39732484"/>
      <w:r w:rsidRPr="007E1893">
        <w:rPr>
          <w:lang w:val="en-US"/>
        </w:rPr>
        <w:t>itrust consulting, ISMS, Backup management</w:t>
      </w:r>
      <w:r>
        <w:rPr>
          <w:lang w:val="en-US"/>
        </w:rPr>
        <w:t xml:space="preserve"> procedure</w:t>
      </w:r>
      <w:r w:rsidRPr="007E1893">
        <w:rPr>
          <w:lang w:val="en-US"/>
        </w:rPr>
        <w:t xml:space="preserve"> (ITR-</w:t>
      </w:r>
      <w:proofErr w:type="spellStart"/>
      <w:r w:rsidRPr="007E1893">
        <w:rPr>
          <w:lang w:val="en-US"/>
        </w:rPr>
        <w:t>BackupMgt</w:t>
      </w:r>
      <w:proofErr w:type="spellEnd"/>
      <w:r w:rsidRPr="007E1893">
        <w:rPr>
          <w:lang w:val="en-US"/>
        </w:rPr>
        <w:t xml:space="preserve">), </w:t>
      </w:r>
      <w:r w:rsidR="00C32664">
        <w:rPr>
          <w:lang w:val="en-US"/>
        </w:rPr>
        <w:t>#</w:t>
      </w:r>
      <w:r>
        <w:rPr>
          <w:lang w:val="en-US"/>
        </w:rPr>
        <w:t>813</w:t>
      </w:r>
      <w:r w:rsidRPr="007E1893">
        <w:rPr>
          <w:lang w:val="en-US"/>
        </w:rPr>
        <w:t>.</w:t>
      </w:r>
      <w:bookmarkEnd w:id="46"/>
    </w:p>
    <w:p w14:paraId="436B2418" w14:textId="186B735D" w:rsidR="00EC5EB2" w:rsidRPr="00270C71" w:rsidRDefault="00EC5EB2" w:rsidP="00EC5EB2">
      <w:pPr>
        <w:pStyle w:val="RefList"/>
        <w:rPr>
          <w:lang w:val="en-US"/>
        </w:rPr>
      </w:pPr>
      <w:r w:rsidRPr="00270C71">
        <w:rPr>
          <w:lang w:val="en-US"/>
        </w:rPr>
        <w:t>itrust consulting,</w:t>
      </w:r>
      <w:r>
        <w:rPr>
          <w:lang w:val="en-US"/>
        </w:rPr>
        <w:t xml:space="preserve"> Classification standard, (ITR-Classification), </w:t>
      </w:r>
      <w:r w:rsidR="00C32664">
        <w:rPr>
          <w:lang w:val="en-US"/>
        </w:rPr>
        <w:t>#</w:t>
      </w:r>
      <w:r>
        <w:rPr>
          <w:lang w:val="en-US"/>
        </w:rPr>
        <w:t>512</w:t>
      </w:r>
    </w:p>
    <w:p w14:paraId="0D3008CD" w14:textId="7FBB9353" w:rsidR="00A35F77" w:rsidRPr="00A35F77" w:rsidRDefault="00A35F77" w:rsidP="00A35F77">
      <w:pPr>
        <w:pStyle w:val="RefList"/>
        <w:rPr>
          <w:lang w:val="en-GB"/>
        </w:rPr>
      </w:pPr>
      <w:r w:rsidRPr="00A35F77">
        <w:rPr>
          <w:lang w:val="en-GB"/>
        </w:rPr>
        <w:t xml:space="preserve">itrust consulting, ISMS, Business continuity management (BCM) (ITR-BCM), </w:t>
      </w:r>
      <w:r w:rsidR="00C32664">
        <w:rPr>
          <w:lang w:val="en-GB"/>
        </w:rPr>
        <w:t>#C</w:t>
      </w:r>
      <w:r w:rsidRPr="00A35F77">
        <w:rPr>
          <w:lang w:val="en-GB"/>
        </w:rPr>
        <w:t>.</w:t>
      </w:r>
    </w:p>
    <w:p w14:paraId="2C22575D" w14:textId="72D7F4B2" w:rsidR="00A35F77" w:rsidRPr="00A35F77" w:rsidRDefault="00A35F77" w:rsidP="00A35F77">
      <w:pPr>
        <w:pStyle w:val="RefList"/>
        <w:rPr>
          <w:lang w:val="en-GB"/>
        </w:rPr>
      </w:pPr>
      <w:r w:rsidRPr="00A35F77">
        <w:rPr>
          <w:lang w:val="en-GB"/>
        </w:rPr>
        <w:t xml:space="preserve">itrust consulting, Office ticketing system, </w:t>
      </w:r>
      <w:hyperlink r:id="rId11" w:history="1">
        <w:r w:rsidRPr="00A35F77">
          <w:rPr>
            <w:rStyle w:val="Hyperlink"/>
            <w:lang w:val="en-GB"/>
          </w:rPr>
          <w:t>https://redmine.itrust.lu.</w:t>
        </w:r>
      </w:hyperlink>
      <w:r w:rsidRPr="00A35F77">
        <w:rPr>
          <w:rStyle w:val="Hyperlink"/>
          <w:lang w:val="en-GB"/>
        </w:rPr>
        <w:t>,</w:t>
      </w:r>
      <w:r w:rsidRPr="00A35F77">
        <w:rPr>
          <w:lang w:val="en-GB"/>
        </w:rPr>
        <w:t xml:space="preserve"> (ITR-TICKETING-URL)</w:t>
      </w:r>
    </w:p>
    <w:p w14:paraId="6273F8EB" w14:textId="77777777" w:rsidR="00A35F77" w:rsidRDefault="00A35F77" w:rsidP="00A35F77">
      <w:pPr>
        <w:pStyle w:val="RefList"/>
        <w:rPr>
          <w:lang w:val="en-GB"/>
        </w:rPr>
      </w:pPr>
      <w:r w:rsidRPr="00A35F77">
        <w:rPr>
          <w:lang w:val="en-GB"/>
        </w:rPr>
        <w:t>itrust consulting, ISMS repository, N:\_INternal\ISMS, (ITR-ISMS-REPO)</w:t>
      </w:r>
    </w:p>
    <w:p w14:paraId="30F7E90A" w14:textId="77777777" w:rsidR="00A35F77" w:rsidRPr="00A35F77" w:rsidRDefault="00A35F77" w:rsidP="00A35F77">
      <w:pPr>
        <w:pStyle w:val="RefList"/>
        <w:rPr>
          <w:lang w:val="en-GB"/>
        </w:rPr>
      </w:pPr>
      <w:r w:rsidRPr="00A35F77">
        <w:rPr>
          <w:lang w:val="en-GB"/>
        </w:rPr>
        <w:t xml:space="preserve">National Commission for Data Protection (CNPD): </w:t>
      </w:r>
      <w:hyperlink r:id="rId12" w:history="1">
        <w:r w:rsidRPr="00A35F77">
          <w:rPr>
            <w:rStyle w:val="Hyperlink"/>
            <w:lang w:val="en-GB"/>
          </w:rPr>
          <w:t>https://cnpd.public.lu/en.html</w:t>
        </w:r>
      </w:hyperlink>
      <w:r w:rsidRPr="00A35F77">
        <w:rPr>
          <w:lang w:val="en-GB"/>
        </w:rPr>
        <w:t>, (CNPD-URL)</w:t>
      </w:r>
    </w:p>
    <w:p w14:paraId="654875D2" w14:textId="77777777" w:rsidR="00A35F77" w:rsidRPr="00A35F77" w:rsidRDefault="00A35F77" w:rsidP="00A35F77">
      <w:pPr>
        <w:pStyle w:val="RefList"/>
        <w:rPr>
          <w:lang w:val="en-GB"/>
        </w:rPr>
      </w:pPr>
      <w:r w:rsidRPr="00A35F77">
        <w:rPr>
          <w:lang w:val="en-GB"/>
        </w:rPr>
        <w:t>itrust consulting, ICT inventory, https://snipeit.itrust.lu , (ITR-</w:t>
      </w:r>
      <w:proofErr w:type="spellStart"/>
      <w:r w:rsidRPr="00A35F77">
        <w:rPr>
          <w:lang w:val="en-GB"/>
        </w:rPr>
        <w:t>ICTInventory</w:t>
      </w:r>
      <w:proofErr w:type="spellEnd"/>
      <w:r w:rsidRPr="00A35F77">
        <w:rPr>
          <w:lang w:val="en-GB"/>
        </w:rPr>
        <w:t>)</w:t>
      </w:r>
    </w:p>
    <w:p w14:paraId="20128D55" w14:textId="77777777" w:rsidR="00A35F77" w:rsidRPr="00A35F77" w:rsidRDefault="00A35F77" w:rsidP="00A35F77">
      <w:pPr>
        <w:pStyle w:val="RefList"/>
        <w:rPr>
          <w:lang w:val="en-GB"/>
        </w:rPr>
      </w:pPr>
      <w:r w:rsidRPr="00A35F77">
        <w:rPr>
          <w:lang w:val="en-GB"/>
        </w:rPr>
        <w:t>itrust consulting, wiki page, https://wiki.itrust.lu/index.php/Asset_management, (ITR-WIKI-ASSET_MGMT)</w:t>
      </w:r>
    </w:p>
    <w:p w14:paraId="5B994AEB" w14:textId="77777777" w:rsidR="00A35F77" w:rsidRPr="00A35F77" w:rsidRDefault="00A35F77" w:rsidP="00A35F77">
      <w:pPr>
        <w:pStyle w:val="RefList"/>
        <w:rPr>
          <w:lang w:val="en-GB"/>
        </w:rPr>
      </w:pPr>
      <w:r w:rsidRPr="00A35F77">
        <w:rPr>
          <w:lang w:val="en-GB"/>
        </w:rPr>
        <w:t xml:space="preserve">CERT website, </w:t>
      </w:r>
      <w:hyperlink r:id="rId13" w:history="1">
        <w:r w:rsidRPr="0048785C">
          <w:rPr>
            <w:rStyle w:val="Hyperlink"/>
            <w:lang w:val="en-GB"/>
          </w:rPr>
          <w:t>https://malware.lu</w:t>
        </w:r>
      </w:hyperlink>
      <w:r w:rsidRPr="00A35F77">
        <w:rPr>
          <w:lang w:val="en-GB"/>
        </w:rPr>
        <w:t>, (MALWARE-URL)</w:t>
      </w:r>
    </w:p>
    <w:p w14:paraId="1EEE2950" w14:textId="77777777" w:rsidR="00A35F77" w:rsidRPr="00A35F77" w:rsidRDefault="00A35F77" w:rsidP="00A35F77">
      <w:pPr>
        <w:pStyle w:val="RefList"/>
        <w:rPr>
          <w:lang w:val="en-GB"/>
        </w:rPr>
      </w:pPr>
      <w:r w:rsidRPr="00A35F77">
        <w:rPr>
          <w:lang w:val="en-GB"/>
        </w:rPr>
        <w:t xml:space="preserve">Luxembourg organization for reproduction rights, </w:t>
      </w:r>
      <w:hyperlink r:id="rId14" w:history="1">
        <w:r w:rsidRPr="00A35F77">
          <w:rPr>
            <w:rStyle w:val="Hyperlink"/>
            <w:lang w:val="en-GB"/>
          </w:rPr>
          <w:t>https://www.luxorr.lu/</w:t>
        </w:r>
      </w:hyperlink>
      <w:r w:rsidRPr="00A35F77">
        <w:rPr>
          <w:lang w:val="en-GB"/>
        </w:rPr>
        <w:t>, (LUXORR-URL)</w:t>
      </w:r>
    </w:p>
    <w:p w14:paraId="6DCABC55" w14:textId="77777777" w:rsidR="00A35F77" w:rsidRPr="00A35F77" w:rsidRDefault="00A35F77" w:rsidP="00A35F77">
      <w:pPr>
        <w:pStyle w:val="RefList"/>
        <w:rPr>
          <w:lang w:val="en-GB"/>
        </w:rPr>
      </w:pPr>
      <w:r w:rsidRPr="00A35F77">
        <w:rPr>
          <w:lang w:val="en-GB"/>
        </w:rPr>
        <w:t>CERT, https://malware.lu Computer forensics procedure, PRO_C040_CompForensics, (ITR-MALWARE-PRO)</w:t>
      </w:r>
    </w:p>
    <w:p w14:paraId="49418D87" w14:textId="77777777" w:rsidR="00A35F77" w:rsidRPr="00A35F77" w:rsidRDefault="00A35F77" w:rsidP="00A35F77">
      <w:pPr>
        <w:pStyle w:val="RefList"/>
        <w:rPr>
          <w:lang w:val="en-GB"/>
        </w:rPr>
      </w:pPr>
      <w:r w:rsidRPr="00A35F77">
        <w:rPr>
          <w:lang w:val="en-GB"/>
        </w:rPr>
        <w:lastRenderedPageBreak/>
        <w:t xml:space="preserve">itrust consulting, wiki page, </w:t>
      </w:r>
      <w:hyperlink r:id="rId15" w:history="1">
        <w:r w:rsidRPr="00A35F77">
          <w:rPr>
            <w:rStyle w:val="Hyperlink"/>
            <w:lang w:val="en-GB"/>
          </w:rPr>
          <w:t>https://wiki.itrust.lu/index.php/List_of_services</w:t>
        </w:r>
      </w:hyperlink>
      <w:r w:rsidRPr="00A35F77">
        <w:rPr>
          <w:lang w:val="en-GB"/>
        </w:rPr>
        <w:t>, (ITR-LIST-OF-SERVICES)</w:t>
      </w:r>
    </w:p>
    <w:p w14:paraId="3EA8A03B" w14:textId="77777777" w:rsidR="00A35F77" w:rsidRPr="00A35F77" w:rsidRDefault="00A35F77" w:rsidP="00A35F77">
      <w:pPr>
        <w:pStyle w:val="RefList"/>
        <w:rPr>
          <w:lang w:val="en-GB"/>
        </w:rPr>
      </w:pPr>
      <w:r w:rsidRPr="00A35F77">
        <w:rPr>
          <w:lang w:val="en-GB"/>
        </w:rPr>
        <w:t>itrust consulting, git repository, https://gitlab.itrust.lu, (ITR-GITREPO-URL)</w:t>
      </w:r>
    </w:p>
    <w:p w14:paraId="4D44AE36" w14:textId="0272DF34" w:rsidR="00C32664" w:rsidRDefault="00C32664" w:rsidP="00C32664">
      <w:pPr>
        <w:pStyle w:val="Hidden"/>
        <w:rPr>
          <w:lang w:val="en-GB"/>
        </w:rPr>
      </w:pPr>
      <w:bookmarkStart w:id="47" w:name="_Hlk145583352"/>
      <w:r>
        <w:rPr>
          <w:lang w:val="en-GB"/>
        </w:rPr>
        <w:t>Add legal reference below, than norms.</w:t>
      </w:r>
    </w:p>
    <w:bookmarkEnd w:id="47"/>
    <w:p w14:paraId="248E7059" w14:textId="50A7B7D8" w:rsidR="00AC1C59" w:rsidRPr="0075620A" w:rsidRDefault="00AC1C59" w:rsidP="00FA7838">
      <w:pPr>
        <w:pStyle w:val="RefList"/>
        <w:rPr>
          <w:lang w:val="en-GB"/>
        </w:rPr>
      </w:pPr>
      <w:r w:rsidRPr="0075620A">
        <w:rPr>
          <w:lang w:val="en-GB"/>
        </w:rPr>
        <w:t>REGULATION (EU) 2016/679 OF THE EUROPEAN PARLIAMENT AND OF THE COUNCIL of 27 April 2016 on the protection of natural persons with regard to the processing of personal data and on the free movement of such data, and repealing Directive</w:t>
      </w:r>
      <w:r w:rsidR="00F8004C" w:rsidRPr="0075620A">
        <w:rPr>
          <w:lang w:val="en-GB"/>
        </w:rPr>
        <w:t> </w:t>
      </w:r>
      <w:r w:rsidRPr="0075620A">
        <w:rPr>
          <w:lang w:val="en-GB"/>
        </w:rPr>
        <w:t>95/46/EC (General Data Protection Regulation)</w:t>
      </w:r>
    </w:p>
    <w:p w14:paraId="423D9D66" w14:textId="61FDEE0F" w:rsidR="00AC19CE" w:rsidRPr="007E1893" w:rsidRDefault="00AC19CE" w:rsidP="00AC19CE">
      <w:pPr>
        <w:pStyle w:val="RefList"/>
        <w:rPr>
          <w:lang w:val="en-US"/>
        </w:rPr>
      </w:pPr>
      <w:bookmarkStart w:id="48" w:name="_Ref509844788"/>
      <w:bookmarkEnd w:id="38"/>
      <w:r w:rsidRPr="007E1893">
        <w:rPr>
          <w:lang w:val="en-US"/>
        </w:rPr>
        <w:t>ISO/IEC 27001:20</w:t>
      </w:r>
      <w:r>
        <w:rPr>
          <w:lang w:val="en-US"/>
        </w:rPr>
        <w:t>22(E)</w:t>
      </w:r>
      <w:r w:rsidRPr="007E1893">
        <w:rPr>
          <w:lang w:val="en-US"/>
        </w:rPr>
        <w:t xml:space="preserve">, </w:t>
      </w:r>
      <w:r w:rsidRPr="00F62ED2">
        <w:rPr>
          <w:lang w:val="en-GB"/>
        </w:rPr>
        <w:t>Information security, cybersecurity and privacy protection — Information security management systems — Requirements</w:t>
      </w:r>
      <w:r w:rsidRPr="007E1893">
        <w:rPr>
          <w:lang w:val="en-US"/>
        </w:rPr>
        <w:t>.</w:t>
      </w:r>
      <w:bookmarkEnd w:id="48"/>
    </w:p>
    <w:p w14:paraId="50CC3602" w14:textId="77777777" w:rsidR="00AC19CE" w:rsidRDefault="00AC19CE" w:rsidP="00AC19CE">
      <w:pPr>
        <w:pStyle w:val="RefList"/>
        <w:rPr>
          <w:lang w:val="en-US"/>
        </w:rPr>
      </w:pPr>
      <w:r w:rsidRPr="00F62ED2">
        <w:rPr>
          <w:lang w:val="en-GB"/>
        </w:rPr>
        <w:t>ISO/IEC 27002:2022(E), Information security, cybersecurity and privacy protection — Information security controls</w:t>
      </w:r>
      <w:r w:rsidRPr="007E1893">
        <w:rPr>
          <w:lang w:val="en-US"/>
        </w:rPr>
        <w:t>.</w:t>
      </w:r>
    </w:p>
    <w:bookmarkEnd w:id="39"/>
    <w:p w14:paraId="4E1AFBE7" w14:textId="77777777" w:rsidR="00A35F77" w:rsidRPr="00915E72" w:rsidRDefault="00A35F77" w:rsidP="00A35F77">
      <w:pPr>
        <w:pStyle w:val="BodyOfText"/>
      </w:pPr>
    </w:p>
    <w:p w14:paraId="212A3DA4" w14:textId="77777777" w:rsidR="00A35F77" w:rsidRDefault="00A35F77" w:rsidP="00A35F77">
      <w:pPr>
        <w:pStyle w:val="RefList"/>
        <w:numPr>
          <w:ilvl w:val="0"/>
          <w:numId w:val="0"/>
        </w:numPr>
        <w:ind w:left="709" w:hanging="284"/>
        <w:rPr>
          <w:lang w:val="en-US"/>
        </w:rPr>
      </w:pPr>
    </w:p>
    <w:p w14:paraId="5C263EA1" w14:textId="77777777" w:rsidR="00AC19CE" w:rsidRPr="00AC19CE" w:rsidRDefault="00AC19CE" w:rsidP="00AC19CE">
      <w:pPr>
        <w:pStyle w:val="RefList"/>
        <w:numPr>
          <w:ilvl w:val="0"/>
          <w:numId w:val="0"/>
        </w:numPr>
        <w:ind w:left="709" w:hanging="284"/>
        <w:rPr>
          <w:lang w:val="en-US"/>
        </w:rPr>
      </w:pPr>
    </w:p>
    <w:p w14:paraId="7D505E2A" w14:textId="77777777" w:rsidR="00AC1C59" w:rsidRPr="0075620A" w:rsidRDefault="00AC1C59" w:rsidP="00EF7AB1">
      <w:pPr>
        <w:pStyle w:val="Endlist"/>
        <w:rPr>
          <w:lang w:val="en-GB"/>
        </w:rPr>
      </w:pPr>
    </w:p>
    <w:p w14:paraId="0F39633A" w14:textId="77777777" w:rsidR="00AC1C59" w:rsidRPr="00406B94" w:rsidRDefault="00AC1C59" w:rsidP="0078240C">
      <w:pPr>
        <w:pStyle w:val="Heading2"/>
      </w:pPr>
      <w:bookmarkStart w:id="49" w:name="_Toc437268778"/>
      <w:bookmarkStart w:id="50" w:name="_Toc448262468"/>
      <w:bookmarkStart w:id="51" w:name="_Toc451743841"/>
      <w:bookmarkStart w:id="52" w:name="_Toc455434378"/>
      <w:bookmarkStart w:id="53" w:name="_Toc74391860"/>
      <w:bookmarkEnd w:id="40"/>
      <w:r w:rsidRPr="00406B94">
        <w:t>Acronyms</w:t>
      </w:r>
      <w:bookmarkEnd w:id="49"/>
      <w:bookmarkEnd w:id="50"/>
      <w:bookmarkEnd w:id="51"/>
      <w:bookmarkEnd w:id="52"/>
      <w:bookmarkEnd w:id="53"/>
    </w:p>
    <w:tbl>
      <w:tblPr>
        <w:tblStyle w:val="TableBLight"/>
        <w:tblW w:w="5000" w:type="pct"/>
        <w:tblLook w:val="0680" w:firstRow="0" w:lastRow="0" w:firstColumn="1" w:lastColumn="0" w:noHBand="1" w:noVBand="1"/>
      </w:tblPr>
      <w:tblGrid>
        <w:gridCol w:w="1702"/>
        <w:gridCol w:w="7926"/>
      </w:tblGrid>
      <w:tr w:rsidR="00AC1C59" w:rsidRPr="00406B94" w14:paraId="0AD58646"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27A06630" w14:textId="77777777" w:rsidR="00AC1C59" w:rsidRPr="00406B94" w:rsidRDefault="00AC1C59" w:rsidP="00946C39">
            <w:pPr>
              <w:pStyle w:val="TabText0"/>
              <w:rPr>
                <w:highlight w:val="yellow"/>
                <w:lang w:val="en-GB"/>
              </w:rPr>
            </w:pPr>
            <w:r w:rsidRPr="00406B94">
              <w:rPr>
                <w:highlight w:val="yellow"/>
                <w:lang w:val="en-GB"/>
              </w:rPr>
              <w:t>ISMS</w:t>
            </w:r>
          </w:p>
        </w:tc>
        <w:tc>
          <w:tcPr>
            <w:tcW w:w="4116" w:type="pct"/>
            <w:noWrap/>
          </w:tcPr>
          <w:p w14:paraId="4F7D092B" w14:textId="7777777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highlight w:val="yellow"/>
                <w:lang w:val="en-GB"/>
              </w:rPr>
            </w:pPr>
            <w:r w:rsidRPr="00406B94">
              <w:rPr>
                <w:highlight w:val="yellow"/>
                <w:lang w:val="en-GB"/>
              </w:rPr>
              <w:t>Information Security Management System.</w:t>
            </w:r>
          </w:p>
        </w:tc>
      </w:tr>
      <w:tr w:rsidR="00AC1C59" w:rsidRPr="00406B94" w14:paraId="3DECA254"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3C8CE221" w14:textId="77777777" w:rsidR="00AC1C59" w:rsidRPr="00406B94" w:rsidRDefault="00AC1C59" w:rsidP="00946C39">
            <w:pPr>
              <w:pStyle w:val="TabText0"/>
              <w:rPr>
                <w:highlight w:val="yellow"/>
                <w:lang w:val="en-GB"/>
              </w:rPr>
            </w:pPr>
            <w:r w:rsidRPr="00406B94">
              <w:rPr>
                <w:highlight w:val="yellow"/>
                <w:lang w:val="en-GB"/>
              </w:rPr>
              <w:t>ICT</w:t>
            </w:r>
          </w:p>
        </w:tc>
        <w:tc>
          <w:tcPr>
            <w:tcW w:w="4116" w:type="pct"/>
            <w:noWrap/>
          </w:tcPr>
          <w:p w14:paraId="03CBD665" w14:textId="7777777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highlight w:val="yellow"/>
                <w:lang w:val="en-GB"/>
              </w:rPr>
              <w:t>Information and Communication Technology.</w:t>
            </w:r>
          </w:p>
        </w:tc>
      </w:tr>
    </w:tbl>
    <w:p w14:paraId="3A1C4EDA" w14:textId="77777777" w:rsidR="00AC1C59" w:rsidRPr="00406B94" w:rsidRDefault="00AC1C59" w:rsidP="00EF7AB1">
      <w:pPr>
        <w:pStyle w:val="Endlist"/>
      </w:pPr>
    </w:p>
    <w:p w14:paraId="6B09CEF8" w14:textId="77777777" w:rsidR="00AC1C59" w:rsidRPr="00406B94" w:rsidRDefault="00AC1C59" w:rsidP="00B04A0A">
      <w:pPr>
        <w:pStyle w:val="Heading2"/>
      </w:pPr>
      <w:bookmarkStart w:id="54" w:name="_Toc437268779"/>
      <w:bookmarkStart w:id="55" w:name="_Toc448262469"/>
      <w:bookmarkStart w:id="56" w:name="_Toc451743842"/>
      <w:bookmarkStart w:id="57" w:name="_Toc455434379"/>
      <w:bookmarkStart w:id="58" w:name="_Toc74391861"/>
      <w:r w:rsidRPr="00B04A0A">
        <w:t>Glossar</w:t>
      </w:r>
      <w:bookmarkEnd w:id="54"/>
      <w:bookmarkEnd w:id="55"/>
      <w:bookmarkEnd w:id="56"/>
      <w:r w:rsidRPr="00B04A0A">
        <w:t>y</w:t>
      </w:r>
      <w:bookmarkEnd w:id="57"/>
      <w:bookmarkEnd w:id="58"/>
    </w:p>
    <w:tbl>
      <w:tblPr>
        <w:tblStyle w:val="TableBLight"/>
        <w:tblW w:w="0" w:type="auto"/>
        <w:tblLook w:val="0680" w:firstRow="0" w:lastRow="0" w:firstColumn="1" w:lastColumn="0" w:noHBand="1" w:noVBand="1"/>
      </w:tblPr>
      <w:tblGrid>
        <w:gridCol w:w="1706"/>
        <w:gridCol w:w="7922"/>
      </w:tblGrid>
      <w:tr w:rsidR="00AC1C59" w:rsidRPr="009311AB" w14:paraId="01ECFA15" w14:textId="77777777" w:rsidTr="00A06132">
        <w:tc>
          <w:tcPr>
            <w:cnfStyle w:val="001000000000" w:firstRow="0" w:lastRow="0" w:firstColumn="1" w:lastColumn="0" w:oddVBand="0" w:evenVBand="0" w:oddHBand="0" w:evenHBand="0" w:firstRowFirstColumn="0" w:firstRowLastColumn="0" w:lastRowFirstColumn="0" w:lastRowLastColumn="0"/>
            <w:tcW w:w="1706" w:type="dxa"/>
            <w:noWrap/>
          </w:tcPr>
          <w:p w14:paraId="7255EEC3" w14:textId="77777777" w:rsidR="00AC1C59" w:rsidRPr="00406B94" w:rsidRDefault="00AC1C59" w:rsidP="00946C39">
            <w:pPr>
              <w:pStyle w:val="TabText0"/>
              <w:rPr>
                <w:highlight w:val="yellow"/>
                <w:lang w:val="en-GB"/>
              </w:rPr>
            </w:pPr>
            <w:r w:rsidRPr="00406B94">
              <w:rPr>
                <w:highlight w:val="yellow"/>
                <w:lang w:val="en-GB"/>
              </w:rPr>
              <w:t>CSIRT</w:t>
            </w:r>
          </w:p>
        </w:tc>
        <w:tc>
          <w:tcPr>
            <w:tcW w:w="7922" w:type="dxa"/>
            <w:noWrap/>
          </w:tcPr>
          <w:p w14:paraId="65B5939E" w14:textId="7777777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highlight w:val="yellow"/>
                <w:lang w:val="en-GB"/>
              </w:rPr>
              <w:t>A Computer Security Incident Response Team (CSIRT) is a service organization that is responsible for receiving, reviewing, and responding to computer security incident reports and activity. Their services are usually performed for a defined constituency that could be a parent entity such as a corporate, governmental, or educational organization; a region or country; a research network; or a paid client.</w:t>
            </w:r>
          </w:p>
        </w:tc>
      </w:tr>
    </w:tbl>
    <w:p w14:paraId="7B429765" w14:textId="77777777" w:rsidR="00AC1C59" w:rsidRDefault="00AC1C59" w:rsidP="00EF7AB1">
      <w:pPr>
        <w:pStyle w:val="Endlist"/>
        <w:rPr>
          <w:lang w:val="en-GB"/>
        </w:rPr>
      </w:pPr>
    </w:p>
    <w:p w14:paraId="44B6FE7F" w14:textId="77777777" w:rsidR="00AC1C59" w:rsidRPr="00406B94" w:rsidRDefault="00AC1C59" w:rsidP="0078240C">
      <w:pPr>
        <w:pStyle w:val="Heading1"/>
        <w:rPr>
          <w:highlight w:val="yellow"/>
        </w:rPr>
      </w:pPr>
      <w:bookmarkStart w:id="59" w:name="_Toc448262470"/>
      <w:bookmarkStart w:id="60" w:name="_Toc451743843"/>
      <w:bookmarkStart w:id="61" w:name="_Toc455434380"/>
      <w:bookmarkStart w:id="62" w:name="_Toc74391862"/>
      <w:bookmarkStart w:id="63" w:name="_Hlk145583511"/>
      <w:r w:rsidRPr="00406B94">
        <w:rPr>
          <w:highlight w:val="yellow"/>
        </w:rPr>
        <w:lastRenderedPageBreak/>
        <w:t>Chapt</w:t>
      </w:r>
      <w:bookmarkEnd w:id="59"/>
      <w:r w:rsidRPr="00406B94">
        <w:rPr>
          <w:highlight w:val="yellow"/>
        </w:rPr>
        <w:t>er</w:t>
      </w:r>
      <w:r w:rsidR="00F8004C" w:rsidRPr="00406B94">
        <w:rPr>
          <w:highlight w:val="yellow"/>
        </w:rPr>
        <w:t> </w:t>
      </w:r>
      <w:r w:rsidRPr="00406B94">
        <w:rPr>
          <w:highlight w:val="yellow"/>
        </w:rPr>
        <w:t>1</w:t>
      </w:r>
      <w:bookmarkEnd w:id="60"/>
      <w:bookmarkEnd w:id="61"/>
      <w:bookmarkEnd w:id="62"/>
    </w:p>
    <w:p w14:paraId="3B4E21D5" w14:textId="77777777" w:rsidR="00AC1C59" w:rsidRPr="00406B94" w:rsidRDefault="00902B2C" w:rsidP="0078240C">
      <w:pPr>
        <w:pStyle w:val="Heading2"/>
      </w:pPr>
      <w:bookmarkStart w:id="64" w:name="_Toc448262471"/>
      <w:bookmarkStart w:id="65" w:name="_Toc451743844"/>
      <w:bookmarkStart w:id="66" w:name="_Toc455434381"/>
      <w:bookmarkStart w:id="67" w:name="_Toc74391863"/>
      <w:r w:rsidRPr="00406B94">
        <w:t>S</w:t>
      </w:r>
      <w:r w:rsidR="00AC1C59" w:rsidRPr="00406B94">
        <w:t>ection</w:t>
      </w:r>
      <w:bookmarkEnd w:id="64"/>
      <w:r w:rsidR="00F8004C" w:rsidRPr="00406B94">
        <w:t> </w:t>
      </w:r>
      <w:r w:rsidR="00AC1C59" w:rsidRPr="00406B94">
        <w:t>1</w:t>
      </w:r>
      <w:bookmarkEnd w:id="65"/>
      <w:bookmarkEnd w:id="66"/>
      <w:bookmarkEnd w:id="67"/>
    </w:p>
    <w:p w14:paraId="3F74BE19" w14:textId="77777777" w:rsidR="00161E6D" w:rsidRDefault="00C00531" w:rsidP="0086633C">
      <w:pPr>
        <w:pStyle w:val="Heading3"/>
      </w:pPr>
      <w:bookmarkStart w:id="68" w:name="_Toc74391864"/>
      <w:bookmarkStart w:id="69" w:name="_Toc445481175"/>
      <w:bookmarkStart w:id="70" w:name="_Toc448262472"/>
      <w:bookmarkStart w:id="71" w:name="_Toc451743845"/>
      <w:bookmarkStart w:id="72" w:name="_Toc455434382"/>
      <w:r>
        <w:t>Test</w:t>
      </w:r>
      <w:bookmarkEnd w:id="68"/>
    </w:p>
    <w:p w14:paraId="7CAD9720" w14:textId="77777777" w:rsidR="0086633C" w:rsidRPr="00406B94" w:rsidRDefault="0086633C" w:rsidP="0086633C">
      <w:pPr>
        <w:pStyle w:val="Heading3"/>
      </w:pPr>
      <w:bookmarkStart w:id="73" w:name="_Toc74391865"/>
      <w:r w:rsidRPr="00406B94">
        <w:t>Sous/Section</w:t>
      </w:r>
      <w:bookmarkEnd w:id="73"/>
    </w:p>
    <w:bookmarkEnd w:id="69"/>
    <w:bookmarkEnd w:id="70"/>
    <w:bookmarkEnd w:id="71"/>
    <w:bookmarkEnd w:id="72"/>
    <w:p w14:paraId="2A8BA2DC" w14:textId="77777777" w:rsidR="0086633C" w:rsidRPr="00406B94" w:rsidRDefault="0086633C" w:rsidP="0086633C">
      <w:pPr>
        <w:pStyle w:val="Heading5"/>
      </w:pPr>
      <w:r w:rsidRPr="00406B94">
        <w:t>Enumeration list</w:t>
      </w:r>
    </w:p>
    <w:p w14:paraId="49F38BB1" w14:textId="77777777" w:rsidR="00AC1C59" w:rsidRPr="00406B94" w:rsidRDefault="00AC1C59" w:rsidP="00EF7AB1">
      <w:pPr>
        <w:pStyle w:val="EnumerationL1"/>
      </w:pPr>
      <w:r w:rsidRPr="00406B94">
        <w:t>Level</w:t>
      </w:r>
      <w:r w:rsidR="00F8004C" w:rsidRPr="00406B94">
        <w:t> </w:t>
      </w:r>
      <w:r w:rsidR="00902B2C" w:rsidRPr="00406B94">
        <w:t>1</w:t>
      </w:r>
    </w:p>
    <w:p w14:paraId="1F42E0DE" w14:textId="77777777" w:rsidR="00902B2C" w:rsidRPr="00406B94" w:rsidRDefault="00902B2C" w:rsidP="00EF7AB1">
      <w:pPr>
        <w:pStyle w:val="EnumerationL2"/>
      </w:pPr>
      <w:r w:rsidRPr="00406B94">
        <w:t>Level</w:t>
      </w:r>
      <w:r w:rsidR="00F8004C" w:rsidRPr="00406B94">
        <w:t> </w:t>
      </w:r>
      <w:r w:rsidRPr="00406B94">
        <w:t>2</w:t>
      </w:r>
    </w:p>
    <w:p w14:paraId="63B956C6" w14:textId="77777777" w:rsidR="00902B2C" w:rsidRPr="00406B94" w:rsidRDefault="00902B2C" w:rsidP="00EF7AB1">
      <w:pPr>
        <w:pStyle w:val="EnumerationL2"/>
      </w:pPr>
      <w:r w:rsidRPr="00406B94">
        <w:t>Level</w:t>
      </w:r>
      <w:r w:rsidR="00F8004C" w:rsidRPr="00406B94">
        <w:t> </w:t>
      </w:r>
      <w:r w:rsidRPr="00406B94">
        <w:t>2ff</w:t>
      </w:r>
    </w:p>
    <w:p w14:paraId="5842D7A0" w14:textId="77777777" w:rsidR="00AC1C59" w:rsidRPr="00406B94" w:rsidRDefault="00AC1C59" w:rsidP="00EF7AB1">
      <w:pPr>
        <w:pStyle w:val="EnumerationL3"/>
      </w:pPr>
      <w:r w:rsidRPr="00406B94">
        <w:t>Level</w:t>
      </w:r>
      <w:r w:rsidR="00F8004C" w:rsidRPr="00406B94">
        <w:t> </w:t>
      </w:r>
      <w:r w:rsidRPr="00406B94">
        <w:t>3</w:t>
      </w:r>
    </w:p>
    <w:p w14:paraId="1756EBF8" w14:textId="77777777" w:rsidR="00AC1C59" w:rsidRPr="00406B94" w:rsidRDefault="00902B2C" w:rsidP="00EF7AB1">
      <w:pPr>
        <w:pStyle w:val="EnumerationL3"/>
      </w:pPr>
      <w:r w:rsidRPr="00406B94">
        <w:t>…</w:t>
      </w:r>
    </w:p>
    <w:p w14:paraId="7CA75092" w14:textId="77777777" w:rsidR="00902B2C" w:rsidRPr="00406B94" w:rsidRDefault="00902B2C" w:rsidP="00EF7AB1">
      <w:pPr>
        <w:pStyle w:val="EnumerationL4"/>
      </w:pPr>
      <w:r w:rsidRPr="00406B94">
        <w:t>Level</w:t>
      </w:r>
      <w:r w:rsidR="00F8004C" w:rsidRPr="00406B94">
        <w:t> </w:t>
      </w:r>
      <w:r w:rsidRPr="00406B94">
        <w:t>4</w:t>
      </w:r>
    </w:p>
    <w:p w14:paraId="39CAFC2E" w14:textId="77777777" w:rsidR="00902B2C" w:rsidRPr="00406B94" w:rsidRDefault="00902B2C" w:rsidP="00EF7AB1">
      <w:pPr>
        <w:pStyle w:val="EnumerationL4"/>
      </w:pPr>
      <w:r w:rsidRPr="00406B94">
        <w:t>…</w:t>
      </w:r>
    </w:p>
    <w:p w14:paraId="3B395664" w14:textId="77777777" w:rsidR="00902B2C" w:rsidRPr="00406B94" w:rsidRDefault="00902B2C" w:rsidP="00EF7AB1">
      <w:pPr>
        <w:pStyle w:val="EnumerationL5"/>
        <w:rPr>
          <w:lang w:val="en-GB"/>
        </w:rPr>
      </w:pPr>
      <w:r w:rsidRPr="00406B94">
        <w:rPr>
          <w:lang w:val="en-GB"/>
        </w:rPr>
        <w:t>Level</w:t>
      </w:r>
      <w:r w:rsidR="00F8004C" w:rsidRPr="00406B94">
        <w:rPr>
          <w:lang w:val="en-GB"/>
        </w:rPr>
        <w:t> </w:t>
      </w:r>
      <w:r w:rsidRPr="00406B94">
        <w:rPr>
          <w:lang w:val="en-GB"/>
        </w:rPr>
        <w:t>5</w:t>
      </w:r>
    </w:p>
    <w:p w14:paraId="21B40077" w14:textId="77777777" w:rsidR="00902B2C" w:rsidRPr="00406B94" w:rsidRDefault="00902B2C" w:rsidP="00EF7AB1">
      <w:pPr>
        <w:pStyle w:val="EnumerationL5"/>
        <w:rPr>
          <w:lang w:val="en-GB"/>
        </w:rPr>
      </w:pPr>
      <w:r w:rsidRPr="00406B94">
        <w:rPr>
          <w:lang w:val="en-GB"/>
        </w:rPr>
        <w:t>…</w:t>
      </w:r>
    </w:p>
    <w:p w14:paraId="1182894F" w14:textId="77777777" w:rsidR="00902B2C" w:rsidRPr="00406B94" w:rsidRDefault="00902B2C" w:rsidP="00EF7AB1">
      <w:pPr>
        <w:pStyle w:val="EnumerationL6"/>
        <w:rPr>
          <w:lang w:val="en-GB"/>
        </w:rPr>
      </w:pPr>
      <w:r w:rsidRPr="00406B94">
        <w:rPr>
          <w:lang w:val="en-GB"/>
        </w:rPr>
        <w:t>Level</w:t>
      </w:r>
      <w:r w:rsidR="00F8004C" w:rsidRPr="00406B94">
        <w:rPr>
          <w:lang w:val="en-GB"/>
        </w:rPr>
        <w:t> </w:t>
      </w:r>
      <w:r w:rsidRPr="00406B94">
        <w:rPr>
          <w:lang w:val="en-GB"/>
        </w:rPr>
        <w:t>6</w:t>
      </w:r>
    </w:p>
    <w:p w14:paraId="57DA5864" w14:textId="77777777" w:rsidR="00902B2C" w:rsidRPr="00406B94" w:rsidRDefault="00902B2C" w:rsidP="00EF7AB1">
      <w:pPr>
        <w:pStyle w:val="EnumerationL6"/>
        <w:rPr>
          <w:lang w:val="en-GB"/>
        </w:rPr>
      </w:pPr>
      <w:r w:rsidRPr="00406B94">
        <w:rPr>
          <w:lang w:val="en-GB"/>
        </w:rPr>
        <w:t>…</w:t>
      </w:r>
    </w:p>
    <w:p w14:paraId="6E7DD31C" w14:textId="77777777" w:rsidR="00902B2C" w:rsidRPr="00406B94" w:rsidRDefault="00902B2C" w:rsidP="00902B2C">
      <w:pPr>
        <w:pStyle w:val="EnumerationL7"/>
      </w:pPr>
      <w:r w:rsidRPr="00406B94">
        <w:t>Level</w:t>
      </w:r>
      <w:r w:rsidR="00F8004C" w:rsidRPr="00406B94">
        <w:t> </w:t>
      </w:r>
      <w:r w:rsidRPr="00406B94">
        <w:t>7</w:t>
      </w:r>
    </w:p>
    <w:p w14:paraId="6C18D0C1" w14:textId="77777777" w:rsidR="00902B2C" w:rsidRPr="00406B94" w:rsidRDefault="00902B2C" w:rsidP="00902B2C">
      <w:pPr>
        <w:pStyle w:val="EnumerationL7"/>
      </w:pPr>
      <w:r w:rsidRPr="00406B94">
        <w:t>…</w:t>
      </w:r>
    </w:p>
    <w:p w14:paraId="0F0D786C" w14:textId="77777777" w:rsidR="00902B2C" w:rsidRPr="00406B94" w:rsidRDefault="00902B2C" w:rsidP="00902B2C">
      <w:pPr>
        <w:pStyle w:val="EnumerationL8"/>
      </w:pPr>
      <w:r w:rsidRPr="00406B94">
        <w:t>Level</w:t>
      </w:r>
      <w:r w:rsidR="00F8004C" w:rsidRPr="00406B94">
        <w:t> </w:t>
      </w:r>
      <w:r w:rsidRPr="00406B94">
        <w:t>8</w:t>
      </w:r>
    </w:p>
    <w:p w14:paraId="12D187E7" w14:textId="77777777" w:rsidR="00902B2C" w:rsidRPr="00406B94" w:rsidRDefault="00902B2C" w:rsidP="00902B2C">
      <w:pPr>
        <w:pStyle w:val="EnumerationL8"/>
      </w:pPr>
      <w:r w:rsidRPr="00406B94">
        <w:t>…</w:t>
      </w:r>
    </w:p>
    <w:p w14:paraId="0B575308" w14:textId="77777777" w:rsidR="00902B2C" w:rsidRPr="00406B94" w:rsidRDefault="00902B2C" w:rsidP="00902B2C">
      <w:pPr>
        <w:pStyle w:val="EnumerationL9"/>
      </w:pPr>
      <w:r w:rsidRPr="00406B94">
        <w:t>Level</w:t>
      </w:r>
      <w:r w:rsidR="00F8004C" w:rsidRPr="00406B94">
        <w:t> </w:t>
      </w:r>
      <w:r w:rsidRPr="00406B94">
        <w:t>9…</w:t>
      </w:r>
    </w:p>
    <w:p w14:paraId="30191088" w14:textId="77777777" w:rsidR="00AC1C59" w:rsidRPr="00406B94" w:rsidRDefault="00AC1C59" w:rsidP="00EF7AB1">
      <w:pPr>
        <w:pStyle w:val="Endlist"/>
      </w:pPr>
    </w:p>
    <w:p w14:paraId="4C9BF4D7" w14:textId="77777777" w:rsidR="00E55E40" w:rsidRDefault="00E55E40" w:rsidP="00E55E40">
      <w:pPr>
        <w:pStyle w:val="Heading5"/>
      </w:pPr>
      <w:r w:rsidRPr="00406B94">
        <w:t>Bullet list</w:t>
      </w:r>
    </w:p>
    <w:p w14:paraId="25C44ACE" w14:textId="1DA8E6CA" w:rsidR="00DE0713" w:rsidRDefault="001E5769" w:rsidP="00845091">
      <w:pPr>
        <w:pStyle w:val="BulletL1"/>
      </w:pPr>
      <w:r w:rsidRPr="002606DD">
        <w:t>Bullet L1 (11pt)</w:t>
      </w:r>
    </w:p>
    <w:p w14:paraId="22F337AC" w14:textId="4A7A6014" w:rsidR="001E5769" w:rsidRDefault="001E5769" w:rsidP="008612CF">
      <w:pPr>
        <w:pStyle w:val="BulletL1"/>
      </w:pPr>
      <w:r>
        <w:t>…</w:t>
      </w:r>
    </w:p>
    <w:p w14:paraId="3AB1E337" w14:textId="5ACDF6C3" w:rsidR="00DE0713" w:rsidRPr="001E5769" w:rsidRDefault="001E5769" w:rsidP="00845091">
      <w:pPr>
        <w:pStyle w:val="BulletL2"/>
      </w:pPr>
      <w:r w:rsidRPr="001E5769">
        <w:t>Bullet L2 (11 pt)</w:t>
      </w:r>
    </w:p>
    <w:p w14:paraId="3F28D985" w14:textId="2A1AE9B2" w:rsidR="001E5769" w:rsidRPr="001E5769" w:rsidRDefault="001E5769" w:rsidP="001E5769">
      <w:pPr>
        <w:pStyle w:val="BulletL2"/>
      </w:pPr>
      <w:r w:rsidRPr="001E5769">
        <w:t>…</w:t>
      </w:r>
    </w:p>
    <w:p w14:paraId="178C440D" w14:textId="77777777" w:rsidR="001E5769" w:rsidRPr="001E5769" w:rsidRDefault="001E5769" w:rsidP="00845091">
      <w:pPr>
        <w:pStyle w:val="BulletL3"/>
        <w:rPr>
          <w:sz w:val="20"/>
          <w:szCs w:val="20"/>
        </w:rPr>
      </w:pPr>
      <w:r>
        <w:t>Bullet L3 (11pt)</w:t>
      </w:r>
    </w:p>
    <w:p w14:paraId="5B17593C" w14:textId="62E5737C" w:rsidR="00DE0713" w:rsidRDefault="00DE0713" w:rsidP="00845091">
      <w:pPr>
        <w:pStyle w:val="BulletL3"/>
        <w:rPr>
          <w:sz w:val="20"/>
          <w:szCs w:val="20"/>
        </w:rPr>
      </w:pPr>
      <w:r>
        <w:rPr>
          <w:sz w:val="20"/>
          <w:szCs w:val="20"/>
        </w:rPr>
        <w:t>…</w:t>
      </w:r>
    </w:p>
    <w:p w14:paraId="1C5CF6E3" w14:textId="77777777" w:rsidR="00845091" w:rsidRDefault="00845091" w:rsidP="00845091">
      <w:pPr>
        <w:pStyle w:val="BulletL4"/>
      </w:pPr>
      <w:r w:rsidRPr="007F4E48">
        <w:t>Bullet L4 (10 pt)</w:t>
      </w:r>
    </w:p>
    <w:p w14:paraId="5AC65208" w14:textId="2D737A9F" w:rsidR="00845091" w:rsidRDefault="00845091" w:rsidP="00845091">
      <w:pPr>
        <w:pStyle w:val="BulletL4"/>
      </w:pPr>
      <w:r>
        <w:t>…</w:t>
      </w:r>
    </w:p>
    <w:p w14:paraId="29C73C13" w14:textId="77777777" w:rsidR="00DE0713" w:rsidRDefault="00DE0713">
      <w:pPr>
        <w:pStyle w:val="BulletL1"/>
        <w:numPr>
          <w:ilvl w:val="4"/>
          <w:numId w:val="2"/>
        </w:numPr>
        <w:rPr>
          <w:sz w:val="20"/>
          <w:szCs w:val="20"/>
        </w:rPr>
      </w:pPr>
      <w:r w:rsidRPr="007F4E48">
        <w:rPr>
          <w:sz w:val="20"/>
          <w:szCs w:val="20"/>
        </w:rPr>
        <w:t>Bullet L5 (10 pt)</w:t>
      </w:r>
    </w:p>
    <w:p w14:paraId="5B58603F" w14:textId="77777777" w:rsidR="00DE0713" w:rsidRPr="007F4E48" w:rsidRDefault="00DE0713">
      <w:pPr>
        <w:pStyle w:val="BulletL1"/>
        <w:numPr>
          <w:ilvl w:val="4"/>
          <w:numId w:val="2"/>
        </w:numPr>
        <w:rPr>
          <w:sz w:val="20"/>
          <w:szCs w:val="20"/>
        </w:rPr>
      </w:pPr>
      <w:r>
        <w:rPr>
          <w:sz w:val="20"/>
          <w:szCs w:val="20"/>
        </w:rPr>
        <w:t>…</w:t>
      </w:r>
    </w:p>
    <w:p w14:paraId="68712554" w14:textId="77777777" w:rsidR="00DE0713" w:rsidRDefault="00DE0713">
      <w:pPr>
        <w:pStyle w:val="BulletL1"/>
        <w:numPr>
          <w:ilvl w:val="5"/>
          <w:numId w:val="2"/>
        </w:numPr>
        <w:rPr>
          <w:sz w:val="20"/>
          <w:szCs w:val="20"/>
        </w:rPr>
      </w:pPr>
      <w:r w:rsidRPr="007F4E48">
        <w:rPr>
          <w:sz w:val="20"/>
          <w:szCs w:val="20"/>
        </w:rPr>
        <w:t>Bullet L6 (10pt)</w:t>
      </w:r>
    </w:p>
    <w:p w14:paraId="57B1FC8D" w14:textId="77777777" w:rsidR="00DE0713" w:rsidRPr="007F4E48" w:rsidRDefault="00DE0713">
      <w:pPr>
        <w:pStyle w:val="BulletL1"/>
        <w:numPr>
          <w:ilvl w:val="5"/>
          <w:numId w:val="2"/>
        </w:numPr>
        <w:rPr>
          <w:sz w:val="20"/>
          <w:szCs w:val="20"/>
        </w:rPr>
      </w:pPr>
      <w:r>
        <w:rPr>
          <w:sz w:val="20"/>
          <w:szCs w:val="20"/>
        </w:rPr>
        <w:t>…</w:t>
      </w:r>
    </w:p>
    <w:p w14:paraId="6232A2C9" w14:textId="77777777" w:rsidR="00DE0713" w:rsidRDefault="00DE0713">
      <w:pPr>
        <w:pStyle w:val="BulletL1"/>
        <w:numPr>
          <w:ilvl w:val="6"/>
          <w:numId w:val="2"/>
        </w:numPr>
        <w:rPr>
          <w:sz w:val="18"/>
          <w:szCs w:val="18"/>
        </w:rPr>
      </w:pPr>
      <w:r w:rsidRPr="004C6983">
        <w:rPr>
          <w:sz w:val="18"/>
          <w:szCs w:val="18"/>
        </w:rPr>
        <w:t>Bullet L7 (9pt)</w:t>
      </w:r>
    </w:p>
    <w:p w14:paraId="4B9BD2A2" w14:textId="77777777" w:rsidR="00DE0713" w:rsidRPr="004C6983" w:rsidRDefault="00DE0713">
      <w:pPr>
        <w:pStyle w:val="BulletL1"/>
        <w:numPr>
          <w:ilvl w:val="6"/>
          <w:numId w:val="2"/>
        </w:numPr>
        <w:rPr>
          <w:sz w:val="18"/>
          <w:szCs w:val="18"/>
        </w:rPr>
      </w:pPr>
      <w:r>
        <w:rPr>
          <w:sz w:val="18"/>
          <w:szCs w:val="18"/>
        </w:rPr>
        <w:t>…</w:t>
      </w:r>
    </w:p>
    <w:p w14:paraId="33EC73FC" w14:textId="77777777" w:rsidR="00DE0713" w:rsidRDefault="00DE0713">
      <w:pPr>
        <w:pStyle w:val="BulletL1"/>
        <w:numPr>
          <w:ilvl w:val="7"/>
          <w:numId w:val="2"/>
        </w:numPr>
        <w:rPr>
          <w:sz w:val="18"/>
          <w:szCs w:val="18"/>
        </w:rPr>
      </w:pPr>
      <w:r w:rsidRPr="004C6983">
        <w:rPr>
          <w:sz w:val="18"/>
          <w:szCs w:val="18"/>
        </w:rPr>
        <w:t>Bullet L8 (9pt)</w:t>
      </w:r>
    </w:p>
    <w:p w14:paraId="112A49F0" w14:textId="77777777" w:rsidR="00DE0713" w:rsidRPr="004C6983" w:rsidRDefault="00DE0713">
      <w:pPr>
        <w:pStyle w:val="BulletL1"/>
        <w:numPr>
          <w:ilvl w:val="7"/>
          <w:numId w:val="2"/>
        </w:numPr>
        <w:rPr>
          <w:sz w:val="18"/>
          <w:szCs w:val="18"/>
        </w:rPr>
      </w:pPr>
      <w:r>
        <w:rPr>
          <w:sz w:val="18"/>
          <w:szCs w:val="18"/>
        </w:rPr>
        <w:t>…</w:t>
      </w:r>
    </w:p>
    <w:p w14:paraId="1E63494B" w14:textId="77777777" w:rsidR="00DE0713" w:rsidRDefault="00DE0713">
      <w:pPr>
        <w:pStyle w:val="BulletL1"/>
        <w:numPr>
          <w:ilvl w:val="8"/>
          <w:numId w:val="2"/>
        </w:numPr>
        <w:rPr>
          <w:sz w:val="18"/>
          <w:szCs w:val="18"/>
        </w:rPr>
      </w:pPr>
      <w:r w:rsidRPr="004C6983">
        <w:rPr>
          <w:sz w:val="18"/>
          <w:szCs w:val="18"/>
        </w:rPr>
        <w:t>Bullet L9 (9pt)</w:t>
      </w:r>
    </w:p>
    <w:p w14:paraId="61FF7233" w14:textId="77777777" w:rsidR="00DE0713" w:rsidRPr="004C6983" w:rsidRDefault="00DE0713">
      <w:pPr>
        <w:pStyle w:val="BulletL1"/>
        <w:numPr>
          <w:ilvl w:val="8"/>
          <w:numId w:val="2"/>
        </w:numPr>
        <w:rPr>
          <w:sz w:val="18"/>
          <w:szCs w:val="18"/>
        </w:rPr>
      </w:pPr>
      <w:r>
        <w:rPr>
          <w:sz w:val="18"/>
          <w:szCs w:val="18"/>
        </w:rPr>
        <w:t>…</w:t>
      </w:r>
    </w:p>
    <w:p w14:paraId="1FCCF1F6" w14:textId="77777777" w:rsidR="00DE0713" w:rsidRPr="00DE0713" w:rsidRDefault="00DE0713" w:rsidP="00DE0713">
      <w:pPr>
        <w:pStyle w:val="Endlist"/>
      </w:pPr>
    </w:p>
    <w:p w14:paraId="146B1F45" w14:textId="77777777" w:rsidR="002A42C9" w:rsidRDefault="002A42C9" w:rsidP="002A42C9">
      <w:pPr>
        <w:pStyle w:val="Heading5"/>
      </w:pPr>
      <w:r>
        <w:lastRenderedPageBreak/>
        <w:t>Enumeration for Table</w:t>
      </w:r>
    </w:p>
    <w:p w14:paraId="6C9B56AE" w14:textId="77777777" w:rsidR="00FF6028" w:rsidRDefault="00FF6028" w:rsidP="00FF6028">
      <w:pPr>
        <w:pStyle w:val="TabEnumL1"/>
      </w:pPr>
      <w:r>
        <w:t>TabEnumL1 (10pt)</w:t>
      </w:r>
    </w:p>
    <w:p w14:paraId="1E594F64" w14:textId="77777777" w:rsidR="00FF6028" w:rsidRDefault="00FF6028" w:rsidP="003E0950">
      <w:pPr>
        <w:pStyle w:val="TabEnumL1"/>
      </w:pPr>
      <w:r>
        <w:t>…</w:t>
      </w:r>
    </w:p>
    <w:p w14:paraId="634784AB" w14:textId="77777777" w:rsidR="00FF6028" w:rsidRDefault="00FF6028" w:rsidP="003E0950">
      <w:pPr>
        <w:pStyle w:val="TabEnumL2"/>
      </w:pPr>
      <w:r>
        <w:t>TabEnumL2 (10pt)</w:t>
      </w:r>
    </w:p>
    <w:p w14:paraId="49B9900D" w14:textId="77777777" w:rsidR="00FF6028" w:rsidRDefault="00FF6028" w:rsidP="003E0950">
      <w:pPr>
        <w:pStyle w:val="TabEnumL2"/>
      </w:pPr>
      <w:r>
        <w:t>…</w:t>
      </w:r>
    </w:p>
    <w:p w14:paraId="6ED82D31" w14:textId="77777777" w:rsidR="00FF6028" w:rsidRDefault="00FF6028" w:rsidP="003E0950">
      <w:pPr>
        <w:pStyle w:val="TabEnumL3"/>
      </w:pPr>
      <w:r>
        <w:t>TabEnumL3 (10pt)</w:t>
      </w:r>
    </w:p>
    <w:p w14:paraId="764AB545" w14:textId="77777777" w:rsidR="00FF6028" w:rsidRDefault="00FF6028" w:rsidP="003E0950">
      <w:pPr>
        <w:pStyle w:val="TabEnumL3"/>
      </w:pPr>
      <w:r>
        <w:t>…</w:t>
      </w:r>
    </w:p>
    <w:p w14:paraId="2B191DAA" w14:textId="77777777" w:rsidR="00FF6028" w:rsidRDefault="00FF6028" w:rsidP="003E0950">
      <w:pPr>
        <w:pStyle w:val="TabEnumL4"/>
      </w:pPr>
      <w:r>
        <w:t>TabEnumL4 (9pt)</w:t>
      </w:r>
    </w:p>
    <w:p w14:paraId="7D93D780" w14:textId="77777777" w:rsidR="00FF6028" w:rsidRDefault="00FF6028" w:rsidP="003E0950">
      <w:pPr>
        <w:pStyle w:val="TabEnumL4"/>
      </w:pPr>
      <w:r>
        <w:t>…</w:t>
      </w:r>
    </w:p>
    <w:p w14:paraId="2BBF340D" w14:textId="77777777" w:rsidR="00FF6028" w:rsidRDefault="00FF6028" w:rsidP="003E0950">
      <w:pPr>
        <w:pStyle w:val="TabEnumL5"/>
      </w:pPr>
      <w:r>
        <w:t>TabEnumL5 (9pt)</w:t>
      </w:r>
    </w:p>
    <w:p w14:paraId="613C9596" w14:textId="77777777" w:rsidR="00FF6028" w:rsidRDefault="00FF6028" w:rsidP="003E0950">
      <w:pPr>
        <w:pStyle w:val="TabEnumL5"/>
      </w:pPr>
      <w:r>
        <w:t>…</w:t>
      </w:r>
    </w:p>
    <w:p w14:paraId="6C43848A" w14:textId="77777777" w:rsidR="00FF6028" w:rsidRDefault="00FF6028" w:rsidP="003E0950">
      <w:pPr>
        <w:pStyle w:val="TabEnumL6"/>
      </w:pPr>
      <w:r>
        <w:t>TabEnumL6 (9pt)</w:t>
      </w:r>
    </w:p>
    <w:p w14:paraId="7540954B" w14:textId="77777777" w:rsidR="00FF6028" w:rsidRDefault="00FF6028" w:rsidP="003E0950">
      <w:pPr>
        <w:pStyle w:val="TabEnumL6"/>
      </w:pPr>
      <w:r>
        <w:t>…</w:t>
      </w:r>
    </w:p>
    <w:p w14:paraId="49AC657E" w14:textId="77777777" w:rsidR="00FF6028" w:rsidRDefault="00FF6028" w:rsidP="003E0950">
      <w:pPr>
        <w:pStyle w:val="TabEnumL7"/>
      </w:pPr>
      <w:r>
        <w:t>TabEnumL7 (8pt)</w:t>
      </w:r>
    </w:p>
    <w:p w14:paraId="75BE675D" w14:textId="77777777" w:rsidR="00FF6028" w:rsidRDefault="00FF6028" w:rsidP="003E0950">
      <w:pPr>
        <w:pStyle w:val="TabEnumL7"/>
      </w:pPr>
      <w:r>
        <w:t>…</w:t>
      </w:r>
    </w:p>
    <w:p w14:paraId="24905DC3" w14:textId="77777777" w:rsidR="00FF6028" w:rsidRDefault="00FF6028" w:rsidP="003E0950">
      <w:pPr>
        <w:pStyle w:val="TabEnumL8"/>
      </w:pPr>
      <w:r>
        <w:t>TabEnumL8 (</w:t>
      </w:r>
      <w:r w:rsidR="00406D16">
        <w:t>8</w:t>
      </w:r>
      <w:r>
        <w:t>pt)</w:t>
      </w:r>
    </w:p>
    <w:p w14:paraId="5169C8CC" w14:textId="77777777" w:rsidR="00FF6028" w:rsidRDefault="00FF6028" w:rsidP="003E0950">
      <w:pPr>
        <w:pStyle w:val="TabEnumL8"/>
      </w:pPr>
      <w:r>
        <w:t>…</w:t>
      </w:r>
    </w:p>
    <w:p w14:paraId="62491479" w14:textId="77777777" w:rsidR="00DE0713" w:rsidRDefault="00DE0713" w:rsidP="00DE0713">
      <w:pPr>
        <w:pStyle w:val="Endlist"/>
      </w:pPr>
    </w:p>
    <w:p w14:paraId="28A3420C" w14:textId="77777777" w:rsidR="00DE0713" w:rsidRDefault="00DE0713" w:rsidP="00DE0713">
      <w:pPr>
        <w:pStyle w:val="Heading5"/>
      </w:pPr>
      <w:r w:rsidRPr="00406B94">
        <w:t>Bullet list</w:t>
      </w:r>
      <w:r>
        <w:t xml:space="preserve"> for tables</w:t>
      </w:r>
    </w:p>
    <w:p w14:paraId="1A2982E7" w14:textId="77777777" w:rsidR="00DE0713" w:rsidRDefault="00DE0713" w:rsidP="00DE0713">
      <w:pPr>
        <w:pStyle w:val="TabBulletL1"/>
      </w:pPr>
      <w:r w:rsidRPr="006657F4">
        <w:t>TabBulletL1 (10pt)</w:t>
      </w:r>
    </w:p>
    <w:p w14:paraId="458FA8C4" w14:textId="77777777" w:rsidR="00DE0713" w:rsidRPr="006657F4" w:rsidRDefault="00DE0713" w:rsidP="00DE0713">
      <w:pPr>
        <w:pStyle w:val="TabBulletL1"/>
      </w:pPr>
      <w:r>
        <w:t>…</w:t>
      </w:r>
    </w:p>
    <w:p w14:paraId="334A40AB" w14:textId="77777777" w:rsidR="00DE0713" w:rsidRDefault="00DE0713" w:rsidP="00DE0713">
      <w:pPr>
        <w:pStyle w:val="TabBulletL2"/>
      </w:pPr>
      <w:r w:rsidRPr="001947CC">
        <w:t>TabBulletL2 (10pt)</w:t>
      </w:r>
    </w:p>
    <w:p w14:paraId="429FB551" w14:textId="77777777" w:rsidR="00DE0713" w:rsidRPr="001947CC" w:rsidRDefault="00DE0713" w:rsidP="00DE0713">
      <w:pPr>
        <w:pStyle w:val="TabBulletL2"/>
      </w:pPr>
      <w:r>
        <w:t>…</w:t>
      </w:r>
    </w:p>
    <w:p w14:paraId="03FBAC10" w14:textId="77777777" w:rsidR="00DE0713" w:rsidRDefault="00DE0713" w:rsidP="00DE0713">
      <w:pPr>
        <w:pStyle w:val="TabBulletL3"/>
      </w:pPr>
      <w:r w:rsidRPr="00285FA2">
        <w:t>TabBulletL3 (10pt)</w:t>
      </w:r>
    </w:p>
    <w:p w14:paraId="690487CD" w14:textId="77777777" w:rsidR="00DE0713" w:rsidRPr="00285FA2" w:rsidRDefault="00DE0713" w:rsidP="00DE0713">
      <w:pPr>
        <w:pStyle w:val="TabBulletL3"/>
      </w:pPr>
      <w:r>
        <w:t>…</w:t>
      </w:r>
    </w:p>
    <w:p w14:paraId="6DDAA0D5" w14:textId="77777777" w:rsidR="00DE0713" w:rsidRDefault="00DE0713" w:rsidP="00DE0713">
      <w:pPr>
        <w:pStyle w:val="TabBulletL4"/>
      </w:pPr>
      <w:r w:rsidRPr="00BD61EF">
        <w:t>TabBulletL4 (9pt)</w:t>
      </w:r>
    </w:p>
    <w:p w14:paraId="7758F1A7" w14:textId="77777777" w:rsidR="00DE0713" w:rsidRPr="00BD61EF" w:rsidRDefault="00DE0713" w:rsidP="00DE0713">
      <w:pPr>
        <w:pStyle w:val="TabBulletL4"/>
      </w:pPr>
      <w:r>
        <w:t>…</w:t>
      </w:r>
    </w:p>
    <w:p w14:paraId="2A3B91A0" w14:textId="77777777" w:rsidR="00DE0713" w:rsidRDefault="00DE0713" w:rsidP="00DE0713">
      <w:pPr>
        <w:pStyle w:val="TabBulletL5"/>
      </w:pPr>
      <w:r w:rsidRPr="00816A99">
        <w:t>TabBulletL</w:t>
      </w:r>
      <w:r>
        <w:t>5</w:t>
      </w:r>
      <w:r w:rsidRPr="00816A99">
        <w:t xml:space="preserve"> (</w:t>
      </w:r>
      <w:r>
        <w:t>9pt)</w:t>
      </w:r>
    </w:p>
    <w:p w14:paraId="4A4E67A3" w14:textId="77777777" w:rsidR="00DE0713" w:rsidRDefault="00DE0713" w:rsidP="00DE0713">
      <w:pPr>
        <w:pStyle w:val="TabBulletL5"/>
      </w:pPr>
      <w:r>
        <w:t>…</w:t>
      </w:r>
    </w:p>
    <w:p w14:paraId="3CEAC11D" w14:textId="77777777" w:rsidR="00DE0713" w:rsidRDefault="00DE0713" w:rsidP="00DE0713">
      <w:pPr>
        <w:pStyle w:val="TabBulletL6"/>
      </w:pPr>
      <w:r w:rsidRPr="00456192">
        <w:t>TabBulletL6 (9pt)</w:t>
      </w:r>
    </w:p>
    <w:p w14:paraId="14FF5AC4" w14:textId="77777777" w:rsidR="00DE0713" w:rsidRPr="00456192" w:rsidRDefault="00DE0713" w:rsidP="00DE0713">
      <w:pPr>
        <w:pStyle w:val="TabBulletL6"/>
      </w:pPr>
      <w:r>
        <w:t>…</w:t>
      </w:r>
    </w:p>
    <w:p w14:paraId="2349D3E4" w14:textId="77777777" w:rsidR="00DE0713" w:rsidRDefault="00DE0713" w:rsidP="00DE0713">
      <w:pPr>
        <w:pStyle w:val="TabBulletL7"/>
      </w:pPr>
      <w:r w:rsidRPr="00FF58C9">
        <w:t>TabBulletL</w:t>
      </w:r>
      <w:r>
        <w:t>7</w:t>
      </w:r>
      <w:r w:rsidRPr="00FF58C9">
        <w:t xml:space="preserve"> (8pt)</w:t>
      </w:r>
    </w:p>
    <w:p w14:paraId="62529EA1" w14:textId="77777777" w:rsidR="00DE0713" w:rsidRPr="00FF58C9" w:rsidRDefault="00DE0713" w:rsidP="00DE0713">
      <w:pPr>
        <w:pStyle w:val="TabBulletL7"/>
      </w:pPr>
      <w:r>
        <w:t>…</w:t>
      </w:r>
    </w:p>
    <w:p w14:paraId="169C674C" w14:textId="77777777" w:rsidR="00DE0713" w:rsidRDefault="00DE0713" w:rsidP="00DE0713">
      <w:pPr>
        <w:pStyle w:val="TabBulletL8"/>
      </w:pPr>
      <w:r w:rsidRPr="00FF58C9">
        <w:t>TabBulletL</w:t>
      </w:r>
      <w:r>
        <w:t>8</w:t>
      </w:r>
      <w:r w:rsidRPr="00FF58C9">
        <w:t xml:space="preserve"> (8pt)</w:t>
      </w:r>
    </w:p>
    <w:p w14:paraId="09339C2A" w14:textId="77777777" w:rsidR="00DE0713" w:rsidRPr="00FF58C9" w:rsidRDefault="00DE0713" w:rsidP="00DE0713">
      <w:pPr>
        <w:pStyle w:val="TabBulletL8"/>
      </w:pPr>
      <w:r>
        <w:t>…</w:t>
      </w:r>
    </w:p>
    <w:p w14:paraId="1BFAAAA9" w14:textId="77777777" w:rsidR="002A42C9" w:rsidRPr="002A42C9" w:rsidRDefault="002A42C9" w:rsidP="00DE0713">
      <w:pPr>
        <w:pStyle w:val="Endlist"/>
      </w:pPr>
    </w:p>
    <w:p w14:paraId="7A71E018" w14:textId="77777777" w:rsidR="009A5249" w:rsidRPr="00406B94" w:rsidRDefault="009A5249" w:rsidP="009A5249">
      <w:pPr>
        <w:pStyle w:val="Heading2"/>
      </w:pPr>
      <w:bookmarkStart w:id="74" w:name="_Toc454748258"/>
      <w:bookmarkStart w:id="75" w:name="_Toc454748775"/>
      <w:bookmarkStart w:id="76" w:name="_Toc454748901"/>
      <w:bookmarkStart w:id="77" w:name="_Toc454749889"/>
      <w:bookmarkStart w:id="78" w:name="_Toc455434384"/>
      <w:bookmarkStart w:id="79" w:name="_Toc74391866"/>
      <w:r w:rsidRPr="00406B94">
        <w:t>Caption usage</w:t>
      </w:r>
      <w:bookmarkEnd w:id="74"/>
      <w:bookmarkEnd w:id="75"/>
      <w:bookmarkEnd w:id="76"/>
      <w:bookmarkEnd w:id="77"/>
      <w:bookmarkEnd w:id="78"/>
      <w:bookmarkEnd w:id="79"/>
    </w:p>
    <w:p w14:paraId="7DAEFC97" w14:textId="77777777" w:rsidR="009A5249" w:rsidRPr="00406B94" w:rsidRDefault="009A5249" w:rsidP="009A5249">
      <w:pPr>
        <w:pStyle w:val="Figure"/>
      </w:pPr>
      <w:r w:rsidRPr="00406B94">
        <w:rPr>
          <w:noProof/>
        </w:rPr>
        <w:drawing>
          <wp:inline distT="0" distB="0" distL="0" distR="0" wp14:anchorId="59B6D5F2" wp14:editId="766912FC">
            <wp:extent cx="27432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3796" b="38509"/>
                    <a:stretch/>
                  </pic:blipFill>
                  <pic:spPr bwMode="auto">
                    <a:xfrm>
                      <a:off x="0" y="0"/>
                      <a:ext cx="2743200" cy="314325"/>
                    </a:xfrm>
                    <a:prstGeom prst="rect">
                      <a:avLst/>
                    </a:prstGeom>
                    <a:noFill/>
                    <a:ln>
                      <a:noFill/>
                    </a:ln>
                    <a:extLst>
                      <a:ext uri="{53640926-AAD7-44D8-BBD7-CCE9431645EC}">
                        <a14:shadowObscured xmlns:a14="http://schemas.microsoft.com/office/drawing/2010/main"/>
                      </a:ext>
                    </a:extLst>
                  </pic:spPr>
                </pic:pic>
              </a:graphicData>
            </a:graphic>
          </wp:inline>
        </w:drawing>
      </w:r>
    </w:p>
    <w:p w14:paraId="3D1D2112" w14:textId="77777777" w:rsidR="009A5249" w:rsidRPr="00406B94" w:rsidRDefault="009A5249" w:rsidP="009A5249">
      <w:pPr>
        <w:pStyle w:val="BodyOfText"/>
      </w:pPr>
      <w:r w:rsidRPr="0075620A">
        <w:rPr>
          <w:lang w:val="en-GB"/>
        </w:rPr>
        <w:t xml:space="preserve">Lorem ipsum </w:t>
      </w:r>
      <w:proofErr w:type="spellStart"/>
      <w:r w:rsidRPr="0075620A">
        <w:rPr>
          <w:lang w:val="en-GB"/>
        </w:rPr>
        <w:t>dolor</w:t>
      </w:r>
      <w:proofErr w:type="spellEnd"/>
      <w:r w:rsidRPr="0075620A">
        <w:rPr>
          <w:lang w:val="en-GB"/>
        </w:rPr>
        <w:t xml:space="preserve"> sit </w:t>
      </w:r>
      <w:proofErr w:type="spellStart"/>
      <w:r w:rsidRPr="0075620A">
        <w:rPr>
          <w:lang w:val="en-GB"/>
        </w:rPr>
        <w:t>amet</w:t>
      </w:r>
      <w:proofErr w:type="spellEnd"/>
      <w:r w:rsidRPr="0075620A">
        <w:rPr>
          <w:lang w:val="en-GB"/>
        </w:rPr>
        <w:t xml:space="preserve">, </w:t>
      </w:r>
      <w:proofErr w:type="spellStart"/>
      <w:r w:rsidRPr="0075620A">
        <w:rPr>
          <w:lang w:val="en-GB"/>
        </w:rPr>
        <w:t>consectetur</w:t>
      </w:r>
      <w:proofErr w:type="spellEnd"/>
      <w:r w:rsidRPr="0075620A">
        <w:rPr>
          <w:lang w:val="en-GB"/>
        </w:rPr>
        <w:t xml:space="preserve"> </w:t>
      </w:r>
      <w:proofErr w:type="spellStart"/>
      <w:r w:rsidRPr="0075620A">
        <w:rPr>
          <w:lang w:val="en-GB"/>
        </w:rPr>
        <w:t>adipiscing</w:t>
      </w:r>
      <w:proofErr w:type="spellEnd"/>
      <w:r w:rsidRPr="0075620A">
        <w:rPr>
          <w:lang w:val="en-GB"/>
        </w:rPr>
        <w:t xml:space="preserve"> </w:t>
      </w:r>
      <w:proofErr w:type="spellStart"/>
      <w:r w:rsidRPr="0075620A">
        <w:rPr>
          <w:lang w:val="en-GB"/>
        </w:rPr>
        <w:t>elit</w:t>
      </w:r>
      <w:proofErr w:type="spellEnd"/>
      <w:r w:rsidRPr="0075620A">
        <w:rPr>
          <w:lang w:val="en-GB"/>
        </w:rPr>
        <w:t xml:space="preserve">. Sed non </w:t>
      </w:r>
      <w:proofErr w:type="spellStart"/>
      <w:r w:rsidRPr="0075620A">
        <w:rPr>
          <w:lang w:val="en-GB"/>
        </w:rPr>
        <w:t>risus</w:t>
      </w:r>
      <w:proofErr w:type="spellEnd"/>
      <w:r w:rsidRPr="0075620A">
        <w:rPr>
          <w:lang w:val="en-GB"/>
        </w:rPr>
        <w:t xml:space="preserve">. </w:t>
      </w:r>
      <w:proofErr w:type="spellStart"/>
      <w:r w:rsidRPr="0075620A">
        <w:rPr>
          <w:lang w:val="en-GB"/>
        </w:rPr>
        <w:t>Suspendisse</w:t>
      </w:r>
      <w:proofErr w:type="spellEnd"/>
      <w:r w:rsidRPr="0075620A">
        <w:rPr>
          <w:lang w:val="en-GB"/>
        </w:rPr>
        <w:t xml:space="preserve"> </w:t>
      </w:r>
      <w:proofErr w:type="spellStart"/>
      <w:r w:rsidRPr="0075620A">
        <w:rPr>
          <w:lang w:val="en-GB"/>
        </w:rPr>
        <w:t>lectus</w:t>
      </w:r>
      <w:proofErr w:type="spellEnd"/>
      <w:r w:rsidRPr="0075620A">
        <w:rPr>
          <w:lang w:val="en-GB"/>
        </w:rPr>
        <w:t xml:space="preserve"> </w:t>
      </w:r>
      <w:proofErr w:type="spellStart"/>
      <w:r w:rsidRPr="0075620A">
        <w:rPr>
          <w:lang w:val="en-GB"/>
        </w:rPr>
        <w:t>tortor</w:t>
      </w:r>
      <w:proofErr w:type="spellEnd"/>
      <w:r w:rsidRPr="0075620A">
        <w:rPr>
          <w:lang w:val="en-GB"/>
        </w:rPr>
        <w:t xml:space="preserve">, </w:t>
      </w:r>
      <w:proofErr w:type="spellStart"/>
      <w:r w:rsidRPr="0075620A">
        <w:rPr>
          <w:lang w:val="en-GB"/>
        </w:rPr>
        <w:t>dignissim</w:t>
      </w:r>
      <w:proofErr w:type="spellEnd"/>
      <w:r w:rsidRPr="0075620A">
        <w:rPr>
          <w:lang w:val="en-GB"/>
        </w:rPr>
        <w:t xml:space="preserve"> sit </w:t>
      </w:r>
      <w:proofErr w:type="spellStart"/>
      <w:r w:rsidRPr="0075620A">
        <w:rPr>
          <w:lang w:val="en-GB"/>
        </w:rPr>
        <w:t>amet</w:t>
      </w:r>
      <w:proofErr w:type="spellEnd"/>
      <w:r w:rsidRPr="0075620A">
        <w:rPr>
          <w:lang w:val="en-GB"/>
        </w:rPr>
        <w:t xml:space="preserve">, </w:t>
      </w:r>
      <w:proofErr w:type="spellStart"/>
      <w:r w:rsidRPr="0075620A">
        <w:rPr>
          <w:lang w:val="en-GB"/>
        </w:rPr>
        <w:t>adipiscing</w:t>
      </w:r>
      <w:proofErr w:type="spellEnd"/>
      <w:r w:rsidRPr="0075620A">
        <w:rPr>
          <w:lang w:val="en-GB"/>
        </w:rPr>
        <w:t xml:space="preserve"> </w:t>
      </w:r>
      <w:proofErr w:type="spellStart"/>
      <w:r w:rsidRPr="0075620A">
        <w:rPr>
          <w:lang w:val="en-GB"/>
        </w:rPr>
        <w:t>nec</w:t>
      </w:r>
      <w:proofErr w:type="spellEnd"/>
      <w:r w:rsidRPr="0075620A">
        <w:rPr>
          <w:lang w:val="en-GB"/>
        </w:rPr>
        <w:t xml:space="preserve">, </w:t>
      </w:r>
      <w:proofErr w:type="spellStart"/>
      <w:r w:rsidRPr="0075620A">
        <w:rPr>
          <w:lang w:val="en-GB"/>
        </w:rPr>
        <w:t>ultricies</w:t>
      </w:r>
      <w:proofErr w:type="spellEnd"/>
      <w:r w:rsidRPr="0075620A">
        <w:rPr>
          <w:lang w:val="en-GB"/>
        </w:rPr>
        <w:t xml:space="preserve"> </w:t>
      </w:r>
      <w:proofErr w:type="spellStart"/>
      <w:r w:rsidRPr="0075620A">
        <w:rPr>
          <w:lang w:val="en-GB"/>
        </w:rPr>
        <w:t>sed</w:t>
      </w:r>
      <w:proofErr w:type="spellEnd"/>
      <w:r w:rsidRPr="0075620A">
        <w:rPr>
          <w:lang w:val="en-GB"/>
        </w:rPr>
        <w:t xml:space="preserve">, </w:t>
      </w:r>
      <w:proofErr w:type="spellStart"/>
      <w:r w:rsidRPr="0075620A">
        <w:rPr>
          <w:lang w:val="en-GB"/>
        </w:rPr>
        <w:t>dolor</w:t>
      </w:r>
      <w:proofErr w:type="spellEnd"/>
      <w:r w:rsidRPr="0075620A">
        <w:rPr>
          <w:lang w:val="en-GB"/>
        </w:rPr>
        <w:t xml:space="preserve">. Cras </w:t>
      </w:r>
      <w:proofErr w:type="spellStart"/>
      <w:r w:rsidRPr="0075620A">
        <w:rPr>
          <w:lang w:val="en-GB"/>
        </w:rPr>
        <w:t>elementum</w:t>
      </w:r>
      <w:proofErr w:type="spellEnd"/>
      <w:r w:rsidRPr="0075620A">
        <w:rPr>
          <w:lang w:val="en-GB"/>
        </w:rPr>
        <w:t xml:space="preserve"> </w:t>
      </w:r>
      <w:proofErr w:type="spellStart"/>
      <w:r w:rsidRPr="0075620A">
        <w:rPr>
          <w:lang w:val="en-GB"/>
        </w:rPr>
        <w:t>ultrices</w:t>
      </w:r>
      <w:proofErr w:type="spellEnd"/>
      <w:r w:rsidRPr="0075620A">
        <w:rPr>
          <w:lang w:val="en-GB"/>
        </w:rPr>
        <w:t xml:space="preserve"> diam. Maecenas ligula </w:t>
      </w:r>
      <w:proofErr w:type="spellStart"/>
      <w:r w:rsidRPr="0075620A">
        <w:rPr>
          <w:lang w:val="en-GB"/>
        </w:rPr>
        <w:t>massa</w:t>
      </w:r>
      <w:proofErr w:type="spellEnd"/>
      <w:r w:rsidRPr="0075620A">
        <w:rPr>
          <w:lang w:val="en-GB"/>
        </w:rPr>
        <w:t xml:space="preserve">, </w:t>
      </w:r>
      <w:proofErr w:type="spellStart"/>
      <w:r w:rsidRPr="0075620A">
        <w:rPr>
          <w:lang w:val="en-GB"/>
        </w:rPr>
        <w:t>varius</w:t>
      </w:r>
      <w:proofErr w:type="spellEnd"/>
      <w:r w:rsidRPr="0075620A">
        <w:rPr>
          <w:lang w:val="en-GB"/>
        </w:rPr>
        <w:t xml:space="preserve"> a, semper </w:t>
      </w:r>
      <w:proofErr w:type="spellStart"/>
      <w:r w:rsidRPr="0075620A">
        <w:rPr>
          <w:lang w:val="en-GB"/>
        </w:rPr>
        <w:t>congue</w:t>
      </w:r>
      <w:proofErr w:type="spellEnd"/>
      <w:r w:rsidRPr="0075620A">
        <w:rPr>
          <w:lang w:val="en-GB"/>
        </w:rPr>
        <w:t xml:space="preserve">, </w:t>
      </w:r>
      <w:proofErr w:type="spellStart"/>
      <w:r w:rsidRPr="0075620A">
        <w:rPr>
          <w:lang w:val="en-GB"/>
        </w:rPr>
        <w:t>euismod</w:t>
      </w:r>
      <w:proofErr w:type="spellEnd"/>
      <w:r w:rsidRPr="0075620A">
        <w:rPr>
          <w:lang w:val="en-GB"/>
        </w:rPr>
        <w:t xml:space="preserve"> non, mi. </w:t>
      </w:r>
      <w:r w:rsidRPr="00406B94">
        <w:t xml:space="preserve">Proin </w:t>
      </w:r>
      <w:proofErr w:type="spellStart"/>
      <w:r w:rsidRPr="00406B94">
        <w:t>porttitor</w:t>
      </w:r>
      <w:proofErr w:type="spellEnd"/>
      <w:r w:rsidRPr="00406B94">
        <w:t xml:space="preserve">, </w:t>
      </w:r>
      <w:proofErr w:type="spellStart"/>
      <w:r w:rsidRPr="00406B94">
        <w:t>orci</w:t>
      </w:r>
      <w:proofErr w:type="spellEnd"/>
      <w:r w:rsidRPr="00406B94">
        <w:t xml:space="preserve"> </w:t>
      </w:r>
      <w:proofErr w:type="spellStart"/>
      <w:r w:rsidRPr="00406B94">
        <w:t>nec</w:t>
      </w:r>
      <w:proofErr w:type="spellEnd"/>
      <w:r w:rsidRPr="00406B94">
        <w:t xml:space="preserve"> </w:t>
      </w:r>
      <w:proofErr w:type="spellStart"/>
      <w:r w:rsidRPr="00406B94">
        <w:t>nonummy</w:t>
      </w:r>
      <w:proofErr w:type="spellEnd"/>
      <w:r w:rsidRPr="00406B94">
        <w:t xml:space="preserve"> </w:t>
      </w:r>
      <w:proofErr w:type="spellStart"/>
      <w:r w:rsidRPr="00406B94">
        <w:t>molestie</w:t>
      </w:r>
      <w:proofErr w:type="spellEnd"/>
      <w:r w:rsidRPr="00406B94">
        <w:t xml:space="preserve">, </w:t>
      </w:r>
      <w:proofErr w:type="spellStart"/>
      <w:r w:rsidRPr="00406B94">
        <w:t>enim</w:t>
      </w:r>
      <w:proofErr w:type="spellEnd"/>
      <w:r w:rsidRPr="00406B94">
        <w:t xml:space="preserve"> </w:t>
      </w:r>
      <w:proofErr w:type="spellStart"/>
      <w:r w:rsidRPr="00406B94">
        <w:t>est</w:t>
      </w:r>
      <w:proofErr w:type="spellEnd"/>
      <w:r w:rsidRPr="00406B94">
        <w:t xml:space="preserve"> </w:t>
      </w:r>
      <w:proofErr w:type="spellStart"/>
      <w:r w:rsidRPr="00406B94">
        <w:t>eleifend</w:t>
      </w:r>
      <w:proofErr w:type="spellEnd"/>
      <w:r w:rsidRPr="00406B94">
        <w:t xml:space="preserve">… </w:t>
      </w:r>
    </w:p>
    <w:p w14:paraId="218A7EE4" w14:textId="77777777" w:rsidR="009A5249" w:rsidRPr="00406B94" w:rsidRDefault="009A5249" w:rsidP="009A5249">
      <w:pPr>
        <w:pStyle w:val="FigurewithCaption"/>
      </w:pPr>
      <w:r w:rsidRPr="00406B94">
        <w:rPr>
          <w:noProof/>
        </w:rPr>
        <w:drawing>
          <wp:inline distT="0" distB="0" distL="0" distR="0" wp14:anchorId="2150936B" wp14:editId="64ED15C5">
            <wp:extent cx="2762250" cy="55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267" b="34685"/>
                    <a:stretch/>
                  </pic:blipFill>
                  <pic:spPr bwMode="auto">
                    <a:xfrm>
                      <a:off x="0" y="0"/>
                      <a:ext cx="2762250" cy="552450"/>
                    </a:xfrm>
                    <a:prstGeom prst="rect">
                      <a:avLst/>
                    </a:prstGeom>
                    <a:noFill/>
                    <a:ln>
                      <a:noFill/>
                    </a:ln>
                    <a:extLst>
                      <a:ext uri="{53640926-AAD7-44D8-BBD7-CCE9431645EC}">
                        <a14:shadowObscured xmlns:a14="http://schemas.microsoft.com/office/drawing/2010/main"/>
                      </a:ext>
                    </a:extLst>
                  </pic:spPr>
                </pic:pic>
              </a:graphicData>
            </a:graphic>
          </wp:inline>
        </w:drawing>
      </w:r>
    </w:p>
    <w:p w14:paraId="5932B204" w14:textId="77777777" w:rsidR="009A5249" w:rsidRPr="0075620A" w:rsidRDefault="009A5249" w:rsidP="0046371A">
      <w:pPr>
        <w:pStyle w:val="Caption"/>
        <w:rPr>
          <w:lang w:val="en-GB"/>
        </w:rPr>
      </w:pPr>
      <w:bookmarkStart w:id="80" w:name="_Toc453749882"/>
      <w:bookmarkStart w:id="81" w:name="_Toc453751242"/>
      <w:bookmarkStart w:id="82" w:name="_Toc453752467"/>
      <w:bookmarkStart w:id="83" w:name="_Toc453752961"/>
      <w:bookmarkStart w:id="84" w:name="_Toc453754648"/>
      <w:bookmarkStart w:id="85" w:name="_Toc454746540"/>
      <w:bookmarkStart w:id="86" w:name="_Toc495379250"/>
      <w:bookmarkStart w:id="87" w:name="_Toc3953655"/>
      <w:r w:rsidRPr="0075620A">
        <w:rPr>
          <w:lang w:val="en-GB"/>
        </w:rPr>
        <w:t>Figure</w:t>
      </w:r>
      <w:r w:rsidR="00F8004C" w:rsidRPr="0075620A">
        <w:rPr>
          <w:lang w:val="en-GB"/>
        </w:rPr>
        <w:t> </w:t>
      </w:r>
      <w:r w:rsidR="0075620A">
        <w:fldChar w:fldCharType="begin"/>
      </w:r>
      <w:r w:rsidR="0075620A" w:rsidRPr="0075620A">
        <w:rPr>
          <w:lang w:val="en-GB"/>
        </w:rPr>
        <w:instrText xml:space="preserve"> SEQ Figure \* ARABIC </w:instrText>
      </w:r>
      <w:r w:rsidR="0075620A">
        <w:fldChar w:fldCharType="separate"/>
      </w:r>
      <w:r w:rsidR="00AD5A06">
        <w:rPr>
          <w:noProof/>
          <w:lang w:val="en-GB"/>
        </w:rPr>
        <w:t>1</w:t>
      </w:r>
      <w:r w:rsidR="0075620A">
        <w:fldChar w:fldCharType="end"/>
      </w:r>
      <w:r w:rsidRPr="0075620A">
        <w:rPr>
          <w:lang w:val="en-GB"/>
        </w:rPr>
        <w:t xml:space="preserve">: </w:t>
      </w:r>
      <w:bookmarkEnd w:id="80"/>
      <w:bookmarkEnd w:id="81"/>
      <w:bookmarkEnd w:id="82"/>
      <w:bookmarkEnd w:id="83"/>
      <w:bookmarkEnd w:id="84"/>
      <w:bookmarkEnd w:id="85"/>
      <w:bookmarkEnd w:id="86"/>
      <w:r w:rsidRPr="0075620A">
        <w:rPr>
          <w:lang w:val="en-GB"/>
        </w:rPr>
        <w:t>Example of figure with caption</w:t>
      </w:r>
      <w:bookmarkEnd w:id="87"/>
    </w:p>
    <w:p w14:paraId="08E41E58" w14:textId="77777777" w:rsidR="009A5249" w:rsidRPr="0075620A" w:rsidRDefault="009A5249" w:rsidP="00EF7AB1">
      <w:pPr>
        <w:pStyle w:val="Endlist"/>
        <w:rPr>
          <w:lang w:val="en-GB"/>
        </w:rPr>
      </w:pPr>
    </w:p>
    <w:p w14:paraId="326CD61C" w14:textId="77777777" w:rsidR="00DE5B91" w:rsidRPr="00406B94" w:rsidRDefault="00DE5B91" w:rsidP="00DE5B91">
      <w:pPr>
        <w:pStyle w:val="Heading2"/>
      </w:pPr>
      <w:bookmarkStart w:id="88" w:name="_Toc74391867"/>
      <w:r w:rsidRPr="00406B94">
        <w:lastRenderedPageBreak/>
        <w:t xml:space="preserve">Use </w:t>
      </w:r>
      <w:r w:rsidRPr="00685992">
        <w:t>of Tables</w:t>
      </w:r>
      <w:bookmarkEnd w:id="88"/>
    </w:p>
    <w:p w14:paraId="145EB63C" w14:textId="77777777" w:rsidR="00DE5B91" w:rsidRDefault="00DE5B91" w:rsidP="0086633C">
      <w:pPr>
        <w:pStyle w:val="Heading3"/>
        <w:rPr>
          <w:lang w:val="en-GB"/>
        </w:rPr>
      </w:pPr>
      <w:bookmarkStart w:id="89" w:name="_Toc455434386"/>
      <w:bookmarkStart w:id="90" w:name="_Toc74391868"/>
      <w:r w:rsidRPr="0075620A">
        <w:rPr>
          <w:lang w:val="en-GB"/>
        </w:rPr>
        <w:t>Insertion of table without and with caption</w:t>
      </w:r>
      <w:bookmarkEnd w:id="89"/>
      <w:bookmarkEnd w:id="90"/>
    </w:p>
    <w:tbl>
      <w:tblPr>
        <w:tblStyle w:val="TableAGrey"/>
        <w:tblW w:w="0" w:type="auto"/>
        <w:tblLook w:val="01E0" w:firstRow="1" w:lastRow="1" w:firstColumn="1" w:lastColumn="1" w:noHBand="0" w:noVBand="0"/>
      </w:tblPr>
      <w:tblGrid>
        <w:gridCol w:w="1840"/>
        <w:gridCol w:w="4092"/>
        <w:gridCol w:w="1436"/>
        <w:gridCol w:w="851"/>
        <w:gridCol w:w="1409"/>
      </w:tblGrid>
      <w:tr w:rsidR="001450C9" w:rsidRPr="009311AB" w14:paraId="176009C4"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081C8E8" w14:textId="77777777" w:rsidR="001450C9" w:rsidRPr="00406B94" w:rsidRDefault="001450C9" w:rsidP="00B36043">
            <w:pPr>
              <w:pStyle w:val="TabText0"/>
              <w:rPr>
                <w:lang w:val="en-GB"/>
              </w:rPr>
            </w:pPr>
          </w:p>
        </w:tc>
        <w:tc>
          <w:tcPr>
            <w:tcW w:w="4092" w:type="dxa"/>
          </w:tcPr>
          <w:p w14:paraId="5E052D18" w14:textId="77777777" w:rsidR="001450C9" w:rsidRPr="00406B94" w:rsidRDefault="001450C9" w:rsidP="00B36043">
            <w:pPr>
              <w:pStyle w:val="TabText0"/>
              <w:cnfStyle w:val="100000000000" w:firstRow="1" w:lastRow="0" w:firstColumn="0" w:lastColumn="0" w:oddVBand="0" w:evenVBand="0" w:oddHBand="0" w:evenHBand="0" w:firstRowFirstColumn="0" w:firstRowLastColumn="0" w:lastRowFirstColumn="0" w:lastRowLastColumn="0"/>
              <w:rPr>
                <w:lang w:val="en-GB"/>
              </w:rPr>
            </w:pPr>
            <w:r w:rsidRPr="00406B94">
              <w:rPr>
                <w:lang w:val="en-GB"/>
              </w:rPr>
              <w:t>Select/unselect options for last column, banded, total row…</w:t>
            </w:r>
          </w:p>
        </w:tc>
        <w:tc>
          <w:tcPr>
            <w:cnfStyle w:val="000001000000" w:firstRow="0" w:lastRow="0" w:firstColumn="0" w:lastColumn="0" w:oddVBand="0" w:evenVBand="1" w:oddHBand="0" w:evenHBand="0" w:firstRowFirstColumn="0" w:firstRowLastColumn="0" w:lastRowFirstColumn="0" w:lastRowLastColumn="0"/>
            <w:tcW w:w="1436" w:type="dxa"/>
          </w:tcPr>
          <w:p w14:paraId="079FD022" w14:textId="77777777" w:rsidR="001450C9" w:rsidRPr="00406B94" w:rsidRDefault="001450C9" w:rsidP="00B36043">
            <w:pPr>
              <w:pStyle w:val="TabText0"/>
              <w:rPr>
                <w:lang w:val="en-GB"/>
              </w:rPr>
            </w:pPr>
          </w:p>
        </w:tc>
        <w:tc>
          <w:tcPr>
            <w:tcW w:w="851" w:type="dxa"/>
          </w:tcPr>
          <w:p w14:paraId="190056BC" w14:textId="77777777" w:rsidR="001450C9" w:rsidRPr="00406B94" w:rsidRDefault="001450C9" w:rsidP="00B36043">
            <w:pPr>
              <w:pStyle w:val="TabText0"/>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3D0C2E7B" w14:textId="77777777" w:rsidR="001450C9" w:rsidRPr="00406B94" w:rsidRDefault="001450C9" w:rsidP="00B36043">
            <w:pPr>
              <w:pStyle w:val="TabText0"/>
              <w:rPr>
                <w:lang w:val="en-GB"/>
              </w:rPr>
            </w:pPr>
          </w:p>
        </w:tc>
      </w:tr>
      <w:tr w:rsidR="001450C9" w:rsidRPr="009311AB" w14:paraId="14C65A81"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5A6358F4" w14:textId="77777777" w:rsidR="001450C9" w:rsidRPr="00406B94" w:rsidRDefault="001450C9" w:rsidP="00B36043">
            <w:pPr>
              <w:pStyle w:val="TabText0"/>
              <w:rPr>
                <w:lang w:val="en-GB"/>
              </w:rPr>
            </w:pPr>
            <w:r w:rsidRPr="00406B94">
              <w:rPr>
                <w:lang w:val="en-GB"/>
              </w:rPr>
              <w:t>TabText0 (large)</w:t>
            </w:r>
          </w:p>
        </w:tc>
        <w:tc>
          <w:tcPr>
            <w:tcW w:w="4092" w:type="dxa"/>
          </w:tcPr>
          <w:p w14:paraId="30585DAF" w14:textId="77777777" w:rsidR="001450C9" w:rsidRPr="00406B94" w:rsidRDefault="001450C9" w:rsidP="00B36043">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lang w:val="en-GB"/>
              </w:rPr>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490EE2A2" w14:textId="77777777" w:rsidR="001450C9" w:rsidRPr="00406B94" w:rsidRDefault="001450C9" w:rsidP="00B36043">
            <w:pPr>
              <w:pStyle w:val="TabText0"/>
              <w:rPr>
                <w:lang w:val="en-GB"/>
              </w:rPr>
            </w:pPr>
          </w:p>
        </w:tc>
        <w:tc>
          <w:tcPr>
            <w:tcW w:w="851" w:type="dxa"/>
          </w:tcPr>
          <w:p w14:paraId="5B193572" w14:textId="77777777" w:rsidR="001450C9" w:rsidRPr="00406B94" w:rsidRDefault="001450C9" w:rsidP="00B36043">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71243306" w14:textId="77777777" w:rsidR="001450C9" w:rsidRPr="00406B94" w:rsidRDefault="001450C9" w:rsidP="00B36043">
            <w:pPr>
              <w:pStyle w:val="TabText0"/>
              <w:rPr>
                <w:lang w:val="en-GB"/>
              </w:rPr>
            </w:pPr>
          </w:p>
        </w:tc>
      </w:tr>
      <w:tr w:rsidR="001450C9" w:rsidRPr="00406B94" w14:paraId="77F672DF"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88ABAF1" w14:textId="77777777" w:rsidR="001450C9" w:rsidRPr="00406B94" w:rsidRDefault="001450C9" w:rsidP="00B36043">
            <w:pPr>
              <w:pStyle w:val="TabText0"/>
              <w:rPr>
                <w:lang w:val="en-GB"/>
              </w:rPr>
            </w:pPr>
            <w:r w:rsidRPr="00406B94">
              <w:rPr>
                <w:lang w:val="en-GB"/>
              </w:rPr>
              <w:t>TabText0 (large)</w:t>
            </w:r>
          </w:p>
        </w:tc>
        <w:tc>
          <w:tcPr>
            <w:tcW w:w="4092" w:type="dxa"/>
          </w:tcPr>
          <w:p w14:paraId="1D326C3F" w14:textId="77777777" w:rsidR="001450C9" w:rsidRPr="00406B94" w:rsidRDefault="001450C9" w:rsidP="00B36043">
            <w:pPr>
              <w:pStyle w:val="TabText0"/>
              <w:cnfStyle w:val="000000010000" w:firstRow="0" w:lastRow="0" w:firstColumn="0" w:lastColumn="0" w:oddVBand="0" w:evenVBand="0" w:oddHBand="0" w:evenHBand="1"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326F654F" w14:textId="77777777" w:rsidR="001450C9" w:rsidRPr="00406B94" w:rsidRDefault="001450C9" w:rsidP="00B36043">
            <w:pPr>
              <w:pStyle w:val="TabText0"/>
              <w:rPr>
                <w:lang w:val="en-GB"/>
              </w:rPr>
            </w:pPr>
          </w:p>
        </w:tc>
        <w:tc>
          <w:tcPr>
            <w:tcW w:w="851" w:type="dxa"/>
          </w:tcPr>
          <w:p w14:paraId="768E58EB" w14:textId="77777777" w:rsidR="001450C9" w:rsidRPr="00406B94" w:rsidRDefault="001450C9" w:rsidP="00B36043">
            <w:pPr>
              <w:pStyle w:val="TabText0"/>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4DF62BAD" w14:textId="77777777" w:rsidR="001450C9" w:rsidRPr="00406B94" w:rsidRDefault="001450C9" w:rsidP="00B36043">
            <w:pPr>
              <w:pStyle w:val="TabText0"/>
              <w:rPr>
                <w:lang w:val="en-GB"/>
              </w:rPr>
            </w:pPr>
          </w:p>
        </w:tc>
      </w:tr>
      <w:tr w:rsidR="001450C9" w:rsidRPr="00406B94" w14:paraId="5577D75C"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44A1CBD9" w14:textId="77777777" w:rsidR="001450C9" w:rsidRPr="00406B94" w:rsidRDefault="001450C9" w:rsidP="00B36043">
            <w:pPr>
              <w:pStyle w:val="TabText0"/>
              <w:rPr>
                <w:lang w:val="en-GB"/>
              </w:rPr>
            </w:pPr>
            <w:r w:rsidRPr="00406B94">
              <w:rPr>
                <w:lang w:val="en-GB"/>
              </w:rPr>
              <w:t>TabText0 (large)</w:t>
            </w:r>
          </w:p>
        </w:tc>
        <w:tc>
          <w:tcPr>
            <w:tcW w:w="4092" w:type="dxa"/>
          </w:tcPr>
          <w:p w14:paraId="0E1620F9" w14:textId="77777777" w:rsidR="001450C9" w:rsidRPr="00406B94" w:rsidRDefault="001450C9" w:rsidP="00B36043">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01FB9B78" w14:textId="77777777" w:rsidR="001450C9" w:rsidRPr="00406B94" w:rsidRDefault="001450C9" w:rsidP="00B36043">
            <w:pPr>
              <w:pStyle w:val="TabText0"/>
              <w:rPr>
                <w:lang w:val="en-GB"/>
              </w:rPr>
            </w:pPr>
          </w:p>
        </w:tc>
        <w:tc>
          <w:tcPr>
            <w:tcW w:w="851" w:type="dxa"/>
          </w:tcPr>
          <w:p w14:paraId="2C88081D" w14:textId="77777777" w:rsidR="001450C9" w:rsidRPr="00406B94" w:rsidRDefault="001450C9" w:rsidP="00B36043">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79ABF8E1" w14:textId="77777777" w:rsidR="001450C9" w:rsidRPr="00406B94" w:rsidRDefault="001450C9" w:rsidP="00B36043">
            <w:pPr>
              <w:pStyle w:val="TabText0"/>
              <w:rPr>
                <w:lang w:val="en-GB"/>
              </w:rPr>
            </w:pPr>
          </w:p>
        </w:tc>
      </w:tr>
      <w:tr w:rsidR="001450C9" w:rsidRPr="00406B94" w14:paraId="22205C09"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18DB591" w14:textId="77777777" w:rsidR="001450C9" w:rsidRPr="00406B94" w:rsidRDefault="001450C9" w:rsidP="00B36043">
            <w:pPr>
              <w:pStyle w:val="TabText0"/>
              <w:rPr>
                <w:lang w:val="en-GB"/>
              </w:rPr>
            </w:pPr>
          </w:p>
        </w:tc>
        <w:tc>
          <w:tcPr>
            <w:tcW w:w="4092" w:type="dxa"/>
          </w:tcPr>
          <w:p w14:paraId="647B7103" w14:textId="77777777" w:rsidR="001450C9" w:rsidRPr="00406B94" w:rsidRDefault="001450C9" w:rsidP="00B36043">
            <w:pPr>
              <w:pStyle w:val="TabText0"/>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6EAB6B4F" w14:textId="77777777" w:rsidR="001450C9" w:rsidRPr="00406B94" w:rsidRDefault="001450C9" w:rsidP="00B36043">
            <w:pPr>
              <w:pStyle w:val="TabText0"/>
              <w:rPr>
                <w:lang w:val="en-GB"/>
              </w:rPr>
            </w:pPr>
          </w:p>
        </w:tc>
        <w:tc>
          <w:tcPr>
            <w:tcW w:w="851" w:type="dxa"/>
          </w:tcPr>
          <w:p w14:paraId="4140B321" w14:textId="77777777" w:rsidR="001450C9" w:rsidRPr="00406B94" w:rsidRDefault="001450C9" w:rsidP="00B36043">
            <w:pPr>
              <w:pStyle w:val="TabText0"/>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6A24D586" w14:textId="77777777" w:rsidR="001450C9" w:rsidRPr="00406B94" w:rsidRDefault="001450C9" w:rsidP="00B36043">
            <w:pPr>
              <w:pStyle w:val="TabText0"/>
              <w:rPr>
                <w:lang w:val="en-GB"/>
              </w:rPr>
            </w:pPr>
          </w:p>
        </w:tc>
      </w:tr>
    </w:tbl>
    <w:p w14:paraId="4E777D64" w14:textId="77777777" w:rsidR="001450C9" w:rsidRPr="00994577" w:rsidRDefault="001450C9" w:rsidP="001450C9">
      <w:pPr>
        <w:pStyle w:val="Caption"/>
        <w:rPr>
          <w:lang w:val="en-GB"/>
        </w:rPr>
      </w:pPr>
      <w:bookmarkStart w:id="91" w:name="_Toc41932875"/>
      <w:r w:rsidRPr="00994577">
        <w:rPr>
          <w:lang w:val="en-GB"/>
        </w:rPr>
        <w:t>Table </w:t>
      </w:r>
      <w:r>
        <w:rPr>
          <w:noProof/>
        </w:rPr>
        <w:fldChar w:fldCharType="begin"/>
      </w:r>
      <w:r w:rsidRPr="00994577">
        <w:rPr>
          <w:noProof/>
          <w:lang w:val="en-GB"/>
        </w:rPr>
        <w:instrText xml:space="preserve"> SEQ Table \* ARABIC </w:instrText>
      </w:r>
      <w:r>
        <w:rPr>
          <w:noProof/>
        </w:rPr>
        <w:fldChar w:fldCharType="separate"/>
      </w:r>
      <w:r w:rsidR="00AD5A06">
        <w:rPr>
          <w:noProof/>
          <w:lang w:val="en-GB"/>
        </w:rPr>
        <w:t>1</w:t>
      </w:r>
      <w:r>
        <w:rPr>
          <w:noProof/>
        </w:rPr>
        <w:fldChar w:fldCharType="end"/>
      </w:r>
      <w:r w:rsidRPr="00994577">
        <w:rPr>
          <w:lang w:val="en-GB"/>
        </w:rPr>
        <w:t xml:space="preserve">: </w:t>
      </w:r>
      <w:proofErr w:type="spellStart"/>
      <w:r w:rsidRPr="00994577">
        <w:rPr>
          <w:lang w:val="en-GB"/>
        </w:rPr>
        <w:t>Table_</w:t>
      </w:r>
      <w:r w:rsidR="00A06132">
        <w:rPr>
          <w:lang w:val="en-GB"/>
        </w:rPr>
        <w:t>A</w:t>
      </w:r>
      <w:proofErr w:type="spellEnd"/>
      <w:r w:rsidRPr="00994577">
        <w:rPr>
          <w:lang w:val="en-GB"/>
        </w:rPr>
        <w:t>(</w:t>
      </w:r>
      <w:r w:rsidR="00A06132">
        <w:rPr>
          <w:lang w:val="en-GB"/>
        </w:rPr>
        <w:t>G</w:t>
      </w:r>
      <w:r w:rsidRPr="00994577">
        <w:rPr>
          <w:lang w:val="en-GB"/>
        </w:rPr>
        <w:t>rey)</w:t>
      </w:r>
      <w:bookmarkEnd w:id="91"/>
    </w:p>
    <w:tbl>
      <w:tblPr>
        <w:tblStyle w:val="TableBLight"/>
        <w:tblW w:w="0" w:type="auto"/>
        <w:tblLook w:val="01E0" w:firstRow="1" w:lastRow="1" w:firstColumn="1" w:lastColumn="1" w:noHBand="0" w:noVBand="0"/>
      </w:tblPr>
      <w:tblGrid>
        <w:gridCol w:w="1840"/>
        <w:gridCol w:w="4092"/>
        <w:gridCol w:w="1436"/>
        <w:gridCol w:w="851"/>
        <w:gridCol w:w="1409"/>
      </w:tblGrid>
      <w:tr w:rsidR="001450C9" w:rsidRPr="009311AB" w14:paraId="25DD6C59"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5912410A" w14:textId="77777777" w:rsidR="001450C9" w:rsidRPr="00994577" w:rsidRDefault="001450C9" w:rsidP="00AC6F94">
            <w:pPr>
              <w:pStyle w:val="TabText1"/>
              <w:rPr>
                <w:lang w:val="en-GB"/>
              </w:rPr>
            </w:pPr>
          </w:p>
        </w:tc>
        <w:tc>
          <w:tcPr>
            <w:tcW w:w="4092" w:type="dxa"/>
          </w:tcPr>
          <w:p w14:paraId="2C560310" w14:textId="77777777" w:rsidR="001450C9" w:rsidRPr="00994577" w:rsidRDefault="001450C9" w:rsidP="00AC6F94">
            <w:pPr>
              <w:pStyle w:val="TabText1"/>
              <w:cnfStyle w:val="100000000000" w:firstRow="1" w:lastRow="0" w:firstColumn="0" w:lastColumn="0" w:oddVBand="0" w:evenVBand="0" w:oddHBand="0" w:evenHBand="0" w:firstRowFirstColumn="0" w:firstRowLastColumn="0" w:lastRowFirstColumn="0" w:lastRowLastColumn="0"/>
              <w:rPr>
                <w:lang w:val="en-GB"/>
              </w:rPr>
            </w:pPr>
            <w:r w:rsidRPr="00994577">
              <w:rPr>
                <w:lang w:val="en-GB"/>
              </w:rPr>
              <w:t>Select/unselect options for last column, banded, total row…</w:t>
            </w:r>
          </w:p>
        </w:tc>
        <w:tc>
          <w:tcPr>
            <w:cnfStyle w:val="000001000000" w:firstRow="0" w:lastRow="0" w:firstColumn="0" w:lastColumn="0" w:oddVBand="0" w:evenVBand="1" w:oddHBand="0" w:evenHBand="0" w:firstRowFirstColumn="0" w:firstRowLastColumn="0" w:lastRowFirstColumn="0" w:lastRowLastColumn="0"/>
            <w:tcW w:w="1436" w:type="dxa"/>
          </w:tcPr>
          <w:p w14:paraId="7AC03BE6" w14:textId="77777777" w:rsidR="001450C9" w:rsidRPr="00994577" w:rsidRDefault="001450C9" w:rsidP="00AC6F94">
            <w:pPr>
              <w:pStyle w:val="TabText1"/>
              <w:rPr>
                <w:lang w:val="en-GB"/>
              </w:rPr>
            </w:pPr>
          </w:p>
        </w:tc>
        <w:tc>
          <w:tcPr>
            <w:tcW w:w="851" w:type="dxa"/>
          </w:tcPr>
          <w:p w14:paraId="3BC6E482" w14:textId="77777777" w:rsidR="001450C9" w:rsidRPr="00994577" w:rsidRDefault="001450C9" w:rsidP="00AC6F94">
            <w:pPr>
              <w:pStyle w:val="TabText1"/>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5839361A" w14:textId="77777777" w:rsidR="001450C9" w:rsidRPr="00994577" w:rsidRDefault="001450C9" w:rsidP="00AC6F94">
            <w:pPr>
              <w:pStyle w:val="TabText1"/>
              <w:rPr>
                <w:lang w:val="en-GB"/>
              </w:rPr>
            </w:pPr>
          </w:p>
        </w:tc>
      </w:tr>
      <w:tr w:rsidR="001450C9" w:rsidRPr="009311AB" w14:paraId="00745380"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3A925133" w14:textId="77777777" w:rsidR="001450C9" w:rsidRPr="00AC6F94" w:rsidRDefault="001450C9" w:rsidP="00AC6F94">
            <w:pPr>
              <w:pStyle w:val="TabText1"/>
            </w:pPr>
            <w:r w:rsidRPr="00AC6F94">
              <w:t>TabText</w:t>
            </w:r>
            <w:r w:rsidR="00AC6F94" w:rsidRPr="00AC6F94">
              <w:t>1 (normal</w:t>
            </w:r>
          </w:p>
        </w:tc>
        <w:tc>
          <w:tcPr>
            <w:tcW w:w="4092" w:type="dxa"/>
          </w:tcPr>
          <w:p w14:paraId="1A41D437" w14:textId="77777777" w:rsidR="001450C9" w:rsidRPr="00994577" w:rsidRDefault="001450C9" w:rsidP="00AC6F94">
            <w:pPr>
              <w:pStyle w:val="TabText1"/>
              <w:cnfStyle w:val="000000000000" w:firstRow="0" w:lastRow="0" w:firstColumn="0" w:lastColumn="0" w:oddVBand="0" w:evenVBand="0" w:oddHBand="0" w:evenHBand="0" w:firstRowFirstColumn="0" w:firstRowLastColumn="0" w:lastRowFirstColumn="0" w:lastRowLastColumn="0"/>
              <w:rPr>
                <w:lang w:val="en-GB"/>
              </w:rPr>
            </w:pPr>
            <w:r w:rsidRPr="00994577">
              <w:rPr>
                <w:lang w:val="en-GB"/>
              </w:rPr>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6A770EC8" w14:textId="77777777" w:rsidR="001450C9" w:rsidRPr="00994577" w:rsidRDefault="001450C9" w:rsidP="00AC6F94">
            <w:pPr>
              <w:pStyle w:val="TabText1"/>
              <w:rPr>
                <w:lang w:val="en-GB"/>
              </w:rPr>
            </w:pPr>
          </w:p>
        </w:tc>
        <w:tc>
          <w:tcPr>
            <w:tcW w:w="851" w:type="dxa"/>
          </w:tcPr>
          <w:p w14:paraId="747EEF76" w14:textId="77777777" w:rsidR="001450C9" w:rsidRPr="00994577" w:rsidRDefault="001450C9" w:rsidP="00AC6F94">
            <w:pPr>
              <w:pStyle w:val="TabText1"/>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44B575C8" w14:textId="77777777" w:rsidR="001450C9" w:rsidRPr="00994577" w:rsidRDefault="001450C9" w:rsidP="00AC6F94">
            <w:pPr>
              <w:pStyle w:val="TabText1"/>
              <w:rPr>
                <w:lang w:val="en-GB"/>
              </w:rPr>
            </w:pPr>
          </w:p>
        </w:tc>
      </w:tr>
      <w:tr w:rsidR="00AC6F94" w:rsidRPr="00AC6F94" w14:paraId="53260191"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9B400D0" w14:textId="77777777" w:rsidR="00AC6F94" w:rsidRPr="00AC6F94" w:rsidRDefault="00AC6F94" w:rsidP="00AC6F94">
            <w:pPr>
              <w:pStyle w:val="TabText1"/>
            </w:pPr>
            <w:r w:rsidRPr="00AC6F94">
              <w:t>TabText1 (normal</w:t>
            </w:r>
          </w:p>
        </w:tc>
        <w:tc>
          <w:tcPr>
            <w:tcW w:w="4092" w:type="dxa"/>
          </w:tcPr>
          <w:p w14:paraId="598FDE97" w14:textId="77777777" w:rsidR="00AC6F94" w:rsidRPr="00AC6F94" w:rsidRDefault="00AC6F94" w:rsidP="00AC6F94">
            <w:pPr>
              <w:pStyle w:val="TabText1"/>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7F5B2094" w14:textId="77777777" w:rsidR="00AC6F94" w:rsidRPr="00AC6F94" w:rsidRDefault="00AC6F94" w:rsidP="00AC6F94">
            <w:pPr>
              <w:pStyle w:val="TabText1"/>
            </w:pPr>
          </w:p>
        </w:tc>
        <w:tc>
          <w:tcPr>
            <w:tcW w:w="851" w:type="dxa"/>
          </w:tcPr>
          <w:p w14:paraId="65FDCE7E" w14:textId="77777777" w:rsidR="00AC6F94" w:rsidRPr="00AC6F94" w:rsidRDefault="00AC6F94" w:rsidP="00AC6F94">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54E79402" w14:textId="77777777" w:rsidR="00AC6F94" w:rsidRPr="00AC6F94" w:rsidRDefault="00AC6F94" w:rsidP="00AC6F94">
            <w:pPr>
              <w:pStyle w:val="TabText1"/>
            </w:pPr>
          </w:p>
        </w:tc>
      </w:tr>
      <w:tr w:rsidR="00AC6F94" w:rsidRPr="00AC6F94" w14:paraId="1C542FD4"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741706A4" w14:textId="77777777" w:rsidR="00AC6F94" w:rsidRPr="00AC6F94" w:rsidRDefault="00AC6F94" w:rsidP="00AC6F94">
            <w:pPr>
              <w:pStyle w:val="TabText1"/>
            </w:pPr>
            <w:r w:rsidRPr="00AC6F94">
              <w:t>TabText1 (normal</w:t>
            </w:r>
          </w:p>
        </w:tc>
        <w:tc>
          <w:tcPr>
            <w:tcW w:w="4092" w:type="dxa"/>
          </w:tcPr>
          <w:p w14:paraId="3266C228" w14:textId="77777777" w:rsidR="00AC6F94" w:rsidRPr="00AC6F94" w:rsidRDefault="00AC6F94" w:rsidP="00AC6F94">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2B3346AF" w14:textId="77777777" w:rsidR="00AC6F94" w:rsidRPr="00AC6F94" w:rsidRDefault="00AC6F94" w:rsidP="00AC6F94">
            <w:pPr>
              <w:pStyle w:val="TabText1"/>
            </w:pPr>
          </w:p>
        </w:tc>
        <w:tc>
          <w:tcPr>
            <w:tcW w:w="851" w:type="dxa"/>
          </w:tcPr>
          <w:p w14:paraId="692B6C5B" w14:textId="77777777" w:rsidR="00AC6F94" w:rsidRPr="00AC6F94" w:rsidRDefault="00AC6F94" w:rsidP="00AC6F94">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1E8D585" w14:textId="77777777" w:rsidR="00AC6F94" w:rsidRPr="00AC6F94" w:rsidRDefault="00AC6F94" w:rsidP="00AC6F94">
            <w:pPr>
              <w:pStyle w:val="TabText1"/>
            </w:pPr>
          </w:p>
        </w:tc>
      </w:tr>
      <w:tr w:rsidR="001450C9" w:rsidRPr="00AC6F94" w14:paraId="5D7A5AE6"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64BB89B1" w14:textId="77777777" w:rsidR="001450C9" w:rsidRPr="00AC6F94" w:rsidRDefault="001450C9" w:rsidP="00AC6F94">
            <w:pPr>
              <w:pStyle w:val="TabText1"/>
            </w:pPr>
          </w:p>
        </w:tc>
        <w:tc>
          <w:tcPr>
            <w:tcW w:w="4092" w:type="dxa"/>
          </w:tcPr>
          <w:p w14:paraId="099E358E" w14:textId="77777777" w:rsidR="001450C9" w:rsidRPr="00AC6F94" w:rsidRDefault="001450C9" w:rsidP="00AC6F94">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15792B6E" w14:textId="77777777" w:rsidR="001450C9" w:rsidRPr="00AC6F94" w:rsidRDefault="001450C9" w:rsidP="00AC6F94">
            <w:pPr>
              <w:pStyle w:val="TabText1"/>
            </w:pPr>
          </w:p>
        </w:tc>
        <w:tc>
          <w:tcPr>
            <w:tcW w:w="851" w:type="dxa"/>
          </w:tcPr>
          <w:p w14:paraId="6483E031" w14:textId="77777777" w:rsidR="001450C9" w:rsidRPr="00AC6F94" w:rsidRDefault="001450C9" w:rsidP="00AC6F94">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23CB1B6" w14:textId="77777777" w:rsidR="001450C9" w:rsidRPr="00AC6F94" w:rsidRDefault="001450C9" w:rsidP="00AC6F94">
            <w:pPr>
              <w:pStyle w:val="TabText1"/>
            </w:pPr>
          </w:p>
        </w:tc>
      </w:tr>
    </w:tbl>
    <w:p w14:paraId="39FE03D8" w14:textId="77777777" w:rsidR="001450C9" w:rsidRDefault="001450C9" w:rsidP="001450C9">
      <w:pPr>
        <w:pStyle w:val="Caption"/>
        <w:rPr>
          <w:b/>
          <w:lang w:val="en-GB"/>
        </w:rPr>
      </w:pPr>
      <w:bookmarkStart w:id="92" w:name="_Toc41932876"/>
      <w:r w:rsidRPr="00994577">
        <w:rPr>
          <w:lang w:val="en-GB"/>
        </w:rPr>
        <w:t>Table </w:t>
      </w:r>
      <w:r>
        <w:rPr>
          <w:noProof/>
        </w:rPr>
        <w:fldChar w:fldCharType="begin"/>
      </w:r>
      <w:r w:rsidRPr="00994577">
        <w:rPr>
          <w:noProof/>
          <w:lang w:val="en-GB"/>
        </w:rPr>
        <w:instrText xml:space="preserve"> SEQ Table \* ARABIC </w:instrText>
      </w:r>
      <w:r>
        <w:rPr>
          <w:noProof/>
        </w:rPr>
        <w:fldChar w:fldCharType="separate"/>
      </w:r>
      <w:r w:rsidR="00AD5A06">
        <w:rPr>
          <w:noProof/>
          <w:lang w:val="en-GB"/>
        </w:rPr>
        <w:t>2</w:t>
      </w:r>
      <w:r>
        <w:rPr>
          <w:noProof/>
        </w:rPr>
        <w:fldChar w:fldCharType="end"/>
      </w:r>
      <w:r w:rsidRPr="00994577">
        <w:rPr>
          <w:lang w:val="en-GB"/>
        </w:rPr>
        <w:t xml:space="preserve">: </w:t>
      </w:r>
      <w:proofErr w:type="spellStart"/>
      <w:r w:rsidRPr="00994577">
        <w:rPr>
          <w:lang w:val="en-GB"/>
        </w:rPr>
        <w:t>Table_B</w:t>
      </w:r>
      <w:proofErr w:type="spellEnd"/>
      <w:r w:rsidR="00A06132">
        <w:rPr>
          <w:lang w:val="en-GB"/>
        </w:rPr>
        <w:t>(L</w:t>
      </w:r>
      <w:r w:rsidRPr="00994577">
        <w:rPr>
          <w:lang w:val="en-GB"/>
        </w:rPr>
        <w:t>ight</w:t>
      </w:r>
      <w:r w:rsidR="00A06132">
        <w:rPr>
          <w:lang w:val="en-GB"/>
        </w:rPr>
        <w:t>)</w:t>
      </w:r>
      <w:r w:rsidRPr="00994577">
        <w:rPr>
          <w:lang w:val="en-GB"/>
        </w:rPr>
        <w:t>,</w:t>
      </w:r>
      <w:r w:rsidRPr="00994577">
        <w:rPr>
          <w:b/>
          <w:lang w:val="en-GB"/>
        </w:rPr>
        <w:t>to be used by default</w:t>
      </w:r>
      <w:bookmarkEnd w:id="92"/>
    </w:p>
    <w:tbl>
      <w:tblPr>
        <w:tblStyle w:val="TableCNormal"/>
        <w:tblW w:w="0" w:type="auto"/>
        <w:tblLook w:val="01E0" w:firstRow="1" w:lastRow="1" w:firstColumn="1" w:lastColumn="1" w:noHBand="0" w:noVBand="0"/>
      </w:tblPr>
      <w:tblGrid>
        <w:gridCol w:w="1840"/>
        <w:gridCol w:w="4092"/>
        <w:gridCol w:w="1436"/>
        <w:gridCol w:w="851"/>
        <w:gridCol w:w="1409"/>
      </w:tblGrid>
      <w:tr w:rsidR="009311AB" w:rsidRPr="00A06132" w14:paraId="36E5C1F8"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60E64A96" w14:textId="77777777" w:rsidR="00CF3395" w:rsidRPr="00A06132" w:rsidRDefault="00CF3395" w:rsidP="00A06132">
            <w:pPr>
              <w:pStyle w:val="TabText1"/>
            </w:pPr>
          </w:p>
        </w:tc>
        <w:tc>
          <w:tcPr>
            <w:tcW w:w="4092" w:type="dxa"/>
          </w:tcPr>
          <w:p w14:paraId="7DC84384" w14:textId="77777777" w:rsidR="00CF3395" w:rsidRPr="00A06132" w:rsidRDefault="00CF3395" w:rsidP="00A06132">
            <w:pPr>
              <w:pStyle w:val="TabText1"/>
              <w:cnfStyle w:val="100000000000" w:firstRow="1" w:lastRow="0" w:firstColumn="0" w:lastColumn="0" w:oddVBand="0" w:evenVBand="0" w:oddHBand="0" w:evenHBand="0" w:firstRowFirstColumn="0" w:firstRowLastColumn="0" w:lastRowFirstColumn="0" w:lastRowLastColumn="0"/>
            </w:pPr>
            <w:r w:rsidRPr="00A06132">
              <w:t>Select/unselect options for last column, banded, total row…</w:t>
            </w:r>
          </w:p>
        </w:tc>
        <w:tc>
          <w:tcPr>
            <w:cnfStyle w:val="000001000000" w:firstRow="0" w:lastRow="0" w:firstColumn="0" w:lastColumn="0" w:oddVBand="0" w:evenVBand="1" w:oddHBand="0" w:evenHBand="0" w:firstRowFirstColumn="0" w:firstRowLastColumn="0" w:lastRowFirstColumn="0" w:lastRowLastColumn="0"/>
            <w:tcW w:w="1436" w:type="dxa"/>
          </w:tcPr>
          <w:p w14:paraId="06D315CB" w14:textId="77777777" w:rsidR="00CF3395" w:rsidRPr="00A06132" w:rsidRDefault="00CF3395" w:rsidP="00A06132">
            <w:pPr>
              <w:pStyle w:val="TabText1"/>
            </w:pPr>
          </w:p>
        </w:tc>
        <w:tc>
          <w:tcPr>
            <w:tcW w:w="851" w:type="dxa"/>
          </w:tcPr>
          <w:p w14:paraId="6AF7C384" w14:textId="77777777" w:rsidR="00CF3395" w:rsidRPr="00A06132" w:rsidRDefault="00CF3395" w:rsidP="00A06132">
            <w:pPr>
              <w:pStyle w:val="TabText1"/>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E1496B0" w14:textId="77777777" w:rsidR="00CF3395" w:rsidRPr="00A06132" w:rsidRDefault="00CF3395" w:rsidP="00A06132">
            <w:pPr>
              <w:pStyle w:val="TabText1"/>
            </w:pPr>
          </w:p>
        </w:tc>
      </w:tr>
      <w:tr w:rsidR="00CF3395" w:rsidRPr="00A06132" w14:paraId="1EFF9F8F"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274F0D61" w14:textId="77777777" w:rsidR="00CF3395" w:rsidRPr="00A06132" w:rsidRDefault="00CF3395" w:rsidP="00A06132">
            <w:pPr>
              <w:pStyle w:val="TabText1"/>
            </w:pPr>
            <w:r w:rsidRPr="00A06132">
              <w:t>TabText1 (normal</w:t>
            </w:r>
          </w:p>
        </w:tc>
        <w:tc>
          <w:tcPr>
            <w:tcW w:w="4092" w:type="dxa"/>
          </w:tcPr>
          <w:p w14:paraId="1EC10441" w14:textId="77777777" w:rsidR="00CF3395" w:rsidRPr="00A06132" w:rsidRDefault="00CF3395" w:rsidP="00A06132">
            <w:pPr>
              <w:pStyle w:val="TabText1"/>
              <w:cnfStyle w:val="000000000000" w:firstRow="0" w:lastRow="0" w:firstColumn="0" w:lastColumn="0" w:oddVBand="0" w:evenVBand="0" w:oddHBand="0" w:evenHBand="0" w:firstRowFirstColumn="0" w:firstRowLastColumn="0" w:lastRowFirstColumn="0" w:lastRowLastColumn="0"/>
            </w:pPr>
            <w:r w:rsidRPr="00A06132">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6DCCE610" w14:textId="77777777" w:rsidR="00CF3395" w:rsidRPr="00A06132" w:rsidRDefault="00CF3395" w:rsidP="00A06132">
            <w:pPr>
              <w:pStyle w:val="TabText1"/>
            </w:pPr>
          </w:p>
        </w:tc>
        <w:tc>
          <w:tcPr>
            <w:tcW w:w="851" w:type="dxa"/>
          </w:tcPr>
          <w:p w14:paraId="68A2D358" w14:textId="77777777" w:rsidR="00CF3395" w:rsidRPr="00A06132"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992C796" w14:textId="77777777" w:rsidR="00CF3395" w:rsidRPr="00A06132" w:rsidRDefault="00CF3395" w:rsidP="00A06132">
            <w:pPr>
              <w:pStyle w:val="TabText1"/>
            </w:pPr>
          </w:p>
        </w:tc>
      </w:tr>
      <w:tr w:rsidR="009311AB" w:rsidRPr="00A06132" w14:paraId="58ABA7C0"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F98F12A" w14:textId="77777777" w:rsidR="00CF3395" w:rsidRPr="00A06132" w:rsidRDefault="00CF3395" w:rsidP="00A06132">
            <w:pPr>
              <w:pStyle w:val="TabText1"/>
            </w:pPr>
            <w:r w:rsidRPr="00A06132">
              <w:t>TabText1 (normal</w:t>
            </w:r>
          </w:p>
        </w:tc>
        <w:tc>
          <w:tcPr>
            <w:tcW w:w="4092" w:type="dxa"/>
          </w:tcPr>
          <w:p w14:paraId="3968A549" w14:textId="77777777" w:rsidR="00CF3395" w:rsidRPr="00A06132" w:rsidRDefault="00CF3395" w:rsidP="00A06132">
            <w:pPr>
              <w:pStyle w:val="TabText1"/>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7E99B0DD" w14:textId="77777777" w:rsidR="00CF3395" w:rsidRPr="00A06132" w:rsidRDefault="00CF3395" w:rsidP="00A06132">
            <w:pPr>
              <w:pStyle w:val="TabText1"/>
            </w:pPr>
          </w:p>
        </w:tc>
        <w:tc>
          <w:tcPr>
            <w:tcW w:w="851" w:type="dxa"/>
          </w:tcPr>
          <w:p w14:paraId="69231C32" w14:textId="77777777" w:rsidR="00CF3395" w:rsidRPr="00A06132" w:rsidRDefault="00CF3395" w:rsidP="00A06132">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02FDAB92" w14:textId="77777777" w:rsidR="00CF3395" w:rsidRPr="00A06132" w:rsidRDefault="00CF3395" w:rsidP="00A06132">
            <w:pPr>
              <w:pStyle w:val="TabText1"/>
            </w:pPr>
          </w:p>
        </w:tc>
      </w:tr>
      <w:tr w:rsidR="00CF3395" w:rsidRPr="00A06132" w14:paraId="412F3E2B"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4C4F54EE" w14:textId="77777777" w:rsidR="00CF3395" w:rsidRPr="00A06132" w:rsidRDefault="00CF3395" w:rsidP="00A06132">
            <w:pPr>
              <w:pStyle w:val="TabText1"/>
            </w:pPr>
            <w:r w:rsidRPr="00A06132">
              <w:t>TabText1 (normal</w:t>
            </w:r>
          </w:p>
        </w:tc>
        <w:tc>
          <w:tcPr>
            <w:tcW w:w="4092" w:type="dxa"/>
          </w:tcPr>
          <w:p w14:paraId="1A7A19B0" w14:textId="77777777" w:rsidR="00CF3395" w:rsidRPr="00A06132"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593825A4" w14:textId="77777777" w:rsidR="00CF3395" w:rsidRPr="00A06132" w:rsidRDefault="00CF3395" w:rsidP="00A06132">
            <w:pPr>
              <w:pStyle w:val="TabText1"/>
            </w:pPr>
          </w:p>
        </w:tc>
        <w:tc>
          <w:tcPr>
            <w:tcW w:w="851" w:type="dxa"/>
          </w:tcPr>
          <w:p w14:paraId="5A08E0F7" w14:textId="77777777" w:rsidR="00CF3395" w:rsidRPr="00A06132"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21AB3C26" w14:textId="77777777" w:rsidR="00CF3395" w:rsidRPr="00A06132" w:rsidRDefault="00CF3395" w:rsidP="00A06132">
            <w:pPr>
              <w:pStyle w:val="TabText1"/>
            </w:pPr>
          </w:p>
        </w:tc>
      </w:tr>
      <w:tr w:rsidR="009311AB" w:rsidRPr="00A06132" w14:paraId="0DD272D9"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C70D295" w14:textId="77777777" w:rsidR="00CF3395" w:rsidRPr="00A06132" w:rsidRDefault="00CF3395" w:rsidP="00A06132">
            <w:pPr>
              <w:pStyle w:val="TabText1"/>
            </w:pPr>
          </w:p>
        </w:tc>
        <w:tc>
          <w:tcPr>
            <w:tcW w:w="4092" w:type="dxa"/>
          </w:tcPr>
          <w:p w14:paraId="1F4B8B9A" w14:textId="77777777" w:rsidR="00CF3395" w:rsidRPr="00A06132" w:rsidRDefault="00CF3395" w:rsidP="00A06132">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303754E2" w14:textId="77777777" w:rsidR="00CF3395" w:rsidRPr="00A06132" w:rsidRDefault="00CF3395" w:rsidP="00A06132">
            <w:pPr>
              <w:pStyle w:val="TabText1"/>
            </w:pPr>
          </w:p>
        </w:tc>
        <w:tc>
          <w:tcPr>
            <w:tcW w:w="851" w:type="dxa"/>
          </w:tcPr>
          <w:p w14:paraId="55C035F2" w14:textId="77777777" w:rsidR="00CF3395" w:rsidRPr="00A06132" w:rsidRDefault="00CF3395" w:rsidP="00A06132">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9E26892" w14:textId="77777777" w:rsidR="00CF3395" w:rsidRPr="00A06132" w:rsidRDefault="00CF3395" w:rsidP="00A06132">
            <w:pPr>
              <w:pStyle w:val="TabText1"/>
            </w:pPr>
          </w:p>
        </w:tc>
      </w:tr>
    </w:tbl>
    <w:p w14:paraId="5D8C9F16" w14:textId="77777777" w:rsidR="00CF3395" w:rsidRPr="00994577" w:rsidRDefault="00CF3395" w:rsidP="00CF3395">
      <w:pPr>
        <w:pStyle w:val="Caption"/>
        <w:rPr>
          <w:lang w:val="en-GB"/>
        </w:rPr>
      </w:pPr>
      <w:bookmarkStart w:id="93" w:name="_Toc41932877"/>
      <w:r w:rsidRPr="00994577">
        <w:rPr>
          <w:lang w:val="en-GB"/>
        </w:rPr>
        <w:t>Table </w:t>
      </w:r>
      <w:r>
        <w:rPr>
          <w:noProof/>
        </w:rPr>
        <w:fldChar w:fldCharType="begin"/>
      </w:r>
      <w:r w:rsidRPr="00994577">
        <w:rPr>
          <w:noProof/>
          <w:lang w:val="en-GB"/>
        </w:rPr>
        <w:instrText xml:space="preserve"> SEQ Table \* ARABIC </w:instrText>
      </w:r>
      <w:r>
        <w:rPr>
          <w:noProof/>
        </w:rPr>
        <w:fldChar w:fldCharType="separate"/>
      </w:r>
      <w:r w:rsidR="00AD5A06">
        <w:rPr>
          <w:noProof/>
          <w:lang w:val="en-GB"/>
        </w:rPr>
        <w:t>3</w:t>
      </w:r>
      <w:r>
        <w:rPr>
          <w:noProof/>
        </w:rPr>
        <w:fldChar w:fldCharType="end"/>
      </w:r>
      <w:r w:rsidRPr="00994577">
        <w:rPr>
          <w:lang w:val="en-GB"/>
        </w:rPr>
        <w:t xml:space="preserve">: </w:t>
      </w:r>
      <w:proofErr w:type="spellStart"/>
      <w:r w:rsidRPr="00994577">
        <w:rPr>
          <w:lang w:val="en-GB"/>
        </w:rPr>
        <w:t>Table_</w:t>
      </w:r>
      <w:r w:rsidR="00A06132">
        <w:rPr>
          <w:lang w:val="en-GB"/>
        </w:rPr>
        <w:t>C</w:t>
      </w:r>
      <w:proofErr w:type="spellEnd"/>
      <w:r w:rsidR="00A06132">
        <w:rPr>
          <w:lang w:val="en-GB"/>
        </w:rPr>
        <w:t>(Normal)</w:t>
      </w:r>
      <w:bookmarkEnd w:id="93"/>
    </w:p>
    <w:tbl>
      <w:tblPr>
        <w:tblStyle w:val="Table1"/>
        <w:tblW w:w="0" w:type="auto"/>
        <w:tblLook w:val="01E0" w:firstRow="1" w:lastRow="1" w:firstColumn="1" w:lastColumn="1" w:noHBand="0" w:noVBand="0"/>
      </w:tblPr>
      <w:tblGrid>
        <w:gridCol w:w="1840"/>
        <w:gridCol w:w="4092"/>
        <w:gridCol w:w="1436"/>
        <w:gridCol w:w="851"/>
        <w:gridCol w:w="1409"/>
      </w:tblGrid>
      <w:tr w:rsidR="009A5249" w:rsidRPr="009311AB" w14:paraId="339C2B77" w14:textId="77777777" w:rsidTr="00780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6BFE7EE" w14:textId="77777777" w:rsidR="009A5249" w:rsidRPr="00406B94" w:rsidRDefault="009A5249" w:rsidP="009A5249">
            <w:pPr>
              <w:pStyle w:val="TabText0"/>
              <w:rPr>
                <w:lang w:val="en-GB"/>
              </w:rPr>
            </w:pPr>
          </w:p>
        </w:tc>
        <w:tc>
          <w:tcPr>
            <w:tcW w:w="4092" w:type="dxa"/>
          </w:tcPr>
          <w:p w14:paraId="3B31869A" w14:textId="77777777" w:rsidR="009A5249" w:rsidRPr="00406B94" w:rsidRDefault="009A5249" w:rsidP="009A5249">
            <w:pPr>
              <w:pStyle w:val="TabText0"/>
              <w:cnfStyle w:val="100000000000" w:firstRow="1" w:lastRow="0" w:firstColumn="0" w:lastColumn="0" w:oddVBand="0" w:evenVBand="0" w:oddHBand="0" w:evenHBand="0" w:firstRowFirstColumn="0" w:firstRowLastColumn="0" w:lastRowFirstColumn="0" w:lastRowLastColumn="0"/>
              <w:rPr>
                <w:lang w:val="en-GB"/>
              </w:rPr>
            </w:pPr>
            <w:r w:rsidRPr="00406B94">
              <w:rPr>
                <w:lang w:val="en-GB"/>
              </w:rPr>
              <w:t>Select/unselect options for last column, banded, total row…</w:t>
            </w:r>
          </w:p>
        </w:tc>
        <w:tc>
          <w:tcPr>
            <w:cnfStyle w:val="000001000000" w:firstRow="0" w:lastRow="0" w:firstColumn="0" w:lastColumn="0" w:oddVBand="0" w:evenVBand="1" w:oddHBand="0" w:evenHBand="0" w:firstRowFirstColumn="0" w:firstRowLastColumn="0" w:lastRowFirstColumn="0" w:lastRowLastColumn="0"/>
            <w:tcW w:w="1436" w:type="dxa"/>
          </w:tcPr>
          <w:p w14:paraId="7605A692" w14:textId="77777777" w:rsidR="009A5249" w:rsidRPr="00406B94" w:rsidRDefault="009A5249" w:rsidP="009A5249">
            <w:pPr>
              <w:pStyle w:val="TabText0"/>
              <w:rPr>
                <w:lang w:val="en-GB"/>
              </w:rPr>
            </w:pPr>
          </w:p>
        </w:tc>
        <w:tc>
          <w:tcPr>
            <w:tcW w:w="851" w:type="dxa"/>
          </w:tcPr>
          <w:p w14:paraId="51D42D11" w14:textId="77777777" w:rsidR="009A5249" w:rsidRPr="00406B94" w:rsidRDefault="009A5249" w:rsidP="009A5249">
            <w:pPr>
              <w:pStyle w:val="TabText0"/>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53D1D318" w14:textId="77777777" w:rsidR="009A5249" w:rsidRPr="00406B94" w:rsidRDefault="009A5249" w:rsidP="009A5249">
            <w:pPr>
              <w:pStyle w:val="TabText0"/>
              <w:rPr>
                <w:lang w:val="en-GB"/>
              </w:rPr>
            </w:pPr>
          </w:p>
        </w:tc>
      </w:tr>
      <w:tr w:rsidR="009A5249" w:rsidRPr="009311AB" w14:paraId="2E801C21" w14:textId="77777777" w:rsidTr="00780E7F">
        <w:tc>
          <w:tcPr>
            <w:cnfStyle w:val="001000000000" w:firstRow="0" w:lastRow="0" w:firstColumn="1" w:lastColumn="0" w:oddVBand="0" w:evenVBand="0" w:oddHBand="0" w:evenHBand="0" w:firstRowFirstColumn="0" w:firstRowLastColumn="0" w:lastRowFirstColumn="0" w:lastRowLastColumn="0"/>
            <w:tcW w:w="1840" w:type="dxa"/>
          </w:tcPr>
          <w:p w14:paraId="093C55B7" w14:textId="77777777" w:rsidR="009A5249" w:rsidRPr="00406B94" w:rsidRDefault="009A5249" w:rsidP="009A5249">
            <w:pPr>
              <w:pStyle w:val="TabText0"/>
              <w:rPr>
                <w:lang w:val="en-GB"/>
              </w:rPr>
            </w:pPr>
            <w:r w:rsidRPr="00406B94">
              <w:rPr>
                <w:lang w:val="en-GB"/>
              </w:rPr>
              <w:t>TabText0 (large)</w:t>
            </w:r>
          </w:p>
        </w:tc>
        <w:tc>
          <w:tcPr>
            <w:tcW w:w="4092" w:type="dxa"/>
          </w:tcPr>
          <w:p w14:paraId="6AB10D04" w14:textId="77777777" w:rsidR="009A5249" w:rsidRPr="00406B94" w:rsidRDefault="009A5249" w:rsidP="009A5249">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lang w:val="en-GB"/>
              </w:rPr>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254D53DB" w14:textId="77777777" w:rsidR="009A5249" w:rsidRPr="00406B94" w:rsidRDefault="009A5249" w:rsidP="009A5249">
            <w:pPr>
              <w:pStyle w:val="TabText0"/>
              <w:rPr>
                <w:lang w:val="en-GB"/>
              </w:rPr>
            </w:pPr>
          </w:p>
        </w:tc>
        <w:tc>
          <w:tcPr>
            <w:tcW w:w="851" w:type="dxa"/>
          </w:tcPr>
          <w:p w14:paraId="2296C6A3" w14:textId="77777777" w:rsidR="009A5249" w:rsidRPr="00406B94" w:rsidRDefault="009A5249" w:rsidP="009A5249">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0D4F1909" w14:textId="77777777" w:rsidR="009A5249" w:rsidRPr="00406B94" w:rsidRDefault="009A5249" w:rsidP="009A5249">
            <w:pPr>
              <w:pStyle w:val="TabText0"/>
              <w:rPr>
                <w:lang w:val="en-GB"/>
              </w:rPr>
            </w:pPr>
          </w:p>
        </w:tc>
      </w:tr>
      <w:tr w:rsidR="009A5249" w:rsidRPr="00406B94" w14:paraId="7EE8384F" w14:textId="77777777" w:rsidTr="00780E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3C3D7C3" w14:textId="77777777" w:rsidR="009A5249" w:rsidRPr="00406B94" w:rsidRDefault="009A5249" w:rsidP="009A5249">
            <w:pPr>
              <w:pStyle w:val="TabText0"/>
              <w:rPr>
                <w:lang w:val="en-GB"/>
              </w:rPr>
            </w:pPr>
            <w:r w:rsidRPr="00406B94">
              <w:rPr>
                <w:lang w:val="en-GB"/>
              </w:rPr>
              <w:t>TabText0 (large)</w:t>
            </w:r>
          </w:p>
        </w:tc>
        <w:tc>
          <w:tcPr>
            <w:tcW w:w="4092" w:type="dxa"/>
          </w:tcPr>
          <w:p w14:paraId="0B39090B" w14:textId="77777777" w:rsidR="009A5249" w:rsidRPr="00406B94" w:rsidRDefault="009A5249" w:rsidP="009A5249">
            <w:pPr>
              <w:pStyle w:val="TabText0"/>
              <w:cnfStyle w:val="000000010000" w:firstRow="0" w:lastRow="0" w:firstColumn="0" w:lastColumn="0" w:oddVBand="0" w:evenVBand="0" w:oddHBand="0" w:evenHBand="1"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261C9D20" w14:textId="77777777" w:rsidR="009A5249" w:rsidRPr="00406B94" w:rsidRDefault="009A5249" w:rsidP="009A5249">
            <w:pPr>
              <w:pStyle w:val="TabText0"/>
              <w:rPr>
                <w:lang w:val="en-GB"/>
              </w:rPr>
            </w:pPr>
          </w:p>
        </w:tc>
        <w:tc>
          <w:tcPr>
            <w:tcW w:w="851" w:type="dxa"/>
          </w:tcPr>
          <w:p w14:paraId="32C49BF5" w14:textId="77777777" w:rsidR="009A5249" w:rsidRPr="00406B94" w:rsidRDefault="009A5249" w:rsidP="009A5249">
            <w:pPr>
              <w:pStyle w:val="TabText0"/>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3B9FDCD9" w14:textId="77777777" w:rsidR="009A5249" w:rsidRPr="00406B94" w:rsidRDefault="009A5249" w:rsidP="009A5249">
            <w:pPr>
              <w:pStyle w:val="TabText0"/>
              <w:rPr>
                <w:lang w:val="en-GB"/>
              </w:rPr>
            </w:pPr>
          </w:p>
        </w:tc>
      </w:tr>
      <w:tr w:rsidR="009A5249" w:rsidRPr="00406B94" w14:paraId="67C17CDD" w14:textId="77777777" w:rsidTr="00780E7F">
        <w:tc>
          <w:tcPr>
            <w:cnfStyle w:val="001000000000" w:firstRow="0" w:lastRow="0" w:firstColumn="1" w:lastColumn="0" w:oddVBand="0" w:evenVBand="0" w:oddHBand="0" w:evenHBand="0" w:firstRowFirstColumn="0" w:firstRowLastColumn="0" w:lastRowFirstColumn="0" w:lastRowLastColumn="0"/>
            <w:tcW w:w="1840" w:type="dxa"/>
          </w:tcPr>
          <w:p w14:paraId="2DC539D8" w14:textId="77777777" w:rsidR="009A5249" w:rsidRPr="00406B94" w:rsidRDefault="009A5249" w:rsidP="009A5249">
            <w:pPr>
              <w:pStyle w:val="TabText0"/>
              <w:rPr>
                <w:lang w:val="en-GB"/>
              </w:rPr>
            </w:pPr>
            <w:r w:rsidRPr="00406B94">
              <w:rPr>
                <w:lang w:val="en-GB"/>
              </w:rPr>
              <w:t>TabText0 (large)</w:t>
            </w:r>
          </w:p>
        </w:tc>
        <w:tc>
          <w:tcPr>
            <w:tcW w:w="4092" w:type="dxa"/>
          </w:tcPr>
          <w:p w14:paraId="0248D2CA" w14:textId="77777777" w:rsidR="009A5249" w:rsidRPr="00406B94" w:rsidRDefault="009A5249" w:rsidP="009A5249">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3ECB2F27" w14:textId="77777777" w:rsidR="009A5249" w:rsidRPr="00406B94" w:rsidRDefault="009A5249" w:rsidP="009A5249">
            <w:pPr>
              <w:pStyle w:val="TabText0"/>
              <w:rPr>
                <w:lang w:val="en-GB"/>
              </w:rPr>
            </w:pPr>
          </w:p>
        </w:tc>
        <w:tc>
          <w:tcPr>
            <w:tcW w:w="851" w:type="dxa"/>
          </w:tcPr>
          <w:p w14:paraId="13DCC59D" w14:textId="77777777" w:rsidR="009A5249" w:rsidRPr="00406B94" w:rsidRDefault="009A5249" w:rsidP="009A5249">
            <w:pPr>
              <w:pStyle w:val="TabText0"/>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1795C55F" w14:textId="77777777" w:rsidR="009A5249" w:rsidRPr="00406B94" w:rsidRDefault="009A5249" w:rsidP="009A5249">
            <w:pPr>
              <w:pStyle w:val="TabText0"/>
              <w:rPr>
                <w:lang w:val="en-GB"/>
              </w:rPr>
            </w:pPr>
          </w:p>
        </w:tc>
      </w:tr>
      <w:tr w:rsidR="00DE5B91" w:rsidRPr="00406B94" w14:paraId="3481F3F6" w14:textId="77777777" w:rsidTr="00780E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4E022B3" w14:textId="77777777" w:rsidR="00DE5B91" w:rsidRPr="00406B94" w:rsidRDefault="00DE5B91" w:rsidP="009A5249">
            <w:pPr>
              <w:pStyle w:val="TabText0"/>
              <w:rPr>
                <w:lang w:val="en-GB"/>
              </w:rPr>
            </w:pPr>
          </w:p>
        </w:tc>
        <w:tc>
          <w:tcPr>
            <w:tcW w:w="4092" w:type="dxa"/>
          </w:tcPr>
          <w:p w14:paraId="259FDC89" w14:textId="77777777" w:rsidR="00DE5B91" w:rsidRPr="00406B94" w:rsidRDefault="00DE5B91" w:rsidP="009A5249">
            <w:pPr>
              <w:pStyle w:val="TabText0"/>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436" w:type="dxa"/>
          </w:tcPr>
          <w:p w14:paraId="00DC2D65" w14:textId="77777777" w:rsidR="00DE5B91" w:rsidRPr="00406B94" w:rsidRDefault="00DE5B91" w:rsidP="009A5249">
            <w:pPr>
              <w:pStyle w:val="TabText0"/>
              <w:rPr>
                <w:lang w:val="en-GB"/>
              </w:rPr>
            </w:pPr>
          </w:p>
        </w:tc>
        <w:tc>
          <w:tcPr>
            <w:tcW w:w="851" w:type="dxa"/>
          </w:tcPr>
          <w:p w14:paraId="19C622F5" w14:textId="77777777" w:rsidR="00DE5B91" w:rsidRPr="00406B94" w:rsidRDefault="00DE5B91" w:rsidP="009A5249">
            <w:pPr>
              <w:pStyle w:val="TabText0"/>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409" w:type="dxa"/>
          </w:tcPr>
          <w:p w14:paraId="6137CB5F" w14:textId="77777777" w:rsidR="00DE5B91" w:rsidRPr="00406B94" w:rsidRDefault="00DE5B91" w:rsidP="009A5249">
            <w:pPr>
              <w:pStyle w:val="TabText0"/>
              <w:rPr>
                <w:lang w:val="en-GB"/>
              </w:rPr>
            </w:pPr>
          </w:p>
        </w:tc>
      </w:tr>
    </w:tbl>
    <w:p w14:paraId="7878EA7F" w14:textId="77777777" w:rsidR="00DE5B91" w:rsidRPr="00406B94" w:rsidRDefault="00DE5B91" w:rsidP="0046371A">
      <w:pPr>
        <w:pStyle w:val="Caption"/>
      </w:pPr>
      <w:bookmarkStart w:id="94" w:name="_Toc509947025"/>
      <w:bookmarkStart w:id="95" w:name="_Toc535423395"/>
      <w:bookmarkStart w:id="96" w:name="_Toc41932878"/>
      <w:r w:rsidRPr="00406B94">
        <w:t>Table</w:t>
      </w:r>
      <w:r w:rsidR="00F8004C" w:rsidRPr="00406B94">
        <w:t> </w:t>
      </w:r>
      <w:r w:rsidR="003A5B50">
        <w:rPr>
          <w:noProof/>
        </w:rPr>
        <w:fldChar w:fldCharType="begin"/>
      </w:r>
      <w:r w:rsidR="003A5B50">
        <w:rPr>
          <w:noProof/>
        </w:rPr>
        <w:instrText xml:space="preserve"> SEQ Table \* ARABIC </w:instrText>
      </w:r>
      <w:r w:rsidR="003A5B50">
        <w:rPr>
          <w:noProof/>
        </w:rPr>
        <w:fldChar w:fldCharType="separate"/>
      </w:r>
      <w:r w:rsidR="00AD5A06">
        <w:rPr>
          <w:noProof/>
        </w:rPr>
        <w:t>4</w:t>
      </w:r>
      <w:r w:rsidR="003A5B50">
        <w:rPr>
          <w:noProof/>
        </w:rPr>
        <w:fldChar w:fldCharType="end"/>
      </w:r>
      <w:r w:rsidRPr="00406B94">
        <w:t xml:space="preserve">: </w:t>
      </w:r>
      <w:bookmarkEnd w:id="94"/>
      <w:r w:rsidRPr="00406B94">
        <w:t>Table_1 style</w:t>
      </w:r>
      <w:bookmarkEnd w:id="95"/>
      <w:bookmarkEnd w:id="96"/>
    </w:p>
    <w:tbl>
      <w:tblPr>
        <w:tblStyle w:val="Table2"/>
        <w:tblW w:w="0" w:type="auto"/>
        <w:tblLook w:val="01E0" w:firstRow="1" w:lastRow="1" w:firstColumn="1" w:lastColumn="1" w:noHBand="0" w:noVBand="0"/>
      </w:tblPr>
      <w:tblGrid>
        <w:gridCol w:w="1924"/>
        <w:gridCol w:w="1926"/>
        <w:gridCol w:w="1926"/>
        <w:gridCol w:w="1926"/>
        <w:gridCol w:w="1926"/>
      </w:tblGrid>
      <w:tr w:rsidR="00DE5B91" w:rsidRPr="005D7527" w14:paraId="20075A2C" w14:textId="77777777" w:rsidTr="004D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1C90AF0" w14:textId="77777777" w:rsidR="00DE5B91" w:rsidRPr="005D7527" w:rsidRDefault="00DE5B91" w:rsidP="005D7527">
            <w:pPr>
              <w:pStyle w:val="TabHeader1"/>
            </w:pPr>
            <w:r w:rsidRPr="005D7527">
              <w:t>Tab</w:t>
            </w:r>
            <w:r w:rsidR="005D7527" w:rsidRPr="005D7527">
              <w:t>Header</w:t>
            </w:r>
            <w:r w:rsidR="002B3467" w:rsidRPr="005D7527">
              <w:t>1</w:t>
            </w:r>
          </w:p>
        </w:tc>
        <w:tc>
          <w:tcPr>
            <w:tcW w:w="1926" w:type="dxa"/>
          </w:tcPr>
          <w:p w14:paraId="28B57C52" w14:textId="77777777" w:rsidR="00DE5B91" w:rsidRPr="005D7527" w:rsidRDefault="00BE387C" w:rsidP="005D7527">
            <w:pPr>
              <w:pStyle w:val="TabHeader1"/>
              <w:cnfStyle w:val="100000000000" w:firstRow="1" w:lastRow="0" w:firstColumn="0" w:lastColumn="0" w:oddVBand="0" w:evenVBand="0" w:oddHBand="0" w:evenHBand="0" w:firstRowFirstColumn="0" w:firstRowLastColumn="0" w:lastRowFirstColumn="0" w:lastRowLastColumn="0"/>
            </w:pPr>
            <w:r>
              <w:t>TabHeader1</w:t>
            </w:r>
          </w:p>
        </w:tc>
        <w:tc>
          <w:tcPr>
            <w:cnfStyle w:val="000001000000" w:firstRow="0" w:lastRow="0" w:firstColumn="0" w:lastColumn="0" w:oddVBand="0" w:evenVBand="1" w:oddHBand="0" w:evenHBand="0" w:firstRowFirstColumn="0" w:firstRowLastColumn="0" w:lastRowFirstColumn="0" w:lastRowLastColumn="0"/>
            <w:tcW w:w="1926" w:type="dxa"/>
          </w:tcPr>
          <w:p w14:paraId="556F152D" w14:textId="77777777" w:rsidR="00DE5B91" w:rsidRPr="005D7527" w:rsidRDefault="00DE5B91" w:rsidP="005D7527">
            <w:pPr>
              <w:pStyle w:val="TabHeader1"/>
            </w:pPr>
          </w:p>
        </w:tc>
        <w:tc>
          <w:tcPr>
            <w:tcW w:w="1926" w:type="dxa"/>
          </w:tcPr>
          <w:p w14:paraId="218C52D0" w14:textId="77777777" w:rsidR="00DE5B91" w:rsidRPr="005D7527" w:rsidRDefault="00DE5B91" w:rsidP="005D7527">
            <w:pPr>
              <w:pStyle w:val="TabHeader1"/>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1F51CBE2" w14:textId="77777777" w:rsidR="00DE5B91" w:rsidRPr="005D7527" w:rsidRDefault="00DE5B91" w:rsidP="005D7527">
            <w:pPr>
              <w:pStyle w:val="TabHeader1"/>
            </w:pPr>
          </w:p>
        </w:tc>
      </w:tr>
      <w:tr w:rsidR="00DE5B91" w:rsidRPr="005D7527" w14:paraId="15463A79" w14:textId="77777777" w:rsidTr="004D26D4">
        <w:tc>
          <w:tcPr>
            <w:cnfStyle w:val="001000000000" w:firstRow="0" w:lastRow="0" w:firstColumn="1" w:lastColumn="0" w:oddVBand="0" w:evenVBand="0" w:oddHBand="0" w:evenHBand="0" w:firstRowFirstColumn="0" w:firstRowLastColumn="0" w:lastRowFirstColumn="0" w:lastRowLastColumn="0"/>
            <w:tcW w:w="1924" w:type="dxa"/>
          </w:tcPr>
          <w:p w14:paraId="551AFEE2" w14:textId="77777777" w:rsidR="00DE5B91" w:rsidRPr="005D7527" w:rsidRDefault="009A5249" w:rsidP="005D7527">
            <w:pPr>
              <w:pStyle w:val="TabText1"/>
            </w:pPr>
            <w:r w:rsidRPr="005D7527">
              <w:t>TabText</w:t>
            </w:r>
            <w:r w:rsidR="005D7527" w:rsidRPr="005D7527">
              <w:t>1</w:t>
            </w:r>
          </w:p>
        </w:tc>
        <w:tc>
          <w:tcPr>
            <w:tcW w:w="1926" w:type="dxa"/>
          </w:tcPr>
          <w:p w14:paraId="07B10716" w14:textId="77777777" w:rsidR="00DE5B91" w:rsidRPr="005D7527" w:rsidRDefault="00BE387C" w:rsidP="005D7527">
            <w:pPr>
              <w:pStyle w:val="TabText1"/>
              <w:cnfStyle w:val="000000000000" w:firstRow="0" w:lastRow="0" w:firstColumn="0" w:lastColumn="0" w:oddVBand="0" w:evenVBand="0" w:oddHBand="0" w:evenHBand="0" w:firstRowFirstColumn="0" w:firstRowLastColumn="0" w:lastRowFirstColumn="0" w:lastRowLastColumn="0"/>
            </w:pPr>
            <w:r>
              <w:t>TabText1</w:t>
            </w:r>
          </w:p>
        </w:tc>
        <w:tc>
          <w:tcPr>
            <w:cnfStyle w:val="000001000000" w:firstRow="0" w:lastRow="0" w:firstColumn="0" w:lastColumn="0" w:oddVBand="0" w:evenVBand="1" w:oddHBand="0" w:evenHBand="0" w:firstRowFirstColumn="0" w:firstRowLastColumn="0" w:lastRowFirstColumn="0" w:lastRowLastColumn="0"/>
            <w:tcW w:w="1926" w:type="dxa"/>
          </w:tcPr>
          <w:p w14:paraId="2D698872" w14:textId="77777777" w:rsidR="00DE5B91" w:rsidRPr="005D7527" w:rsidRDefault="00DE5B91" w:rsidP="005D7527">
            <w:pPr>
              <w:pStyle w:val="TabText1"/>
            </w:pPr>
          </w:p>
        </w:tc>
        <w:tc>
          <w:tcPr>
            <w:tcW w:w="1926" w:type="dxa"/>
          </w:tcPr>
          <w:p w14:paraId="44A452C2" w14:textId="77777777" w:rsidR="00DE5B91" w:rsidRPr="005D7527"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6F07B20B" w14:textId="77777777" w:rsidR="00DE5B91" w:rsidRPr="005D7527" w:rsidRDefault="00DE5B91" w:rsidP="005D7527">
            <w:pPr>
              <w:pStyle w:val="TabText1"/>
            </w:pPr>
          </w:p>
        </w:tc>
      </w:tr>
      <w:tr w:rsidR="00DE5B91" w:rsidRPr="005D7527" w14:paraId="0A3DE358" w14:textId="77777777" w:rsidTr="004D2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23DEBC7" w14:textId="77777777" w:rsidR="00DE5B91" w:rsidRPr="005D7527" w:rsidRDefault="009A5249" w:rsidP="005D7527">
            <w:pPr>
              <w:pStyle w:val="TabText1"/>
            </w:pPr>
            <w:r w:rsidRPr="005D7527">
              <w:t>TabText</w:t>
            </w:r>
            <w:r w:rsidR="005D7527" w:rsidRPr="005D7527">
              <w:t>1</w:t>
            </w:r>
          </w:p>
        </w:tc>
        <w:tc>
          <w:tcPr>
            <w:tcW w:w="1926" w:type="dxa"/>
          </w:tcPr>
          <w:p w14:paraId="5C8B177E" w14:textId="77777777" w:rsidR="00DE5B91" w:rsidRPr="005D7527" w:rsidRDefault="00BE387C" w:rsidP="00BE387C">
            <w:pPr>
              <w:pStyle w:val="TabText1"/>
              <w:cnfStyle w:val="000000010000" w:firstRow="0" w:lastRow="0" w:firstColumn="0" w:lastColumn="0" w:oddVBand="0" w:evenVBand="0" w:oddHBand="0" w:evenHBand="1" w:firstRowFirstColumn="0" w:firstRowLastColumn="0" w:lastRowFirstColumn="0" w:lastRowLastColumn="0"/>
            </w:pPr>
            <w:r>
              <w:t>TabText1</w:t>
            </w:r>
          </w:p>
        </w:tc>
        <w:tc>
          <w:tcPr>
            <w:cnfStyle w:val="000001000000" w:firstRow="0" w:lastRow="0" w:firstColumn="0" w:lastColumn="0" w:oddVBand="0" w:evenVBand="1" w:oddHBand="0" w:evenHBand="0" w:firstRowFirstColumn="0" w:firstRowLastColumn="0" w:lastRowFirstColumn="0" w:lastRowLastColumn="0"/>
            <w:tcW w:w="1926" w:type="dxa"/>
          </w:tcPr>
          <w:p w14:paraId="5F1133AF" w14:textId="77777777" w:rsidR="00DE5B91" w:rsidRPr="005D7527" w:rsidRDefault="00DE5B91" w:rsidP="005D7527">
            <w:pPr>
              <w:pStyle w:val="TabText1"/>
            </w:pPr>
          </w:p>
        </w:tc>
        <w:tc>
          <w:tcPr>
            <w:tcW w:w="1926" w:type="dxa"/>
          </w:tcPr>
          <w:p w14:paraId="31F8A488" w14:textId="77777777" w:rsidR="00DE5B91" w:rsidRPr="005D7527" w:rsidRDefault="00DE5B91" w:rsidP="005D7527">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2ACCB4B9" w14:textId="77777777" w:rsidR="00DE5B91" w:rsidRPr="005D7527" w:rsidRDefault="00DE5B91" w:rsidP="005D7527">
            <w:pPr>
              <w:pStyle w:val="TabText1"/>
            </w:pPr>
          </w:p>
        </w:tc>
      </w:tr>
      <w:tr w:rsidR="00DE5B91" w:rsidRPr="005D7527" w14:paraId="39F57C3B" w14:textId="77777777" w:rsidTr="004D26D4">
        <w:tc>
          <w:tcPr>
            <w:cnfStyle w:val="001000000000" w:firstRow="0" w:lastRow="0" w:firstColumn="1" w:lastColumn="0" w:oddVBand="0" w:evenVBand="0" w:oddHBand="0" w:evenHBand="0" w:firstRowFirstColumn="0" w:firstRowLastColumn="0" w:lastRowFirstColumn="0" w:lastRowLastColumn="0"/>
            <w:tcW w:w="1924" w:type="dxa"/>
          </w:tcPr>
          <w:p w14:paraId="03475B0C" w14:textId="77777777" w:rsidR="00DE5B91" w:rsidRPr="005D7527" w:rsidRDefault="00DE5B91" w:rsidP="005D7527">
            <w:pPr>
              <w:pStyle w:val="TabText1"/>
            </w:pPr>
          </w:p>
        </w:tc>
        <w:tc>
          <w:tcPr>
            <w:tcW w:w="1926" w:type="dxa"/>
          </w:tcPr>
          <w:p w14:paraId="637C980D" w14:textId="77777777" w:rsidR="00DE5B91" w:rsidRPr="005D7527"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6" w:type="dxa"/>
          </w:tcPr>
          <w:p w14:paraId="3DE20982" w14:textId="77777777" w:rsidR="00DE5B91" w:rsidRPr="005D7527" w:rsidRDefault="00DE5B91" w:rsidP="005D7527">
            <w:pPr>
              <w:pStyle w:val="TabText1"/>
            </w:pPr>
          </w:p>
        </w:tc>
        <w:tc>
          <w:tcPr>
            <w:tcW w:w="1926" w:type="dxa"/>
          </w:tcPr>
          <w:p w14:paraId="2393A874" w14:textId="77777777" w:rsidR="00DE5B91" w:rsidRPr="005D7527"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72B23704" w14:textId="77777777" w:rsidR="00DE5B91" w:rsidRPr="005D7527" w:rsidRDefault="00DE5B91" w:rsidP="005D7527">
            <w:pPr>
              <w:pStyle w:val="TabText1"/>
            </w:pPr>
          </w:p>
        </w:tc>
      </w:tr>
      <w:tr w:rsidR="00DE5B91" w:rsidRPr="005D7527" w14:paraId="04DE5D07" w14:textId="77777777" w:rsidTr="004D26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19ABACF1" w14:textId="77777777" w:rsidR="00DE5B91" w:rsidRPr="005D7527" w:rsidRDefault="00DE5B91" w:rsidP="005D7527">
            <w:pPr>
              <w:pStyle w:val="TabText1"/>
            </w:pPr>
          </w:p>
        </w:tc>
        <w:tc>
          <w:tcPr>
            <w:tcW w:w="1926" w:type="dxa"/>
          </w:tcPr>
          <w:p w14:paraId="6A16544B" w14:textId="77777777" w:rsidR="00DE5B91" w:rsidRPr="005D7527" w:rsidRDefault="00DE5B91" w:rsidP="005D7527">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6" w:type="dxa"/>
          </w:tcPr>
          <w:p w14:paraId="75ACAAAB" w14:textId="77777777" w:rsidR="00DE5B91" w:rsidRPr="005D7527" w:rsidRDefault="00DE5B91" w:rsidP="005D7527">
            <w:pPr>
              <w:pStyle w:val="TabText1"/>
            </w:pPr>
          </w:p>
        </w:tc>
        <w:tc>
          <w:tcPr>
            <w:tcW w:w="1926" w:type="dxa"/>
          </w:tcPr>
          <w:p w14:paraId="7C1C51C3" w14:textId="77777777" w:rsidR="00DE5B91" w:rsidRPr="005D7527" w:rsidRDefault="00DE5B91" w:rsidP="005D7527">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6579988E" w14:textId="77777777" w:rsidR="00DE5B91" w:rsidRPr="005D7527" w:rsidRDefault="00DE5B91" w:rsidP="005D7527">
            <w:pPr>
              <w:pStyle w:val="TabText1"/>
            </w:pPr>
          </w:p>
        </w:tc>
      </w:tr>
    </w:tbl>
    <w:p w14:paraId="61A3760F" w14:textId="77777777" w:rsidR="00DE5B91" w:rsidRPr="00406B94" w:rsidRDefault="00DE5B91" w:rsidP="0046371A">
      <w:pPr>
        <w:pStyle w:val="Caption"/>
      </w:pPr>
      <w:bookmarkStart w:id="97" w:name="_Toc495379334"/>
      <w:bookmarkStart w:id="98" w:name="_Toc535423396"/>
      <w:bookmarkStart w:id="99" w:name="_Toc41932879"/>
      <w:r w:rsidRPr="00406B94">
        <w:t>Table</w:t>
      </w:r>
      <w:r w:rsidR="00F8004C" w:rsidRPr="00406B94">
        <w:t> </w:t>
      </w:r>
      <w:r w:rsidR="003A5B50">
        <w:rPr>
          <w:noProof/>
        </w:rPr>
        <w:fldChar w:fldCharType="begin"/>
      </w:r>
      <w:r w:rsidR="003A5B50">
        <w:rPr>
          <w:noProof/>
        </w:rPr>
        <w:instrText xml:space="preserve"> SEQ Table \* ARABIC </w:instrText>
      </w:r>
      <w:r w:rsidR="003A5B50">
        <w:rPr>
          <w:noProof/>
        </w:rPr>
        <w:fldChar w:fldCharType="separate"/>
      </w:r>
      <w:r w:rsidR="00AD5A06">
        <w:rPr>
          <w:noProof/>
        </w:rPr>
        <w:t>5</w:t>
      </w:r>
      <w:r w:rsidR="003A5B50">
        <w:rPr>
          <w:noProof/>
        </w:rPr>
        <w:fldChar w:fldCharType="end"/>
      </w:r>
      <w:r w:rsidRPr="00406B94">
        <w:t xml:space="preserve">: </w:t>
      </w:r>
      <w:bookmarkEnd w:id="97"/>
      <w:r w:rsidRPr="00406B94">
        <w:t>Table_2</w:t>
      </w:r>
      <w:bookmarkEnd w:id="98"/>
      <w:r w:rsidR="005F6D3D">
        <w:t xml:space="preserve"> style</w:t>
      </w:r>
      <w:bookmarkEnd w:id="99"/>
    </w:p>
    <w:tbl>
      <w:tblPr>
        <w:tblStyle w:val="Table3"/>
        <w:tblW w:w="0" w:type="auto"/>
        <w:tblLook w:val="01E0" w:firstRow="1" w:lastRow="1" w:firstColumn="1" w:lastColumn="1" w:noHBand="0" w:noVBand="0"/>
      </w:tblPr>
      <w:tblGrid>
        <w:gridCol w:w="1936"/>
        <w:gridCol w:w="1923"/>
        <w:gridCol w:w="1923"/>
        <w:gridCol w:w="1923"/>
        <w:gridCol w:w="1923"/>
      </w:tblGrid>
      <w:tr w:rsidR="009A5249" w:rsidRPr="00406B94" w14:paraId="1C3692A9" w14:textId="77777777" w:rsidTr="009A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6F51735" w14:textId="77777777" w:rsidR="009A5249" w:rsidRPr="00406B94" w:rsidRDefault="009A5249" w:rsidP="005D7527">
            <w:pPr>
              <w:pStyle w:val="TabText2"/>
              <w:rPr>
                <w:lang w:val="en-GB"/>
              </w:rPr>
            </w:pPr>
            <w:r w:rsidRPr="00406B94">
              <w:rPr>
                <w:lang w:val="en-GB"/>
              </w:rPr>
              <w:t>TabText2 (small)</w:t>
            </w:r>
          </w:p>
        </w:tc>
        <w:tc>
          <w:tcPr>
            <w:tcW w:w="1923" w:type="dxa"/>
          </w:tcPr>
          <w:p w14:paraId="13882C77" w14:textId="77777777" w:rsidR="009A5249" w:rsidRPr="00406B94" w:rsidRDefault="009A5249" w:rsidP="005D7527">
            <w:pPr>
              <w:pStyle w:val="TabText2"/>
              <w:cnfStyle w:val="100000000000" w:firstRow="1" w:lastRow="0" w:firstColumn="0" w:lastColumn="0" w:oddVBand="0" w:evenVBand="0" w:oddHBand="0" w:evenHBand="0" w:firstRowFirstColumn="0" w:firstRowLastColumn="0" w:lastRowFirstColumn="0" w:lastRowLastColumn="0"/>
              <w:rPr>
                <w:lang w:val="en-GB"/>
              </w:rPr>
            </w:pPr>
            <w:r w:rsidRPr="00406B94">
              <w:rPr>
                <w:lang w:val="en-GB"/>
              </w:rPr>
              <w:t>Tab</w:t>
            </w:r>
            <w:r w:rsidR="00BE387C">
              <w:rPr>
                <w:lang w:val="en-GB"/>
              </w:rPr>
              <w:t>Header</w:t>
            </w:r>
            <w:r w:rsidRPr="00406B94">
              <w:rPr>
                <w:lang w:val="en-GB"/>
              </w:rPr>
              <w:t>2</w:t>
            </w:r>
          </w:p>
        </w:tc>
        <w:tc>
          <w:tcPr>
            <w:cnfStyle w:val="000001000000" w:firstRow="0" w:lastRow="0" w:firstColumn="0" w:lastColumn="0" w:oddVBand="0" w:evenVBand="1" w:oddHBand="0" w:evenHBand="0" w:firstRowFirstColumn="0" w:firstRowLastColumn="0" w:lastRowFirstColumn="0" w:lastRowLastColumn="0"/>
            <w:tcW w:w="1923" w:type="dxa"/>
          </w:tcPr>
          <w:p w14:paraId="6A1E8D65" w14:textId="77777777" w:rsidR="009A5249" w:rsidRPr="00406B94" w:rsidRDefault="009A5249" w:rsidP="005D7527">
            <w:pPr>
              <w:pStyle w:val="TabText2"/>
              <w:rPr>
                <w:lang w:val="en-GB"/>
              </w:rPr>
            </w:pPr>
          </w:p>
        </w:tc>
        <w:tc>
          <w:tcPr>
            <w:tcW w:w="1923" w:type="dxa"/>
          </w:tcPr>
          <w:p w14:paraId="3123566D" w14:textId="77777777" w:rsidR="009A5249" w:rsidRPr="00406B94" w:rsidRDefault="009A5249" w:rsidP="005D7527">
            <w:pPr>
              <w:pStyle w:val="TabText2"/>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33B75B4E" w14:textId="77777777" w:rsidR="009A5249" w:rsidRPr="00406B94" w:rsidRDefault="009A5249" w:rsidP="005D7527">
            <w:pPr>
              <w:pStyle w:val="TabText2"/>
              <w:rPr>
                <w:lang w:val="en-GB"/>
              </w:rPr>
            </w:pPr>
          </w:p>
        </w:tc>
      </w:tr>
      <w:tr w:rsidR="009A5249" w:rsidRPr="00406B94" w14:paraId="5ACF4A7F" w14:textId="77777777" w:rsidTr="00374AAA">
        <w:tc>
          <w:tcPr>
            <w:cnfStyle w:val="001000000000" w:firstRow="0" w:lastRow="0" w:firstColumn="1" w:lastColumn="0" w:oddVBand="0" w:evenVBand="0" w:oddHBand="0" w:evenHBand="0" w:firstRowFirstColumn="0" w:firstRowLastColumn="0" w:lastRowFirstColumn="0" w:lastRowLastColumn="0"/>
            <w:tcW w:w="1936" w:type="dxa"/>
          </w:tcPr>
          <w:p w14:paraId="74A51045" w14:textId="77777777" w:rsidR="009A5249" w:rsidRPr="00406B94" w:rsidRDefault="009A5249" w:rsidP="005D7527">
            <w:pPr>
              <w:pStyle w:val="TabText2"/>
              <w:rPr>
                <w:lang w:val="en-GB"/>
              </w:rPr>
            </w:pPr>
            <w:r w:rsidRPr="00406B94">
              <w:rPr>
                <w:lang w:val="en-GB"/>
              </w:rPr>
              <w:t>TabText2</w:t>
            </w:r>
          </w:p>
        </w:tc>
        <w:tc>
          <w:tcPr>
            <w:tcW w:w="1923" w:type="dxa"/>
          </w:tcPr>
          <w:p w14:paraId="7B6E0DB7" w14:textId="77777777" w:rsidR="009A5249" w:rsidRPr="00406B94" w:rsidRDefault="009A5249" w:rsidP="005D7527">
            <w:pPr>
              <w:pStyle w:val="TabText2"/>
              <w:cnfStyle w:val="000000000000" w:firstRow="0" w:lastRow="0" w:firstColumn="0" w:lastColumn="0" w:oddVBand="0" w:evenVBand="0" w:oddHBand="0" w:evenHBand="0" w:firstRowFirstColumn="0" w:firstRowLastColumn="0" w:lastRowFirstColumn="0" w:lastRowLastColumn="0"/>
              <w:rPr>
                <w:lang w:val="en-GB"/>
              </w:rPr>
            </w:pPr>
            <w:r w:rsidRPr="00406B94">
              <w:rPr>
                <w:lang w:val="en-GB"/>
              </w:rPr>
              <w:t>TabText2</w:t>
            </w:r>
          </w:p>
        </w:tc>
        <w:tc>
          <w:tcPr>
            <w:cnfStyle w:val="000001000000" w:firstRow="0" w:lastRow="0" w:firstColumn="0" w:lastColumn="0" w:oddVBand="0" w:evenVBand="1" w:oddHBand="0" w:evenHBand="0" w:firstRowFirstColumn="0" w:firstRowLastColumn="0" w:lastRowFirstColumn="0" w:lastRowLastColumn="0"/>
            <w:tcW w:w="1923" w:type="dxa"/>
          </w:tcPr>
          <w:p w14:paraId="48111FFD" w14:textId="77777777" w:rsidR="009A5249" w:rsidRPr="00406B94" w:rsidRDefault="009A5249" w:rsidP="005D7527">
            <w:pPr>
              <w:pStyle w:val="TabText2"/>
              <w:rPr>
                <w:lang w:val="en-GB"/>
              </w:rPr>
            </w:pPr>
          </w:p>
        </w:tc>
        <w:tc>
          <w:tcPr>
            <w:tcW w:w="1923" w:type="dxa"/>
          </w:tcPr>
          <w:p w14:paraId="54050626" w14:textId="77777777" w:rsidR="009A5249" w:rsidRPr="00406B94" w:rsidRDefault="009A5249" w:rsidP="005D7527">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5FC9C674" w14:textId="77777777" w:rsidR="009A5249" w:rsidRPr="00406B94" w:rsidRDefault="009A5249" w:rsidP="005D7527">
            <w:pPr>
              <w:pStyle w:val="TabText2"/>
              <w:rPr>
                <w:lang w:val="en-GB"/>
              </w:rPr>
            </w:pPr>
          </w:p>
        </w:tc>
      </w:tr>
      <w:tr w:rsidR="009A5249" w:rsidRPr="00406B94" w14:paraId="58BED4CA" w14:textId="77777777" w:rsidTr="00374A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D69DBBA" w14:textId="77777777" w:rsidR="009A5249" w:rsidRPr="00406B94" w:rsidRDefault="009A5249" w:rsidP="005D7527">
            <w:pPr>
              <w:pStyle w:val="TabText2"/>
              <w:rPr>
                <w:lang w:val="en-GB"/>
              </w:rPr>
            </w:pPr>
            <w:r w:rsidRPr="00406B94">
              <w:rPr>
                <w:lang w:val="en-GB"/>
              </w:rPr>
              <w:lastRenderedPageBreak/>
              <w:t>TabText2</w:t>
            </w:r>
          </w:p>
        </w:tc>
        <w:tc>
          <w:tcPr>
            <w:tcW w:w="1923" w:type="dxa"/>
          </w:tcPr>
          <w:p w14:paraId="411F567F" w14:textId="77777777" w:rsidR="009A5249" w:rsidRPr="00406B94" w:rsidRDefault="009A5249" w:rsidP="005D7527">
            <w:pPr>
              <w:pStyle w:val="TabText2"/>
              <w:cnfStyle w:val="000000010000" w:firstRow="0" w:lastRow="0" w:firstColumn="0" w:lastColumn="0" w:oddVBand="0" w:evenVBand="0" w:oddHBand="0" w:evenHBand="1" w:firstRowFirstColumn="0" w:firstRowLastColumn="0" w:lastRowFirstColumn="0" w:lastRowLastColumn="0"/>
              <w:rPr>
                <w:lang w:val="en-GB"/>
              </w:rPr>
            </w:pPr>
            <w:r w:rsidRPr="00406B94">
              <w:rPr>
                <w:lang w:val="en-GB"/>
              </w:rPr>
              <w:t>TabText2</w:t>
            </w:r>
          </w:p>
        </w:tc>
        <w:tc>
          <w:tcPr>
            <w:cnfStyle w:val="000001000000" w:firstRow="0" w:lastRow="0" w:firstColumn="0" w:lastColumn="0" w:oddVBand="0" w:evenVBand="1" w:oddHBand="0" w:evenHBand="0" w:firstRowFirstColumn="0" w:firstRowLastColumn="0" w:lastRowFirstColumn="0" w:lastRowLastColumn="0"/>
            <w:tcW w:w="1923" w:type="dxa"/>
          </w:tcPr>
          <w:p w14:paraId="6A461D80" w14:textId="77777777" w:rsidR="009A5249" w:rsidRPr="00406B94" w:rsidRDefault="009A5249" w:rsidP="005D7527">
            <w:pPr>
              <w:pStyle w:val="TabText2"/>
              <w:rPr>
                <w:lang w:val="en-GB"/>
              </w:rPr>
            </w:pPr>
          </w:p>
        </w:tc>
        <w:tc>
          <w:tcPr>
            <w:tcW w:w="1923" w:type="dxa"/>
          </w:tcPr>
          <w:p w14:paraId="1EE6AFC3" w14:textId="77777777" w:rsidR="009A5249" w:rsidRPr="00406B94" w:rsidRDefault="009A5249" w:rsidP="005D7527">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12F193C6" w14:textId="77777777" w:rsidR="009A5249" w:rsidRPr="00406B94" w:rsidRDefault="009A5249" w:rsidP="005D7527">
            <w:pPr>
              <w:pStyle w:val="TabText2"/>
              <w:rPr>
                <w:lang w:val="en-GB"/>
              </w:rPr>
            </w:pPr>
          </w:p>
        </w:tc>
      </w:tr>
      <w:tr w:rsidR="00DE5B91" w:rsidRPr="00406B94" w14:paraId="1B43E5EE" w14:textId="77777777" w:rsidTr="009A5249">
        <w:tc>
          <w:tcPr>
            <w:cnfStyle w:val="001000000000" w:firstRow="0" w:lastRow="0" w:firstColumn="1" w:lastColumn="0" w:oddVBand="0" w:evenVBand="0" w:oddHBand="0" w:evenHBand="0" w:firstRowFirstColumn="0" w:firstRowLastColumn="0" w:lastRowFirstColumn="0" w:lastRowLastColumn="0"/>
            <w:tcW w:w="1936" w:type="dxa"/>
          </w:tcPr>
          <w:p w14:paraId="2BF63CA0" w14:textId="77777777" w:rsidR="00DE5B91" w:rsidRPr="00406B94" w:rsidRDefault="00DE5B91" w:rsidP="005D7527">
            <w:pPr>
              <w:pStyle w:val="TabText2"/>
              <w:rPr>
                <w:lang w:val="en-GB"/>
              </w:rPr>
            </w:pPr>
          </w:p>
        </w:tc>
        <w:tc>
          <w:tcPr>
            <w:tcW w:w="1923" w:type="dxa"/>
          </w:tcPr>
          <w:p w14:paraId="2080878A" w14:textId="77777777" w:rsidR="00DE5B91" w:rsidRPr="00406B94" w:rsidRDefault="00DE5B91" w:rsidP="005D7527">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7DDC828F" w14:textId="77777777" w:rsidR="00DE5B91" w:rsidRPr="00406B94" w:rsidRDefault="00DE5B91" w:rsidP="005D7527">
            <w:pPr>
              <w:pStyle w:val="TabText2"/>
              <w:rPr>
                <w:lang w:val="en-GB"/>
              </w:rPr>
            </w:pPr>
          </w:p>
        </w:tc>
        <w:tc>
          <w:tcPr>
            <w:tcW w:w="1923" w:type="dxa"/>
          </w:tcPr>
          <w:p w14:paraId="0F89A874" w14:textId="77777777" w:rsidR="00DE5B91" w:rsidRPr="00406B94" w:rsidRDefault="00DE5B91" w:rsidP="005D7527">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2F103166" w14:textId="77777777" w:rsidR="00DE5B91" w:rsidRPr="00406B94" w:rsidRDefault="00DE5B91" w:rsidP="005D7527">
            <w:pPr>
              <w:pStyle w:val="TabText2"/>
              <w:rPr>
                <w:lang w:val="en-GB"/>
              </w:rPr>
            </w:pPr>
          </w:p>
        </w:tc>
      </w:tr>
      <w:tr w:rsidR="00DE5B91" w:rsidRPr="00406B94" w14:paraId="3490B111" w14:textId="77777777" w:rsidTr="009A52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16D8A711" w14:textId="77777777" w:rsidR="00DE5B91" w:rsidRPr="00406B94" w:rsidRDefault="00DE5B91" w:rsidP="005D7527">
            <w:pPr>
              <w:pStyle w:val="TabText2"/>
              <w:rPr>
                <w:lang w:val="en-GB"/>
              </w:rPr>
            </w:pPr>
          </w:p>
        </w:tc>
        <w:tc>
          <w:tcPr>
            <w:tcW w:w="1923" w:type="dxa"/>
          </w:tcPr>
          <w:p w14:paraId="108DF538" w14:textId="77777777" w:rsidR="00DE5B91" w:rsidRPr="00406B94" w:rsidRDefault="00DE5B91" w:rsidP="005D7527">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3" w:type="dxa"/>
          </w:tcPr>
          <w:p w14:paraId="3105281B" w14:textId="77777777" w:rsidR="00DE5B91" w:rsidRPr="00406B94" w:rsidRDefault="00DE5B91" w:rsidP="005D7527">
            <w:pPr>
              <w:pStyle w:val="TabText2"/>
              <w:rPr>
                <w:lang w:val="en-GB"/>
              </w:rPr>
            </w:pPr>
          </w:p>
        </w:tc>
        <w:tc>
          <w:tcPr>
            <w:tcW w:w="1923" w:type="dxa"/>
          </w:tcPr>
          <w:p w14:paraId="2DE06794" w14:textId="77777777" w:rsidR="00DE5B91" w:rsidRPr="00406B94" w:rsidRDefault="00DE5B91" w:rsidP="005D7527">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14F27574" w14:textId="77777777" w:rsidR="00DE5B91" w:rsidRPr="00406B94" w:rsidRDefault="00DE5B91" w:rsidP="005D7527">
            <w:pPr>
              <w:pStyle w:val="TabText2"/>
              <w:rPr>
                <w:lang w:val="en-GB"/>
              </w:rPr>
            </w:pPr>
          </w:p>
        </w:tc>
      </w:tr>
    </w:tbl>
    <w:p w14:paraId="2DE5AF6B" w14:textId="77777777" w:rsidR="00DE5B91" w:rsidRPr="00406B94" w:rsidRDefault="00DE5B91" w:rsidP="0046371A">
      <w:pPr>
        <w:pStyle w:val="Caption"/>
      </w:pPr>
      <w:bookmarkStart w:id="100" w:name="_Toc535423397"/>
      <w:bookmarkStart w:id="101" w:name="_Toc41932880"/>
      <w:r w:rsidRPr="00406B94">
        <w:t>Table</w:t>
      </w:r>
      <w:r w:rsidR="00F8004C" w:rsidRPr="00406B94">
        <w:t> </w:t>
      </w:r>
      <w:r w:rsidR="003A5B50">
        <w:rPr>
          <w:noProof/>
        </w:rPr>
        <w:fldChar w:fldCharType="begin"/>
      </w:r>
      <w:r w:rsidR="003A5B50">
        <w:rPr>
          <w:noProof/>
        </w:rPr>
        <w:instrText xml:space="preserve"> SEQ Table \* ARABIC </w:instrText>
      </w:r>
      <w:r w:rsidR="003A5B50">
        <w:rPr>
          <w:noProof/>
        </w:rPr>
        <w:fldChar w:fldCharType="separate"/>
      </w:r>
      <w:r w:rsidR="00AD5A06">
        <w:rPr>
          <w:noProof/>
        </w:rPr>
        <w:t>6</w:t>
      </w:r>
      <w:r w:rsidR="003A5B50">
        <w:rPr>
          <w:noProof/>
        </w:rPr>
        <w:fldChar w:fldCharType="end"/>
      </w:r>
      <w:r w:rsidRPr="00406B94">
        <w:t>: Table_3</w:t>
      </w:r>
      <w:bookmarkEnd w:id="100"/>
      <w:r w:rsidR="005F6D3D">
        <w:t xml:space="preserve"> style</w:t>
      </w:r>
      <w:bookmarkEnd w:id="101"/>
    </w:p>
    <w:tbl>
      <w:tblPr>
        <w:tblStyle w:val="Table4"/>
        <w:tblW w:w="0" w:type="auto"/>
        <w:tblLook w:val="01E0" w:firstRow="1" w:lastRow="1" w:firstColumn="1" w:lastColumn="1" w:noHBand="0" w:noVBand="0"/>
      </w:tblPr>
      <w:tblGrid>
        <w:gridCol w:w="1925"/>
        <w:gridCol w:w="1925"/>
        <w:gridCol w:w="1926"/>
        <w:gridCol w:w="1926"/>
        <w:gridCol w:w="1926"/>
      </w:tblGrid>
      <w:tr w:rsidR="00DE5B91" w:rsidRPr="00406B94" w14:paraId="65E4BC38" w14:textId="77777777" w:rsidTr="007E6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5F877855" w14:textId="77777777" w:rsidR="00DE5B91" w:rsidRPr="00406B94" w:rsidRDefault="00DE03BA" w:rsidP="00DE03BA">
            <w:pPr>
              <w:pStyle w:val="TabHeader2"/>
              <w:rPr>
                <w:lang w:val="en-GB"/>
              </w:rPr>
            </w:pPr>
            <w:r>
              <w:rPr>
                <w:lang w:val="en-GB"/>
              </w:rPr>
              <w:t>TabHeader2</w:t>
            </w:r>
          </w:p>
        </w:tc>
        <w:tc>
          <w:tcPr>
            <w:tcW w:w="1926" w:type="dxa"/>
            <w:noWrap/>
          </w:tcPr>
          <w:p w14:paraId="6B203443" w14:textId="77777777" w:rsidR="00DE5B91" w:rsidRPr="00406B94" w:rsidRDefault="00DE5B91" w:rsidP="00DE03BA">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4D81D0F2" w14:textId="77777777" w:rsidR="00DE5B91" w:rsidRPr="00406B94" w:rsidRDefault="00DE5B91" w:rsidP="00DE03BA">
            <w:pPr>
              <w:pStyle w:val="TabHeader2"/>
              <w:rPr>
                <w:lang w:val="en-GB"/>
              </w:rPr>
            </w:pPr>
          </w:p>
        </w:tc>
        <w:tc>
          <w:tcPr>
            <w:tcW w:w="1927" w:type="dxa"/>
            <w:noWrap/>
          </w:tcPr>
          <w:p w14:paraId="0839AF41" w14:textId="77777777" w:rsidR="00DE5B91" w:rsidRPr="00406B94" w:rsidRDefault="00DE5B91" w:rsidP="00DE03BA">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28051433" w14:textId="77777777" w:rsidR="00DE5B91" w:rsidRPr="00406B94" w:rsidRDefault="00DE5B91" w:rsidP="00DE03BA">
            <w:pPr>
              <w:pStyle w:val="TabHeader2"/>
              <w:rPr>
                <w:lang w:val="en-GB"/>
              </w:rPr>
            </w:pPr>
          </w:p>
        </w:tc>
      </w:tr>
      <w:tr w:rsidR="00DE5B91" w:rsidRPr="00406B94" w14:paraId="7346D6C2" w14:textId="77777777" w:rsidTr="007E6617">
        <w:tc>
          <w:tcPr>
            <w:cnfStyle w:val="001000000000" w:firstRow="0" w:lastRow="0" w:firstColumn="1" w:lastColumn="0" w:oddVBand="0" w:evenVBand="0" w:oddHBand="0" w:evenHBand="0" w:firstRowFirstColumn="0" w:firstRowLastColumn="0" w:lastRowFirstColumn="0" w:lastRowLastColumn="0"/>
            <w:tcW w:w="1925" w:type="dxa"/>
            <w:noWrap/>
          </w:tcPr>
          <w:p w14:paraId="1315AC6E" w14:textId="77777777" w:rsidR="00DE5B91" w:rsidRPr="00406B94" w:rsidRDefault="00DE03BA" w:rsidP="00DE03BA">
            <w:pPr>
              <w:pStyle w:val="TabText2"/>
              <w:rPr>
                <w:lang w:val="en-GB"/>
              </w:rPr>
            </w:pPr>
            <w:r>
              <w:rPr>
                <w:lang w:val="en-GB"/>
              </w:rPr>
              <w:t>TabText2</w:t>
            </w:r>
          </w:p>
        </w:tc>
        <w:tc>
          <w:tcPr>
            <w:tcW w:w="1926" w:type="dxa"/>
            <w:noWrap/>
          </w:tcPr>
          <w:p w14:paraId="4184A3A5" w14:textId="77777777" w:rsidR="00DE5B91" w:rsidRPr="00406B94" w:rsidRDefault="00DE5B91" w:rsidP="00DE03BA">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1886C6D0" w14:textId="77777777" w:rsidR="00DE5B91" w:rsidRPr="00406B94" w:rsidRDefault="00DE5B91" w:rsidP="00DE03BA">
            <w:pPr>
              <w:pStyle w:val="TabText2"/>
              <w:rPr>
                <w:lang w:val="en-GB"/>
              </w:rPr>
            </w:pPr>
          </w:p>
        </w:tc>
        <w:tc>
          <w:tcPr>
            <w:tcW w:w="1927" w:type="dxa"/>
            <w:noWrap/>
          </w:tcPr>
          <w:p w14:paraId="0585D330" w14:textId="77777777" w:rsidR="00DE5B91" w:rsidRPr="00406B94" w:rsidRDefault="00DE5B91" w:rsidP="00DE03BA">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7A037FB2" w14:textId="77777777" w:rsidR="00DE5B91" w:rsidRPr="00406B94" w:rsidRDefault="00DE5B91" w:rsidP="00DE03BA">
            <w:pPr>
              <w:pStyle w:val="TabText2"/>
              <w:rPr>
                <w:lang w:val="en-GB"/>
              </w:rPr>
            </w:pPr>
          </w:p>
        </w:tc>
      </w:tr>
      <w:tr w:rsidR="00DE5B91" w:rsidRPr="00406B94" w14:paraId="6AC02D9C" w14:textId="77777777" w:rsidTr="007E66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7FA9BD7E" w14:textId="77777777" w:rsidR="00DE5B91" w:rsidRPr="00406B94" w:rsidRDefault="00DE5B91" w:rsidP="00DE03BA">
            <w:pPr>
              <w:pStyle w:val="TabText2"/>
              <w:rPr>
                <w:lang w:val="en-GB"/>
              </w:rPr>
            </w:pPr>
          </w:p>
        </w:tc>
        <w:tc>
          <w:tcPr>
            <w:tcW w:w="1926" w:type="dxa"/>
            <w:noWrap/>
          </w:tcPr>
          <w:p w14:paraId="2DD79611" w14:textId="77777777" w:rsidR="00DE5B91" w:rsidRPr="00406B94" w:rsidRDefault="00DE5B91" w:rsidP="00DE03BA">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42A4D76D" w14:textId="77777777" w:rsidR="00DE5B91" w:rsidRPr="00406B94" w:rsidRDefault="00DE5B91" w:rsidP="00DE03BA">
            <w:pPr>
              <w:pStyle w:val="TabText2"/>
              <w:rPr>
                <w:lang w:val="en-GB"/>
              </w:rPr>
            </w:pPr>
          </w:p>
        </w:tc>
        <w:tc>
          <w:tcPr>
            <w:tcW w:w="1927" w:type="dxa"/>
            <w:noWrap/>
          </w:tcPr>
          <w:p w14:paraId="48E954DA" w14:textId="77777777" w:rsidR="00DE5B91" w:rsidRPr="00406B94" w:rsidRDefault="00DE5B91" w:rsidP="00DE03BA">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3A690A62" w14:textId="77777777" w:rsidR="00DE5B91" w:rsidRPr="00406B94" w:rsidRDefault="00DE5B91" w:rsidP="00DE03BA">
            <w:pPr>
              <w:pStyle w:val="TabText2"/>
              <w:rPr>
                <w:lang w:val="en-GB"/>
              </w:rPr>
            </w:pPr>
          </w:p>
        </w:tc>
      </w:tr>
      <w:tr w:rsidR="00DE5B91" w:rsidRPr="00406B94" w14:paraId="4AF1DAC2" w14:textId="77777777" w:rsidTr="007E6617">
        <w:tc>
          <w:tcPr>
            <w:cnfStyle w:val="001000000000" w:firstRow="0" w:lastRow="0" w:firstColumn="1" w:lastColumn="0" w:oddVBand="0" w:evenVBand="0" w:oddHBand="0" w:evenHBand="0" w:firstRowFirstColumn="0" w:firstRowLastColumn="0" w:lastRowFirstColumn="0" w:lastRowLastColumn="0"/>
            <w:tcW w:w="1925" w:type="dxa"/>
            <w:noWrap/>
          </w:tcPr>
          <w:p w14:paraId="69A2BBF8" w14:textId="77777777" w:rsidR="00DE5B91" w:rsidRPr="00406B94" w:rsidRDefault="00DE5B91" w:rsidP="00DE03BA">
            <w:pPr>
              <w:pStyle w:val="TabText2"/>
              <w:rPr>
                <w:lang w:val="en-GB"/>
              </w:rPr>
            </w:pPr>
          </w:p>
        </w:tc>
        <w:tc>
          <w:tcPr>
            <w:tcW w:w="1926" w:type="dxa"/>
            <w:noWrap/>
          </w:tcPr>
          <w:p w14:paraId="2312146E" w14:textId="77777777" w:rsidR="00DE5B91" w:rsidRPr="00406B94" w:rsidRDefault="00DE5B91" w:rsidP="00DE03BA">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07A672B1" w14:textId="77777777" w:rsidR="00DE5B91" w:rsidRPr="00406B94" w:rsidRDefault="00DE5B91" w:rsidP="00DE03BA">
            <w:pPr>
              <w:pStyle w:val="TabText2"/>
              <w:rPr>
                <w:lang w:val="en-GB"/>
              </w:rPr>
            </w:pPr>
          </w:p>
        </w:tc>
        <w:tc>
          <w:tcPr>
            <w:tcW w:w="1927" w:type="dxa"/>
            <w:noWrap/>
          </w:tcPr>
          <w:p w14:paraId="178AA2A8" w14:textId="77777777" w:rsidR="00DE5B91" w:rsidRPr="00406B94" w:rsidRDefault="00DE5B91" w:rsidP="00DE03BA">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3C8EBCE8" w14:textId="77777777" w:rsidR="00DE5B91" w:rsidRPr="00406B94" w:rsidRDefault="00DE5B91" w:rsidP="00DE03BA">
            <w:pPr>
              <w:pStyle w:val="TabText2"/>
              <w:rPr>
                <w:lang w:val="en-GB"/>
              </w:rPr>
            </w:pPr>
          </w:p>
        </w:tc>
      </w:tr>
      <w:tr w:rsidR="00DE5B91" w:rsidRPr="00406B94" w14:paraId="5229359C" w14:textId="77777777" w:rsidTr="007E661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3B623372" w14:textId="77777777" w:rsidR="00DE5B91" w:rsidRPr="00406B94" w:rsidRDefault="00DE5B91" w:rsidP="00DE03BA">
            <w:pPr>
              <w:pStyle w:val="TabText2"/>
              <w:rPr>
                <w:lang w:val="en-GB"/>
              </w:rPr>
            </w:pPr>
          </w:p>
        </w:tc>
        <w:tc>
          <w:tcPr>
            <w:tcW w:w="1926" w:type="dxa"/>
            <w:noWrap/>
          </w:tcPr>
          <w:p w14:paraId="415C76A1" w14:textId="77777777" w:rsidR="00DE5B91" w:rsidRPr="00406B94" w:rsidRDefault="00DE5B91" w:rsidP="00DE03BA">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133FCCA4" w14:textId="77777777" w:rsidR="00DE5B91" w:rsidRPr="00406B94" w:rsidRDefault="00DE5B91" w:rsidP="00DE03BA">
            <w:pPr>
              <w:pStyle w:val="TabText2"/>
              <w:rPr>
                <w:lang w:val="en-GB"/>
              </w:rPr>
            </w:pPr>
          </w:p>
        </w:tc>
        <w:tc>
          <w:tcPr>
            <w:tcW w:w="1927" w:type="dxa"/>
            <w:noWrap/>
          </w:tcPr>
          <w:p w14:paraId="119A745E" w14:textId="77777777" w:rsidR="00DE5B91" w:rsidRPr="00406B94" w:rsidRDefault="00DE5B91" w:rsidP="00DE03BA">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6D6EE3E2" w14:textId="77777777" w:rsidR="00DE5B91" w:rsidRPr="00406B94" w:rsidRDefault="00DE5B91" w:rsidP="00DE03BA">
            <w:pPr>
              <w:pStyle w:val="TabText2"/>
              <w:rPr>
                <w:lang w:val="en-GB"/>
              </w:rPr>
            </w:pPr>
          </w:p>
        </w:tc>
      </w:tr>
    </w:tbl>
    <w:p w14:paraId="11FA79B7" w14:textId="77777777" w:rsidR="00DE5B91" w:rsidRDefault="00DE5B91" w:rsidP="0046371A">
      <w:pPr>
        <w:pStyle w:val="Caption"/>
      </w:pPr>
      <w:bookmarkStart w:id="102" w:name="_Toc535423398"/>
      <w:bookmarkStart w:id="103" w:name="_Toc41932881"/>
      <w:r w:rsidRPr="00406B94">
        <w:t>Table</w:t>
      </w:r>
      <w:r w:rsidR="00F8004C" w:rsidRPr="00406B94">
        <w:t> </w:t>
      </w:r>
      <w:r w:rsidR="003A5B50">
        <w:rPr>
          <w:noProof/>
        </w:rPr>
        <w:fldChar w:fldCharType="begin"/>
      </w:r>
      <w:r w:rsidR="003A5B50">
        <w:rPr>
          <w:noProof/>
        </w:rPr>
        <w:instrText xml:space="preserve"> SEQ Table \* ARABIC </w:instrText>
      </w:r>
      <w:r w:rsidR="003A5B50">
        <w:rPr>
          <w:noProof/>
        </w:rPr>
        <w:fldChar w:fldCharType="separate"/>
      </w:r>
      <w:r w:rsidR="00AD5A06">
        <w:rPr>
          <w:noProof/>
        </w:rPr>
        <w:t>7</w:t>
      </w:r>
      <w:r w:rsidR="003A5B50">
        <w:rPr>
          <w:noProof/>
        </w:rPr>
        <w:fldChar w:fldCharType="end"/>
      </w:r>
      <w:r w:rsidRPr="00406B94">
        <w:t>: Table_4</w:t>
      </w:r>
      <w:bookmarkEnd w:id="102"/>
      <w:r w:rsidR="005F6D3D">
        <w:t xml:space="preserve"> style</w:t>
      </w:r>
      <w:bookmarkEnd w:id="103"/>
    </w:p>
    <w:tbl>
      <w:tblPr>
        <w:tblStyle w:val="Table5"/>
        <w:tblW w:w="0" w:type="auto"/>
        <w:tblLook w:val="01E0" w:firstRow="1" w:lastRow="1" w:firstColumn="1" w:lastColumn="1" w:noHBand="0" w:noVBand="0"/>
      </w:tblPr>
      <w:tblGrid>
        <w:gridCol w:w="1936"/>
        <w:gridCol w:w="1923"/>
        <w:gridCol w:w="1923"/>
        <w:gridCol w:w="1923"/>
        <w:gridCol w:w="1923"/>
      </w:tblGrid>
      <w:tr w:rsidR="00B3418F" w:rsidRPr="00406B94" w14:paraId="76C09B68" w14:textId="77777777" w:rsidTr="005F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11C255D" w14:textId="77777777" w:rsidR="00B3418F" w:rsidRPr="00406B94" w:rsidRDefault="00B3418F" w:rsidP="007E6617">
            <w:pPr>
              <w:pStyle w:val="TabHeader2"/>
              <w:rPr>
                <w:lang w:val="en-GB"/>
              </w:rPr>
            </w:pPr>
            <w:r w:rsidRPr="00406B94">
              <w:rPr>
                <w:lang w:val="en-GB"/>
              </w:rPr>
              <w:t>Tab</w:t>
            </w:r>
            <w:r w:rsidR="00DE03BA">
              <w:rPr>
                <w:lang w:val="en-GB"/>
              </w:rPr>
              <w:t>Header</w:t>
            </w:r>
            <w:r w:rsidRPr="00406B94">
              <w:rPr>
                <w:lang w:val="en-GB"/>
              </w:rPr>
              <w:t>2</w:t>
            </w:r>
          </w:p>
        </w:tc>
        <w:tc>
          <w:tcPr>
            <w:tcW w:w="1923" w:type="dxa"/>
          </w:tcPr>
          <w:p w14:paraId="3FD2505B" w14:textId="77777777" w:rsidR="00B3418F" w:rsidRPr="00406B94" w:rsidRDefault="00B3418F" w:rsidP="007E6617">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3" w:type="dxa"/>
          </w:tcPr>
          <w:p w14:paraId="0261784C" w14:textId="77777777" w:rsidR="00B3418F" w:rsidRPr="00406B94" w:rsidRDefault="00B3418F" w:rsidP="007E6617">
            <w:pPr>
              <w:pStyle w:val="TabHeader2"/>
              <w:rPr>
                <w:lang w:val="en-GB"/>
              </w:rPr>
            </w:pPr>
          </w:p>
        </w:tc>
        <w:tc>
          <w:tcPr>
            <w:tcW w:w="1923" w:type="dxa"/>
          </w:tcPr>
          <w:p w14:paraId="7050A8CA" w14:textId="77777777" w:rsidR="00B3418F" w:rsidRPr="00406B94" w:rsidRDefault="00B3418F" w:rsidP="007E6617">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61683B87" w14:textId="77777777" w:rsidR="00B3418F" w:rsidRPr="00406B94" w:rsidRDefault="00B3418F" w:rsidP="007E6617">
            <w:pPr>
              <w:pStyle w:val="TabHeader2"/>
              <w:rPr>
                <w:lang w:val="en-GB"/>
              </w:rPr>
            </w:pPr>
          </w:p>
        </w:tc>
      </w:tr>
      <w:tr w:rsidR="00B3418F" w:rsidRPr="00406B94" w14:paraId="43A539D1" w14:textId="77777777" w:rsidTr="005F6D3D">
        <w:tc>
          <w:tcPr>
            <w:cnfStyle w:val="001000000000" w:firstRow="0" w:lastRow="0" w:firstColumn="1" w:lastColumn="0" w:oddVBand="0" w:evenVBand="0" w:oddHBand="0" w:evenHBand="0" w:firstRowFirstColumn="0" w:firstRowLastColumn="0" w:lastRowFirstColumn="0" w:lastRowLastColumn="0"/>
            <w:tcW w:w="1936" w:type="dxa"/>
          </w:tcPr>
          <w:p w14:paraId="5616DE2A" w14:textId="77777777" w:rsidR="00B3418F" w:rsidRPr="00406B94" w:rsidRDefault="00B3418F" w:rsidP="007E6617">
            <w:pPr>
              <w:pStyle w:val="TabText2"/>
              <w:rPr>
                <w:lang w:val="en-GB"/>
              </w:rPr>
            </w:pPr>
            <w:r w:rsidRPr="00406B94">
              <w:rPr>
                <w:lang w:val="en-GB"/>
              </w:rPr>
              <w:t>TabText2</w:t>
            </w:r>
          </w:p>
        </w:tc>
        <w:tc>
          <w:tcPr>
            <w:tcW w:w="1923" w:type="dxa"/>
          </w:tcPr>
          <w:p w14:paraId="4655D4FD" w14:textId="77777777" w:rsidR="00B3418F" w:rsidRPr="00406B94" w:rsidRDefault="00B3418F" w:rsidP="007E6617">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3" w:type="dxa"/>
          </w:tcPr>
          <w:p w14:paraId="65D8BEAE" w14:textId="77777777" w:rsidR="00B3418F" w:rsidRPr="00406B94" w:rsidRDefault="00B3418F" w:rsidP="007E6617">
            <w:pPr>
              <w:pStyle w:val="TabText2"/>
              <w:rPr>
                <w:lang w:val="en-GB"/>
              </w:rPr>
            </w:pPr>
          </w:p>
        </w:tc>
        <w:tc>
          <w:tcPr>
            <w:tcW w:w="1923" w:type="dxa"/>
          </w:tcPr>
          <w:p w14:paraId="47181212" w14:textId="77777777" w:rsidR="00B3418F" w:rsidRPr="00406B94" w:rsidRDefault="00B3418F" w:rsidP="007E6617">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017A15DC" w14:textId="77777777" w:rsidR="00B3418F" w:rsidRPr="00406B94" w:rsidRDefault="00B3418F" w:rsidP="007E6617">
            <w:pPr>
              <w:pStyle w:val="TabText2"/>
              <w:rPr>
                <w:lang w:val="en-GB"/>
              </w:rPr>
            </w:pPr>
          </w:p>
        </w:tc>
      </w:tr>
      <w:tr w:rsidR="00B3418F" w:rsidRPr="00406B94" w14:paraId="480EEF5B" w14:textId="77777777" w:rsidTr="005F6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34A7D6CD" w14:textId="77777777" w:rsidR="00B3418F" w:rsidRPr="00406B94" w:rsidRDefault="00B3418F" w:rsidP="007E6617">
            <w:pPr>
              <w:pStyle w:val="TabText2"/>
              <w:rPr>
                <w:lang w:val="en-GB"/>
              </w:rPr>
            </w:pPr>
          </w:p>
        </w:tc>
        <w:tc>
          <w:tcPr>
            <w:tcW w:w="1923" w:type="dxa"/>
          </w:tcPr>
          <w:p w14:paraId="25E84D8B" w14:textId="77777777" w:rsidR="00B3418F" w:rsidRPr="00406B94" w:rsidRDefault="00B3418F" w:rsidP="007E6617">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3" w:type="dxa"/>
          </w:tcPr>
          <w:p w14:paraId="5BF38385" w14:textId="77777777" w:rsidR="00B3418F" w:rsidRPr="00406B94" w:rsidRDefault="00B3418F" w:rsidP="007E6617">
            <w:pPr>
              <w:pStyle w:val="TabText2"/>
              <w:rPr>
                <w:lang w:val="en-GB"/>
              </w:rPr>
            </w:pPr>
          </w:p>
        </w:tc>
        <w:tc>
          <w:tcPr>
            <w:tcW w:w="1923" w:type="dxa"/>
          </w:tcPr>
          <w:p w14:paraId="28095DBC" w14:textId="77777777" w:rsidR="00B3418F" w:rsidRPr="00406B94" w:rsidRDefault="00B3418F" w:rsidP="007E6617">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0A5DB5AA" w14:textId="77777777" w:rsidR="00B3418F" w:rsidRPr="00406B94" w:rsidRDefault="00B3418F" w:rsidP="007E6617">
            <w:pPr>
              <w:pStyle w:val="TabText2"/>
              <w:rPr>
                <w:lang w:val="en-GB"/>
              </w:rPr>
            </w:pPr>
          </w:p>
        </w:tc>
      </w:tr>
      <w:tr w:rsidR="00B3418F" w:rsidRPr="00406B94" w14:paraId="531ED432" w14:textId="77777777" w:rsidTr="005F6D3D">
        <w:tc>
          <w:tcPr>
            <w:cnfStyle w:val="001000000000" w:firstRow="0" w:lastRow="0" w:firstColumn="1" w:lastColumn="0" w:oddVBand="0" w:evenVBand="0" w:oddHBand="0" w:evenHBand="0" w:firstRowFirstColumn="0" w:firstRowLastColumn="0" w:lastRowFirstColumn="0" w:lastRowLastColumn="0"/>
            <w:tcW w:w="1936" w:type="dxa"/>
          </w:tcPr>
          <w:p w14:paraId="00016388" w14:textId="77777777" w:rsidR="00B3418F" w:rsidRPr="00406B94" w:rsidRDefault="00B3418F" w:rsidP="007E6617">
            <w:pPr>
              <w:pStyle w:val="TabText2"/>
              <w:rPr>
                <w:lang w:val="en-GB"/>
              </w:rPr>
            </w:pPr>
          </w:p>
        </w:tc>
        <w:tc>
          <w:tcPr>
            <w:tcW w:w="1923" w:type="dxa"/>
          </w:tcPr>
          <w:p w14:paraId="50541A58" w14:textId="77777777" w:rsidR="00B3418F" w:rsidRPr="00406B94" w:rsidRDefault="00B3418F" w:rsidP="007E6617">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458375D1" w14:textId="77777777" w:rsidR="00B3418F" w:rsidRPr="00406B94" w:rsidRDefault="00B3418F" w:rsidP="007E6617">
            <w:pPr>
              <w:pStyle w:val="TabText2"/>
              <w:rPr>
                <w:lang w:val="en-GB"/>
              </w:rPr>
            </w:pPr>
          </w:p>
        </w:tc>
        <w:tc>
          <w:tcPr>
            <w:tcW w:w="1923" w:type="dxa"/>
          </w:tcPr>
          <w:p w14:paraId="5F4B9E14" w14:textId="77777777" w:rsidR="00B3418F" w:rsidRPr="00406B94" w:rsidRDefault="00B3418F" w:rsidP="007E6617">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72FC4638" w14:textId="77777777" w:rsidR="00B3418F" w:rsidRPr="00406B94" w:rsidRDefault="00B3418F" w:rsidP="007E6617">
            <w:pPr>
              <w:pStyle w:val="TabText2"/>
              <w:rPr>
                <w:lang w:val="en-GB"/>
              </w:rPr>
            </w:pPr>
          </w:p>
        </w:tc>
      </w:tr>
      <w:tr w:rsidR="00B3418F" w:rsidRPr="00406B94" w14:paraId="23D21E39" w14:textId="77777777" w:rsidTr="005F6D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60BF53C2" w14:textId="77777777" w:rsidR="00B3418F" w:rsidRPr="00406B94" w:rsidRDefault="00B3418F" w:rsidP="007E6617">
            <w:pPr>
              <w:pStyle w:val="TabText2"/>
              <w:rPr>
                <w:lang w:val="en-GB"/>
              </w:rPr>
            </w:pPr>
          </w:p>
        </w:tc>
        <w:tc>
          <w:tcPr>
            <w:tcW w:w="1923" w:type="dxa"/>
          </w:tcPr>
          <w:p w14:paraId="26FD3243" w14:textId="77777777" w:rsidR="00B3418F" w:rsidRPr="00406B94" w:rsidRDefault="00B3418F" w:rsidP="007E6617">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3" w:type="dxa"/>
          </w:tcPr>
          <w:p w14:paraId="5A7E06AF" w14:textId="77777777" w:rsidR="00B3418F" w:rsidRPr="00406B94" w:rsidRDefault="00B3418F" w:rsidP="007E6617">
            <w:pPr>
              <w:pStyle w:val="TabText2"/>
              <w:rPr>
                <w:lang w:val="en-GB"/>
              </w:rPr>
            </w:pPr>
          </w:p>
        </w:tc>
        <w:tc>
          <w:tcPr>
            <w:tcW w:w="1923" w:type="dxa"/>
          </w:tcPr>
          <w:p w14:paraId="2FD35951" w14:textId="77777777" w:rsidR="00B3418F" w:rsidRPr="00406B94" w:rsidRDefault="00B3418F" w:rsidP="007E6617">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3" w:type="dxa"/>
          </w:tcPr>
          <w:p w14:paraId="5A1647EC" w14:textId="77777777" w:rsidR="00B3418F" w:rsidRPr="00406B94" w:rsidRDefault="00B3418F" w:rsidP="007E6617">
            <w:pPr>
              <w:pStyle w:val="TabText2"/>
              <w:rPr>
                <w:lang w:val="en-GB"/>
              </w:rPr>
            </w:pPr>
          </w:p>
        </w:tc>
      </w:tr>
    </w:tbl>
    <w:p w14:paraId="4EDE435A" w14:textId="77777777" w:rsidR="00B3418F" w:rsidRPr="00406B94" w:rsidRDefault="00B3418F" w:rsidP="00B3418F">
      <w:pPr>
        <w:pStyle w:val="Caption"/>
      </w:pPr>
      <w:bookmarkStart w:id="104" w:name="_Toc41932882"/>
      <w:r w:rsidRPr="00406B94">
        <w:t>Table </w:t>
      </w:r>
      <w:r>
        <w:rPr>
          <w:noProof/>
        </w:rPr>
        <w:fldChar w:fldCharType="begin"/>
      </w:r>
      <w:r>
        <w:rPr>
          <w:noProof/>
        </w:rPr>
        <w:instrText xml:space="preserve"> SEQ Table \* ARABIC </w:instrText>
      </w:r>
      <w:r>
        <w:rPr>
          <w:noProof/>
        </w:rPr>
        <w:fldChar w:fldCharType="separate"/>
      </w:r>
      <w:r w:rsidR="00AD5A06">
        <w:rPr>
          <w:noProof/>
        </w:rPr>
        <w:t>8</w:t>
      </w:r>
      <w:r>
        <w:rPr>
          <w:noProof/>
        </w:rPr>
        <w:fldChar w:fldCharType="end"/>
      </w:r>
      <w:r w:rsidRPr="00406B94">
        <w:t>: Table_</w:t>
      </w:r>
      <w:r w:rsidR="005F6D3D">
        <w:t>5 style</w:t>
      </w:r>
      <w:bookmarkEnd w:id="104"/>
    </w:p>
    <w:tbl>
      <w:tblPr>
        <w:tblStyle w:val="Table6"/>
        <w:tblW w:w="0" w:type="auto"/>
        <w:tblLook w:val="01E0" w:firstRow="1" w:lastRow="1" w:firstColumn="1" w:lastColumn="1" w:noHBand="0" w:noVBand="0"/>
      </w:tblPr>
      <w:tblGrid>
        <w:gridCol w:w="1925"/>
        <w:gridCol w:w="1925"/>
        <w:gridCol w:w="1926"/>
        <w:gridCol w:w="1926"/>
        <w:gridCol w:w="1926"/>
      </w:tblGrid>
      <w:tr w:rsidR="00B3418F" w:rsidRPr="00406B94" w14:paraId="1F0E0118" w14:textId="77777777" w:rsidTr="005F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3FCABAF2" w14:textId="77777777" w:rsidR="00B3418F" w:rsidRPr="00406B94" w:rsidRDefault="005F6D3D" w:rsidP="005F6D3D">
            <w:pPr>
              <w:pStyle w:val="TabHeader2"/>
              <w:rPr>
                <w:lang w:val="en-GB"/>
              </w:rPr>
            </w:pPr>
            <w:r>
              <w:rPr>
                <w:lang w:val="en-GB"/>
              </w:rPr>
              <w:t>TabHeader2</w:t>
            </w:r>
          </w:p>
        </w:tc>
        <w:tc>
          <w:tcPr>
            <w:tcW w:w="1926" w:type="dxa"/>
            <w:noWrap/>
          </w:tcPr>
          <w:p w14:paraId="5F72BB4A" w14:textId="77777777" w:rsidR="00B3418F" w:rsidRPr="00406B94" w:rsidRDefault="00B3418F" w:rsidP="005F6D3D">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4F87FCDE" w14:textId="77777777" w:rsidR="00B3418F" w:rsidRPr="00406B94" w:rsidRDefault="00B3418F" w:rsidP="005F6D3D">
            <w:pPr>
              <w:pStyle w:val="TabHeader2"/>
              <w:rPr>
                <w:lang w:val="en-GB"/>
              </w:rPr>
            </w:pPr>
          </w:p>
        </w:tc>
        <w:tc>
          <w:tcPr>
            <w:tcW w:w="1927" w:type="dxa"/>
            <w:noWrap/>
          </w:tcPr>
          <w:p w14:paraId="2EFCBB93" w14:textId="77777777" w:rsidR="00B3418F" w:rsidRPr="00406B94" w:rsidRDefault="00B3418F" w:rsidP="005F6D3D">
            <w:pPr>
              <w:pStyle w:val="TabHeader2"/>
              <w:cnfStyle w:val="100000000000" w:firstRow="1"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30B4B199" w14:textId="77777777" w:rsidR="00B3418F" w:rsidRPr="00406B94" w:rsidRDefault="00B3418F" w:rsidP="005F6D3D">
            <w:pPr>
              <w:pStyle w:val="TabHeader2"/>
              <w:rPr>
                <w:lang w:val="en-GB"/>
              </w:rPr>
            </w:pPr>
          </w:p>
        </w:tc>
      </w:tr>
      <w:tr w:rsidR="00B3418F" w:rsidRPr="00406B94" w14:paraId="49496F25" w14:textId="77777777" w:rsidTr="005F6D3D">
        <w:tc>
          <w:tcPr>
            <w:cnfStyle w:val="001000000000" w:firstRow="0" w:lastRow="0" w:firstColumn="1" w:lastColumn="0" w:oddVBand="0" w:evenVBand="0" w:oddHBand="0" w:evenHBand="0" w:firstRowFirstColumn="0" w:firstRowLastColumn="0" w:lastRowFirstColumn="0" w:lastRowLastColumn="0"/>
            <w:tcW w:w="1925" w:type="dxa"/>
            <w:noWrap/>
          </w:tcPr>
          <w:p w14:paraId="774CA645" w14:textId="77777777" w:rsidR="00B3418F" w:rsidRPr="00406B94" w:rsidRDefault="005F6D3D" w:rsidP="005F6D3D">
            <w:pPr>
              <w:pStyle w:val="TabText2"/>
              <w:rPr>
                <w:lang w:val="en-GB"/>
              </w:rPr>
            </w:pPr>
            <w:r>
              <w:rPr>
                <w:lang w:val="en-GB"/>
              </w:rPr>
              <w:t>TabText2</w:t>
            </w:r>
          </w:p>
        </w:tc>
        <w:tc>
          <w:tcPr>
            <w:tcW w:w="1926" w:type="dxa"/>
            <w:noWrap/>
          </w:tcPr>
          <w:p w14:paraId="529399E1" w14:textId="77777777" w:rsidR="00B3418F" w:rsidRPr="00406B94" w:rsidRDefault="00B3418F" w:rsidP="005F6D3D">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03832D7A" w14:textId="77777777" w:rsidR="00B3418F" w:rsidRPr="00406B94" w:rsidRDefault="00B3418F" w:rsidP="005F6D3D">
            <w:pPr>
              <w:pStyle w:val="TabText2"/>
              <w:rPr>
                <w:lang w:val="en-GB"/>
              </w:rPr>
            </w:pPr>
          </w:p>
        </w:tc>
        <w:tc>
          <w:tcPr>
            <w:tcW w:w="1927" w:type="dxa"/>
            <w:noWrap/>
          </w:tcPr>
          <w:p w14:paraId="5A74418A" w14:textId="77777777" w:rsidR="00B3418F" w:rsidRPr="00406B94" w:rsidRDefault="00B3418F" w:rsidP="005F6D3D">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39032905" w14:textId="77777777" w:rsidR="00B3418F" w:rsidRPr="00406B94" w:rsidRDefault="00B3418F" w:rsidP="005F6D3D">
            <w:pPr>
              <w:pStyle w:val="TabText2"/>
              <w:rPr>
                <w:lang w:val="en-GB"/>
              </w:rPr>
            </w:pPr>
          </w:p>
        </w:tc>
      </w:tr>
      <w:tr w:rsidR="00B3418F" w:rsidRPr="00406B94" w14:paraId="326986AE" w14:textId="77777777" w:rsidTr="005F6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2139BF7A" w14:textId="77777777" w:rsidR="00B3418F" w:rsidRPr="00406B94" w:rsidRDefault="00B3418F" w:rsidP="005F6D3D">
            <w:pPr>
              <w:pStyle w:val="TabText2"/>
              <w:rPr>
                <w:lang w:val="en-GB"/>
              </w:rPr>
            </w:pPr>
          </w:p>
        </w:tc>
        <w:tc>
          <w:tcPr>
            <w:tcW w:w="1926" w:type="dxa"/>
            <w:noWrap/>
          </w:tcPr>
          <w:p w14:paraId="3F73676A" w14:textId="77777777" w:rsidR="00B3418F" w:rsidRPr="00406B94" w:rsidRDefault="00B3418F" w:rsidP="005F6D3D">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49531AE9" w14:textId="77777777" w:rsidR="00B3418F" w:rsidRPr="00406B94" w:rsidRDefault="00B3418F" w:rsidP="005F6D3D">
            <w:pPr>
              <w:pStyle w:val="TabText2"/>
              <w:rPr>
                <w:lang w:val="en-GB"/>
              </w:rPr>
            </w:pPr>
          </w:p>
        </w:tc>
        <w:tc>
          <w:tcPr>
            <w:tcW w:w="1927" w:type="dxa"/>
            <w:noWrap/>
          </w:tcPr>
          <w:p w14:paraId="143C287A" w14:textId="77777777" w:rsidR="00B3418F" w:rsidRPr="00406B94" w:rsidRDefault="00B3418F" w:rsidP="005F6D3D">
            <w:pPr>
              <w:pStyle w:val="TabText2"/>
              <w:cnfStyle w:val="000000010000" w:firstRow="0" w:lastRow="0" w:firstColumn="0" w:lastColumn="0" w:oddVBand="0" w:evenVBand="0" w:oddHBand="0" w:evenHBand="1"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62E97CE7" w14:textId="77777777" w:rsidR="00B3418F" w:rsidRPr="00406B94" w:rsidRDefault="00B3418F" w:rsidP="005F6D3D">
            <w:pPr>
              <w:pStyle w:val="TabText2"/>
              <w:rPr>
                <w:lang w:val="en-GB"/>
              </w:rPr>
            </w:pPr>
          </w:p>
        </w:tc>
      </w:tr>
      <w:tr w:rsidR="00B3418F" w:rsidRPr="00406B94" w14:paraId="1F278BF5" w14:textId="77777777" w:rsidTr="005F6D3D">
        <w:tc>
          <w:tcPr>
            <w:cnfStyle w:val="001000000000" w:firstRow="0" w:lastRow="0" w:firstColumn="1" w:lastColumn="0" w:oddVBand="0" w:evenVBand="0" w:oddHBand="0" w:evenHBand="0" w:firstRowFirstColumn="0" w:firstRowLastColumn="0" w:lastRowFirstColumn="0" w:lastRowLastColumn="0"/>
            <w:tcW w:w="1925" w:type="dxa"/>
            <w:noWrap/>
          </w:tcPr>
          <w:p w14:paraId="1560961C" w14:textId="77777777" w:rsidR="00B3418F" w:rsidRPr="00406B94" w:rsidRDefault="00B3418F" w:rsidP="005F6D3D">
            <w:pPr>
              <w:pStyle w:val="TabText2"/>
              <w:rPr>
                <w:lang w:val="en-GB"/>
              </w:rPr>
            </w:pPr>
          </w:p>
        </w:tc>
        <w:tc>
          <w:tcPr>
            <w:tcW w:w="1926" w:type="dxa"/>
            <w:noWrap/>
          </w:tcPr>
          <w:p w14:paraId="356B5BEE" w14:textId="77777777" w:rsidR="00B3418F" w:rsidRPr="00406B94" w:rsidRDefault="00B3418F" w:rsidP="005F6D3D">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72B2964B" w14:textId="77777777" w:rsidR="00B3418F" w:rsidRPr="00406B94" w:rsidRDefault="00B3418F" w:rsidP="005F6D3D">
            <w:pPr>
              <w:pStyle w:val="TabText2"/>
              <w:rPr>
                <w:lang w:val="en-GB"/>
              </w:rPr>
            </w:pPr>
          </w:p>
        </w:tc>
        <w:tc>
          <w:tcPr>
            <w:tcW w:w="1927" w:type="dxa"/>
            <w:noWrap/>
          </w:tcPr>
          <w:p w14:paraId="483CBD79" w14:textId="77777777" w:rsidR="00B3418F" w:rsidRPr="00406B94" w:rsidRDefault="00B3418F" w:rsidP="005F6D3D">
            <w:pPr>
              <w:pStyle w:val="TabText2"/>
              <w:cnfStyle w:val="000000000000" w:firstRow="0" w:lastRow="0"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5D3D991B" w14:textId="77777777" w:rsidR="00B3418F" w:rsidRPr="00406B94" w:rsidRDefault="00B3418F" w:rsidP="005F6D3D">
            <w:pPr>
              <w:pStyle w:val="TabText2"/>
              <w:rPr>
                <w:lang w:val="en-GB"/>
              </w:rPr>
            </w:pPr>
          </w:p>
        </w:tc>
      </w:tr>
      <w:tr w:rsidR="00B3418F" w:rsidRPr="00406B94" w14:paraId="5A4C4623" w14:textId="77777777" w:rsidTr="005F6D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4B31061A" w14:textId="77777777" w:rsidR="00B3418F" w:rsidRPr="00406B94" w:rsidRDefault="00B3418F" w:rsidP="005F6D3D">
            <w:pPr>
              <w:pStyle w:val="TabText2"/>
              <w:rPr>
                <w:lang w:val="en-GB"/>
              </w:rPr>
            </w:pPr>
          </w:p>
        </w:tc>
        <w:tc>
          <w:tcPr>
            <w:tcW w:w="1926" w:type="dxa"/>
            <w:noWrap/>
          </w:tcPr>
          <w:p w14:paraId="32C3F3F4" w14:textId="77777777" w:rsidR="00B3418F" w:rsidRPr="00406B94" w:rsidRDefault="00B3418F" w:rsidP="005F6D3D">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001000000" w:firstRow="0" w:lastRow="0" w:firstColumn="0" w:lastColumn="0" w:oddVBand="0" w:evenVBand="1" w:oddHBand="0" w:evenHBand="0" w:firstRowFirstColumn="0" w:firstRowLastColumn="0" w:lastRowFirstColumn="0" w:lastRowLastColumn="0"/>
            <w:tcW w:w="1927" w:type="dxa"/>
            <w:noWrap/>
          </w:tcPr>
          <w:p w14:paraId="2272AFAF" w14:textId="77777777" w:rsidR="00B3418F" w:rsidRPr="00406B94" w:rsidRDefault="00B3418F" w:rsidP="005F6D3D">
            <w:pPr>
              <w:pStyle w:val="TabText2"/>
              <w:rPr>
                <w:lang w:val="en-GB"/>
              </w:rPr>
            </w:pPr>
          </w:p>
        </w:tc>
        <w:tc>
          <w:tcPr>
            <w:tcW w:w="1927" w:type="dxa"/>
            <w:noWrap/>
          </w:tcPr>
          <w:p w14:paraId="24CA9076" w14:textId="77777777" w:rsidR="00B3418F" w:rsidRPr="00406B94" w:rsidRDefault="00B3418F" w:rsidP="005F6D3D">
            <w:pPr>
              <w:pStyle w:val="TabText2"/>
              <w:cnfStyle w:val="010000000000" w:firstRow="0" w:lastRow="1" w:firstColumn="0" w:lastColumn="0" w:oddVBand="0" w:evenVBand="0" w:oddHBand="0" w:evenHBand="0" w:firstRowFirstColumn="0" w:firstRowLastColumn="0" w:lastRowFirstColumn="0" w:lastRowLastColumn="0"/>
              <w:rPr>
                <w:lang w:val="en-GB"/>
              </w:rPr>
            </w:pPr>
          </w:p>
        </w:tc>
        <w:tc>
          <w:tcPr>
            <w:cnfStyle w:val="000100000000" w:firstRow="0" w:lastRow="0" w:firstColumn="0" w:lastColumn="1" w:oddVBand="0" w:evenVBand="0" w:oddHBand="0" w:evenHBand="0" w:firstRowFirstColumn="0" w:firstRowLastColumn="0" w:lastRowFirstColumn="0" w:lastRowLastColumn="0"/>
            <w:tcW w:w="1927" w:type="dxa"/>
            <w:noWrap/>
          </w:tcPr>
          <w:p w14:paraId="0A14C813" w14:textId="77777777" w:rsidR="00B3418F" w:rsidRPr="00406B94" w:rsidRDefault="00B3418F" w:rsidP="005F6D3D">
            <w:pPr>
              <w:pStyle w:val="TabText2"/>
              <w:rPr>
                <w:lang w:val="en-GB"/>
              </w:rPr>
            </w:pPr>
          </w:p>
        </w:tc>
      </w:tr>
    </w:tbl>
    <w:p w14:paraId="3B2B8043" w14:textId="77777777" w:rsidR="00B3418F" w:rsidRDefault="00B3418F" w:rsidP="00B3418F">
      <w:pPr>
        <w:pStyle w:val="Caption"/>
      </w:pPr>
      <w:bookmarkStart w:id="105" w:name="_Toc41932883"/>
      <w:r w:rsidRPr="00406B94">
        <w:t>Table </w:t>
      </w:r>
      <w:r>
        <w:rPr>
          <w:noProof/>
        </w:rPr>
        <w:fldChar w:fldCharType="begin"/>
      </w:r>
      <w:r>
        <w:rPr>
          <w:noProof/>
        </w:rPr>
        <w:instrText xml:space="preserve"> SEQ Table \* ARABIC </w:instrText>
      </w:r>
      <w:r>
        <w:rPr>
          <w:noProof/>
        </w:rPr>
        <w:fldChar w:fldCharType="separate"/>
      </w:r>
      <w:r w:rsidR="00AD5A06">
        <w:rPr>
          <w:noProof/>
        </w:rPr>
        <w:t>9</w:t>
      </w:r>
      <w:r>
        <w:rPr>
          <w:noProof/>
        </w:rPr>
        <w:fldChar w:fldCharType="end"/>
      </w:r>
      <w:r w:rsidRPr="00406B94">
        <w:t>: Table_</w:t>
      </w:r>
      <w:r w:rsidR="005F6D3D">
        <w:t>6 style</w:t>
      </w:r>
      <w:bookmarkEnd w:id="105"/>
    </w:p>
    <w:p w14:paraId="0EE45220" w14:textId="77777777" w:rsidR="00AC1C59" w:rsidRDefault="00AC1C59" w:rsidP="0078240C">
      <w:pPr>
        <w:pStyle w:val="Heading2"/>
      </w:pPr>
      <w:bookmarkStart w:id="106" w:name="_Toc74391869"/>
      <w:bookmarkStart w:id="107" w:name="_Hlk532655521"/>
      <w:r w:rsidRPr="00406B94">
        <w:t>List of styles</w:t>
      </w:r>
      <w:bookmarkEnd w:id="106"/>
    </w:p>
    <w:p w14:paraId="682F498C" w14:textId="77777777" w:rsidR="001450C9" w:rsidRPr="00994577" w:rsidRDefault="001450C9" w:rsidP="001450C9">
      <w:pPr>
        <w:pStyle w:val="BodyOfText"/>
        <w:rPr>
          <w:lang w:val="en-GB"/>
        </w:rPr>
      </w:pPr>
      <w:r w:rsidRPr="00994577">
        <w:rPr>
          <w:lang w:val="en-GB"/>
        </w:rPr>
        <w:t xml:space="preserve">For a full list of styles, </w:t>
      </w:r>
      <w:proofErr w:type="spellStart"/>
      <w:r w:rsidRPr="00994577">
        <w:rPr>
          <w:lang w:val="en-GB"/>
        </w:rPr>
        <w:t>cf</w:t>
      </w:r>
      <w:proofErr w:type="spellEnd"/>
      <w:r w:rsidRPr="00994577">
        <w:rPr>
          <w:lang w:val="en-GB"/>
        </w:rPr>
        <w:t>: "C:\Users\</w:t>
      </w:r>
      <w:r w:rsidR="00AC30B5" w:rsidRPr="00994577">
        <w:rPr>
          <w:i/>
          <w:lang w:val="en-GB"/>
        </w:rPr>
        <w:t>your name</w:t>
      </w:r>
      <w:r w:rsidRPr="00994577">
        <w:rPr>
          <w:lang w:val="en-GB"/>
        </w:rPr>
        <w:t>\AppData\Roaming\Microsoft\Templates\itrust_QM\ITR-StyleSheet.dotx"</w:t>
      </w:r>
    </w:p>
    <w:tbl>
      <w:tblPr>
        <w:tblStyle w:val="TableBLight"/>
        <w:tblW w:w="5000" w:type="pct"/>
        <w:tblLayout w:type="fixed"/>
        <w:tblLook w:val="06A0" w:firstRow="1" w:lastRow="0" w:firstColumn="1" w:lastColumn="0" w:noHBand="1" w:noVBand="1"/>
      </w:tblPr>
      <w:tblGrid>
        <w:gridCol w:w="1697"/>
        <w:gridCol w:w="4109"/>
        <w:gridCol w:w="1134"/>
        <w:gridCol w:w="2688"/>
      </w:tblGrid>
      <w:tr w:rsidR="00A06132" w:rsidRPr="00715884" w14:paraId="7D605F01" w14:textId="77777777" w:rsidTr="00A0613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81" w:type="pct"/>
            <w:noWrap/>
          </w:tcPr>
          <w:p w14:paraId="79257B57" w14:textId="77777777" w:rsidR="00A06132" w:rsidRPr="00715884" w:rsidRDefault="00A06132" w:rsidP="00A06132">
            <w:pPr>
              <w:pStyle w:val="BodyOfText"/>
              <w:rPr>
                <w:lang w:val="en-GB"/>
              </w:rPr>
            </w:pPr>
            <w:bookmarkStart w:id="108" w:name="_Toc454746544"/>
            <w:bookmarkStart w:id="109" w:name="_Toc495379333"/>
            <w:bookmarkStart w:id="110" w:name="_Toc535423400"/>
            <w:r w:rsidRPr="00715884">
              <w:rPr>
                <w:lang w:val="en-GB"/>
              </w:rPr>
              <w:t>Name of Style</w:t>
            </w:r>
          </w:p>
        </w:tc>
        <w:tc>
          <w:tcPr>
            <w:tcW w:w="2134" w:type="pct"/>
            <w:noWrap/>
          </w:tcPr>
          <w:p w14:paraId="2DF99FA2" w14:textId="77777777" w:rsidR="00A06132" w:rsidRPr="00715884" w:rsidRDefault="00A06132" w:rsidP="00A06132">
            <w:pPr>
              <w:pStyle w:val="BodyOfText"/>
              <w:cnfStyle w:val="100000000000" w:firstRow="1" w:lastRow="0" w:firstColumn="0" w:lastColumn="0" w:oddVBand="0" w:evenVBand="0" w:oddHBand="0" w:evenHBand="0" w:firstRowFirstColumn="0" w:firstRowLastColumn="0" w:lastRowFirstColumn="0" w:lastRowLastColumn="0"/>
              <w:rPr>
                <w:lang w:val="en-GB"/>
              </w:rPr>
            </w:pPr>
            <w:r w:rsidRPr="00715884">
              <w:rPr>
                <w:lang w:val="en-GB"/>
              </w:rPr>
              <w:t>Application or example</w:t>
            </w:r>
          </w:p>
        </w:tc>
        <w:tc>
          <w:tcPr>
            <w:tcW w:w="1985" w:type="pct"/>
            <w:gridSpan w:val="2"/>
            <w:noWrap/>
          </w:tcPr>
          <w:p w14:paraId="5C6DDA66" w14:textId="77777777" w:rsidR="00A06132" w:rsidRPr="00715884" w:rsidRDefault="00A06132" w:rsidP="00A06132">
            <w:pPr>
              <w:pStyle w:val="BodyOfText"/>
              <w:cnfStyle w:val="100000000000" w:firstRow="1" w:lastRow="0" w:firstColumn="0" w:lastColumn="0" w:oddVBand="0" w:evenVBand="0" w:oddHBand="0" w:evenHBand="0" w:firstRowFirstColumn="0" w:firstRowLastColumn="0" w:lastRowFirstColumn="0" w:lastRowLastColumn="0"/>
              <w:rPr>
                <w:lang w:val="en-GB"/>
              </w:rPr>
            </w:pPr>
            <w:r w:rsidRPr="00715884">
              <w:rPr>
                <w:lang w:val="en-GB"/>
              </w:rPr>
              <w:t>Use modalities or additional information</w:t>
            </w:r>
          </w:p>
        </w:tc>
      </w:tr>
      <w:tr w:rsidR="00A06132" w:rsidRPr="00715884" w14:paraId="5C211CFD"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noWrap/>
          </w:tcPr>
          <w:p w14:paraId="7529B567" w14:textId="77777777" w:rsidR="00A06132" w:rsidRPr="00715884" w:rsidRDefault="00A06132" w:rsidP="00A06132">
            <w:pPr>
              <w:pStyle w:val="BodyOfText"/>
              <w:rPr>
                <w:lang w:val="en-GB"/>
              </w:rPr>
            </w:pPr>
            <w:r w:rsidRPr="00715884">
              <w:rPr>
                <w:lang w:val="en-GB"/>
              </w:rPr>
              <w:t>Headings</w:t>
            </w:r>
          </w:p>
        </w:tc>
      </w:tr>
      <w:tr w:rsidR="00A06132" w:rsidRPr="00715884" w14:paraId="380CDF08"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7D61F763" w14:textId="77777777" w:rsidR="00A06132" w:rsidRPr="00715884" w:rsidRDefault="00A06132" w:rsidP="00A06132">
            <w:pPr>
              <w:pStyle w:val="BodyOfText"/>
              <w:rPr>
                <w:lang w:val="en-GB"/>
              </w:rPr>
            </w:pPr>
            <w:r w:rsidRPr="00715884">
              <w:rPr>
                <w:lang w:val="en-GB"/>
              </w:rPr>
              <w:t>Heading 1</w:t>
            </w:r>
          </w:p>
        </w:tc>
        <w:tc>
          <w:tcPr>
            <w:tcW w:w="2134" w:type="pct"/>
            <w:noWrap/>
          </w:tcPr>
          <w:p w14:paraId="325C9D3B"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Numbered title with page break before</w:t>
            </w:r>
          </w:p>
        </w:tc>
        <w:tc>
          <w:tcPr>
            <w:tcW w:w="1985" w:type="pct"/>
            <w:gridSpan w:val="2"/>
            <w:noWrap/>
          </w:tcPr>
          <w:p w14:paraId="2608BB79"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Chapter title (level 1)</w:t>
            </w:r>
          </w:p>
        </w:tc>
      </w:tr>
      <w:tr w:rsidR="00A06132" w:rsidRPr="00715884" w14:paraId="6433FE4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0D51A15" w14:textId="77777777" w:rsidR="00A06132" w:rsidRPr="00715884" w:rsidRDefault="00A06132" w:rsidP="00A06132">
            <w:pPr>
              <w:pStyle w:val="BodyOfText"/>
              <w:rPr>
                <w:lang w:val="en-GB"/>
              </w:rPr>
            </w:pPr>
            <w:r w:rsidRPr="00715884">
              <w:rPr>
                <w:lang w:val="en-GB"/>
              </w:rPr>
              <w:t>Heading 2</w:t>
            </w:r>
          </w:p>
        </w:tc>
        <w:tc>
          <w:tcPr>
            <w:tcW w:w="2134" w:type="pct"/>
            <w:noWrap/>
          </w:tcPr>
          <w:p w14:paraId="6A56923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color w:val="00A3E0" w:themeColor="text2"/>
                <w:sz w:val="36"/>
                <w:szCs w:val="26"/>
                <w:lang w:val="en-GB"/>
              </w:rPr>
              <w:t>Section title (level 2)</w:t>
            </w:r>
          </w:p>
        </w:tc>
        <w:tc>
          <w:tcPr>
            <w:tcW w:w="1985" w:type="pct"/>
            <w:gridSpan w:val="2"/>
            <w:noWrap/>
          </w:tcPr>
          <w:p w14:paraId="163401C1"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Section title (level 2)</w:t>
            </w:r>
          </w:p>
        </w:tc>
      </w:tr>
      <w:tr w:rsidR="00A06132" w:rsidRPr="00715884" w14:paraId="7839A07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39B01B8E" w14:textId="77777777" w:rsidR="00A06132" w:rsidRPr="00715884" w:rsidRDefault="00A06132" w:rsidP="00A06132">
            <w:pPr>
              <w:pStyle w:val="BodyOfText"/>
              <w:rPr>
                <w:lang w:val="en-GB"/>
              </w:rPr>
            </w:pPr>
            <w:r w:rsidRPr="00715884">
              <w:rPr>
                <w:lang w:val="en-GB"/>
              </w:rPr>
              <w:t>Heading 3</w:t>
            </w:r>
          </w:p>
        </w:tc>
        <w:tc>
          <w:tcPr>
            <w:tcW w:w="2134" w:type="pct"/>
            <w:noWrap/>
          </w:tcPr>
          <w:p w14:paraId="341DDDEB"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color w:val="00A3E0" w:themeColor="text2"/>
                <w:sz w:val="30"/>
                <w:szCs w:val="24"/>
                <w:lang w:val="en-GB"/>
              </w:rPr>
              <w:t>Subsection title (level 3)</w:t>
            </w:r>
          </w:p>
        </w:tc>
        <w:tc>
          <w:tcPr>
            <w:tcW w:w="1985" w:type="pct"/>
            <w:gridSpan w:val="2"/>
            <w:noWrap/>
          </w:tcPr>
          <w:p w14:paraId="78D7573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Subsection title (level 3)</w:t>
            </w:r>
          </w:p>
        </w:tc>
      </w:tr>
      <w:tr w:rsidR="00A06132" w:rsidRPr="00715884" w14:paraId="0E92B70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55CDB3CB" w14:textId="77777777" w:rsidR="00A06132" w:rsidRPr="00715884" w:rsidRDefault="00A06132" w:rsidP="00A06132">
            <w:pPr>
              <w:pStyle w:val="BodyOfText"/>
              <w:rPr>
                <w:lang w:val="en-GB"/>
              </w:rPr>
            </w:pPr>
            <w:r w:rsidRPr="00715884">
              <w:rPr>
                <w:lang w:val="en-GB"/>
              </w:rPr>
              <w:t>Heading 4</w:t>
            </w:r>
          </w:p>
        </w:tc>
        <w:tc>
          <w:tcPr>
            <w:tcW w:w="2134" w:type="pct"/>
            <w:noWrap/>
          </w:tcPr>
          <w:p w14:paraId="4F77665C"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iCs/>
                <w:color w:val="00A3E0" w:themeColor="text2"/>
                <w:sz w:val="26"/>
                <w:szCs w:val="24"/>
                <w:lang w:val="en-GB"/>
              </w:rPr>
              <w:t>Title in a subsection (level 4)</w:t>
            </w:r>
          </w:p>
        </w:tc>
        <w:tc>
          <w:tcPr>
            <w:tcW w:w="1985" w:type="pct"/>
            <w:gridSpan w:val="2"/>
            <w:noWrap/>
          </w:tcPr>
          <w:p w14:paraId="329EBBAD"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Title in a subsection (level 4)</w:t>
            </w:r>
          </w:p>
        </w:tc>
      </w:tr>
      <w:tr w:rsidR="00A06132" w:rsidRPr="00715884" w14:paraId="5D6C1D5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2D84B048" w14:textId="77777777" w:rsidR="00A06132" w:rsidRPr="00715884" w:rsidRDefault="00A06132" w:rsidP="00A06132">
            <w:pPr>
              <w:pStyle w:val="BodyOfText"/>
              <w:rPr>
                <w:lang w:val="en-GB"/>
              </w:rPr>
            </w:pPr>
            <w:r w:rsidRPr="00715884">
              <w:rPr>
                <w:lang w:val="en-GB"/>
              </w:rPr>
              <w:t>Heading 5</w:t>
            </w:r>
          </w:p>
        </w:tc>
        <w:tc>
          <w:tcPr>
            <w:tcW w:w="2134" w:type="pct"/>
            <w:noWrap/>
          </w:tcPr>
          <w:p w14:paraId="566B961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iCs/>
                <w:color w:val="00A3E0" w:themeColor="text2"/>
                <w:sz w:val="24"/>
                <w:szCs w:val="24"/>
                <w:lang w:val="en-GB"/>
              </w:rPr>
              <w:t>Title without numbering</w:t>
            </w:r>
          </w:p>
        </w:tc>
        <w:tc>
          <w:tcPr>
            <w:tcW w:w="589" w:type="pct"/>
            <w:noWrap/>
          </w:tcPr>
          <w:p w14:paraId="7869EBA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Level 5</w:t>
            </w:r>
          </w:p>
        </w:tc>
        <w:tc>
          <w:tcPr>
            <w:tcW w:w="1396" w:type="pct"/>
            <w:vMerge w:val="restart"/>
            <w:noWrap/>
          </w:tcPr>
          <w:p w14:paraId="1283980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Title for subparagraph</w:t>
            </w:r>
          </w:p>
        </w:tc>
      </w:tr>
      <w:tr w:rsidR="00A06132" w:rsidRPr="00715884" w14:paraId="53C8650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17AE2916" w14:textId="77777777" w:rsidR="00A06132" w:rsidRPr="00715884" w:rsidRDefault="00A06132" w:rsidP="00A06132">
            <w:pPr>
              <w:pStyle w:val="BodyOfText"/>
              <w:rPr>
                <w:lang w:val="en-GB"/>
              </w:rPr>
            </w:pPr>
            <w:r w:rsidRPr="00715884">
              <w:rPr>
                <w:lang w:val="en-GB"/>
              </w:rPr>
              <w:t>Heading 6</w:t>
            </w:r>
          </w:p>
        </w:tc>
        <w:tc>
          <w:tcPr>
            <w:tcW w:w="2134" w:type="pct"/>
            <w:noWrap/>
          </w:tcPr>
          <w:p w14:paraId="0F6AF75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iCs/>
                <w:color w:val="00A3E0" w:themeColor="text2"/>
                <w:szCs w:val="24"/>
                <w:lang w:val="en-GB"/>
              </w:rPr>
              <w:t>Title without numbering</w:t>
            </w:r>
          </w:p>
        </w:tc>
        <w:tc>
          <w:tcPr>
            <w:tcW w:w="589" w:type="pct"/>
            <w:noWrap/>
          </w:tcPr>
          <w:p w14:paraId="15A000AE"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Level 6</w:t>
            </w:r>
          </w:p>
        </w:tc>
        <w:tc>
          <w:tcPr>
            <w:tcW w:w="1396" w:type="pct"/>
            <w:vMerge/>
            <w:noWrap/>
          </w:tcPr>
          <w:p w14:paraId="3646C38A" w14:textId="77777777" w:rsidR="00A06132" w:rsidRPr="00715884" w:rsidRDefault="00A06132" w:rsidP="001E027B">
            <w:pPr>
              <w:spacing w:before="20" w:after="20" w:line="240" w:lineRule="auto"/>
              <w:cnfStyle w:val="000000000000" w:firstRow="0" w:lastRow="0" w:firstColumn="0" w:lastColumn="0" w:oddVBand="0" w:evenVBand="0" w:oddHBand="0" w:evenHBand="0" w:firstRowFirstColumn="0" w:firstRowLastColumn="0" w:lastRowFirstColumn="0" w:lastRowLastColumn="0"/>
              <w:rPr>
                <w:lang w:val="en-GB"/>
              </w:rPr>
            </w:pPr>
          </w:p>
        </w:tc>
      </w:tr>
      <w:tr w:rsidR="00A06132" w:rsidRPr="00715884" w14:paraId="71A42BDE"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9D91DA7" w14:textId="77777777" w:rsidR="00A06132" w:rsidRPr="00715884" w:rsidRDefault="00A06132" w:rsidP="00A06132">
            <w:pPr>
              <w:pStyle w:val="BodyOfText"/>
              <w:rPr>
                <w:lang w:val="en-GB"/>
              </w:rPr>
            </w:pPr>
            <w:r w:rsidRPr="00715884">
              <w:rPr>
                <w:lang w:val="en-GB"/>
              </w:rPr>
              <w:t>H1 no number</w:t>
            </w:r>
          </w:p>
        </w:tc>
        <w:tc>
          <w:tcPr>
            <w:tcW w:w="2134" w:type="pct"/>
            <w:noWrap/>
          </w:tcPr>
          <w:p w14:paraId="2953748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Annex/Appendix title without number but page break before</w:t>
            </w:r>
          </w:p>
        </w:tc>
        <w:tc>
          <w:tcPr>
            <w:tcW w:w="1985" w:type="pct"/>
            <w:gridSpan w:val="2"/>
            <w:noWrap/>
          </w:tcPr>
          <w:p w14:paraId="01A9FEE4"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Annex/Appendix title (no number)</w:t>
            </w:r>
          </w:p>
        </w:tc>
      </w:tr>
      <w:tr w:rsidR="00A06132" w:rsidRPr="00715884" w14:paraId="54C869B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233E8F2" w14:textId="77777777" w:rsidR="00A06132" w:rsidRPr="00715884" w:rsidRDefault="00A06132" w:rsidP="00A06132">
            <w:pPr>
              <w:pStyle w:val="BodyOfText"/>
              <w:rPr>
                <w:lang w:val="en-GB"/>
              </w:rPr>
            </w:pPr>
            <w:r w:rsidRPr="00715884">
              <w:rPr>
                <w:lang w:val="en-GB"/>
              </w:rPr>
              <w:t>H2 no number</w:t>
            </w:r>
          </w:p>
        </w:tc>
        <w:tc>
          <w:tcPr>
            <w:tcW w:w="2134" w:type="pct"/>
            <w:noWrap/>
          </w:tcPr>
          <w:p w14:paraId="5C7C76A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color w:val="00A3E0" w:themeColor="text2"/>
                <w:sz w:val="36"/>
                <w:szCs w:val="26"/>
                <w:lang w:val="en-GB"/>
              </w:rPr>
              <w:t>Title of Annexe subsection</w:t>
            </w:r>
          </w:p>
        </w:tc>
        <w:tc>
          <w:tcPr>
            <w:tcW w:w="1985" w:type="pct"/>
            <w:gridSpan w:val="2"/>
            <w:noWrap/>
          </w:tcPr>
          <w:p w14:paraId="2DE2118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Title of Annexe subsection (</w:t>
            </w:r>
            <w:proofErr w:type="spellStart"/>
            <w:r w:rsidRPr="00715884">
              <w:rPr>
                <w:lang w:val="en-GB"/>
              </w:rPr>
              <w:t>non number</w:t>
            </w:r>
            <w:proofErr w:type="spellEnd"/>
            <w:r w:rsidRPr="00715884">
              <w:rPr>
                <w:lang w:val="en-GB"/>
              </w:rPr>
              <w:t>)</w:t>
            </w:r>
          </w:p>
        </w:tc>
      </w:tr>
      <w:tr w:rsidR="00A06132" w:rsidRPr="00715884" w14:paraId="183C6B0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278BCE32" w14:textId="77777777" w:rsidR="00A06132" w:rsidRPr="00715884" w:rsidRDefault="00A06132" w:rsidP="00A06132">
            <w:pPr>
              <w:pStyle w:val="BodyOfText"/>
              <w:rPr>
                <w:lang w:val="en-GB"/>
              </w:rPr>
            </w:pPr>
            <w:r w:rsidRPr="00715884">
              <w:rPr>
                <w:lang w:val="en-GB"/>
              </w:rPr>
              <w:lastRenderedPageBreak/>
              <w:t>H Doc Prop.</w:t>
            </w:r>
          </w:p>
        </w:tc>
        <w:tc>
          <w:tcPr>
            <w:tcW w:w="2134" w:type="pct"/>
            <w:noWrap/>
          </w:tcPr>
          <w:p w14:paraId="397229A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hAnsiTheme="majorHAnsi"/>
                <w:b/>
                <w:color w:val="E61F3D" w:themeColor="accent5"/>
                <w:sz w:val="28"/>
                <w:lang w:val="en-GB"/>
              </w:rPr>
              <w:t>H Doc Prop.</w:t>
            </w:r>
          </w:p>
        </w:tc>
        <w:tc>
          <w:tcPr>
            <w:tcW w:w="1985" w:type="pct"/>
            <w:gridSpan w:val="2"/>
            <w:noWrap/>
          </w:tcPr>
          <w:p w14:paraId="6BB4F589"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Title for document properties.</w:t>
            </w:r>
          </w:p>
        </w:tc>
      </w:tr>
      <w:tr w:rsidR="00A06132" w:rsidRPr="00715884" w14:paraId="60781D96"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0E1BDEF" w14:textId="77777777" w:rsidR="00A06132" w:rsidRPr="00715884" w:rsidRDefault="00A06132" w:rsidP="00A06132">
            <w:pPr>
              <w:pStyle w:val="BodyOfText"/>
              <w:rPr>
                <w:lang w:val="en-GB"/>
              </w:rPr>
            </w:pPr>
            <w:r w:rsidRPr="00715884">
              <w:rPr>
                <w:lang w:val="en-GB"/>
              </w:rPr>
              <w:t xml:space="preserve">H </w:t>
            </w:r>
            <w:proofErr w:type="spellStart"/>
            <w:r w:rsidRPr="00715884">
              <w:rPr>
                <w:lang w:val="en-GB"/>
              </w:rPr>
              <w:t>ToC</w:t>
            </w:r>
            <w:proofErr w:type="spellEnd"/>
          </w:p>
        </w:tc>
        <w:tc>
          <w:tcPr>
            <w:tcW w:w="2134" w:type="pct"/>
            <w:noWrap/>
          </w:tcPr>
          <w:p w14:paraId="4F4058FC"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hAnsiTheme="majorHAnsi"/>
                <w:b/>
                <w:color w:val="E61F3D" w:themeColor="accent5"/>
                <w:sz w:val="28"/>
                <w:lang w:val="en-GB"/>
              </w:rPr>
              <w:t>Table of Contents</w:t>
            </w:r>
          </w:p>
        </w:tc>
        <w:tc>
          <w:tcPr>
            <w:tcW w:w="1985" w:type="pct"/>
            <w:gridSpan w:val="2"/>
            <w:noWrap/>
          </w:tcPr>
          <w:p w14:paraId="72A2893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Tables of content title</w:t>
            </w:r>
          </w:p>
        </w:tc>
      </w:tr>
      <w:tr w:rsidR="00A06132" w:rsidRPr="00715884" w14:paraId="70EE49A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7B13EC50" w14:textId="77777777" w:rsidR="00A06132" w:rsidRPr="00715884" w:rsidRDefault="00A06132" w:rsidP="00A06132">
            <w:pPr>
              <w:pStyle w:val="BodyOfText"/>
              <w:rPr>
                <w:lang w:val="en-GB"/>
              </w:rPr>
            </w:pPr>
            <w:r w:rsidRPr="00715884">
              <w:rPr>
                <w:lang w:val="en-GB"/>
              </w:rPr>
              <w:t>Title</w:t>
            </w:r>
          </w:p>
        </w:tc>
        <w:tc>
          <w:tcPr>
            <w:tcW w:w="2134" w:type="pct"/>
            <w:noWrap/>
          </w:tcPr>
          <w:p w14:paraId="465DBDA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ajorEastAsia" w:hAnsiTheme="majorHAnsi" w:cstheme="majorBidi"/>
                <w:b/>
                <w:color w:val="E61F3D" w:themeColor="accent5"/>
                <w:spacing w:val="20"/>
                <w:sz w:val="40"/>
                <w:szCs w:val="56"/>
                <w:lang w:val="en-GB"/>
              </w:rPr>
              <w:t>Title</w:t>
            </w:r>
          </w:p>
        </w:tc>
        <w:tc>
          <w:tcPr>
            <w:tcW w:w="1985" w:type="pct"/>
            <w:gridSpan w:val="2"/>
            <w:noWrap/>
          </w:tcPr>
          <w:p w14:paraId="1542CFE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Main title in the heading page</w:t>
            </w:r>
          </w:p>
          <w:p w14:paraId="3F2E5E8E"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Non-visible in the Quick style menu; used on Cover page</w:t>
            </w:r>
          </w:p>
        </w:tc>
      </w:tr>
      <w:tr w:rsidR="00A06132" w:rsidRPr="00715884" w14:paraId="1D31C45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008D2E65" w14:textId="77777777" w:rsidR="00A06132" w:rsidRPr="00715884" w:rsidRDefault="00A06132" w:rsidP="00A06132">
            <w:pPr>
              <w:pStyle w:val="BodyOfText"/>
              <w:rPr>
                <w:lang w:val="en-GB"/>
              </w:rPr>
            </w:pPr>
            <w:r w:rsidRPr="00715884">
              <w:rPr>
                <w:lang w:val="en-GB"/>
              </w:rPr>
              <w:t>Subtitle</w:t>
            </w:r>
          </w:p>
        </w:tc>
        <w:tc>
          <w:tcPr>
            <w:tcW w:w="2134" w:type="pct"/>
            <w:noWrap/>
          </w:tcPr>
          <w:p w14:paraId="4339832D"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rFonts w:asciiTheme="majorHAnsi" w:eastAsiaTheme="minorEastAsia" w:hAnsiTheme="majorHAnsi" w:cstheme="majorBidi"/>
                <w:b/>
                <w:color w:val="00A3E0" w:themeColor="text2"/>
                <w:spacing w:val="20"/>
                <w:sz w:val="36"/>
                <w:szCs w:val="56"/>
                <w:lang w:val="en-GB"/>
              </w:rPr>
              <w:t>Subtitle</w:t>
            </w:r>
          </w:p>
        </w:tc>
        <w:tc>
          <w:tcPr>
            <w:tcW w:w="1985" w:type="pct"/>
            <w:gridSpan w:val="2"/>
            <w:noWrap/>
          </w:tcPr>
          <w:p w14:paraId="106A2ED1"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p>
          <w:p w14:paraId="5492C23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Subject title in the heading page</w:t>
            </w:r>
          </w:p>
        </w:tc>
      </w:tr>
      <w:tr w:rsidR="00A06132" w:rsidRPr="00715884" w14:paraId="1578DF1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noWrap/>
          </w:tcPr>
          <w:p w14:paraId="19455FCC" w14:textId="77777777" w:rsidR="00A06132" w:rsidRPr="00715884" w:rsidRDefault="00A06132" w:rsidP="00A06132">
            <w:pPr>
              <w:pStyle w:val="BodyOfText"/>
              <w:rPr>
                <w:lang w:val="en-GB"/>
              </w:rPr>
            </w:pPr>
            <w:r w:rsidRPr="00715884">
              <w:rPr>
                <w:lang w:val="en-GB"/>
              </w:rPr>
              <w:t>Body</w:t>
            </w:r>
          </w:p>
        </w:tc>
      </w:tr>
      <w:tr w:rsidR="00A06132" w:rsidRPr="00715884" w14:paraId="72E0CDDB"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59124D5D" w14:textId="77777777" w:rsidR="00A06132" w:rsidRPr="00715884" w:rsidRDefault="00A06132" w:rsidP="00A06132">
            <w:pPr>
              <w:pStyle w:val="BodyOfText"/>
              <w:rPr>
                <w:lang w:val="en-GB"/>
              </w:rPr>
            </w:pPr>
            <w:r w:rsidRPr="00715884">
              <w:rPr>
                <w:lang w:val="en-GB"/>
              </w:rPr>
              <w:t>Body of Text</w:t>
            </w:r>
          </w:p>
        </w:tc>
        <w:tc>
          <w:tcPr>
            <w:tcW w:w="2134" w:type="pct"/>
            <w:noWrap/>
          </w:tcPr>
          <w:p w14:paraId="2E2EDFD9"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Body of normal paragraph</w:t>
            </w:r>
          </w:p>
        </w:tc>
        <w:tc>
          <w:tcPr>
            <w:tcW w:w="1985" w:type="pct"/>
            <w:gridSpan w:val="2"/>
            <w:noWrap/>
          </w:tcPr>
          <w:p w14:paraId="574E535C"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Each paragraph will be separated by space.</w:t>
            </w:r>
          </w:p>
        </w:tc>
      </w:tr>
      <w:tr w:rsidR="00A06132" w:rsidRPr="00715884" w14:paraId="27CF99E4"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354637CE" w14:textId="77777777" w:rsidR="00A06132" w:rsidRPr="00715884" w:rsidRDefault="00A06132" w:rsidP="00A06132">
            <w:pPr>
              <w:pStyle w:val="BodyOfText"/>
              <w:rPr>
                <w:lang w:val="en-GB"/>
              </w:rPr>
            </w:pPr>
            <w:r w:rsidRPr="00715884">
              <w:rPr>
                <w:lang w:val="en-GB"/>
              </w:rPr>
              <w:t>Hidden</w:t>
            </w:r>
          </w:p>
        </w:tc>
        <w:tc>
          <w:tcPr>
            <w:tcW w:w="2134" w:type="pct"/>
            <w:noWrap/>
          </w:tcPr>
          <w:p w14:paraId="61D7AD61"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vanish/>
                <w:color w:val="00B050"/>
                <w:lang w:val="en-GB"/>
              </w:rPr>
              <w:t>Hidden text</w:t>
            </w:r>
          </w:p>
        </w:tc>
        <w:tc>
          <w:tcPr>
            <w:tcW w:w="1985" w:type="pct"/>
            <w:gridSpan w:val="2"/>
            <w:noWrap/>
          </w:tcPr>
          <w:p w14:paraId="2A235062"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Use this type of paragraph to underline ideas for other partners before the final edition of the text in PDF. The PDF file or the printed document will not include this type of text.</w:t>
            </w:r>
          </w:p>
        </w:tc>
      </w:tr>
      <w:tr w:rsidR="00A06132" w:rsidRPr="00715884" w14:paraId="61F6553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24F94F2" w14:textId="77777777" w:rsidR="00A06132" w:rsidRPr="00715884" w:rsidRDefault="00A06132" w:rsidP="00A06132">
            <w:pPr>
              <w:pStyle w:val="BodyOfText"/>
              <w:rPr>
                <w:lang w:val="en-GB"/>
              </w:rPr>
            </w:pPr>
            <w:r w:rsidRPr="00715884">
              <w:rPr>
                <w:lang w:val="en-GB"/>
              </w:rPr>
              <w:t>Bullet L*</w:t>
            </w:r>
          </w:p>
        </w:tc>
        <w:tc>
          <w:tcPr>
            <w:tcW w:w="2134" w:type="pct"/>
            <w:noWrap/>
          </w:tcPr>
          <w:p w14:paraId="2211EEF1"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See above</w:t>
            </w:r>
          </w:p>
          <w:p w14:paraId="25086407" w14:textId="77777777" w:rsidR="00A06132" w:rsidRPr="00715884" w:rsidRDefault="00A06132" w:rsidP="00861C8D">
            <w:pPr>
              <w:pStyle w:val="BodyOfText"/>
              <w:cnfStyle w:val="000000000000" w:firstRow="0" w:lastRow="0" w:firstColumn="0" w:lastColumn="0" w:oddVBand="0" w:evenVBand="0" w:oddHBand="0" w:evenHBand="0" w:firstRowFirstColumn="0" w:firstRowLastColumn="0" w:lastRowFirstColumn="0" w:lastRowLastColumn="0"/>
              <w:rPr>
                <w:lang w:val="en-GB"/>
              </w:rPr>
            </w:pPr>
          </w:p>
        </w:tc>
        <w:tc>
          <w:tcPr>
            <w:tcW w:w="1985" w:type="pct"/>
            <w:gridSpan w:val="2"/>
            <w:noWrap/>
          </w:tcPr>
          <w:p w14:paraId="4DF2172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 xml:space="preserve">This style allows making an automatic sub-bullet list by using the tab button </w:t>
            </w:r>
            <w:r w:rsidRPr="00715884">
              <w:rPr>
                <w:noProof/>
                <w:sz w:val="18"/>
              </w:rPr>
              <w:drawing>
                <wp:inline distT="0" distB="0" distL="0" distR="0" wp14:anchorId="0EE8A935" wp14:editId="0EB01546">
                  <wp:extent cx="216000" cy="1031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00" cy="103197"/>
                          </a:xfrm>
                          <a:prstGeom prst="rect">
                            <a:avLst/>
                          </a:prstGeom>
                          <a:noFill/>
                        </pic:spPr>
                      </pic:pic>
                    </a:graphicData>
                  </a:graphic>
                </wp:inline>
              </w:drawing>
            </w:r>
            <w:r w:rsidRPr="00715884">
              <w:rPr>
                <w:sz w:val="18"/>
                <w:lang w:val="en-GB"/>
              </w:rPr>
              <w:t xml:space="preserve"> or </w:t>
            </w:r>
            <w:r w:rsidRPr="00715884">
              <w:rPr>
                <w:noProof/>
                <w:sz w:val="18"/>
              </w:rPr>
              <w:drawing>
                <wp:inline distT="0" distB="0" distL="0" distR="0" wp14:anchorId="142CC8B1" wp14:editId="151BF2DD">
                  <wp:extent cx="216000" cy="10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16000" cy="103197"/>
                          </a:xfrm>
                          <a:prstGeom prst="rect">
                            <a:avLst/>
                          </a:prstGeom>
                          <a:noFill/>
                        </pic:spPr>
                      </pic:pic>
                    </a:graphicData>
                  </a:graphic>
                </wp:inline>
              </w:drawing>
            </w:r>
          </w:p>
          <w:p w14:paraId="5B6F900E"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 xml:space="preserve">NB: we can directly use a lower bullet list by using the style </w:t>
            </w:r>
            <w:proofErr w:type="spellStart"/>
            <w:r w:rsidRPr="00715884">
              <w:rPr>
                <w:lang w:val="en-GB"/>
              </w:rPr>
              <w:t>BulletL</w:t>
            </w:r>
            <w:proofErr w:type="spellEnd"/>
            <w:r w:rsidRPr="00715884">
              <w:rPr>
                <w:lang w:val="en-GB"/>
              </w:rPr>
              <w:t xml:space="preserve">(n-1) or </w:t>
            </w:r>
            <w:proofErr w:type="spellStart"/>
            <w:r w:rsidRPr="00715884">
              <w:rPr>
                <w:lang w:val="en-GB"/>
              </w:rPr>
              <w:t>BulletL</w:t>
            </w:r>
            <w:proofErr w:type="spellEnd"/>
            <w:r w:rsidRPr="00715884">
              <w:rPr>
                <w:lang w:val="en-GB"/>
              </w:rPr>
              <w:t>(n+1)</w:t>
            </w:r>
          </w:p>
        </w:tc>
      </w:tr>
      <w:tr w:rsidR="00A06132" w:rsidRPr="00715884" w14:paraId="583B9F1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22FB037" w14:textId="77777777" w:rsidR="00A06132" w:rsidRPr="00715884" w:rsidRDefault="00A06132" w:rsidP="00A06132">
            <w:pPr>
              <w:pStyle w:val="BodyOfText"/>
              <w:rPr>
                <w:lang w:val="en-GB"/>
              </w:rPr>
            </w:pPr>
            <w:r w:rsidRPr="00715884">
              <w:rPr>
                <w:lang w:val="en-GB"/>
              </w:rPr>
              <w:t>Enumeration *</w:t>
            </w:r>
          </w:p>
        </w:tc>
        <w:tc>
          <w:tcPr>
            <w:tcW w:w="2134" w:type="pct"/>
            <w:noWrap/>
          </w:tcPr>
          <w:p w14:paraId="3A87FF47"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Enumeration List</w:t>
            </w:r>
          </w:p>
          <w:p w14:paraId="0E5923B5"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Enumeration list</w:t>
            </w:r>
          </w:p>
          <w:p w14:paraId="0CBB9339"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Enumeration list</w:t>
            </w:r>
          </w:p>
        </w:tc>
        <w:tc>
          <w:tcPr>
            <w:tcW w:w="1985" w:type="pct"/>
            <w:gridSpan w:val="2"/>
            <w:noWrap/>
          </w:tcPr>
          <w:p w14:paraId="130BBB97"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 xml:space="preserve">This style allows making an automatic sub-enumeration list by using the tab button </w:t>
            </w:r>
            <w:r w:rsidRPr="00715884">
              <w:rPr>
                <w:noProof/>
                <w:sz w:val="18"/>
              </w:rPr>
              <w:drawing>
                <wp:inline distT="0" distB="0" distL="0" distR="0" wp14:anchorId="6C40C37A" wp14:editId="0B980C32">
                  <wp:extent cx="216000" cy="1031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00" cy="103197"/>
                          </a:xfrm>
                          <a:prstGeom prst="rect">
                            <a:avLst/>
                          </a:prstGeom>
                          <a:noFill/>
                        </pic:spPr>
                      </pic:pic>
                    </a:graphicData>
                  </a:graphic>
                </wp:inline>
              </w:drawing>
            </w:r>
            <w:r w:rsidRPr="00715884">
              <w:rPr>
                <w:sz w:val="18"/>
                <w:lang w:val="en-GB"/>
              </w:rPr>
              <w:t xml:space="preserve"> </w:t>
            </w:r>
            <w:proofErr w:type="spellStart"/>
            <w:r w:rsidRPr="00715884">
              <w:rPr>
                <w:sz w:val="18"/>
                <w:lang w:val="en-GB"/>
              </w:rPr>
              <w:t>ou</w:t>
            </w:r>
            <w:proofErr w:type="spellEnd"/>
            <w:r w:rsidRPr="00715884">
              <w:rPr>
                <w:sz w:val="18"/>
                <w:lang w:val="en-GB"/>
              </w:rPr>
              <w:t xml:space="preserve"> </w:t>
            </w:r>
            <w:r w:rsidRPr="00715884">
              <w:rPr>
                <w:noProof/>
                <w:sz w:val="18"/>
              </w:rPr>
              <w:drawing>
                <wp:inline distT="0" distB="0" distL="0" distR="0" wp14:anchorId="63188ACA" wp14:editId="3F91632A">
                  <wp:extent cx="216000" cy="103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16000" cy="103197"/>
                          </a:xfrm>
                          <a:prstGeom prst="rect">
                            <a:avLst/>
                          </a:prstGeom>
                          <a:noFill/>
                        </pic:spPr>
                      </pic:pic>
                    </a:graphicData>
                  </a:graphic>
                </wp:inline>
              </w:drawing>
            </w:r>
          </w:p>
          <w:p w14:paraId="44284714"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 xml:space="preserve">NB: we can directly use a lower bullet list by using the style Enumeration(n-1) or </w:t>
            </w:r>
            <w:proofErr w:type="spellStart"/>
            <w:r w:rsidRPr="00715884">
              <w:rPr>
                <w:lang w:val="en-GB"/>
              </w:rPr>
              <w:t>EnumerationL</w:t>
            </w:r>
            <w:proofErr w:type="spellEnd"/>
            <w:r w:rsidRPr="00715884">
              <w:rPr>
                <w:lang w:val="en-GB"/>
              </w:rPr>
              <w:t>(n+1)</w:t>
            </w:r>
          </w:p>
        </w:tc>
      </w:tr>
      <w:tr w:rsidR="00A06132" w:rsidRPr="00715884" w14:paraId="04D3DF06" w14:textId="77777777" w:rsidTr="00A06132">
        <w:trPr>
          <w:trHeight w:val="573"/>
        </w:trPr>
        <w:tc>
          <w:tcPr>
            <w:cnfStyle w:val="001000000000" w:firstRow="0" w:lastRow="0" w:firstColumn="1" w:lastColumn="0" w:oddVBand="0" w:evenVBand="0" w:oddHBand="0" w:evenHBand="0" w:firstRowFirstColumn="0" w:firstRowLastColumn="0" w:lastRowFirstColumn="0" w:lastRowLastColumn="0"/>
            <w:tcW w:w="881" w:type="pct"/>
            <w:noWrap/>
          </w:tcPr>
          <w:p w14:paraId="0252DA26" w14:textId="77777777" w:rsidR="00A06132" w:rsidRPr="00715884" w:rsidRDefault="00A06132" w:rsidP="00A06132">
            <w:pPr>
              <w:pStyle w:val="BodyOfText"/>
              <w:rPr>
                <w:lang w:val="en-GB"/>
              </w:rPr>
            </w:pPr>
            <w:r w:rsidRPr="00715884">
              <w:rPr>
                <w:lang w:val="en-GB"/>
              </w:rPr>
              <w:t>End list</w:t>
            </w:r>
          </w:p>
        </w:tc>
        <w:tc>
          <w:tcPr>
            <w:tcW w:w="2134" w:type="pct"/>
            <w:noWrap/>
          </w:tcPr>
          <w:p w14:paraId="3F879E6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4"/>
                <w:szCs w:val="14"/>
                <w:lang w:val="en-GB"/>
              </w:rPr>
              <w:t>Paragraph to be used after an enumeration or a bullet list</w:t>
            </w:r>
          </w:p>
        </w:tc>
        <w:tc>
          <w:tcPr>
            <w:tcW w:w="1985" w:type="pct"/>
            <w:gridSpan w:val="2"/>
            <w:noWrap/>
          </w:tcPr>
          <w:p w14:paraId="50D48A8B"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This style allows separating the last paragraph of a bullet/enumeration list with a normal paragraph to avoid visual collision between the two paragraphs due to the lack of space.</w:t>
            </w:r>
          </w:p>
        </w:tc>
      </w:tr>
      <w:tr w:rsidR="00A06132" w:rsidRPr="00715884" w14:paraId="22F8E33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F1FAB91" w14:textId="77777777" w:rsidR="00A06132" w:rsidRPr="00715884" w:rsidRDefault="00A06132" w:rsidP="00A06132">
            <w:pPr>
              <w:pStyle w:val="BodyOfText"/>
              <w:rPr>
                <w:lang w:val="en-GB"/>
              </w:rPr>
            </w:pPr>
            <w:proofErr w:type="spellStart"/>
            <w:r w:rsidRPr="00715884">
              <w:rPr>
                <w:lang w:val="en-GB"/>
              </w:rPr>
              <w:t>RefList</w:t>
            </w:r>
            <w:proofErr w:type="spellEnd"/>
          </w:p>
        </w:tc>
        <w:tc>
          <w:tcPr>
            <w:tcW w:w="2134" w:type="pct"/>
            <w:noWrap/>
          </w:tcPr>
          <w:p w14:paraId="0D05B0F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Follow the good practices to quote a reference.</w:t>
            </w:r>
          </w:p>
        </w:tc>
        <w:tc>
          <w:tcPr>
            <w:tcW w:w="1985" w:type="pct"/>
            <w:gridSpan w:val="2"/>
            <w:noWrap/>
          </w:tcPr>
          <w:p w14:paraId="2E62E50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Style to give books or any text reference used in the document.</w:t>
            </w:r>
          </w:p>
        </w:tc>
      </w:tr>
    </w:tbl>
    <w:p w14:paraId="41323649" w14:textId="77777777" w:rsidR="00A06132" w:rsidRDefault="00A06132" w:rsidP="00A06132">
      <w:pPr>
        <w:pStyle w:val="Caption"/>
      </w:pPr>
      <w:bookmarkStart w:id="111" w:name="_Toc41932884"/>
      <w:r>
        <w:t xml:space="preserve">Table </w:t>
      </w:r>
      <w:r>
        <w:fldChar w:fldCharType="begin"/>
      </w:r>
      <w:r>
        <w:instrText xml:space="preserve"> SEQ Table \* ARABIC </w:instrText>
      </w:r>
      <w:r>
        <w:fldChar w:fldCharType="separate"/>
      </w:r>
      <w:r w:rsidR="00AD5A06">
        <w:rPr>
          <w:noProof/>
        </w:rPr>
        <w:t>10</w:t>
      </w:r>
      <w:r>
        <w:fldChar w:fldCharType="end"/>
      </w:r>
      <w:r>
        <w:t>: List of common styles</w:t>
      </w:r>
      <w:bookmarkEnd w:id="111"/>
    </w:p>
    <w:p w14:paraId="3E595EEB" w14:textId="77777777" w:rsidR="00A06132" w:rsidRPr="00715884" w:rsidRDefault="00A06132" w:rsidP="00A06132">
      <w:pPr>
        <w:pStyle w:val="BodyOfText"/>
      </w:pPr>
    </w:p>
    <w:tbl>
      <w:tblPr>
        <w:tblStyle w:val="TableBLight"/>
        <w:tblW w:w="5000" w:type="pct"/>
        <w:tblLayout w:type="fixed"/>
        <w:tblLook w:val="06A0" w:firstRow="1" w:lastRow="0" w:firstColumn="1" w:lastColumn="0" w:noHBand="1" w:noVBand="1"/>
      </w:tblPr>
      <w:tblGrid>
        <w:gridCol w:w="2124"/>
        <w:gridCol w:w="4107"/>
        <w:gridCol w:w="3397"/>
      </w:tblGrid>
      <w:tr w:rsidR="00A06132" w:rsidRPr="00715884" w14:paraId="16A58551" w14:textId="77777777" w:rsidTr="00A0613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59B3365" w14:textId="77777777" w:rsidR="00A06132" w:rsidRPr="00715884" w:rsidRDefault="00A06132" w:rsidP="00A06132">
            <w:pPr>
              <w:pStyle w:val="BodyOfText"/>
              <w:rPr>
                <w:lang w:val="en-GB"/>
              </w:rPr>
            </w:pPr>
            <w:r w:rsidRPr="00715884">
              <w:rPr>
                <w:lang w:val="en-GB"/>
              </w:rPr>
              <w:t>Name of Style</w:t>
            </w:r>
          </w:p>
        </w:tc>
        <w:tc>
          <w:tcPr>
            <w:tcW w:w="2133" w:type="pct"/>
            <w:noWrap/>
          </w:tcPr>
          <w:p w14:paraId="2E0F4AE3" w14:textId="77777777" w:rsidR="00A06132" w:rsidRPr="00715884" w:rsidRDefault="00A06132" w:rsidP="00A06132">
            <w:pPr>
              <w:pStyle w:val="BodyOfText"/>
              <w:cnfStyle w:val="100000000000" w:firstRow="1" w:lastRow="0" w:firstColumn="0" w:lastColumn="0" w:oddVBand="0" w:evenVBand="0" w:oddHBand="0" w:evenHBand="0" w:firstRowFirstColumn="0" w:firstRowLastColumn="0" w:lastRowFirstColumn="0" w:lastRowLastColumn="0"/>
              <w:rPr>
                <w:lang w:val="en-GB"/>
              </w:rPr>
            </w:pPr>
            <w:r w:rsidRPr="00715884">
              <w:rPr>
                <w:lang w:val="en-GB"/>
              </w:rPr>
              <w:t>Application or example</w:t>
            </w:r>
          </w:p>
        </w:tc>
        <w:tc>
          <w:tcPr>
            <w:tcW w:w="1764" w:type="pct"/>
          </w:tcPr>
          <w:p w14:paraId="1BB8ABDA" w14:textId="77777777" w:rsidR="00A06132" w:rsidRPr="00715884" w:rsidRDefault="00A06132" w:rsidP="00A06132">
            <w:pPr>
              <w:pStyle w:val="BodyOfText"/>
              <w:cnfStyle w:val="100000000000" w:firstRow="1" w:lastRow="0" w:firstColumn="0" w:lastColumn="0" w:oddVBand="0" w:evenVBand="0" w:oddHBand="0" w:evenHBand="0" w:firstRowFirstColumn="0" w:firstRowLastColumn="0" w:lastRowFirstColumn="0" w:lastRowLastColumn="0"/>
              <w:rPr>
                <w:lang w:val="en-GB"/>
              </w:rPr>
            </w:pPr>
            <w:r w:rsidRPr="00715884">
              <w:rPr>
                <w:lang w:val="en-GB"/>
              </w:rPr>
              <w:t>Use modalities or additional information</w:t>
            </w:r>
          </w:p>
        </w:tc>
      </w:tr>
      <w:tr w:rsidR="00A06132" w:rsidRPr="00715884" w14:paraId="5AEE65C4"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66F833F7" w14:textId="77777777" w:rsidR="00A06132" w:rsidRPr="00715884" w:rsidRDefault="00A06132" w:rsidP="00A06132">
            <w:pPr>
              <w:pStyle w:val="BodyOfText"/>
              <w:rPr>
                <w:lang w:val="en-GB"/>
              </w:rPr>
            </w:pPr>
            <w:r w:rsidRPr="00715884">
              <w:rPr>
                <w:lang w:val="en-GB"/>
              </w:rPr>
              <w:t>Table Styles</w:t>
            </w:r>
          </w:p>
        </w:tc>
      </w:tr>
      <w:tr w:rsidR="00A06132" w:rsidRPr="00715884" w14:paraId="3CB89DCD"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6C304A5" w14:textId="77777777" w:rsidR="00A06132" w:rsidRPr="00715884" w:rsidRDefault="00A06132" w:rsidP="00A06132">
            <w:pPr>
              <w:pStyle w:val="BodyOfText"/>
              <w:rPr>
                <w:lang w:val="en-GB"/>
              </w:rPr>
            </w:pPr>
            <w:r w:rsidRPr="00715884">
              <w:rPr>
                <w:lang w:val="en-GB"/>
              </w:rPr>
              <w:t>TabText0</w:t>
            </w:r>
          </w:p>
        </w:tc>
        <w:tc>
          <w:tcPr>
            <w:tcW w:w="2133" w:type="pct"/>
            <w:noWrap/>
          </w:tcPr>
          <w:p w14:paraId="0295EBC3"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Font 11pt (used for in table with few columns)</w:t>
            </w:r>
          </w:p>
        </w:tc>
        <w:tc>
          <w:tcPr>
            <w:tcW w:w="1764" w:type="pct"/>
          </w:tcPr>
          <w:p w14:paraId="4C8245B2"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Large body of text to be used in tables</w:t>
            </w:r>
          </w:p>
        </w:tc>
      </w:tr>
      <w:tr w:rsidR="00A06132" w:rsidRPr="00715884" w14:paraId="61E7BF42"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18A8DAE" w14:textId="77777777" w:rsidR="00A06132" w:rsidRPr="00715884" w:rsidRDefault="00A06132" w:rsidP="00A06132">
            <w:pPr>
              <w:pStyle w:val="BodyOfText"/>
              <w:rPr>
                <w:lang w:val="en-GB"/>
              </w:rPr>
            </w:pPr>
            <w:r w:rsidRPr="00715884">
              <w:rPr>
                <w:lang w:val="en-GB"/>
              </w:rPr>
              <w:t>TabText1</w:t>
            </w:r>
          </w:p>
        </w:tc>
        <w:tc>
          <w:tcPr>
            <w:tcW w:w="2133" w:type="pct"/>
            <w:noWrap/>
          </w:tcPr>
          <w:p w14:paraId="0B69F54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Allows to reduce the font to 10pt in the table and allocated sufficient space around the text in each cell</w:t>
            </w:r>
          </w:p>
        </w:tc>
        <w:tc>
          <w:tcPr>
            <w:tcW w:w="1764" w:type="pct"/>
          </w:tcPr>
          <w:p w14:paraId="7AF34695"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Body of text to be used in tables</w:t>
            </w:r>
          </w:p>
        </w:tc>
      </w:tr>
      <w:tr w:rsidR="00A06132" w:rsidRPr="00715884" w14:paraId="31B04B5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2A12E02" w14:textId="77777777" w:rsidR="00A06132" w:rsidRPr="00715884" w:rsidRDefault="00A06132" w:rsidP="00A06132">
            <w:pPr>
              <w:pStyle w:val="BodyOfText"/>
              <w:rPr>
                <w:lang w:val="en-GB"/>
              </w:rPr>
            </w:pPr>
            <w:r w:rsidRPr="00715884">
              <w:rPr>
                <w:lang w:val="en-GB"/>
              </w:rPr>
              <w:t>TabText2</w:t>
            </w:r>
          </w:p>
        </w:tc>
        <w:tc>
          <w:tcPr>
            <w:tcW w:w="2133" w:type="pct"/>
            <w:noWrap/>
          </w:tcPr>
          <w:p w14:paraId="4C6EACD6"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Allows to reduce the font to 9pt in the table and allocated sufficient space around the text in each cell</w:t>
            </w:r>
          </w:p>
        </w:tc>
        <w:tc>
          <w:tcPr>
            <w:tcW w:w="1764" w:type="pct"/>
          </w:tcPr>
          <w:p w14:paraId="4CE96AB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Condensed body of text for table</w:t>
            </w:r>
          </w:p>
        </w:tc>
      </w:tr>
      <w:tr w:rsidR="00A06132" w:rsidRPr="00715884" w14:paraId="168F400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3484145" w14:textId="77777777" w:rsidR="00A06132" w:rsidRPr="00715884" w:rsidRDefault="00A06132" w:rsidP="00A06132">
            <w:pPr>
              <w:pStyle w:val="BodyOfText"/>
              <w:rPr>
                <w:lang w:val="en-GB"/>
              </w:rPr>
            </w:pPr>
            <w:r w:rsidRPr="00715884">
              <w:rPr>
                <w:lang w:val="en-GB"/>
              </w:rPr>
              <w:lastRenderedPageBreak/>
              <w:t>TabHeader0</w:t>
            </w:r>
          </w:p>
        </w:tc>
        <w:tc>
          <w:tcPr>
            <w:tcW w:w="2133" w:type="pct"/>
            <w:noWrap/>
          </w:tcPr>
          <w:p w14:paraId="15FCD20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Space before and after the text 4 pt</w:t>
            </w:r>
          </w:p>
        </w:tc>
        <w:tc>
          <w:tcPr>
            <w:tcW w:w="1764" w:type="pct"/>
          </w:tcPr>
          <w:p w14:paraId="1F1227D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Header large table</w:t>
            </w:r>
          </w:p>
        </w:tc>
      </w:tr>
      <w:tr w:rsidR="00A06132" w:rsidRPr="00715884" w14:paraId="03CCEC67"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097BC49" w14:textId="77777777" w:rsidR="00A06132" w:rsidRPr="00715884" w:rsidRDefault="00A06132" w:rsidP="00A06132">
            <w:pPr>
              <w:pStyle w:val="BodyOfText"/>
              <w:rPr>
                <w:lang w:val="en-GB"/>
              </w:rPr>
            </w:pPr>
            <w:r w:rsidRPr="00715884">
              <w:rPr>
                <w:lang w:val="en-GB"/>
              </w:rPr>
              <w:t>TabHeader1</w:t>
            </w:r>
          </w:p>
        </w:tc>
        <w:tc>
          <w:tcPr>
            <w:tcW w:w="2133" w:type="pct"/>
            <w:noWrap/>
          </w:tcPr>
          <w:p w14:paraId="281F0667"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 xml:space="preserve">Space before and after the text 3pt </w:t>
            </w:r>
          </w:p>
        </w:tc>
        <w:tc>
          <w:tcPr>
            <w:tcW w:w="1764" w:type="pct"/>
          </w:tcPr>
          <w:p w14:paraId="494554A4"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Header normal table</w:t>
            </w:r>
          </w:p>
        </w:tc>
      </w:tr>
      <w:tr w:rsidR="00A06132" w:rsidRPr="00715884" w14:paraId="5E8F1667"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795D035" w14:textId="77777777" w:rsidR="00A06132" w:rsidRPr="00715884" w:rsidRDefault="00A06132" w:rsidP="00A06132">
            <w:pPr>
              <w:pStyle w:val="BodyOfText"/>
              <w:rPr>
                <w:lang w:val="en-GB"/>
              </w:rPr>
            </w:pPr>
            <w:r w:rsidRPr="00715884">
              <w:rPr>
                <w:lang w:val="en-GB"/>
              </w:rPr>
              <w:t>TabHeader2</w:t>
            </w:r>
          </w:p>
        </w:tc>
        <w:tc>
          <w:tcPr>
            <w:tcW w:w="2133" w:type="pct"/>
            <w:noWrap/>
          </w:tcPr>
          <w:p w14:paraId="79616235"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sz w:val="18"/>
                <w:lang w:val="en-GB"/>
              </w:rPr>
              <w:t>Space before and after the text 3pt</w:t>
            </w:r>
          </w:p>
        </w:tc>
        <w:tc>
          <w:tcPr>
            <w:tcW w:w="1764" w:type="pct"/>
          </w:tcPr>
          <w:p w14:paraId="28018D1B"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Header condensed table</w:t>
            </w:r>
          </w:p>
        </w:tc>
      </w:tr>
      <w:tr w:rsidR="00A06132" w:rsidRPr="00715884" w14:paraId="74FF3DE2"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25B6634" w14:textId="77777777" w:rsidR="00A06132" w:rsidRPr="00715884" w:rsidRDefault="00A06132" w:rsidP="00A06132">
            <w:pPr>
              <w:pStyle w:val="BodyOfText"/>
            </w:pPr>
            <w:proofErr w:type="spellStart"/>
            <w:r w:rsidRPr="00715884">
              <w:t>TabEnumL</w:t>
            </w:r>
            <w:proofErr w:type="spellEnd"/>
            <w:r w:rsidRPr="00715884">
              <w:t>*</w:t>
            </w:r>
          </w:p>
        </w:tc>
        <w:tc>
          <w:tcPr>
            <w:tcW w:w="2133" w:type="pct"/>
            <w:noWrap/>
          </w:tcPr>
          <w:p w14:paraId="776CAB3C" w14:textId="77777777" w:rsidR="00A06132" w:rsidRPr="00715884" w:rsidRDefault="00A06132" w:rsidP="00C4222E">
            <w:pPr>
              <w:pStyle w:val="TabEnumL1"/>
              <w:cnfStyle w:val="000000000000" w:firstRow="0" w:lastRow="0" w:firstColumn="0" w:lastColumn="0" w:oddVBand="0" w:evenVBand="0" w:oddHBand="0" w:evenHBand="0" w:firstRowFirstColumn="0" w:firstRowLastColumn="0" w:lastRowFirstColumn="0" w:lastRowLastColumn="0"/>
            </w:pPr>
            <w:r w:rsidRPr="00715884">
              <w:t>Enumeration list in table L1</w:t>
            </w:r>
          </w:p>
          <w:p w14:paraId="1EF20E8A" w14:textId="77777777" w:rsidR="00A06132" w:rsidRPr="00715884" w:rsidRDefault="00A06132" w:rsidP="00C4222E">
            <w:pPr>
              <w:pStyle w:val="TabEnumL2"/>
              <w:cnfStyle w:val="000000000000" w:firstRow="0" w:lastRow="0" w:firstColumn="0" w:lastColumn="0" w:oddVBand="0" w:evenVBand="0" w:oddHBand="0" w:evenHBand="0" w:firstRowFirstColumn="0" w:firstRowLastColumn="0" w:lastRowFirstColumn="0" w:lastRowLastColumn="0"/>
            </w:pPr>
            <w:r w:rsidRPr="00715884">
              <w:t>Enumeration list in table L2</w:t>
            </w:r>
          </w:p>
          <w:p w14:paraId="2A442F5E" w14:textId="77777777" w:rsidR="00A06132" w:rsidRDefault="00A06132" w:rsidP="00861C8D">
            <w:pPr>
              <w:pStyle w:val="TabEnumL3"/>
              <w:cnfStyle w:val="000000000000" w:firstRow="0" w:lastRow="0" w:firstColumn="0" w:lastColumn="0" w:oddVBand="0" w:evenVBand="0" w:oddHBand="0" w:evenHBand="0" w:firstRowFirstColumn="0" w:firstRowLastColumn="0" w:lastRowFirstColumn="0" w:lastRowLastColumn="0"/>
            </w:pPr>
            <w:r w:rsidRPr="00715884">
              <w:t>Enumeration list in table L3</w:t>
            </w:r>
          </w:p>
          <w:p w14:paraId="61463CB7" w14:textId="517AC994" w:rsidR="00C4222E" w:rsidRPr="00715884" w:rsidRDefault="00C4222E" w:rsidP="00C4222E">
            <w:pPr>
              <w:pStyle w:val="TabEnumL4"/>
              <w:cnfStyle w:val="000000000000" w:firstRow="0" w:lastRow="0" w:firstColumn="0" w:lastColumn="0" w:oddVBand="0" w:evenVBand="0" w:oddHBand="0" w:evenHBand="0" w:firstRowFirstColumn="0" w:firstRowLastColumn="0" w:lastRowFirstColumn="0" w:lastRowLastColumn="0"/>
            </w:pPr>
            <w:r>
              <w:t>…</w:t>
            </w:r>
          </w:p>
        </w:tc>
        <w:tc>
          <w:tcPr>
            <w:tcW w:w="1764" w:type="pct"/>
          </w:tcPr>
          <w:p w14:paraId="5E94293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715884">
              <w:t>Only 8 levels</w:t>
            </w:r>
          </w:p>
        </w:tc>
      </w:tr>
      <w:tr w:rsidR="00A06132" w:rsidRPr="00715884" w14:paraId="6FC0162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7EF60BCC" w14:textId="77777777" w:rsidR="00A06132" w:rsidRPr="00715884" w:rsidRDefault="00A06132" w:rsidP="00A06132">
            <w:pPr>
              <w:pStyle w:val="BodyOfText"/>
            </w:pPr>
            <w:proofErr w:type="spellStart"/>
            <w:r w:rsidRPr="00715884">
              <w:t>TabBulletL</w:t>
            </w:r>
            <w:proofErr w:type="spellEnd"/>
            <w:r w:rsidRPr="00715884">
              <w:t>*</w:t>
            </w:r>
          </w:p>
        </w:tc>
        <w:tc>
          <w:tcPr>
            <w:tcW w:w="2133" w:type="pct"/>
            <w:noWrap/>
          </w:tcPr>
          <w:p w14:paraId="402F8553" w14:textId="77777777" w:rsidR="00A06132" w:rsidRPr="00715884" w:rsidRDefault="00A06132" w:rsidP="00C4222E">
            <w:pPr>
              <w:pStyle w:val="TabBulletL1"/>
              <w:cnfStyle w:val="000000000000" w:firstRow="0" w:lastRow="0" w:firstColumn="0" w:lastColumn="0" w:oddVBand="0" w:evenVBand="0" w:oddHBand="0" w:evenHBand="0" w:firstRowFirstColumn="0" w:firstRowLastColumn="0" w:lastRowFirstColumn="0" w:lastRowLastColumn="0"/>
            </w:pPr>
            <w:r w:rsidRPr="00715884">
              <w:t>Bullet point in table L1</w:t>
            </w:r>
          </w:p>
          <w:p w14:paraId="7A1A9080" w14:textId="77777777" w:rsidR="00A06132" w:rsidRPr="00715884" w:rsidRDefault="00A06132" w:rsidP="00C4222E">
            <w:pPr>
              <w:pStyle w:val="TabBulletL2"/>
              <w:cnfStyle w:val="000000000000" w:firstRow="0" w:lastRow="0" w:firstColumn="0" w:lastColumn="0" w:oddVBand="0" w:evenVBand="0" w:oddHBand="0" w:evenHBand="0" w:firstRowFirstColumn="0" w:firstRowLastColumn="0" w:lastRowFirstColumn="0" w:lastRowLastColumn="0"/>
            </w:pPr>
            <w:r w:rsidRPr="00715884">
              <w:t>Bullet point in table L1</w:t>
            </w:r>
          </w:p>
          <w:p w14:paraId="7D66F9DB" w14:textId="77777777" w:rsidR="00A06132" w:rsidRDefault="00A06132" w:rsidP="00861C8D">
            <w:pPr>
              <w:pStyle w:val="TabBulletL3"/>
              <w:cnfStyle w:val="000000000000" w:firstRow="0" w:lastRow="0" w:firstColumn="0" w:lastColumn="0" w:oddVBand="0" w:evenVBand="0" w:oddHBand="0" w:evenHBand="0" w:firstRowFirstColumn="0" w:firstRowLastColumn="0" w:lastRowFirstColumn="0" w:lastRowLastColumn="0"/>
            </w:pPr>
            <w:r w:rsidRPr="00715884">
              <w:t>Bullet point in table L1</w:t>
            </w:r>
          </w:p>
          <w:p w14:paraId="2425DBC3" w14:textId="79816F4A" w:rsidR="00C4222E" w:rsidRPr="00715884" w:rsidRDefault="00C4222E" w:rsidP="00C4222E">
            <w:pPr>
              <w:pStyle w:val="TabBulletL4"/>
              <w:cnfStyle w:val="000000000000" w:firstRow="0" w:lastRow="0" w:firstColumn="0" w:lastColumn="0" w:oddVBand="0" w:evenVBand="0" w:oddHBand="0" w:evenHBand="0" w:firstRowFirstColumn="0" w:firstRowLastColumn="0" w:lastRowFirstColumn="0" w:lastRowLastColumn="0"/>
            </w:pPr>
            <w:r>
              <w:t>…</w:t>
            </w:r>
          </w:p>
        </w:tc>
        <w:tc>
          <w:tcPr>
            <w:tcW w:w="1764" w:type="pct"/>
          </w:tcPr>
          <w:p w14:paraId="5B6C95E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715884">
              <w:t>Only 8 levels</w:t>
            </w:r>
          </w:p>
        </w:tc>
      </w:tr>
      <w:tr w:rsidR="00A06132" w:rsidRPr="00715884" w14:paraId="6239242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372003A8" w14:textId="77777777" w:rsidR="00A06132" w:rsidRPr="00715884" w:rsidRDefault="00A06132" w:rsidP="00A06132">
            <w:pPr>
              <w:pStyle w:val="BodyOfText"/>
              <w:rPr>
                <w:lang w:val="en-GB"/>
              </w:rPr>
            </w:pPr>
            <w:r w:rsidRPr="00715884">
              <w:rPr>
                <w:lang w:val="en-GB"/>
              </w:rPr>
              <w:t>Style for special paragraphs</w:t>
            </w:r>
          </w:p>
        </w:tc>
      </w:tr>
      <w:tr w:rsidR="00A06132" w:rsidRPr="00715884" w14:paraId="0C2115C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452D3AD2" w14:textId="77777777" w:rsidR="00A06132" w:rsidRPr="00715884" w:rsidRDefault="00A06132" w:rsidP="00A06132">
            <w:pPr>
              <w:pStyle w:val="BodyOfText"/>
              <w:rPr>
                <w:lang w:val="en-GB"/>
              </w:rPr>
            </w:pPr>
            <w:r w:rsidRPr="00715884">
              <w:rPr>
                <w:lang w:val="en-GB"/>
              </w:rPr>
              <w:t>Figure</w:t>
            </w:r>
          </w:p>
        </w:tc>
        <w:tc>
          <w:tcPr>
            <w:tcW w:w="2133" w:type="pct"/>
            <w:noWrap/>
          </w:tcPr>
          <w:p w14:paraId="733662C7"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Allow centring the figure and add space after the figure.</w:t>
            </w:r>
          </w:p>
        </w:tc>
        <w:tc>
          <w:tcPr>
            <w:tcW w:w="1764" w:type="pct"/>
          </w:tcPr>
          <w:p w14:paraId="087859FE"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 xml:space="preserve">Style to apply to the paragraph where a figure is inserted without caption </w:t>
            </w:r>
          </w:p>
        </w:tc>
      </w:tr>
      <w:tr w:rsidR="00A06132" w:rsidRPr="00715884" w14:paraId="472FFC8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C4C5498" w14:textId="77777777" w:rsidR="00A06132" w:rsidRPr="00715884" w:rsidRDefault="00A06132" w:rsidP="00A06132">
            <w:pPr>
              <w:pStyle w:val="BodyOfText"/>
              <w:rPr>
                <w:lang w:val="en-GB"/>
              </w:rPr>
            </w:pPr>
            <w:r w:rsidRPr="00715884">
              <w:rPr>
                <w:lang w:val="en-GB"/>
              </w:rPr>
              <w:t>Figure with caption</w:t>
            </w:r>
          </w:p>
        </w:tc>
        <w:tc>
          <w:tcPr>
            <w:tcW w:w="2133" w:type="pct"/>
            <w:noWrap/>
          </w:tcPr>
          <w:p w14:paraId="47562FFF"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Allow centring the figure.</w:t>
            </w:r>
          </w:p>
        </w:tc>
        <w:tc>
          <w:tcPr>
            <w:tcW w:w="1764" w:type="pct"/>
          </w:tcPr>
          <w:p w14:paraId="507C2F50"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Idem for figure with caption</w:t>
            </w:r>
          </w:p>
        </w:tc>
      </w:tr>
      <w:tr w:rsidR="00A06132" w:rsidRPr="00715884" w14:paraId="505FB02B"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6F8D464" w14:textId="77777777" w:rsidR="00A06132" w:rsidRPr="00715884" w:rsidRDefault="00A06132" w:rsidP="00A06132">
            <w:pPr>
              <w:pStyle w:val="BodyOfText"/>
              <w:rPr>
                <w:lang w:val="en-GB"/>
              </w:rPr>
            </w:pPr>
            <w:r w:rsidRPr="00715884">
              <w:rPr>
                <w:lang w:val="en-GB"/>
              </w:rPr>
              <w:t>Caption</w:t>
            </w:r>
          </w:p>
        </w:tc>
        <w:tc>
          <w:tcPr>
            <w:tcW w:w="2133" w:type="pct"/>
            <w:noWrap/>
          </w:tcPr>
          <w:p w14:paraId="62F8BD05"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iCs/>
                <w:color w:val="0079A7" w:themeColor="text2" w:themeShade="BF"/>
                <w:szCs w:val="18"/>
                <w:lang w:val="en-GB"/>
              </w:rPr>
              <w:t xml:space="preserve">Font </w:t>
            </w:r>
            <w:proofErr w:type="spellStart"/>
            <w:r w:rsidRPr="00715884">
              <w:rPr>
                <w:iCs/>
                <w:color w:val="0079A7" w:themeColor="text2" w:themeShade="BF"/>
                <w:szCs w:val="18"/>
                <w:lang w:val="en-GB"/>
              </w:rPr>
              <w:t>color</w:t>
            </w:r>
            <w:proofErr w:type="spellEnd"/>
            <w:r w:rsidRPr="00715884">
              <w:rPr>
                <w:iCs/>
                <w:color w:val="0079A7" w:themeColor="text2" w:themeShade="BF"/>
                <w:szCs w:val="18"/>
                <w:lang w:val="en-GB"/>
              </w:rPr>
              <w:t xml:space="preserve"> (Text 2). Centred, 6pt before and 10pt after</w:t>
            </w:r>
          </w:p>
        </w:tc>
        <w:tc>
          <w:tcPr>
            <w:tcW w:w="1764" w:type="pct"/>
          </w:tcPr>
          <w:p w14:paraId="7B784799"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Caption of figure, table, etc.</w:t>
            </w:r>
          </w:p>
        </w:tc>
      </w:tr>
      <w:tr w:rsidR="00A06132" w:rsidRPr="00715884" w14:paraId="5DBE764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1F63791" w14:textId="77777777" w:rsidR="00A06132" w:rsidRPr="00715884" w:rsidRDefault="00A06132" w:rsidP="00A06132">
            <w:pPr>
              <w:pStyle w:val="BodyOfText"/>
              <w:rPr>
                <w:lang w:val="en-GB"/>
              </w:rPr>
            </w:pPr>
            <w:r w:rsidRPr="00715884">
              <w:rPr>
                <w:lang w:val="en-GB"/>
              </w:rPr>
              <w:t>Style in Header and Footer</w:t>
            </w:r>
          </w:p>
        </w:tc>
      </w:tr>
      <w:tr w:rsidR="00A06132" w:rsidRPr="00715884" w14:paraId="6BDDEE6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ECBD835" w14:textId="77777777" w:rsidR="00A06132" w:rsidRPr="00715884" w:rsidRDefault="00A06132" w:rsidP="00A06132">
            <w:pPr>
              <w:pStyle w:val="BodyOfText"/>
              <w:rPr>
                <w:lang w:val="en-GB"/>
              </w:rPr>
            </w:pPr>
            <w:bookmarkStart w:id="112" w:name="_Hlk63253537"/>
            <w:r w:rsidRPr="00715884">
              <w:rPr>
                <w:lang w:val="en-GB"/>
              </w:rPr>
              <w:t>Header/footer title</w:t>
            </w:r>
          </w:p>
        </w:tc>
        <w:tc>
          <w:tcPr>
            <w:tcW w:w="2133" w:type="pct"/>
            <w:noWrap/>
          </w:tcPr>
          <w:p w14:paraId="1D32615E" w14:textId="77777777" w:rsidR="00A06132" w:rsidRPr="00715884" w:rsidRDefault="00A06132" w:rsidP="00F55FAC">
            <w:pPr>
              <w:pStyle w:val="Headerfootertitle"/>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Text in Accent 5 aligned on the right of the cell</w:t>
            </w:r>
          </w:p>
        </w:tc>
        <w:tc>
          <w:tcPr>
            <w:tcW w:w="1764" w:type="pct"/>
          </w:tcPr>
          <w:p w14:paraId="30CE0D38"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used in the footer to format the title in the header of the page.</w:t>
            </w:r>
          </w:p>
        </w:tc>
      </w:tr>
      <w:tr w:rsidR="00A06132" w:rsidRPr="00715884" w14:paraId="4B2300C9"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C1046E1" w14:textId="77777777" w:rsidR="00A06132" w:rsidRPr="00715884" w:rsidRDefault="00A06132" w:rsidP="00A06132">
            <w:pPr>
              <w:pStyle w:val="BodyOfText"/>
              <w:rPr>
                <w:lang w:val="en-GB"/>
              </w:rPr>
            </w:pPr>
            <w:r w:rsidRPr="00715884">
              <w:rPr>
                <w:lang w:val="en-GB"/>
              </w:rPr>
              <w:t>Header/footer Text</w:t>
            </w:r>
          </w:p>
        </w:tc>
        <w:tc>
          <w:tcPr>
            <w:tcW w:w="2133" w:type="pct"/>
            <w:noWrap/>
          </w:tcPr>
          <w:p w14:paraId="577BEEA4" w14:textId="77777777" w:rsidR="00A06132" w:rsidRPr="00715884" w:rsidRDefault="00A06132" w:rsidP="00F55FAC">
            <w:pPr>
              <w:pStyle w:val="Headerfooter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Text aligned on the left</w:t>
            </w:r>
          </w:p>
        </w:tc>
        <w:tc>
          <w:tcPr>
            <w:tcW w:w="1764" w:type="pct"/>
          </w:tcPr>
          <w:p w14:paraId="487EFFA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used in the header and footer tables for document properties</w:t>
            </w:r>
          </w:p>
        </w:tc>
      </w:tr>
      <w:tr w:rsidR="00A06132" w:rsidRPr="00715884" w14:paraId="06299AC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8E20BAB" w14:textId="77777777" w:rsidR="00A06132" w:rsidRPr="00715884" w:rsidRDefault="00A06132" w:rsidP="00A06132">
            <w:pPr>
              <w:pStyle w:val="BodyOfText"/>
              <w:rPr>
                <w:lang w:val="en-GB"/>
              </w:rPr>
            </w:pPr>
            <w:r w:rsidRPr="00715884">
              <w:rPr>
                <w:lang w:val="en-GB"/>
              </w:rPr>
              <w:t>Header/Footer Tab</w:t>
            </w:r>
          </w:p>
        </w:tc>
        <w:tc>
          <w:tcPr>
            <w:tcW w:w="2133" w:type="pct"/>
            <w:noWrap/>
          </w:tcPr>
          <w:p w14:paraId="32E66122" w14:textId="77777777" w:rsidR="00A06132" w:rsidRPr="00715884" w:rsidRDefault="00A06132" w:rsidP="00F55FAC">
            <w:pPr>
              <w:pStyle w:val="HeaderfooterTab"/>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Font 10 3pt before and after</w:t>
            </w:r>
          </w:p>
        </w:tc>
        <w:tc>
          <w:tcPr>
            <w:tcW w:w="1764" w:type="pct"/>
          </w:tcPr>
          <w:p w14:paraId="4B29302A" w14:textId="77777777" w:rsidR="00A06132" w:rsidRPr="00715884" w:rsidRDefault="00A06132" w:rsidP="00A0613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of paragraph in footer</w:t>
            </w:r>
          </w:p>
        </w:tc>
      </w:tr>
      <w:tr w:rsidR="006A4A56" w:rsidRPr="00715884" w14:paraId="28640D8D"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13D5149" w14:textId="5B4793C4" w:rsidR="006A4A56" w:rsidRPr="00715884" w:rsidRDefault="006A4A56" w:rsidP="000118D2">
            <w:pPr>
              <w:pStyle w:val="BodyOfText"/>
              <w:rPr>
                <w:lang w:val="en-GB"/>
              </w:rPr>
            </w:pPr>
            <w:r w:rsidRPr="00715884">
              <w:rPr>
                <w:lang w:val="en-GB"/>
              </w:rPr>
              <w:t>S</w:t>
            </w:r>
            <w:r w:rsidR="00C82FA1">
              <w:rPr>
                <w:lang w:val="en-GB"/>
              </w:rPr>
              <w:t>pecific s</w:t>
            </w:r>
            <w:r w:rsidRPr="00715884">
              <w:rPr>
                <w:lang w:val="en-GB"/>
              </w:rPr>
              <w:t xml:space="preserve">tyle </w:t>
            </w:r>
            <w:r w:rsidR="00C82FA1">
              <w:rPr>
                <w:lang w:val="en-GB"/>
              </w:rPr>
              <w:t>for</w:t>
            </w:r>
            <w:r w:rsidRPr="00715884">
              <w:rPr>
                <w:lang w:val="en-GB"/>
              </w:rPr>
              <w:t xml:space="preserve"> </w:t>
            </w:r>
            <w:r w:rsidR="00C82FA1">
              <w:rPr>
                <w:lang w:val="en-GB"/>
              </w:rPr>
              <w:t>SMSI</w:t>
            </w:r>
          </w:p>
        </w:tc>
      </w:tr>
      <w:tr w:rsidR="00C82FA1" w:rsidRPr="00C82FA1" w14:paraId="62A40726"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52427EE" w14:textId="613C24AA" w:rsidR="00C82FA1" w:rsidRPr="00715884" w:rsidRDefault="00C82FA1" w:rsidP="00C82FA1">
            <w:pPr>
              <w:pStyle w:val="BodyOfText"/>
              <w:rPr>
                <w:lang w:val="en-GB"/>
              </w:rPr>
            </w:pPr>
            <w:r>
              <w:t>SP-Attributes</w:t>
            </w:r>
          </w:p>
        </w:tc>
        <w:tc>
          <w:tcPr>
            <w:tcW w:w="2133" w:type="pct"/>
            <w:noWrap/>
          </w:tcPr>
          <w:p w14:paraId="571C8231" w14:textId="1C7E30AD" w:rsidR="00C82FA1" w:rsidRPr="00C82FA1" w:rsidRDefault="00C82FA1" w:rsidP="00C82FA1">
            <w:pPr>
              <w:pStyle w:val="SP-Attributes"/>
              <w:cnfStyle w:val="000000000000" w:firstRow="0" w:lastRow="0" w:firstColumn="0" w:lastColumn="0" w:oddVBand="0" w:evenVBand="0" w:oddHBand="0" w:evenHBand="0" w:firstRowFirstColumn="0" w:firstRowLastColumn="0" w:lastRowFirstColumn="0" w:lastRowLastColumn="0"/>
            </w:pPr>
            <w:r w:rsidRPr="00C82FA1">
              <w:t>#Attributs: #Pr</w:t>
            </w:r>
            <w:r>
              <w:t>eventive</w:t>
            </w:r>
          </w:p>
        </w:tc>
        <w:tc>
          <w:tcPr>
            <w:tcW w:w="1764" w:type="pct"/>
          </w:tcPr>
          <w:p w14:paraId="7BBB7C7F" w14:textId="00BDC90D" w:rsidR="00C82FA1" w:rsidRPr="00C82FA1" w:rsidRDefault="00C82FA1" w:rsidP="00C82FA1">
            <w:pPr>
              <w:pStyle w:val="BodyOfText"/>
              <w:cnfStyle w:val="000000000000" w:firstRow="0" w:lastRow="0" w:firstColumn="0" w:lastColumn="0" w:oddVBand="0" w:evenVBand="0" w:oddHBand="0" w:evenHBand="0" w:firstRowFirstColumn="0" w:firstRowLastColumn="0" w:lastRowFirstColumn="0" w:lastRowLastColumn="0"/>
              <w:rPr>
                <w:lang w:val="fr-LU"/>
              </w:rPr>
            </w:pPr>
            <w:r w:rsidRPr="00C82FA1">
              <w:rPr>
                <w:lang w:val="fr-LU"/>
              </w:rPr>
              <w:t>Style</w:t>
            </w:r>
            <w:r w:rsidR="00C4222E">
              <w:rPr>
                <w:lang w:val="fr-LU"/>
              </w:rPr>
              <w:t xml:space="preserve"> to </w:t>
            </w:r>
            <w:proofErr w:type="spellStart"/>
            <w:r w:rsidR="00C4222E">
              <w:rPr>
                <w:lang w:val="fr-LU"/>
              </w:rPr>
              <w:t>provide</w:t>
            </w:r>
            <w:proofErr w:type="spellEnd"/>
            <w:r w:rsidR="00C4222E">
              <w:rPr>
                <w:lang w:val="fr-LU"/>
              </w:rPr>
              <w:t xml:space="preserve"> </w:t>
            </w:r>
            <w:proofErr w:type="spellStart"/>
            <w:r w:rsidR="00C4222E">
              <w:rPr>
                <w:lang w:val="fr-LU"/>
              </w:rPr>
              <w:t>attributes</w:t>
            </w:r>
            <w:proofErr w:type="spellEnd"/>
          </w:p>
        </w:tc>
      </w:tr>
      <w:tr w:rsidR="00C82FA1" w:rsidRPr="00715884" w14:paraId="0709391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8AA6554" w14:textId="77777777" w:rsidR="00C82FA1" w:rsidRPr="00715884" w:rsidRDefault="00C82FA1" w:rsidP="00C82FA1">
            <w:pPr>
              <w:pStyle w:val="BodyOfText"/>
              <w:rPr>
                <w:lang w:val="en-GB"/>
              </w:rPr>
            </w:pPr>
            <w:r w:rsidRPr="00715884">
              <w:rPr>
                <w:lang w:val="en-GB"/>
              </w:rPr>
              <w:t>SP-Block</w:t>
            </w:r>
          </w:p>
        </w:tc>
        <w:tc>
          <w:tcPr>
            <w:tcW w:w="2133" w:type="pct"/>
            <w:noWrap/>
          </w:tcPr>
          <w:p w14:paraId="1BFE264D" w14:textId="77777777" w:rsidR="00C82FA1" w:rsidRPr="00406D16" w:rsidRDefault="00C82FA1" w:rsidP="00C82FA1">
            <w:pPr>
              <w:pStyle w:val="BodyOfText"/>
              <w:cnfStyle w:val="000000000000" w:firstRow="0" w:lastRow="0" w:firstColumn="0" w:lastColumn="0" w:oddVBand="0" w:evenVBand="0" w:oddHBand="0" w:evenHBand="0" w:firstRowFirstColumn="0" w:firstRowLastColumn="0" w:lastRowFirstColumn="0" w:lastRowLastColumn="0"/>
              <w:rPr>
                <w:rStyle w:val="SP-Block"/>
              </w:rPr>
            </w:pPr>
            <w:r w:rsidRPr="00406D16">
              <w:rPr>
                <w:rStyle w:val="SP-Block"/>
              </w:rPr>
              <w:t>Font style Accent 4</w:t>
            </w:r>
          </w:p>
        </w:tc>
        <w:tc>
          <w:tcPr>
            <w:tcW w:w="1764" w:type="pct"/>
          </w:tcPr>
          <w:p w14:paraId="38D3C70F" w14:textId="77777777" w:rsidR="00C82FA1" w:rsidRDefault="00C82FA1" w:rsidP="00C82FA1">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to highlight a block of words</w:t>
            </w:r>
          </w:p>
          <w:p w14:paraId="00102933" w14:textId="2F886C6B" w:rsidR="00C82FA1" w:rsidRPr="00715884" w:rsidRDefault="00C82FA1" w:rsidP="00C82FA1">
            <w:pPr>
              <w:pStyle w:val="BodyOfText"/>
              <w:cnfStyle w:val="000000000000" w:firstRow="0" w:lastRow="0" w:firstColumn="0" w:lastColumn="0" w:oddVBand="0" w:evenVBand="0" w:oddHBand="0" w:evenHBand="0" w:firstRowFirstColumn="0" w:firstRowLastColumn="0" w:lastRowFirstColumn="0" w:lastRowLastColumn="0"/>
              <w:rPr>
                <w:lang w:val="en-GB"/>
              </w:rPr>
            </w:pPr>
            <w:r>
              <w:rPr>
                <w:lang w:val="en-GB"/>
              </w:rPr>
              <w:t>Do not use this at the end of a paragraph!</w:t>
            </w:r>
          </w:p>
        </w:tc>
      </w:tr>
      <w:tr w:rsidR="00C82FA1" w:rsidRPr="00715884" w14:paraId="45790F20" w14:textId="77777777" w:rsidTr="00000349">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2BE89442" w14:textId="761A744D" w:rsidR="00C82FA1" w:rsidRPr="00715884" w:rsidRDefault="00C82FA1" w:rsidP="00C82FA1">
            <w:pPr>
              <w:pStyle w:val="BodyOfText"/>
              <w:rPr>
                <w:lang w:val="en-GB"/>
              </w:rPr>
            </w:pPr>
            <w:r w:rsidRPr="00715884">
              <w:rPr>
                <w:lang w:val="en-GB"/>
              </w:rPr>
              <w:t>SP-</w:t>
            </w:r>
            <w:r>
              <w:rPr>
                <w:lang w:val="en-GB"/>
              </w:rPr>
              <w:t>Bold</w:t>
            </w:r>
          </w:p>
        </w:tc>
        <w:tc>
          <w:tcPr>
            <w:tcW w:w="2133" w:type="pct"/>
            <w:noWrap/>
          </w:tcPr>
          <w:p w14:paraId="314B4863" w14:textId="36EB89A2" w:rsidR="00C82FA1" w:rsidRPr="00350044" w:rsidRDefault="00C82FA1" w:rsidP="00C82FA1">
            <w:pPr>
              <w:pStyle w:val="BodyOfText"/>
              <w:cnfStyle w:val="000000000000" w:firstRow="0" w:lastRow="0" w:firstColumn="0" w:lastColumn="0" w:oddVBand="0" w:evenVBand="0" w:oddHBand="0" w:evenHBand="0" w:firstRowFirstColumn="0" w:firstRowLastColumn="0" w:lastRowFirstColumn="0" w:lastRowLastColumn="0"/>
              <w:rPr>
                <w:rStyle w:val="SP-Bold"/>
              </w:rPr>
            </w:pPr>
            <w:r w:rsidRPr="00C82FA1">
              <w:rPr>
                <w:rStyle w:val="SP-Bold"/>
                <w:lang w:val="en-GB"/>
              </w:rPr>
              <w:t xml:space="preserve">Font style Accent 4 and </w:t>
            </w:r>
            <w:r>
              <w:t xml:space="preserve"> </w:t>
            </w:r>
            <w:proofErr w:type="spellStart"/>
            <w:r>
              <w:t>sd</w:t>
            </w:r>
            <w:proofErr w:type="spellEnd"/>
          </w:p>
          <w:p w14:paraId="148C7EF9" w14:textId="33C9EF1C" w:rsidR="00C82FA1" w:rsidRPr="00350044" w:rsidRDefault="00C82FA1" w:rsidP="00C82FA1">
            <w:pPr>
              <w:pStyle w:val="BodyOfText"/>
              <w:cnfStyle w:val="000000000000" w:firstRow="0" w:lastRow="0" w:firstColumn="0" w:lastColumn="0" w:oddVBand="0" w:evenVBand="0" w:oddHBand="0" w:evenHBand="0" w:firstRowFirstColumn="0" w:firstRowLastColumn="0" w:lastRowFirstColumn="0" w:lastRowLastColumn="0"/>
              <w:rPr>
                <w:rStyle w:val="SP-Bold"/>
              </w:rPr>
            </w:pPr>
          </w:p>
        </w:tc>
        <w:tc>
          <w:tcPr>
            <w:tcW w:w="1764" w:type="pct"/>
          </w:tcPr>
          <w:p w14:paraId="4EDC9F28" w14:textId="77777777" w:rsidR="00C82FA1" w:rsidRDefault="00C82FA1" w:rsidP="00C82FA1">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to highlight a block of words</w:t>
            </w:r>
            <w:r>
              <w:rPr>
                <w:lang w:val="en-GB"/>
              </w:rPr>
              <w:t xml:space="preserve"> in SP-Paragraph… </w:t>
            </w:r>
          </w:p>
          <w:p w14:paraId="6CEFC582" w14:textId="7DAC1CDF" w:rsidR="00C82FA1" w:rsidRPr="00715884" w:rsidRDefault="00C82FA1" w:rsidP="00C82FA1">
            <w:pPr>
              <w:pStyle w:val="BodyOfText"/>
              <w:cnfStyle w:val="000000000000" w:firstRow="0" w:lastRow="0" w:firstColumn="0" w:lastColumn="0" w:oddVBand="0" w:evenVBand="0" w:oddHBand="0" w:evenHBand="0" w:firstRowFirstColumn="0" w:firstRowLastColumn="0" w:lastRowFirstColumn="0" w:lastRowLastColumn="0"/>
              <w:rPr>
                <w:lang w:val="en-GB"/>
              </w:rPr>
            </w:pPr>
            <w:r>
              <w:rPr>
                <w:lang w:val="en-GB"/>
              </w:rPr>
              <w:t>Do not use this at the end of a paragraph!</w:t>
            </w:r>
          </w:p>
        </w:tc>
      </w:tr>
      <w:tr w:rsidR="00C82FA1" w:rsidRPr="00715884" w14:paraId="37DC35B9"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F3D05AF" w14:textId="77777777" w:rsidR="00C82FA1" w:rsidRPr="00715884" w:rsidRDefault="00C82FA1" w:rsidP="000118D2">
            <w:pPr>
              <w:pStyle w:val="BodyOfText"/>
              <w:rPr>
                <w:lang w:val="en-GB"/>
              </w:rPr>
            </w:pPr>
            <w:r>
              <w:rPr>
                <w:lang w:val="en-GB"/>
              </w:rPr>
              <w:t>SP-Bullet*</w:t>
            </w:r>
          </w:p>
        </w:tc>
        <w:tc>
          <w:tcPr>
            <w:tcW w:w="2133" w:type="pct"/>
            <w:noWrap/>
          </w:tcPr>
          <w:p w14:paraId="230FD488" w14:textId="77777777" w:rsidR="00C82FA1" w:rsidRPr="00EC799D" w:rsidRDefault="00C82FA1" w:rsidP="000118D2">
            <w:pPr>
              <w:pStyle w:val="SP-BulletL1"/>
              <w:cnfStyle w:val="000000000000" w:firstRow="0" w:lastRow="0" w:firstColumn="0" w:lastColumn="0" w:oddVBand="0" w:evenVBand="0" w:oddHBand="0" w:evenHBand="0" w:firstRowFirstColumn="0" w:firstRowLastColumn="0" w:lastRowFirstColumn="0" w:lastRowLastColumn="0"/>
            </w:pPr>
            <w:r>
              <w:t xml:space="preserve">L1 </w:t>
            </w:r>
          </w:p>
          <w:p w14:paraId="31592399" w14:textId="77777777" w:rsidR="00C82FA1" w:rsidRPr="00EC799D" w:rsidRDefault="00C82FA1" w:rsidP="000118D2">
            <w:pPr>
              <w:pStyle w:val="SP-BulletL2"/>
              <w:cnfStyle w:val="000000000000" w:firstRow="0" w:lastRow="0" w:firstColumn="0" w:lastColumn="0" w:oddVBand="0" w:evenVBand="0" w:oddHBand="0" w:evenHBand="0" w:firstRowFirstColumn="0" w:firstRowLastColumn="0" w:lastRowFirstColumn="0" w:lastRowLastColumn="0"/>
            </w:pPr>
            <w:r w:rsidRPr="00EC799D">
              <w:t xml:space="preserve">L2 </w:t>
            </w:r>
          </w:p>
          <w:p w14:paraId="43B77548" w14:textId="77777777" w:rsidR="00C82FA1" w:rsidRDefault="00C82FA1" w:rsidP="000118D2">
            <w:pPr>
              <w:pStyle w:val="SP-BulletL3"/>
              <w:cnfStyle w:val="000000000000" w:firstRow="0" w:lastRow="0" w:firstColumn="0" w:lastColumn="0" w:oddVBand="0" w:evenVBand="0" w:oddHBand="0" w:evenHBand="0" w:firstRowFirstColumn="0" w:firstRowLastColumn="0" w:lastRowFirstColumn="0" w:lastRowLastColumn="0"/>
            </w:pPr>
            <w:r w:rsidRPr="00EC799D">
              <w:t>L3</w:t>
            </w:r>
          </w:p>
          <w:p w14:paraId="701B16AE" w14:textId="77777777" w:rsidR="00C82FA1" w:rsidRDefault="00C82FA1" w:rsidP="000118D2">
            <w:pPr>
              <w:pStyle w:val="BulletL4"/>
              <w:cnfStyle w:val="000000000000" w:firstRow="0" w:lastRow="0" w:firstColumn="0" w:lastColumn="0" w:oddVBand="0" w:evenVBand="0" w:oddHBand="0" w:evenHBand="0" w:firstRowFirstColumn="0" w:firstRowLastColumn="0" w:lastRowFirstColumn="0" w:lastRowLastColumn="0"/>
            </w:pPr>
            <w:r>
              <w:t>…</w:t>
            </w:r>
          </w:p>
          <w:p w14:paraId="5A421502" w14:textId="77777777" w:rsidR="00C82FA1" w:rsidRPr="00715884" w:rsidRDefault="00C82FA1" w:rsidP="000118D2">
            <w:pPr>
              <w:pStyle w:val="BulletL5"/>
              <w:cnfStyle w:val="000000000000" w:firstRow="0" w:lastRow="0" w:firstColumn="0" w:lastColumn="0" w:oddVBand="0" w:evenVBand="0" w:oddHBand="0" w:evenHBand="0" w:firstRowFirstColumn="0" w:firstRowLastColumn="0" w:lastRowFirstColumn="0" w:lastRowLastColumn="0"/>
            </w:pPr>
            <w:r>
              <w:t xml:space="preserve">… </w:t>
            </w:r>
          </w:p>
        </w:tc>
        <w:tc>
          <w:tcPr>
            <w:tcW w:w="1764" w:type="pct"/>
          </w:tcPr>
          <w:p w14:paraId="342CDB0C" w14:textId="75F5D9A4" w:rsidR="00C82FA1" w:rsidRPr="00715884" w:rsidRDefault="00C82FA1" w:rsidP="000118D2">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Styles to define bullet inside SP-Paragraph</w:t>
            </w:r>
          </w:p>
        </w:tc>
      </w:tr>
      <w:tr w:rsidR="00C82FA1" w:rsidRPr="00715884" w14:paraId="58EC03E3"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DE89149" w14:textId="77777777" w:rsidR="00C82FA1" w:rsidRPr="00715884" w:rsidRDefault="00C82FA1" w:rsidP="000118D2">
            <w:pPr>
              <w:pStyle w:val="BodyOfText"/>
              <w:rPr>
                <w:lang w:val="en-GB"/>
              </w:rPr>
            </w:pPr>
            <w:r w:rsidRPr="00715884">
              <w:rPr>
                <w:lang w:val="en-GB"/>
              </w:rPr>
              <w:t>SP-Control</w:t>
            </w:r>
          </w:p>
        </w:tc>
        <w:tc>
          <w:tcPr>
            <w:tcW w:w="2133" w:type="pct"/>
            <w:noWrap/>
          </w:tcPr>
          <w:p w14:paraId="3E1A7782" w14:textId="77777777" w:rsidR="00C82FA1" w:rsidRPr="00715884" w:rsidRDefault="00C82FA1" w:rsidP="000118D2">
            <w:pPr>
              <w:pStyle w:val="SP-Control"/>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Paragraph Style Boxed</w:t>
            </w:r>
          </w:p>
        </w:tc>
        <w:tc>
          <w:tcPr>
            <w:tcW w:w="1764" w:type="pct"/>
          </w:tcPr>
          <w:p w14:paraId="186795D6" w14:textId="77777777" w:rsidR="00C82FA1" w:rsidRPr="00715884" w:rsidRDefault="00C82FA1" w:rsidP="000118D2">
            <w:pPr>
              <w:pStyle w:val="BodyOfText"/>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to define a control</w:t>
            </w:r>
          </w:p>
        </w:tc>
      </w:tr>
      <w:tr w:rsidR="00C82FA1" w:rsidRPr="00715884" w14:paraId="736E49DF"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CB05675" w14:textId="77777777" w:rsidR="00C82FA1" w:rsidRPr="00715884" w:rsidRDefault="00C82FA1" w:rsidP="000118D2">
            <w:pPr>
              <w:pStyle w:val="BodyOfText"/>
              <w:rPr>
                <w:lang w:val="en-GB"/>
              </w:rPr>
            </w:pPr>
            <w:r>
              <w:rPr>
                <w:lang w:val="en-GB"/>
              </w:rPr>
              <w:t>SP-Enum*</w:t>
            </w:r>
          </w:p>
        </w:tc>
        <w:tc>
          <w:tcPr>
            <w:tcW w:w="2133" w:type="pct"/>
            <w:noWrap/>
          </w:tcPr>
          <w:p w14:paraId="73F19DF1" w14:textId="77777777" w:rsidR="00C82FA1" w:rsidRDefault="00C82FA1" w:rsidP="000118D2">
            <w:pPr>
              <w:pStyle w:val="SP-EnumL1"/>
              <w:cnfStyle w:val="000000000000" w:firstRow="0" w:lastRow="0" w:firstColumn="0" w:lastColumn="0" w:oddVBand="0" w:evenVBand="0" w:oddHBand="0" w:evenHBand="0" w:firstRowFirstColumn="0" w:firstRowLastColumn="0" w:lastRowFirstColumn="0" w:lastRowLastColumn="0"/>
            </w:pPr>
            <w:r>
              <w:t xml:space="preserve">L1 </w:t>
            </w:r>
          </w:p>
          <w:p w14:paraId="174525C8" w14:textId="77777777" w:rsidR="00C82FA1" w:rsidRDefault="00C82FA1" w:rsidP="000118D2">
            <w:pPr>
              <w:pStyle w:val="SP-EnumL2"/>
              <w:cnfStyle w:val="000000000000" w:firstRow="0" w:lastRow="0" w:firstColumn="0" w:lastColumn="0" w:oddVBand="0" w:evenVBand="0" w:oddHBand="0" w:evenHBand="0" w:firstRowFirstColumn="0" w:firstRowLastColumn="0" w:lastRowFirstColumn="0" w:lastRowLastColumn="0"/>
            </w:pPr>
            <w:r>
              <w:t xml:space="preserve">L2 </w:t>
            </w:r>
          </w:p>
          <w:p w14:paraId="52C72D9E" w14:textId="77777777" w:rsidR="00C82FA1" w:rsidRDefault="00C82FA1" w:rsidP="000118D2">
            <w:pPr>
              <w:pStyle w:val="SP-EnumL3"/>
              <w:cnfStyle w:val="000000000000" w:firstRow="0" w:lastRow="0" w:firstColumn="0" w:lastColumn="0" w:oddVBand="0" w:evenVBand="0" w:oddHBand="0" w:evenHBand="0" w:firstRowFirstColumn="0" w:firstRowLastColumn="0" w:lastRowFirstColumn="0" w:lastRowLastColumn="0"/>
            </w:pPr>
            <w:r>
              <w:lastRenderedPageBreak/>
              <w:t>L3</w:t>
            </w:r>
          </w:p>
          <w:p w14:paraId="3E2DD692" w14:textId="77777777" w:rsidR="00C82FA1" w:rsidRPr="00715884" w:rsidRDefault="00C82FA1" w:rsidP="000118D2">
            <w:pPr>
              <w:pStyle w:val="SP-EnumL3"/>
              <w:numPr>
                <w:ilvl w:val="3"/>
                <w:numId w:val="12"/>
              </w:numPr>
              <w:cnfStyle w:val="000000000000" w:firstRow="0" w:lastRow="0" w:firstColumn="0" w:lastColumn="0" w:oddVBand="0" w:evenVBand="0" w:oddHBand="0" w:evenHBand="0" w:firstRowFirstColumn="0" w:firstRowLastColumn="0" w:lastRowFirstColumn="0" w:lastRowLastColumn="0"/>
            </w:pPr>
          </w:p>
        </w:tc>
        <w:tc>
          <w:tcPr>
            <w:tcW w:w="1764" w:type="pct"/>
          </w:tcPr>
          <w:p w14:paraId="7F8D8683" w14:textId="77777777" w:rsidR="00C82FA1" w:rsidRPr="00715884" w:rsidRDefault="00C82FA1" w:rsidP="000118D2">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Styles for enumeration inside SP-Paragraph</w:t>
            </w:r>
          </w:p>
        </w:tc>
      </w:tr>
      <w:tr w:rsidR="00C82FA1" w:rsidRPr="00715884" w14:paraId="0902142C"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914DAA2" w14:textId="77777777" w:rsidR="00C82FA1" w:rsidRDefault="00C82FA1" w:rsidP="000118D2">
            <w:pPr>
              <w:pStyle w:val="BodyOfText"/>
              <w:rPr>
                <w:lang w:val="en-GB"/>
              </w:rPr>
            </w:pPr>
            <w:r>
              <w:rPr>
                <w:lang w:val="en-GB"/>
              </w:rPr>
              <w:t>SP-</w:t>
            </w:r>
            <w:proofErr w:type="spellStart"/>
            <w:r>
              <w:rPr>
                <w:lang w:val="en-GB"/>
              </w:rPr>
              <w:t>Endlist</w:t>
            </w:r>
            <w:proofErr w:type="spellEnd"/>
          </w:p>
        </w:tc>
        <w:tc>
          <w:tcPr>
            <w:tcW w:w="2133" w:type="pct"/>
            <w:noWrap/>
          </w:tcPr>
          <w:p w14:paraId="601464F9" w14:textId="77777777" w:rsidR="00C82FA1" w:rsidRDefault="00C82FA1" w:rsidP="000118D2">
            <w:pPr>
              <w:pStyle w:val="SP-EndList"/>
              <w:cnfStyle w:val="000000000000" w:firstRow="0" w:lastRow="0" w:firstColumn="0" w:lastColumn="0" w:oddVBand="0" w:evenVBand="0" w:oddHBand="0" w:evenHBand="0" w:firstRowFirstColumn="0" w:firstRowLastColumn="0" w:lastRowFirstColumn="0" w:lastRowLastColumn="0"/>
            </w:pPr>
          </w:p>
        </w:tc>
        <w:tc>
          <w:tcPr>
            <w:tcW w:w="1764" w:type="pct"/>
          </w:tcPr>
          <w:p w14:paraId="0972826C" w14:textId="77777777" w:rsidR="00C82FA1" w:rsidRPr="00715884" w:rsidRDefault="00C82FA1" w:rsidP="000118D2">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To end and SP-Bullet* or SP-Enum* with an extra space.</w:t>
            </w:r>
          </w:p>
        </w:tc>
      </w:tr>
      <w:tr w:rsidR="00C82FA1" w:rsidRPr="00715884" w14:paraId="10E0D207"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4C957B7A" w14:textId="77777777" w:rsidR="00C82FA1" w:rsidRDefault="00C82FA1" w:rsidP="000118D2">
            <w:pPr>
              <w:pStyle w:val="BodyOfText"/>
              <w:rPr>
                <w:lang w:val="en-GB"/>
              </w:rPr>
            </w:pPr>
            <w:r>
              <w:rPr>
                <w:lang w:val="en-GB"/>
              </w:rPr>
              <w:t>SP-Objective</w:t>
            </w:r>
          </w:p>
        </w:tc>
        <w:tc>
          <w:tcPr>
            <w:tcW w:w="2133" w:type="pct"/>
            <w:noWrap/>
          </w:tcPr>
          <w:p w14:paraId="1DAED8BB" w14:textId="77777777" w:rsidR="00C82FA1" w:rsidRDefault="00C82FA1" w:rsidP="000118D2">
            <w:pPr>
              <w:pStyle w:val="SP-Objective"/>
              <w:cnfStyle w:val="000000000000" w:firstRow="0" w:lastRow="0" w:firstColumn="0" w:lastColumn="0" w:oddVBand="0" w:evenVBand="0" w:oddHBand="0" w:evenHBand="0" w:firstRowFirstColumn="0" w:firstRowLastColumn="0" w:lastRowFirstColumn="0" w:lastRowLastColumn="0"/>
            </w:pPr>
            <w:r w:rsidRPr="00715884">
              <w:rPr>
                <w:lang w:val="en-GB"/>
              </w:rPr>
              <w:t>Paragraph Style Boxed</w:t>
            </w:r>
            <w:r>
              <w:rPr>
                <w:lang w:val="en-GB"/>
              </w:rPr>
              <w:t xml:space="preserve"> and coloured</w:t>
            </w:r>
          </w:p>
        </w:tc>
        <w:tc>
          <w:tcPr>
            <w:tcW w:w="1764" w:type="pct"/>
          </w:tcPr>
          <w:p w14:paraId="57BD3681" w14:textId="77777777" w:rsidR="00C82FA1" w:rsidRDefault="00C82FA1" w:rsidP="000118D2">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To highlight an objective</w:t>
            </w:r>
          </w:p>
        </w:tc>
      </w:tr>
      <w:tr w:rsidR="00C82FA1" w:rsidRPr="00715884" w14:paraId="51FDB11A"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2BB1137" w14:textId="08D41BF5" w:rsidR="00C82FA1" w:rsidRDefault="00C82FA1" w:rsidP="000118D2">
            <w:pPr>
              <w:pStyle w:val="BodyOfText"/>
              <w:rPr>
                <w:lang w:val="en-GB"/>
              </w:rPr>
            </w:pPr>
            <w:r>
              <w:rPr>
                <w:lang w:val="en-GB"/>
              </w:rPr>
              <w:t>SP-</w:t>
            </w:r>
            <w:proofErr w:type="spellStart"/>
            <w:r>
              <w:rPr>
                <w:lang w:val="en-GB"/>
              </w:rPr>
              <w:t>OtherInfo</w:t>
            </w:r>
            <w:proofErr w:type="spellEnd"/>
          </w:p>
        </w:tc>
        <w:tc>
          <w:tcPr>
            <w:tcW w:w="2133" w:type="pct"/>
            <w:noWrap/>
          </w:tcPr>
          <w:p w14:paraId="3D90662A" w14:textId="7DC77B26" w:rsidR="00C82FA1" w:rsidRDefault="00C82FA1" w:rsidP="00C82FA1">
            <w:pPr>
              <w:pStyle w:val="SP-OtherInfo"/>
              <w:cnfStyle w:val="000000000000" w:firstRow="0" w:lastRow="0" w:firstColumn="0" w:lastColumn="0" w:oddVBand="0" w:evenVBand="0" w:oddHBand="0" w:evenHBand="0" w:firstRowFirstColumn="0" w:firstRowLastColumn="0" w:lastRowFirstColumn="0" w:lastRowLastColumn="0"/>
            </w:pPr>
            <w:r w:rsidRPr="00715884">
              <w:rPr>
                <w:lang w:val="en-GB"/>
              </w:rPr>
              <w:t>Paragraph Style</w:t>
            </w:r>
            <w:r>
              <w:rPr>
                <w:lang w:val="en-GB"/>
              </w:rPr>
              <w:t xml:space="preserve"> with smaller font</w:t>
            </w:r>
          </w:p>
        </w:tc>
        <w:tc>
          <w:tcPr>
            <w:tcW w:w="1764" w:type="pct"/>
          </w:tcPr>
          <w:p w14:paraId="67AC2469" w14:textId="68CC4ECC" w:rsidR="00C82FA1" w:rsidRDefault="00C82FA1" w:rsidP="000118D2">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To reduce size of less important info</w:t>
            </w:r>
          </w:p>
        </w:tc>
      </w:tr>
      <w:tr w:rsidR="00C82FA1" w:rsidRPr="00715884" w14:paraId="77FFA6E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7E0A7C4" w14:textId="77777777" w:rsidR="00C82FA1" w:rsidRPr="00715884" w:rsidRDefault="00C82FA1" w:rsidP="00C82FA1">
            <w:pPr>
              <w:pStyle w:val="BodyOfText"/>
              <w:rPr>
                <w:lang w:val="en-GB"/>
              </w:rPr>
            </w:pPr>
            <w:r w:rsidRPr="00715884">
              <w:rPr>
                <w:lang w:val="en-GB"/>
              </w:rPr>
              <w:t>S</w:t>
            </w:r>
            <w:r w:rsidRPr="00715884">
              <w:t>P-Paragraph</w:t>
            </w:r>
          </w:p>
        </w:tc>
        <w:tc>
          <w:tcPr>
            <w:tcW w:w="2133" w:type="pct"/>
            <w:noWrap/>
          </w:tcPr>
          <w:p w14:paraId="5090BB00" w14:textId="77777777" w:rsidR="00C82FA1" w:rsidRPr="00715884" w:rsidRDefault="00C82FA1" w:rsidP="00C82FA1">
            <w:pPr>
              <w:pStyle w:val="SP-Paragraph"/>
              <w:cnfStyle w:val="000000000000" w:firstRow="0" w:lastRow="0" w:firstColumn="0" w:lastColumn="0" w:oddVBand="0" w:evenVBand="0" w:oddHBand="0" w:evenHBand="0" w:firstRowFirstColumn="0" w:firstRowLastColumn="0" w:lastRowFirstColumn="0" w:lastRowLastColumn="0"/>
              <w:rPr>
                <w:lang w:val="en-GB"/>
              </w:rPr>
            </w:pPr>
            <w:r w:rsidRPr="00715884">
              <w:t>Paragraph Style Accent 4</w:t>
            </w:r>
          </w:p>
        </w:tc>
        <w:tc>
          <w:tcPr>
            <w:tcW w:w="1764" w:type="pct"/>
          </w:tcPr>
          <w:p w14:paraId="5B62CA81" w14:textId="77777777" w:rsidR="00C82FA1" w:rsidRPr="00715884" w:rsidRDefault="00C82FA1" w:rsidP="00C82FA1">
            <w:pPr>
              <w:pStyle w:val="TabText1"/>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to highlight a</w:t>
            </w:r>
            <w:r>
              <w:rPr>
                <w:lang w:val="en-GB"/>
              </w:rPr>
              <w:t>n</w:t>
            </w:r>
            <w:r w:rsidRPr="00715884">
              <w:rPr>
                <w:lang w:val="en-GB"/>
              </w:rPr>
              <w:t xml:space="preserve"> entire paragraph</w:t>
            </w:r>
          </w:p>
        </w:tc>
      </w:tr>
      <w:tr w:rsidR="00C82FA1" w:rsidRPr="00715884" w14:paraId="4237B6A8"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25B1F4C9" w14:textId="77777777" w:rsidR="00C82FA1" w:rsidRPr="00715884" w:rsidRDefault="00C82FA1" w:rsidP="00C82FA1">
            <w:pPr>
              <w:pStyle w:val="BodyOfText"/>
              <w:rPr>
                <w:lang w:val="en-GB"/>
              </w:rPr>
            </w:pPr>
            <w:r w:rsidRPr="00715884">
              <w:rPr>
                <w:lang w:val="en-GB"/>
              </w:rPr>
              <w:t>SP-Quote</w:t>
            </w:r>
          </w:p>
        </w:tc>
        <w:tc>
          <w:tcPr>
            <w:tcW w:w="2133" w:type="pct"/>
            <w:noWrap/>
          </w:tcPr>
          <w:p w14:paraId="37087DFD" w14:textId="77777777" w:rsidR="00C82FA1" w:rsidRPr="00715884" w:rsidRDefault="00C82FA1" w:rsidP="00C82FA1">
            <w:pPr>
              <w:pStyle w:val="SP-Quote"/>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 xml:space="preserve">Paragraph Style Font </w:t>
            </w:r>
            <w:proofErr w:type="spellStart"/>
            <w:r w:rsidRPr="00715884">
              <w:rPr>
                <w:lang w:val="en-GB"/>
              </w:rPr>
              <w:t>color</w:t>
            </w:r>
            <w:proofErr w:type="spellEnd"/>
            <w:r w:rsidRPr="00715884">
              <w:rPr>
                <w:lang w:val="en-GB"/>
              </w:rPr>
              <w:t xml:space="preserve"> Red (0.5 cm left and right)</w:t>
            </w:r>
          </w:p>
        </w:tc>
        <w:tc>
          <w:tcPr>
            <w:tcW w:w="1764" w:type="pct"/>
          </w:tcPr>
          <w:p w14:paraId="5BD62AE0" w14:textId="77777777" w:rsidR="00C82FA1" w:rsidRPr="00715884" w:rsidRDefault="00C82FA1" w:rsidP="00C82FA1">
            <w:pPr>
              <w:pStyle w:val="TabText1"/>
              <w:cnfStyle w:val="000000000000" w:firstRow="0" w:lastRow="0" w:firstColumn="0" w:lastColumn="0" w:oddVBand="0" w:evenVBand="0" w:oddHBand="0" w:evenHBand="0" w:firstRowFirstColumn="0" w:firstRowLastColumn="0" w:lastRowFirstColumn="0" w:lastRowLastColumn="0"/>
              <w:rPr>
                <w:lang w:val="en-GB"/>
              </w:rPr>
            </w:pPr>
            <w:r w:rsidRPr="00715884">
              <w:rPr>
                <w:lang w:val="en-GB"/>
              </w:rPr>
              <w:t>Style to quote standard note.</w:t>
            </w:r>
          </w:p>
        </w:tc>
      </w:tr>
    </w:tbl>
    <w:p w14:paraId="6E67185B" w14:textId="77777777" w:rsidR="00AC1C59" w:rsidRPr="00B7257F" w:rsidRDefault="00AC1C59" w:rsidP="0046371A">
      <w:pPr>
        <w:pStyle w:val="Caption"/>
        <w:rPr>
          <w:lang w:val="en-GB"/>
        </w:rPr>
      </w:pPr>
      <w:bookmarkStart w:id="113" w:name="_Toc41932885"/>
      <w:bookmarkEnd w:id="112"/>
      <w:r w:rsidRPr="00B7257F">
        <w:rPr>
          <w:lang w:val="en-GB"/>
        </w:rPr>
        <w:t>Table</w:t>
      </w:r>
      <w:r w:rsidR="00F8004C" w:rsidRPr="00B7257F">
        <w:rPr>
          <w:lang w:val="en-GB"/>
        </w:rPr>
        <w:t> </w:t>
      </w:r>
      <w:r w:rsidR="003A5B50">
        <w:rPr>
          <w:noProof/>
        </w:rPr>
        <w:fldChar w:fldCharType="begin"/>
      </w:r>
      <w:r w:rsidR="003A5B50" w:rsidRPr="00B7257F">
        <w:rPr>
          <w:noProof/>
          <w:lang w:val="en-GB"/>
        </w:rPr>
        <w:instrText xml:space="preserve"> SEQ Table \* ARABIC </w:instrText>
      </w:r>
      <w:r w:rsidR="003A5B50">
        <w:rPr>
          <w:noProof/>
        </w:rPr>
        <w:fldChar w:fldCharType="separate"/>
      </w:r>
      <w:r w:rsidR="00AD5A06">
        <w:rPr>
          <w:noProof/>
          <w:lang w:val="en-GB"/>
        </w:rPr>
        <w:t>11</w:t>
      </w:r>
      <w:r w:rsidR="003A5B50">
        <w:rPr>
          <w:noProof/>
        </w:rPr>
        <w:fldChar w:fldCharType="end"/>
      </w:r>
      <w:r w:rsidRPr="00B7257F">
        <w:rPr>
          <w:lang w:val="en-GB"/>
        </w:rPr>
        <w:t>: List of special style</w:t>
      </w:r>
      <w:bookmarkEnd w:id="108"/>
      <w:r w:rsidRPr="00B7257F">
        <w:rPr>
          <w:lang w:val="en-GB"/>
        </w:rPr>
        <w:t>s</w:t>
      </w:r>
      <w:bookmarkEnd w:id="109"/>
      <w:bookmarkEnd w:id="110"/>
      <w:bookmarkEnd w:id="113"/>
    </w:p>
    <w:p w14:paraId="041E4649" w14:textId="77777777" w:rsidR="00AC1C59" w:rsidRDefault="00AC1C59" w:rsidP="00EF7AB1">
      <w:pPr>
        <w:pStyle w:val="Endlist"/>
        <w:rPr>
          <w:lang w:val="en-GB"/>
        </w:rPr>
      </w:pPr>
    </w:p>
    <w:p w14:paraId="187B0F4D" w14:textId="77777777" w:rsidR="00AC1C59" w:rsidRPr="00406B94" w:rsidRDefault="00AC1C59" w:rsidP="00CB051A">
      <w:pPr>
        <w:pStyle w:val="Heading2"/>
      </w:pPr>
      <w:bookmarkStart w:id="114" w:name="_Toc74391870"/>
      <w:r w:rsidRPr="00406B94">
        <w:t>Font</w:t>
      </w:r>
      <w:bookmarkEnd w:id="114"/>
    </w:p>
    <w:p w14:paraId="4406B9F7" w14:textId="77777777" w:rsidR="00AC1C59" w:rsidRDefault="00AC1C59" w:rsidP="00AC1C59">
      <w:pPr>
        <w:pStyle w:val="BodyOfText"/>
        <w:rPr>
          <w:lang w:val="en-GB"/>
        </w:rPr>
      </w:pPr>
      <w:r w:rsidRPr="0075620A">
        <w:rPr>
          <w:lang w:val="en-GB"/>
        </w:rPr>
        <w:t xml:space="preserve">Inspired by the website, we chose </w:t>
      </w:r>
      <w:r w:rsidR="00F8004C" w:rsidRPr="00BB5847">
        <w:rPr>
          <w:b/>
          <w:bCs/>
          <w:lang w:val="en-GB"/>
        </w:rPr>
        <w:t>Corbel</w:t>
      </w:r>
      <w:r w:rsidR="00F8004C" w:rsidRPr="0075620A">
        <w:rPr>
          <w:lang w:val="en-GB"/>
        </w:rPr>
        <w:t xml:space="preserve">, a </w:t>
      </w:r>
      <w:r w:rsidR="001178DD" w:rsidRPr="0075620A">
        <w:rPr>
          <w:lang w:val="en-GB"/>
        </w:rPr>
        <w:t>Microsoft font for body</w:t>
      </w:r>
      <w:r w:rsidR="00BB5847">
        <w:rPr>
          <w:lang w:val="en-GB"/>
        </w:rPr>
        <w:t xml:space="preserve"> and </w:t>
      </w:r>
      <w:r w:rsidR="00BB5847" w:rsidRPr="00BB5847">
        <w:rPr>
          <w:b/>
          <w:bCs/>
          <w:lang w:val="en-GB"/>
        </w:rPr>
        <w:t>Century</w:t>
      </w:r>
      <w:r w:rsidR="00BB5847">
        <w:rPr>
          <w:lang w:val="en-GB"/>
        </w:rPr>
        <w:t xml:space="preserve"> (from the logo</w:t>
      </w:r>
      <w:r w:rsidR="00CE0535">
        <w:rPr>
          <w:lang w:val="en-GB"/>
        </w:rPr>
        <w:t>)</w:t>
      </w:r>
      <w:r w:rsidR="00BB5847">
        <w:rPr>
          <w:lang w:val="en-GB"/>
        </w:rPr>
        <w:t xml:space="preserve"> for Headings</w:t>
      </w:r>
      <w:r w:rsidR="001178DD" w:rsidRPr="0075620A">
        <w:rPr>
          <w:lang w:val="en-GB"/>
        </w:rPr>
        <w:t>.</w:t>
      </w:r>
    </w:p>
    <w:p w14:paraId="51190D06" w14:textId="77777777" w:rsidR="00BB5847" w:rsidRPr="0075620A" w:rsidRDefault="00BB5847" w:rsidP="00AC1C59">
      <w:pPr>
        <w:pStyle w:val="BodyOfText"/>
        <w:rPr>
          <w:lang w:val="en-GB"/>
        </w:rPr>
      </w:pPr>
      <w:r>
        <w:rPr>
          <w:lang w:val="en-GB"/>
        </w:rPr>
        <w:t xml:space="preserve">For Excel we may choose </w:t>
      </w:r>
      <w:proofErr w:type="spellStart"/>
      <w:r w:rsidRPr="00BB5847">
        <w:rPr>
          <w:b/>
          <w:bCs/>
          <w:lang w:val="en-GB"/>
        </w:rPr>
        <w:t>Bahnschrift</w:t>
      </w:r>
      <w:proofErr w:type="spellEnd"/>
      <w:r>
        <w:rPr>
          <w:lang w:val="en-GB"/>
        </w:rPr>
        <w:t xml:space="preserve"> condense if we want a more condense but still easy to read fon</w:t>
      </w:r>
      <w:r w:rsidR="00CE0535">
        <w:rPr>
          <w:lang w:val="en-GB"/>
        </w:rPr>
        <w:t>t.</w:t>
      </w:r>
    </w:p>
    <w:p w14:paraId="49158648" w14:textId="77777777" w:rsidR="00AC1C59" w:rsidRPr="0075620A" w:rsidRDefault="00AC1C59" w:rsidP="00EF7AB1">
      <w:pPr>
        <w:pStyle w:val="Endlist"/>
        <w:rPr>
          <w:lang w:val="en-GB"/>
        </w:rPr>
      </w:pPr>
    </w:p>
    <w:p w14:paraId="59CD4F99" w14:textId="77777777" w:rsidR="00AC1C59" w:rsidRDefault="00AC1C59" w:rsidP="00CB051A">
      <w:pPr>
        <w:pStyle w:val="Heading2"/>
      </w:pPr>
      <w:bookmarkStart w:id="115" w:name="_Toc74391871"/>
      <w:proofErr w:type="spellStart"/>
      <w:r w:rsidRPr="00406B94">
        <w:t>Colo</w:t>
      </w:r>
      <w:r w:rsidR="00F8004C" w:rsidRPr="00406B94">
        <w:t>u</w:t>
      </w:r>
      <w:r w:rsidRPr="00406B94">
        <w:t>r</w:t>
      </w:r>
      <w:proofErr w:type="spellEnd"/>
      <w:r w:rsidRPr="00406B94">
        <w:t xml:space="preserve"> scale</w:t>
      </w:r>
      <w:bookmarkEnd w:id="115"/>
    </w:p>
    <w:p w14:paraId="34737973" w14:textId="77777777" w:rsidR="00824393" w:rsidRPr="0002418C" w:rsidRDefault="00824393" w:rsidP="0002418C">
      <w:pPr>
        <w:pStyle w:val="Heading4"/>
      </w:pPr>
      <w:r w:rsidRPr="0002418C">
        <w:t xml:space="preserve">Color palette (Theme) </w:t>
      </w:r>
      <w:proofErr w:type="gramStart"/>
      <w:r w:rsidRPr="0002418C">
        <w:t>used</w:t>
      </w:r>
      <w:proofErr w:type="gramEnd"/>
    </w:p>
    <w:tbl>
      <w:tblPr>
        <w:tblStyle w:val="TableBLight"/>
        <w:tblW w:w="9350" w:type="dxa"/>
        <w:tblLook w:val="06A0" w:firstRow="1" w:lastRow="0" w:firstColumn="1" w:lastColumn="0" w:noHBand="1" w:noVBand="1"/>
      </w:tblPr>
      <w:tblGrid>
        <w:gridCol w:w="1698"/>
        <w:gridCol w:w="3117"/>
        <w:gridCol w:w="3454"/>
        <w:gridCol w:w="1081"/>
      </w:tblGrid>
      <w:tr w:rsidR="00851312" w:rsidRPr="0083380A" w14:paraId="03D91D96" w14:textId="77777777" w:rsidTr="002E6F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2DBB135E" w14:textId="77777777" w:rsidR="00851312" w:rsidRPr="0083380A" w:rsidRDefault="00851312" w:rsidP="002E6F49">
            <w:pPr>
              <w:pStyle w:val="TabHeader0"/>
              <w:keepLines/>
              <w:rPr>
                <w:lang w:val="en-GB"/>
              </w:rPr>
            </w:pPr>
            <w:r w:rsidRPr="0083380A">
              <w:rPr>
                <w:lang w:val="en-GB"/>
              </w:rPr>
              <w:t>Id Th</w:t>
            </w:r>
            <w:r>
              <w:t>e</w:t>
            </w:r>
            <w:r w:rsidRPr="0083380A">
              <w:rPr>
                <w:lang w:val="en-GB"/>
              </w:rPr>
              <w:t>me</w:t>
            </w:r>
          </w:p>
        </w:tc>
        <w:tc>
          <w:tcPr>
            <w:tcW w:w="3117" w:type="dxa"/>
            <w:noWrap/>
          </w:tcPr>
          <w:p w14:paraId="7CE2D9AE" w14:textId="77777777" w:rsidR="00851312" w:rsidRPr="0083380A"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rPr>
                <w:lang w:val="en-GB"/>
              </w:rPr>
            </w:pPr>
            <w:r w:rsidRPr="0083380A">
              <w:rPr>
                <w:lang w:val="en-GB"/>
              </w:rPr>
              <w:t xml:space="preserve">Usage </w:t>
            </w:r>
          </w:p>
        </w:tc>
        <w:tc>
          <w:tcPr>
            <w:tcW w:w="3454" w:type="dxa"/>
            <w:noWrap/>
          </w:tcPr>
          <w:p w14:paraId="25C5F4EE" w14:textId="77777777" w:rsidR="00851312" w:rsidRPr="0083380A"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rPr>
                <w:lang w:val="en-GB"/>
              </w:rPr>
            </w:pPr>
            <w:r w:rsidRPr="0083380A">
              <w:rPr>
                <w:lang w:val="en-GB"/>
              </w:rPr>
              <w:t>C</w:t>
            </w:r>
            <w:proofErr w:type="spellStart"/>
            <w:r>
              <w:t>olour</w:t>
            </w:r>
            <w:proofErr w:type="spellEnd"/>
            <w:r>
              <w:t xml:space="preserve"> code</w:t>
            </w:r>
            <w:r w:rsidRPr="0083380A">
              <w:rPr>
                <w:lang w:val="en-GB"/>
              </w:rPr>
              <w:t xml:space="preserve"> (RGB) </w:t>
            </w:r>
          </w:p>
        </w:tc>
        <w:tc>
          <w:tcPr>
            <w:tcW w:w="1081" w:type="dxa"/>
            <w:noWrap/>
          </w:tcPr>
          <w:p w14:paraId="365206BC" w14:textId="77777777" w:rsidR="00851312" w:rsidRPr="0083380A"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rPr>
                <w:lang w:val="en-GB"/>
              </w:rPr>
            </w:pPr>
            <w:r w:rsidRPr="0083380A">
              <w:rPr>
                <w:lang w:val="en-GB"/>
              </w:rPr>
              <w:t>Couleur</w:t>
            </w:r>
          </w:p>
        </w:tc>
      </w:tr>
      <w:tr w:rsidR="00851312" w:rsidRPr="0083380A" w14:paraId="22484292"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B50BB50" w14:textId="77777777" w:rsidR="00851312" w:rsidRPr="0083380A" w:rsidRDefault="00851312" w:rsidP="002E6F49">
            <w:pPr>
              <w:pStyle w:val="TabHeader1"/>
              <w:keepLines/>
              <w:rPr>
                <w:lang w:val="en-GB"/>
              </w:rPr>
            </w:pPr>
            <w:r w:rsidRPr="0083380A">
              <w:rPr>
                <w:lang w:val="en-GB"/>
              </w:rPr>
              <w:t>Background 1</w:t>
            </w:r>
          </w:p>
        </w:tc>
        <w:tc>
          <w:tcPr>
            <w:tcW w:w="3117" w:type="dxa"/>
            <w:noWrap/>
          </w:tcPr>
          <w:p w14:paraId="232ED244"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3454" w:type="dxa"/>
            <w:noWrap/>
          </w:tcPr>
          <w:p w14:paraId="56454B40"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1081" w:type="dxa"/>
            <w:noWrap/>
          </w:tcPr>
          <w:p w14:paraId="3B64BA34"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7F9F3F5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92EA12C" w14:textId="77777777" w:rsidR="00851312" w:rsidRPr="0083380A" w:rsidRDefault="00851312" w:rsidP="002E6F49">
            <w:pPr>
              <w:pStyle w:val="TabHeader1"/>
              <w:keepLines/>
              <w:rPr>
                <w:lang w:val="en-GB"/>
              </w:rPr>
            </w:pPr>
            <w:r w:rsidRPr="0083380A">
              <w:rPr>
                <w:lang w:val="en-GB"/>
              </w:rPr>
              <w:t>Text 1</w:t>
            </w:r>
          </w:p>
        </w:tc>
        <w:tc>
          <w:tcPr>
            <w:tcW w:w="3117" w:type="dxa"/>
            <w:noWrap/>
          </w:tcPr>
          <w:p w14:paraId="1CE9EF6D"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Texte normal</w:t>
            </w:r>
          </w:p>
        </w:tc>
        <w:tc>
          <w:tcPr>
            <w:tcW w:w="3454" w:type="dxa"/>
            <w:noWrap/>
          </w:tcPr>
          <w:p w14:paraId="5592E54A"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0 – 0 – 0 black</w:t>
            </w:r>
          </w:p>
        </w:tc>
        <w:tc>
          <w:tcPr>
            <w:tcW w:w="1081" w:type="dxa"/>
            <w:shd w:val="clear" w:color="auto" w:fill="E61F3D" w:themeFill="accent1"/>
            <w:noWrap/>
          </w:tcPr>
          <w:p w14:paraId="7F7326AA"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593A7DB5"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1B4DE8EA" w14:textId="77777777" w:rsidR="00851312" w:rsidRPr="0083380A" w:rsidRDefault="00851312" w:rsidP="002E6F49">
            <w:pPr>
              <w:pStyle w:val="TabHeader1"/>
              <w:keepLines/>
              <w:rPr>
                <w:lang w:val="en-GB"/>
              </w:rPr>
            </w:pPr>
            <w:r w:rsidRPr="0083380A">
              <w:rPr>
                <w:lang w:val="en-GB"/>
              </w:rPr>
              <w:t>Background 2</w:t>
            </w:r>
          </w:p>
        </w:tc>
        <w:tc>
          <w:tcPr>
            <w:tcW w:w="3117" w:type="dxa"/>
            <w:noWrap/>
          </w:tcPr>
          <w:p w14:paraId="16ED19AC"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 xml:space="preserve">Background </w:t>
            </w:r>
          </w:p>
        </w:tc>
        <w:tc>
          <w:tcPr>
            <w:tcW w:w="3454" w:type="dxa"/>
            <w:noWrap/>
          </w:tcPr>
          <w:p w14:paraId="20FEABF6"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251.245.187</w:t>
            </w:r>
          </w:p>
        </w:tc>
        <w:tc>
          <w:tcPr>
            <w:tcW w:w="1081" w:type="dxa"/>
            <w:shd w:val="clear" w:color="auto" w:fill="F6F2F8" w:themeFill="background2"/>
            <w:noWrap/>
          </w:tcPr>
          <w:p w14:paraId="6517B2FD"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76A23AD3"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3F574E0" w14:textId="77777777" w:rsidR="00851312" w:rsidRPr="0083380A" w:rsidRDefault="00851312" w:rsidP="002E6F49">
            <w:pPr>
              <w:pStyle w:val="TabHeader1"/>
              <w:keepLines/>
              <w:rPr>
                <w:lang w:val="en-GB"/>
              </w:rPr>
            </w:pPr>
            <w:r w:rsidRPr="0083380A">
              <w:rPr>
                <w:lang w:val="en-GB"/>
              </w:rPr>
              <w:t xml:space="preserve">Text 2 </w:t>
            </w:r>
          </w:p>
        </w:tc>
        <w:tc>
          <w:tcPr>
            <w:tcW w:w="3117" w:type="dxa"/>
            <w:noWrap/>
          </w:tcPr>
          <w:p w14:paraId="6A919355"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Headings</w:t>
            </w:r>
          </w:p>
        </w:tc>
        <w:tc>
          <w:tcPr>
            <w:tcW w:w="3454" w:type="dxa"/>
            <w:noWrap/>
          </w:tcPr>
          <w:p w14:paraId="6DCE1B89"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170.155.10</w:t>
            </w:r>
          </w:p>
        </w:tc>
        <w:tc>
          <w:tcPr>
            <w:tcW w:w="1081" w:type="dxa"/>
            <w:shd w:val="clear" w:color="auto" w:fill="00A3E0" w:themeFill="text2"/>
            <w:noWrap/>
          </w:tcPr>
          <w:p w14:paraId="17035A0C"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7A193D4C"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8B7A0E5" w14:textId="77777777" w:rsidR="00851312" w:rsidRPr="0083380A" w:rsidRDefault="00851312" w:rsidP="002E6F49">
            <w:pPr>
              <w:pStyle w:val="TabHeader1"/>
              <w:keepLines/>
              <w:rPr>
                <w:lang w:val="en-GB"/>
              </w:rPr>
            </w:pPr>
            <w:r w:rsidRPr="0083380A">
              <w:rPr>
                <w:lang w:val="en-GB"/>
              </w:rPr>
              <w:t>Accent 1</w:t>
            </w:r>
          </w:p>
        </w:tc>
        <w:tc>
          <w:tcPr>
            <w:tcW w:w="3117" w:type="dxa"/>
            <w:noWrap/>
          </w:tcPr>
          <w:p w14:paraId="47A44EED"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Table_1</w:t>
            </w:r>
          </w:p>
        </w:tc>
        <w:tc>
          <w:tcPr>
            <w:tcW w:w="3454" w:type="dxa"/>
            <w:noWrap/>
          </w:tcPr>
          <w:p w14:paraId="0574BCDB"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0.0.0.0</w:t>
            </w:r>
          </w:p>
        </w:tc>
        <w:tc>
          <w:tcPr>
            <w:tcW w:w="1081" w:type="dxa"/>
            <w:shd w:val="clear" w:color="auto" w:fill="E61F3D" w:themeFill="accent1"/>
            <w:noWrap/>
          </w:tcPr>
          <w:p w14:paraId="6A7DE078"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1F9FB226"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551876B" w14:textId="77777777" w:rsidR="00851312" w:rsidRPr="0083380A" w:rsidRDefault="00851312" w:rsidP="002E6F49">
            <w:pPr>
              <w:pStyle w:val="TabHeader1"/>
              <w:keepLines/>
              <w:rPr>
                <w:lang w:val="en-GB"/>
              </w:rPr>
            </w:pPr>
            <w:r w:rsidRPr="0083380A">
              <w:rPr>
                <w:lang w:val="en-GB"/>
              </w:rPr>
              <w:t>Accent 2</w:t>
            </w:r>
          </w:p>
        </w:tc>
        <w:tc>
          <w:tcPr>
            <w:tcW w:w="3117" w:type="dxa"/>
            <w:noWrap/>
          </w:tcPr>
          <w:p w14:paraId="13C4E2A0"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Table_2</w:t>
            </w:r>
          </w:p>
        </w:tc>
        <w:tc>
          <w:tcPr>
            <w:tcW w:w="3454" w:type="dxa"/>
            <w:noWrap/>
          </w:tcPr>
          <w:p w14:paraId="0336C3EF"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242.220.35</w:t>
            </w:r>
          </w:p>
        </w:tc>
        <w:tc>
          <w:tcPr>
            <w:tcW w:w="1081" w:type="dxa"/>
            <w:shd w:val="clear" w:color="auto" w:fill="F28855" w:themeFill="accent2"/>
            <w:noWrap/>
          </w:tcPr>
          <w:p w14:paraId="670756F4"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10E9401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C822EAD" w14:textId="77777777" w:rsidR="00851312" w:rsidRPr="0083380A" w:rsidRDefault="00851312" w:rsidP="002E6F49">
            <w:pPr>
              <w:pStyle w:val="TabHeader1"/>
              <w:keepLines/>
              <w:rPr>
                <w:lang w:val="en-GB"/>
              </w:rPr>
            </w:pPr>
            <w:r w:rsidRPr="0083380A">
              <w:rPr>
                <w:lang w:val="en-GB"/>
              </w:rPr>
              <w:t>Accent 3</w:t>
            </w:r>
          </w:p>
        </w:tc>
        <w:tc>
          <w:tcPr>
            <w:tcW w:w="3117" w:type="dxa"/>
            <w:noWrap/>
          </w:tcPr>
          <w:p w14:paraId="394578A4"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Table_3</w:t>
            </w:r>
          </w:p>
        </w:tc>
        <w:tc>
          <w:tcPr>
            <w:tcW w:w="3454" w:type="dxa"/>
            <w:noWrap/>
          </w:tcPr>
          <w:p w14:paraId="39320498"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255.87.59</w:t>
            </w:r>
          </w:p>
        </w:tc>
        <w:tc>
          <w:tcPr>
            <w:tcW w:w="1081" w:type="dxa"/>
            <w:shd w:val="clear" w:color="auto" w:fill="9E88B8" w:themeFill="accent3"/>
            <w:noWrap/>
          </w:tcPr>
          <w:p w14:paraId="4EE70CF7"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198A3608"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5F4C7C75" w14:textId="77777777" w:rsidR="00851312" w:rsidRPr="0083380A" w:rsidRDefault="00851312" w:rsidP="002E6F49">
            <w:pPr>
              <w:pStyle w:val="TabHeader1"/>
              <w:keepLines/>
              <w:rPr>
                <w:lang w:val="en-GB"/>
              </w:rPr>
            </w:pPr>
            <w:r w:rsidRPr="0083380A">
              <w:rPr>
                <w:lang w:val="en-GB"/>
              </w:rPr>
              <w:t>Accent 4</w:t>
            </w:r>
          </w:p>
        </w:tc>
        <w:tc>
          <w:tcPr>
            <w:tcW w:w="3117" w:type="dxa"/>
            <w:noWrap/>
          </w:tcPr>
          <w:p w14:paraId="144F86FF"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Table_4</w:t>
            </w:r>
          </w:p>
        </w:tc>
        <w:tc>
          <w:tcPr>
            <w:tcW w:w="3454" w:type="dxa"/>
            <w:noWrap/>
          </w:tcPr>
          <w:p w14:paraId="49FAAD18"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128.128.255</w:t>
            </w:r>
            <w:r w:rsidRPr="0083380A">
              <w:rPr>
                <w:highlight w:val="yellow"/>
                <w:lang w:val="en-GB"/>
              </w:rPr>
              <w:t xml:space="preserve"> </w:t>
            </w:r>
          </w:p>
        </w:tc>
        <w:tc>
          <w:tcPr>
            <w:tcW w:w="1081" w:type="dxa"/>
            <w:shd w:val="clear" w:color="auto" w:fill="FFF26E" w:themeFill="accent4"/>
            <w:noWrap/>
          </w:tcPr>
          <w:p w14:paraId="30CF3DFF"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0D14BD42"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664794F0" w14:textId="77777777" w:rsidR="00851312" w:rsidRPr="0083380A" w:rsidRDefault="00851312" w:rsidP="002E6F49">
            <w:pPr>
              <w:pStyle w:val="TabHeader1"/>
              <w:keepLines/>
              <w:rPr>
                <w:lang w:val="en-GB"/>
              </w:rPr>
            </w:pPr>
            <w:r w:rsidRPr="0083380A">
              <w:rPr>
                <w:lang w:val="en-GB"/>
              </w:rPr>
              <w:t>Accent 5</w:t>
            </w:r>
          </w:p>
        </w:tc>
        <w:tc>
          <w:tcPr>
            <w:tcW w:w="3117" w:type="dxa"/>
            <w:noWrap/>
          </w:tcPr>
          <w:p w14:paraId="6329B8B1"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r w:rsidRPr="0083380A">
              <w:rPr>
                <w:lang w:val="en-GB"/>
              </w:rPr>
              <w:t xml:space="preserve">Puce and </w:t>
            </w:r>
            <w:proofErr w:type="spellStart"/>
            <w:r w:rsidRPr="0083380A">
              <w:rPr>
                <w:lang w:val="en-GB"/>
              </w:rPr>
              <w:t>énumération</w:t>
            </w:r>
            <w:proofErr w:type="spellEnd"/>
          </w:p>
        </w:tc>
        <w:tc>
          <w:tcPr>
            <w:tcW w:w="3454" w:type="dxa"/>
            <w:noWrap/>
          </w:tcPr>
          <w:p w14:paraId="529F41A8"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170.155.10</w:t>
            </w:r>
          </w:p>
        </w:tc>
        <w:tc>
          <w:tcPr>
            <w:tcW w:w="1081" w:type="dxa"/>
            <w:shd w:val="clear" w:color="auto" w:fill="E61F3D" w:themeFill="accent5"/>
            <w:noWrap/>
          </w:tcPr>
          <w:p w14:paraId="42A69E53"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32A6818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6FAD3E0D" w14:textId="77777777" w:rsidR="00851312" w:rsidRPr="0083380A" w:rsidRDefault="00851312" w:rsidP="002E6F49">
            <w:pPr>
              <w:pStyle w:val="TabHeader1"/>
              <w:keepLines/>
              <w:rPr>
                <w:lang w:val="en-GB"/>
              </w:rPr>
            </w:pPr>
            <w:r w:rsidRPr="0083380A">
              <w:rPr>
                <w:lang w:val="en-GB"/>
              </w:rPr>
              <w:t>Accent 6</w:t>
            </w:r>
          </w:p>
        </w:tc>
        <w:tc>
          <w:tcPr>
            <w:tcW w:w="3117" w:type="dxa"/>
            <w:noWrap/>
          </w:tcPr>
          <w:p w14:paraId="643277F3"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roofErr w:type="spellStart"/>
            <w:r w:rsidRPr="0083380A">
              <w:rPr>
                <w:lang w:val="en-GB"/>
              </w:rPr>
              <w:t>Légende</w:t>
            </w:r>
            <w:proofErr w:type="spellEnd"/>
          </w:p>
        </w:tc>
        <w:tc>
          <w:tcPr>
            <w:tcW w:w="3454" w:type="dxa"/>
            <w:noWrap/>
          </w:tcPr>
          <w:p w14:paraId="7F308F99"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lang w:val="en-GB"/>
              </w:rPr>
            </w:pPr>
            <w:r w:rsidRPr="0083380A">
              <w:rPr>
                <w:lang w:val="en-GB"/>
              </w:rPr>
              <w:t>33.255.33</w:t>
            </w:r>
            <w:r w:rsidRPr="0083380A">
              <w:rPr>
                <w:highlight w:val="yellow"/>
                <w:lang w:val="en-GB"/>
              </w:rPr>
              <w:t xml:space="preserve"> </w:t>
            </w:r>
          </w:p>
        </w:tc>
        <w:tc>
          <w:tcPr>
            <w:tcW w:w="1081" w:type="dxa"/>
            <w:shd w:val="clear" w:color="auto" w:fill="92D050" w:themeFill="accent6"/>
            <w:noWrap/>
          </w:tcPr>
          <w:p w14:paraId="0501D71F"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p>
        </w:tc>
      </w:tr>
      <w:tr w:rsidR="00851312" w:rsidRPr="0083380A" w14:paraId="2F69FDD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8C3D389" w14:textId="77777777" w:rsidR="00851312" w:rsidRPr="0083380A" w:rsidRDefault="00851312" w:rsidP="002E6F49">
            <w:pPr>
              <w:pStyle w:val="TabHeader1"/>
              <w:keepLines/>
              <w:rPr>
                <w:lang w:val="en-GB"/>
              </w:rPr>
            </w:pPr>
            <w:r w:rsidRPr="00061B68">
              <w:t>Hyperlink</w:t>
            </w:r>
          </w:p>
        </w:tc>
        <w:tc>
          <w:tcPr>
            <w:tcW w:w="3117" w:type="dxa"/>
            <w:noWrap/>
          </w:tcPr>
          <w:p w14:paraId="4B971126"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3454" w:type="dxa"/>
            <w:noWrap/>
          </w:tcPr>
          <w:p w14:paraId="7D79CB99"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1081" w:type="dxa"/>
            <w:tcBorders>
              <w:bottom w:val="single" w:sz="4" w:space="0" w:color="auto"/>
            </w:tcBorders>
            <w:noWrap/>
            <w:vAlign w:val="center"/>
          </w:tcPr>
          <w:p w14:paraId="4484A2E5"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r w:rsidRPr="00234903">
              <w:rPr>
                <w:rStyle w:val="Hyperlink"/>
              </w:rPr>
              <w:sym w:font="Wingdings" w:char="F06E"/>
            </w:r>
          </w:p>
        </w:tc>
      </w:tr>
      <w:tr w:rsidR="00851312" w:rsidRPr="0083380A" w14:paraId="6B4B6664"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103BE1FF" w14:textId="77777777" w:rsidR="00851312" w:rsidRPr="0083380A" w:rsidRDefault="00851312" w:rsidP="002E6F49">
            <w:pPr>
              <w:pStyle w:val="TabHeader1"/>
              <w:keepLines/>
              <w:rPr>
                <w:lang w:val="en-GB"/>
              </w:rPr>
            </w:pPr>
            <w:r w:rsidRPr="001107E3">
              <w:rPr>
                <w:lang w:val="en-GB"/>
              </w:rPr>
              <w:t>Followed Hyperlink</w:t>
            </w:r>
          </w:p>
        </w:tc>
        <w:tc>
          <w:tcPr>
            <w:tcW w:w="3117" w:type="dxa"/>
            <w:noWrap/>
          </w:tcPr>
          <w:p w14:paraId="6459B2A6"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3454" w:type="dxa"/>
            <w:noWrap/>
          </w:tcPr>
          <w:p w14:paraId="6027814A" w14:textId="77777777" w:rsidR="00851312" w:rsidRPr="0083380A"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lang w:val="en-GB"/>
              </w:rPr>
            </w:pPr>
          </w:p>
        </w:tc>
        <w:tc>
          <w:tcPr>
            <w:tcW w:w="1081" w:type="dxa"/>
            <w:tcBorders>
              <w:left w:val="nil"/>
              <w:right w:val="nil"/>
            </w:tcBorders>
            <w:noWrap/>
            <w:vAlign w:val="center"/>
          </w:tcPr>
          <w:p w14:paraId="6697DECE" w14:textId="77777777" w:rsidR="00851312" w:rsidRPr="0083380A"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rPr>
                <w:lang w:val="en-GB"/>
              </w:rPr>
            </w:pPr>
            <w:r w:rsidRPr="00234903">
              <w:rPr>
                <w:rStyle w:val="FollowedHyperlink"/>
              </w:rPr>
              <w:sym w:font="Wingdings" w:char="F06E"/>
            </w:r>
          </w:p>
        </w:tc>
      </w:tr>
    </w:tbl>
    <w:p w14:paraId="46A3F733" w14:textId="77FF2CAF" w:rsidR="00851312" w:rsidRDefault="00851312" w:rsidP="00851312">
      <w:pPr>
        <w:pStyle w:val="Caption"/>
        <w:keepNext/>
      </w:pPr>
      <w:r w:rsidRPr="001107E3">
        <w:rPr>
          <w:lang w:val="en-GB"/>
        </w:rPr>
        <w:t>Table </w:t>
      </w:r>
      <w:r w:rsidRPr="0083380A">
        <w:rPr>
          <w:lang w:val="en-GB"/>
        </w:rPr>
        <w:fldChar w:fldCharType="begin"/>
      </w:r>
      <w:r w:rsidRPr="001107E3">
        <w:rPr>
          <w:lang w:val="en-GB"/>
        </w:rPr>
        <w:instrText xml:space="preserve"> SEQ Table \* ARABIC </w:instrText>
      </w:r>
      <w:r w:rsidRPr="0083380A">
        <w:rPr>
          <w:lang w:val="en-GB"/>
        </w:rPr>
        <w:fldChar w:fldCharType="separate"/>
      </w:r>
      <w:r w:rsidRPr="001107E3">
        <w:rPr>
          <w:lang w:val="en-GB"/>
        </w:rPr>
        <w:t>3</w:t>
      </w:r>
      <w:r w:rsidRPr="0083380A">
        <w:rPr>
          <w:lang w:val="en-GB"/>
        </w:rPr>
        <w:fldChar w:fldCharType="end"/>
      </w:r>
      <w:r w:rsidRPr="001107E3">
        <w:rPr>
          <w:lang w:val="en-GB"/>
        </w:rPr>
        <w:t xml:space="preserve"> : </w:t>
      </w:r>
      <w:r w:rsidRPr="001107E3">
        <w:t>Color</w:t>
      </w:r>
      <w:r w:rsidRPr="001107E3">
        <w:rPr>
          <w:lang w:val="en-GB"/>
        </w:rPr>
        <w:t xml:space="preserve"> usage in the Word Th</w:t>
      </w:r>
      <w:proofErr w:type="spellStart"/>
      <w:r>
        <w:t>eme</w:t>
      </w:r>
      <w:proofErr w:type="spellEnd"/>
    </w:p>
    <w:p w14:paraId="366E8ACE" w14:textId="77777777" w:rsidR="00851312" w:rsidRPr="00851312" w:rsidRDefault="00851312" w:rsidP="00851312">
      <w:pPr>
        <w:pStyle w:val="Endlist"/>
        <w:rPr>
          <w:lang w:val="en-GB"/>
        </w:rPr>
      </w:pPr>
    </w:p>
    <w:p w14:paraId="202472D2" w14:textId="77777777" w:rsidR="00715884" w:rsidRPr="00BB5847" w:rsidRDefault="00824393" w:rsidP="00715884">
      <w:pPr>
        <w:pStyle w:val="Heading4"/>
      </w:pPr>
      <w:r w:rsidRPr="00BB5847">
        <w:lastRenderedPageBreak/>
        <w:t>Color gradation for the defined color palette</w:t>
      </w:r>
      <w:bookmarkEnd w:id="107"/>
    </w:p>
    <w:tbl>
      <w:tblPr>
        <w:tblW w:w="4039" w:type="pct"/>
        <w:jc w:val="center"/>
        <w:tblLayout w:type="fixed"/>
        <w:tblCellMar>
          <w:left w:w="57" w:type="dxa"/>
          <w:right w:w="57" w:type="dxa"/>
        </w:tblCellMar>
        <w:tblLook w:val="04A0" w:firstRow="1" w:lastRow="0" w:firstColumn="1" w:lastColumn="0" w:noHBand="0" w:noVBand="1"/>
      </w:tblPr>
      <w:tblGrid>
        <w:gridCol w:w="568"/>
        <w:gridCol w:w="798"/>
        <w:gridCol w:w="255"/>
        <w:gridCol w:w="789"/>
        <w:gridCol w:w="306"/>
        <w:gridCol w:w="791"/>
        <w:gridCol w:w="305"/>
        <w:gridCol w:w="844"/>
        <w:gridCol w:w="241"/>
        <w:gridCol w:w="241"/>
        <w:gridCol w:w="241"/>
        <w:gridCol w:w="241"/>
        <w:gridCol w:w="241"/>
        <w:gridCol w:w="241"/>
        <w:gridCol w:w="241"/>
        <w:gridCol w:w="241"/>
        <w:gridCol w:w="241"/>
        <w:gridCol w:w="241"/>
        <w:gridCol w:w="241"/>
        <w:gridCol w:w="241"/>
        <w:gridCol w:w="238"/>
      </w:tblGrid>
      <w:tr w:rsidR="00715884" w:rsidRPr="00715884" w14:paraId="39E57806" w14:textId="77777777" w:rsidTr="001E027B">
        <w:trPr>
          <w:cantSplit/>
          <w:trHeight w:val="1644"/>
          <w:jc w:val="center"/>
        </w:trPr>
        <w:tc>
          <w:tcPr>
            <w:tcW w:w="364" w:type="pct"/>
            <w:shd w:val="clear" w:color="auto" w:fill="FF3702"/>
            <w:textDirection w:val="btLr"/>
            <w:vAlign w:val="center"/>
          </w:tcPr>
          <w:p w14:paraId="3155ADAB" w14:textId="77777777" w:rsidR="00715884" w:rsidRPr="00715884" w:rsidRDefault="00715884" w:rsidP="00A06132">
            <w:pPr>
              <w:pStyle w:val="BodyOfText"/>
            </w:pPr>
            <w:r w:rsidRPr="00715884">
              <w:rPr>
                <w:b/>
                <w:sz w:val="20"/>
                <w:szCs w:val="20"/>
              </w:rPr>
              <w:t>Level</w:t>
            </w:r>
          </w:p>
        </w:tc>
        <w:tc>
          <w:tcPr>
            <w:tcW w:w="512" w:type="pct"/>
            <w:shd w:val="clear" w:color="auto" w:fill="auto"/>
            <w:textDirection w:val="btLr"/>
            <w:vAlign w:val="center"/>
          </w:tcPr>
          <w:p w14:paraId="3EF4489F" w14:textId="77777777" w:rsidR="00715884" w:rsidRPr="00715884" w:rsidRDefault="00715884" w:rsidP="00A06132">
            <w:pPr>
              <w:pStyle w:val="BodyOfText"/>
            </w:pPr>
            <w:r w:rsidRPr="00715884">
              <w:rPr>
                <w:b/>
                <w:sz w:val="12"/>
                <w:szCs w:val="12"/>
              </w:rPr>
              <w:t>Description</w:t>
            </w:r>
          </w:p>
        </w:tc>
        <w:tc>
          <w:tcPr>
            <w:tcW w:w="163" w:type="pct"/>
            <w:shd w:val="clear" w:color="auto" w:fill="auto"/>
            <w:textDirection w:val="btLr"/>
            <w:vAlign w:val="center"/>
          </w:tcPr>
          <w:p w14:paraId="3C92CAE3" w14:textId="77777777" w:rsidR="00715884" w:rsidRPr="00715884" w:rsidRDefault="00715884" w:rsidP="00A06132">
            <w:pPr>
              <w:pStyle w:val="BodyOfText"/>
            </w:pPr>
            <w:r w:rsidRPr="00715884">
              <w:rPr>
                <w:b/>
                <w:sz w:val="12"/>
                <w:szCs w:val="12"/>
              </w:rPr>
              <w:t>Background 1</w:t>
            </w:r>
          </w:p>
        </w:tc>
        <w:tc>
          <w:tcPr>
            <w:tcW w:w="506" w:type="pct"/>
            <w:shd w:val="clear" w:color="auto" w:fill="auto"/>
            <w:textDirection w:val="btLr"/>
            <w:vAlign w:val="center"/>
          </w:tcPr>
          <w:p w14:paraId="667E391C" w14:textId="77777777" w:rsidR="00715884" w:rsidRPr="00715884" w:rsidRDefault="00715884" w:rsidP="00A06132">
            <w:pPr>
              <w:pStyle w:val="BodyOfText"/>
            </w:pPr>
            <w:r w:rsidRPr="00715884">
              <w:rPr>
                <w:b/>
                <w:sz w:val="12"/>
                <w:szCs w:val="12"/>
              </w:rPr>
              <w:t>Description</w:t>
            </w:r>
          </w:p>
        </w:tc>
        <w:tc>
          <w:tcPr>
            <w:tcW w:w="196" w:type="pct"/>
            <w:shd w:val="clear" w:color="auto" w:fill="auto"/>
            <w:textDirection w:val="btLr"/>
            <w:vAlign w:val="center"/>
          </w:tcPr>
          <w:p w14:paraId="1361CE6D" w14:textId="77777777" w:rsidR="00715884" w:rsidRPr="00715884" w:rsidRDefault="00715884" w:rsidP="00A06132">
            <w:pPr>
              <w:pStyle w:val="BodyOfText"/>
            </w:pPr>
            <w:r w:rsidRPr="00715884">
              <w:rPr>
                <w:b/>
                <w:sz w:val="12"/>
                <w:szCs w:val="12"/>
              </w:rPr>
              <w:t>Text 1</w:t>
            </w:r>
          </w:p>
        </w:tc>
        <w:tc>
          <w:tcPr>
            <w:tcW w:w="508" w:type="pct"/>
            <w:shd w:val="clear" w:color="auto" w:fill="auto"/>
            <w:textDirection w:val="btLr"/>
            <w:vAlign w:val="center"/>
          </w:tcPr>
          <w:p w14:paraId="2A38EA9D" w14:textId="77777777" w:rsidR="00715884" w:rsidRPr="00715884" w:rsidRDefault="00715884" w:rsidP="00A06132">
            <w:pPr>
              <w:pStyle w:val="BodyOfText"/>
            </w:pPr>
            <w:r w:rsidRPr="00715884">
              <w:rPr>
                <w:b/>
                <w:sz w:val="12"/>
                <w:szCs w:val="12"/>
              </w:rPr>
              <w:t>Description</w:t>
            </w:r>
          </w:p>
        </w:tc>
        <w:tc>
          <w:tcPr>
            <w:tcW w:w="196" w:type="pct"/>
            <w:shd w:val="clear" w:color="auto" w:fill="auto"/>
            <w:textDirection w:val="btLr"/>
            <w:vAlign w:val="center"/>
          </w:tcPr>
          <w:p w14:paraId="648D59A8" w14:textId="77777777" w:rsidR="00715884" w:rsidRPr="00715884" w:rsidRDefault="00715884" w:rsidP="00A06132">
            <w:pPr>
              <w:pStyle w:val="BodyOfText"/>
            </w:pPr>
            <w:r w:rsidRPr="00715884">
              <w:rPr>
                <w:b/>
                <w:sz w:val="12"/>
                <w:szCs w:val="12"/>
              </w:rPr>
              <w:t>Background 2</w:t>
            </w:r>
          </w:p>
        </w:tc>
        <w:tc>
          <w:tcPr>
            <w:tcW w:w="542" w:type="pct"/>
            <w:shd w:val="clear" w:color="auto" w:fill="auto"/>
            <w:textDirection w:val="btLr"/>
            <w:vAlign w:val="center"/>
          </w:tcPr>
          <w:p w14:paraId="1DB56CF5" w14:textId="77777777" w:rsidR="00715884" w:rsidRPr="00715884" w:rsidRDefault="00715884" w:rsidP="00A06132">
            <w:pPr>
              <w:pStyle w:val="BodyOfText"/>
            </w:pPr>
            <w:r w:rsidRPr="00715884">
              <w:rPr>
                <w:b/>
                <w:sz w:val="12"/>
                <w:szCs w:val="12"/>
              </w:rPr>
              <w:t>Description</w:t>
            </w:r>
          </w:p>
        </w:tc>
        <w:tc>
          <w:tcPr>
            <w:tcW w:w="155" w:type="pct"/>
            <w:shd w:val="clear" w:color="auto" w:fill="auto"/>
            <w:textDirection w:val="btLr"/>
            <w:vAlign w:val="center"/>
          </w:tcPr>
          <w:p w14:paraId="5421AE32" w14:textId="77777777" w:rsidR="00715884" w:rsidRPr="00715884" w:rsidRDefault="00715884" w:rsidP="00A06132">
            <w:pPr>
              <w:pStyle w:val="BodyOfText"/>
            </w:pPr>
            <w:r w:rsidRPr="00715884">
              <w:rPr>
                <w:b/>
                <w:sz w:val="12"/>
                <w:szCs w:val="12"/>
              </w:rPr>
              <w:t>Text 2</w:t>
            </w:r>
          </w:p>
        </w:tc>
        <w:tc>
          <w:tcPr>
            <w:tcW w:w="155" w:type="pct"/>
            <w:shd w:val="clear" w:color="auto" w:fill="auto"/>
            <w:textDirection w:val="btLr"/>
            <w:vAlign w:val="center"/>
          </w:tcPr>
          <w:p w14:paraId="2B24A109" w14:textId="77777777" w:rsidR="00715884" w:rsidRPr="00715884" w:rsidRDefault="00715884" w:rsidP="00861C8D">
            <w:pPr>
              <w:pStyle w:val="BodyOfText"/>
            </w:pPr>
          </w:p>
        </w:tc>
        <w:tc>
          <w:tcPr>
            <w:tcW w:w="155" w:type="pct"/>
            <w:shd w:val="clear" w:color="auto" w:fill="auto"/>
            <w:textDirection w:val="btLr"/>
            <w:vAlign w:val="center"/>
          </w:tcPr>
          <w:p w14:paraId="3742AD30" w14:textId="77777777" w:rsidR="00715884" w:rsidRPr="00715884" w:rsidRDefault="00715884" w:rsidP="00A06132">
            <w:pPr>
              <w:pStyle w:val="BodyOfText"/>
            </w:pPr>
            <w:r w:rsidRPr="00715884">
              <w:rPr>
                <w:b/>
                <w:sz w:val="12"/>
                <w:szCs w:val="12"/>
              </w:rPr>
              <w:t>Accent 1</w:t>
            </w:r>
          </w:p>
        </w:tc>
        <w:tc>
          <w:tcPr>
            <w:tcW w:w="155" w:type="pct"/>
            <w:textDirection w:val="btLr"/>
          </w:tcPr>
          <w:p w14:paraId="13FAD8E4" w14:textId="77777777" w:rsidR="00715884" w:rsidRPr="00715884" w:rsidRDefault="00715884" w:rsidP="00861C8D">
            <w:pPr>
              <w:pStyle w:val="BodyOfText"/>
            </w:pPr>
          </w:p>
        </w:tc>
        <w:tc>
          <w:tcPr>
            <w:tcW w:w="155" w:type="pct"/>
            <w:shd w:val="clear" w:color="auto" w:fill="auto"/>
            <w:textDirection w:val="btLr"/>
            <w:vAlign w:val="center"/>
          </w:tcPr>
          <w:p w14:paraId="195F5D20" w14:textId="77777777" w:rsidR="00715884" w:rsidRPr="00715884" w:rsidRDefault="00715884" w:rsidP="00A06132">
            <w:pPr>
              <w:pStyle w:val="BodyOfText"/>
            </w:pPr>
            <w:r w:rsidRPr="00715884">
              <w:rPr>
                <w:b/>
                <w:sz w:val="12"/>
                <w:szCs w:val="12"/>
              </w:rPr>
              <w:t>Accent 2</w:t>
            </w:r>
          </w:p>
        </w:tc>
        <w:tc>
          <w:tcPr>
            <w:tcW w:w="155" w:type="pct"/>
            <w:textDirection w:val="btLr"/>
          </w:tcPr>
          <w:p w14:paraId="7A84543C" w14:textId="77777777" w:rsidR="00715884" w:rsidRPr="00715884" w:rsidRDefault="00715884" w:rsidP="00861C8D">
            <w:pPr>
              <w:pStyle w:val="BodyOfText"/>
            </w:pPr>
          </w:p>
        </w:tc>
        <w:tc>
          <w:tcPr>
            <w:tcW w:w="155" w:type="pct"/>
            <w:shd w:val="clear" w:color="auto" w:fill="auto"/>
            <w:textDirection w:val="btLr"/>
            <w:vAlign w:val="center"/>
          </w:tcPr>
          <w:p w14:paraId="41A08A2B" w14:textId="77777777" w:rsidR="00715884" w:rsidRPr="00715884" w:rsidRDefault="00715884" w:rsidP="00A06132">
            <w:pPr>
              <w:pStyle w:val="BodyOfText"/>
            </w:pPr>
            <w:r w:rsidRPr="00715884">
              <w:rPr>
                <w:b/>
                <w:sz w:val="12"/>
                <w:szCs w:val="12"/>
              </w:rPr>
              <w:t>Accent 3</w:t>
            </w:r>
          </w:p>
        </w:tc>
        <w:tc>
          <w:tcPr>
            <w:tcW w:w="155" w:type="pct"/>
            <w:shd w:val="clear" w:color="auto" w:fill="auto"/>
            <w:textDirection w:val="btLr"/>
            <w:vAlign w:val="center"/>
          </w:tcPr>
          <w:p w14:paraId="46E15D93" w14:textId="77777777" w:rsidR="00715884" w:rsidRPr="00715884" w:rsidRDefault="00715884" w:rsidP="00861C8D">
            <w:pPr>
              <w:pStyle w:val="BodyOfText"/>
            </w:pPr>
          </w:p>
        </w:tc>
        <w:tc>
          <w:tcPr>
            <w:tcW w:w="155" w:type="pct"/>
            <w:shd w:val="clear" w:color="auto" w:fill="auto"/>
            <w:textDirection w:val="btLr"/>
            <w:vAlign w:val="center"/>
          </w:tcPr>
          <w:p w14:paraId="4ECFB4F5" w14:textId="77777777" w:rsidR="00715884" w:rsidRPr="00715884" w:rsidRDefault="00715884" w:rsidP="00A06132">
            <w:pPr>
              <w:pStyle w:val="BodyOfText"/>
            </w:pPr>
            <w:r w:rsidRPr="00715884">
              <w:rPr>
                <w:b/>
                <w:sz w:val="12"/>
                <w:szCs w:val="12"/>
              </w:rPr>
              <w:t>Accent 4</w:t>
            </w:r>
          </w:p>
        </w:tc>
        <w:tc>
          <w:tcPr>
            <w:tcW w:w="155" w:type="pct"/>
            <w:shd w:val="clear" w:color="auto" w:fill="auto"/>
            <w:textDirection w:val="btLr"/>
            <w:vAlign w:val="center"/>
          </w:tcPr>
          <w:p w14:paraId="115DEBB4" w14:textId="77777777" w:rsidR="00715884" w:rsidRPr="00715884" w:rsidRDefault="00715884" w:rsidP="00861C8D">
            <w:pPr>
              <w:pStyle w:val="BodyOfText"/>
            </w:pPr>
          </w:p>
        </w:tc>
        <w:tc>
          <w:tcPr>
            <w:tcW w:w="155" w:type="pct"/>
            <w:shd w:val="clear" w:color="auto" w:fill="auto"/>
            <w:textDirection w:val="btLr"/>
            <w:vAlign w:val="center"/>
          </w:tcPr>
          <w:p w14:paraId="5B2823EB" w14:textId="77777777" w:rsidR="00715884" w:rsidRPr="00715884" w:rsidRDefault="00715884" w:rsidP="00A06132">
            <w:pPr>
              <w:pStyle w:val="BodyOfText"/>
            </w:pPr>
            <w:r w:rsidRPr="00715884">
              <w:rPr>
                <w:b/>
                <w:sz w:val="12"/>
                <w:szCs w:val="12"/>
              </w:rPr>
              <w:t>Accent 5</w:t>
            </w:r>
          </w:p>
        </w:tc>
        <w:tc>
          <w:tcPr>
            <w:tcW w:w="155" w:type="pct"/>
            <w:shd w:val="clear" w:color="auto" w:fill="auto"/>
            <w:textDirection w:val="btLr"/>
            <w:vAlign w:val="center"/>
          </w:tcPr>
          <w:p w14:paraId="2DF6CBCF" w14:textId="77777777" w:rsidR="00715884" w:rsidRPr="00715884" w:rsidRDefault="00715884" w:rsidP="00861C8D">
            <w:pPr>
              <w:pStyle w:val="BodyOfText"/>
            </w:pPr>
          </w:p>
        </w:tc>
        <w:tc>
          <w:tcPr>
            <w:tcW w:w="154" w:type="pct"/>
            <w:shd w:val="clear" w:color="auto" w:fill="auto"/>
            <w:textDirection w:val="btLr"/>
            <w:vAlign w:val="center"/>
          </w:tcPr>
          <w:p w14:paraId="6FF58B14" w14:textId="77777777" w:rsidR="00715884" w:rsidRPr="00715884" w:rsidRDefault="00715884" w:rsidP="00A06132">
            <w:pPr>
              <w:pStyle w:val="BodyOfText"/>
            </w:pPr>
            <w:r w:rsidRPr="00715884">
              <w:rPr>
                <w:b/>
                <w:sz w:val="12"/>
                <w:szCs w:val="12"/>
              </w:rPr>
              <w:t>Accent 6</w:t>
            </w:r>
          </w:p>
        </w:tc>
      </w:tr>
      <w:tr w:rsidR="00715884" w:rsidRPr="00715884" w14:paraId="36F99468" w14:textId="77777777" w:rsidTr="001E027B">
        <w:trPr>
          <w:trHeight w:val="20"/>
          <w:jc w:val="center"/>
        </w:trPr>
        <w:tc>
          <w:tcPr>
            <w:tcW w:w="364" w:type="pct"/>
            <w:shd w:val="clear" w:color="auto" w:fill="FF3702"/>
            <w:vAlign w:val="center"/>
          </w:tcPr>
          <w:p w14:paraId="333A5E77" w14:textId="77777777" w:rsidR="00715884" w:rsidRPr="00715884" w:rsidRDefault="00715884" w:rsidP="00A06132">
            <w:pPr>
              <w:pStyle w:val="BodyOfText"/>
            </w:pPr>
            <w:r w:rsidRPr="00715884">
              <w:rPr>
                <w:b/>
                <w:sz w:val="16"/>
                <w:szCs w:val="20"/>
              </w:rPr>
              <w:t>P</w:t>
            </w:r>
          </w:p>
        </w:tc>
        <w:tc>
          <w:tcPr>
            <w:tcW w:w="512" w:type="pct"/>
            <w:shd w:val="clear" w:color="auto" w:fill="auto"/>
            <w:vAlign w:val="center"/>
          </w:tcPr>
          <w:p w14:paraId="6146BE5D" w14:textId="77777777" w:rsidR="00715884" w:rsidRPr="00715884" w:rsidRDefault="00715884" w:rsidP="00A06132">
            <w:pPr>
              <w:pStyle w:val="BodyOfText"/>
            </w:pPr>
            <w:r w:rsidRPr="00715884">
              <w:rPr>
                <w:b/>
                <w:sz w:val="12"/>
                <w:szCs w:val="12"/>
              </w:rPr>
              <w:t>Pure</w:t>
            </w:r>
          </w:p>
        </w:tc>
        <w:tc>
          <w:tcPr>
            <w:tcW w:w="163" w:type="pct"/>
            <w:shd w:val="clear" w:color="auto" w:fill="FFFFFF" w:themeFill="background1"/>
            <w:vAlign w:val="center"/>
          </w:tcPr>
          <w:p w14:paraId="7201EC65" w14:textId="77777777" w:rsidR="00715884" w:rsidRPr="00715884" w:rsidRDefault="00715884" w:rsidP="00861C8D">
            <w:pPr>
              <w:pStyle w:val="BodyOfText"/>
            </w:pPr>
          </w:p>
        </w:tc>
        <w:tc>
          <w:tcPr>
            <w:tcW w:w="506" w:type="pct"/>
            <w:shd w:val="clear" w:color="auto" w:fill="auto"/>
            <w:vAlign w:val="center"/>
          </w:tcPr>
          <w:p w14:paraId="4ED6CD23" w14:textId="77777777" w:rsidR="00715884" w:rsidRPr="00715884" w:rsidRDefault="00715884" w:rsidP="00A06132">
            <w:pPr>
              <w:pStyle w:val="BodyOfText"/>
            </w:pPr>
            <w:r w:rsidRPr="00715884">
              <w:rPr>
                <w:b/>
                <w:sz w:val="12"/>
                <w:szCs w:val="12"/>
              </w:rPr>
              <w:t>Pure</w:t>
            </w:r>
          </w:p>
        </w:tc>
        <w:tc>
          <w:tcPr>
            <w:tcW w:w="196" w:type="pct"/>
            <w:shd w:val="clear" w:color="auto" w:fill="000000" w:themeFill="text1"/>
            <w:vAlign w:val="center"/>
          </w:tcPr>
          <w:p w14:paraId="218887AA" w14:textId="77777777" w:rsidR="00715884" w:rsidRPr="00715884" w:rsidRDefault="00715884" w:rsidP="00861C8D">
            <w:pPr>
              <w:pStyle w:val="BodyOfText"/>
            </w:pPr>
          </w:p>
        </w:tc>
        <w:tc>
          <w:tcPr>
            <w:tcW w:w="508" w:type="pct"/>
            <w:shd w:val="clear" w:color="auto" w:fill="auto"/>
            <w:vAlign w:val="center"/>
          </w:tcPr>
          <w:p w14:paraId="0DC95755" w14:textId="77777777" w:rsidR="00715884" w:rsidRPr="00715884" w:rsidRDefault="00715884" w:rsidP="00A06132">
            <w:pPr>
              <w:pStyle w:val="BodyOfText"/>
            </w:pPr>
            <w:r w:rsidRPr="00715884">
              <w:rPr>
                <w:b/>
                <w:sz w:val="12"/>
                <w:szCs w:val="12"/>
              </w:rPr>
              <w:t>Pure</w:t>
            </w:r>
          </w:p>
        </w:tc>
        <w:tc>
          <w:tcPr>
            <w:tcW w:w="196" w:type="pct"/>
            <w:shd w:val="clear" w:color="auto" w:fill="F6F2F8" w:themeFill="background2"/>
            <w:vAlign w:val="center"/>
          </w:tcPr>
          <w:p w14:paraId="002811CD" w14:textId="77777777" w:rsidR="00715884" w:rsidRPr="00715884" w:rsidRDefault="00715884" w:rsidP="00861C8D">
            <w:pPr>
              <w:pStyle w:val="BodyOfText"/>
            </w:pPr>
          </w:p>
        </w:tc>
        <w:tc>
          <w:tcPr>
            <w:tcW w:w="542" w:type="pct"/>
            <w:vAlign w:val="center"/>
          </w:tcPr>
          <w:p w14:paraId="1C3FA89C" w14:textId="77777777" w:rsidR="00715884" w:rsidRPr="00715884" w:rsidRDefault="00715884" w:rsidP="00A06132">
            <w:pPr>
              <w:pStyle w:val="BodyOfText"/>
            </w:pPr>
            <w:r w:rsidRPr="00715884">
              <w:rPr>
                <w:b/>
                <w:sz w:val="12"/>
                <w:szCs w:val="12"/>
              </w:rPr>
              <w:t>Pure</w:t>
            </w:r>
          </w:p>
        </w:tc>
        <w:tc>
          <w:tcPr>
            <w:tcW w:w="155" w:type="pct"/>
            <w:shd w:val="clear" w:color="auto" w:fill="00A3E0" w:themeFill="text2"/>
            <w:vAlign w:val="center"/>
          </w:tcPr>
          <w:p w14:paraId="513438EC" w14:textId="77777777" w:rsidR="00715884" w:rsidRPr="00715884" w:rsidRDefault="00715884" w:rsidP="00715884">
            <w:pPr>
              <w:spacing w:after="0" w:line="240" w:lineRule="auto"/>
              <w:jc w:val="center"/>
              <w:rPr>
                <w:sz w:val="8"/>
                <w:szCs w:val="8"/>
              </w:rPr>
            </w:pPr>
          </w:p>
        </w:tc>
        <w:tc>
          <w:tcPr>
            <w:tcW w:w="155" w:type="pct"/>
            <w:vMerge w:val="restart"/>
            <w:shd w:val="clear" w:color="auto" w:fill="auto"/>
            <w:vAlign w:val="center"/>
          </w:tcPr>
          <w:p w14:paraId="5B788C33" w14:textId="77777777" w:rsidR="00715884" w:rsidRPr="00715884" w:rsidRDefault="00715884" w:rsidP="00715884">
            <w:pPr>
              <w:spacing w:after="0" w:line="240" w:lineRule="auto"/>
              <w:jc w:val="center"/>
              <w:rPr>
                <w:sz w:val="2"/>
                <w:szCs w:val="8"/>
              </w:rPr>
            </w:pPr>
          </w:p>
        </w:tc>
        <w:tc>
          <w:tcPr>
            <w:tcW w:w="155" w:type="pct"/>
            <w:shd w:val="clear" w:color="auto" w:fill="E61F3D" w:themeFill="accent1"/>
            <w:vAlign w:val="center"/>
          </w:tcPr>
          <w:p w14:paraId="3AA771E5" w14:textId="77777777" w:rsidR="00715884" w:rsidRPr="00715884" w:rsidRDefault="00715884" w:rsidP="00715884">
            <w:pPr>
              <w:spacing w:after="0" w:line="240" w:lineRule="auto"/>
              <w:jc w:val="center"/>
              <w:rPr>
                <w:sz w:val="8"/>
                <w:szCs w:val="8"/>
              </w:rPr>
            </w:pPr>
          </w:p>
        </w:tc>
        <w:tc>
          <w:tcPr>
            <w:tcW w:w="155" w:type="pct"/>
            <w:vMerge w:val="restart"/>
          </w:tcPr>
          <w:p w14:paraId="44C93136" w14:textId="77777777" w:rsidR="00715884" w:rsidRPr="00715884" w:rsidRDefault="00715884" w:rsidP="00715884">
            <w:pPr>
              <w:spacing w:after="0" w:line="240" w:lineRule="auto"/>
              <w:jc w:val="center"/>
              <w:rPr>
                <w:b/>
                <w:sz w:val="2"/>
                <w:szCs w:val="2"/>
              </w:rPr>
            </w:pPr>
          </w:p>
        </w:tc>
        <w:tc>
          <w:tcPr>
            <w:tcW w:w="155" w:type="pct"/>
            <w:shd w:val="clear" w:color="auto" w:fill="F28855" w:themeFill="accent2"/>
            <w:vAlign w:val="center"/>
          </w:tcPr>
          <w:p w14:paraId="7571C858" w14:textId="77777777" w:rsidR="00715884" w:rsidRPr="00715884" w:rsidRDefault="00715884" w:rsidP="00715884">
            <w:pPr>
              <w:spacing w:after="0" w:line="240" w:lineRule="auto"/>
              <w:jc w:val="center"/>
              <w:rPr>
                <w:sz w:val="8"/>
                <w:szCs w:val="8"/>
              </w:rPr>
            </w:pPr>
          </w:p>
        </w:tc>
        <w:tc>
          <w:tcPr>
            <w:tcW w:w="155" w:type="pct"/>
            <w:vMerge w:val="restart"/>
            <w:shd w:val="clear" w:color="auto" w:fill="auto"/>
          </w:tcPr>
          <w:p w14:paraId="291FCF1B" w14:textId="77777777" w:rsidR="00715884" w:rsidRPr="00715884" w:rsidRDefault="00715884" w:rsidP="00715884">
            <w:pPr>
              <w:spacing w:after="0" w:line="240" w:lineRule="auto"/>
              <w:jc w:val="center"/>
              <w:rPr>
                <w:sz w:val="2"/>
                <w:szCs w:val="2"/>
              </w:rPr>
            </w:pPr>
          </w:p>
        </w:tc>
        <w:tc>
          <w:tcPr>
            <w:tcW w:w="155" w:type="pct"/>
            <w:shd w:val="clear" w:color="auto" w:fill="9E88B8" w:themeFill="accent3"/>
            <w:vAlign w:val="center"/>
          </w:tcPr>
          <w:p w14:paraId="44591174" w14:textId="77777777" w:rsidR="00715884" w:rsidRPr="00715884" w:rsidRDefault="00715884" w:rsidP="00715884">
            <w:pPr>
              <w:spacing w:after="0" w:line="240" w:lineRule="auto"/>
              <w:jc w:val="center"/>
              <w:rPr>
                <w:sz w:val="8"/>
                <w:szCs w:val="8"/>
              </w:rPr>
            </w:pPr>
          </w:p>
        </w:tc>
        <w:tc>
          <w:tcPr>
            <w:tcW w:w="155" w:type="pct"/>
            <w:vMerge w:val="restart"/>
            <w:shd w:val="clear" w:color="auto" w:fill="auto"/>
            <w:vAlign w:val="center"/>
          </w:tcPr>
          <w:p w14:paraId="27FF7665" w14:textId="77777777" w:rsidR="00715884" w:rsidRPr="00715884" w:rsidRDefault="00715884" w:rsidP="00715884">
            <w:pPr>
              <w:spacing w:after="0" w:line="240" w:lineRule="auto"/>
              <w:jc w:val="center"/>
              <w:rPr>
                <w:sz w:val="2"/>
                <w:szCs w:val="8"/>
              </w:rPr>
            </w:pPr>
          </w:p>
        </w:tc>
        <w:tc>
          <w:tcPr>
            <w:tcW w:w="155" w:type="pct"/>
            <w:shd w:val="clear" w:color="auto" w:fill="FFF26E" w:themeFill="accent4"/>
            <w:vAlign w:val="center"/>
          </w:tcPr>
          <w:p w14:paraId="0E6DBFB6" w14:textId="77777777" w:rsidR="00715884" w:rsidRPr="00715884" w:rsidRDefault="00715884" w:rsidP="00715884">
            <w:pPr>
              <w:spacing w:after="0" w:line="240" w:lineRule="auto"/>
              <w:jc w:val="center"/>
              <w:rPr>
                <w:sz w:val="8"/>
                <w:szCs w:val="8"/>
              </w:rPr>
            </w:pPr>
          </w:p>
        </w:tc>
        <w:tc>
          <w:tcPr>
            <w:tcW w:w="155" w:type="pct"/>
            <w:vMerge w:val="restart"/>
            <w:shd w:val="clear" w:color="auto" w:fill="auto"/>
            <w:vAlign w:val="center"/>
          </w:tcPr>
          <w:p w14:paraId="23605361" w14:textId="77777777" w:rsidR="00715884" w:rsidRPr="00715884" w:rsidRDefault="00715884" w:rsidP="00715884">
            <w:pPr>
              <w:spacing w:after="0" w:line="240" w:lineRule="auto"/>
              <w:jc w:val="center"/>
              <w:rPr>
                <w:sz w:val="2"/>
                <w:szCs w:val="8"/>
              </w:rPr>
            </w:pPr>
          </w:p>
        </w:tc>
        <w:tc>
          <w:tcPr>
            <w:tcW w:w="155" w:type="pct"/>
            <w:shd w:val="clear" w:color="auto" w:fill="E61F3D" w:themeFill="accent5"/>
            <w:vAlign w:val="center"/>
          </w:tcPr>
          <w:p w14:paraId="416B74CC" w14:textId="77777777" w:rsidR="00715884" w:rsidRPr="00715884" w:rsidRDefault="00715884" w:rsidP="00715884">
            <w:pPr>
              <w:spacing w:after="0" w:line="240" w:lineRule="auto"/>
              <w:jc w:val="center"/>
              <w:rPr>
                <w:sz w:val="8"/>
                <w:szCs w:val="8"/>
              </w:rPr>
            </w:pPr>
          </w:p>
        </w:tc>
        <w:tc>
          <w:tcPr>
            <w:tcW w:w="155" w:type="pct"/>
            <w:vMerge w:val="restart"/>
            <w:shd w:val="clear" w:color="auto" w:fill="auto"/>
            <w:vAlign w:val="center"/>
          </w:tcPr>
          <w:p w14:paraId="526C97AA" w14:textId="77777777" w:rsidR="00715884" w:rsidRPr="00715884" w:rsidRDefault="00715884" w:rsidP="00715884">
            <w:pPr>
              <w:spacing w:after="0" w:line="240" w:lineRule="auto"/>
              <w:jc w:val="center"/>
              <w:rPr>
                <w:sz w:val="2"/>
                <w:szCs w:val="8"/>
              </w:rPr>
            </w:pPr>
          </w:p>
        </w:tc>
        <w:tc>
          <w:tcPr>
            <w:tcW w:w="154" w:type="pct"/>
            <w:shd w:val="clear" w:color="auto" w:fill="92D050" w:themeFill="accent6"/>
            <w:vAlign w:val="center"/>
          </w:tcPr>
          <w:p w14:paraId="2B0341A1" w14:textId="77777777" w:rsidR="00715884" w:rsidRPr="00715884" w:rsidRDefault="00715884" w:rsidP="00715884">
            <w:pPr>
              <w:spacing w:after="0" w:line="240" w:lineRule="auto"/>
              <w:jc w:val="center"/>
              <w:rPr>
                <w:sz w:val="8"/>
                <w:szCs w:val="8"/>
              </w:rPr>
            </w:pPr>
          </w:p>
        </w:tc>
      </w:tr>
      <w:tr w:rsidR="00715884" w:rsidRPr="00715884" w14:paraId="22D811A4" w14:textId="77777777" w:rsidTr="001E027B">
        <w:trPr>
          <w:trHeight w:val="33"/>
          <w:jc w:val="center"/>
        </w:trPr>
        <w:tc>
          <w:tcPr>
            <w:tcW w:w="364" w:type="pct"/>
            <w:shd w:val="clear" w:color="auto" w:fill="FF3702"/>
          </w:tcPr>
          <w:p w14:paraId="1FBF283C" w14:textId="77777777" w:rsidR="00715884" w:rsidRPr="00715884" w:rsidRDefault="00715884" w:rsidP="00715884">
            <w:pPr>
              <w:spacing w:after="0" w:line="240" w:lineRule="auto"/>
              <w:jc w:val="center"/>
              <w:rPr>
                <w:b/>
                <w:sz w:val="2"/>
                <w:szCs w:val="2"/>
              </w:rPr>
            </w:pPr>
          </w:p>
        </w:tc>
        <w:tc>
          <w:tcPr>
            <w:tcW w:w="512" w:type="pct"/>
            <w:shd w:val="clear" w:color="auto" w:fill="auto"/>
          </w:tcPr>
          <w:p w14:paraId="03774018" w14:textId="77777777" w:rsidR="00715884" w:rsidRPr="00715884" w:rsidRDefault="00715884" w:rsidP="00715884">
            <w:pPr>
              <w:spacing w:after="0" w:line="240" w:lineRule="auto"/>
              <w:rPr>
                <w:sz w:val="2"/>
                <w:szCs w:val="2"/>
              </w:rPr>
            </w:pPr>
          </w:p>
        </w:tc>
        <w:tc>
          <w:tcPr>
            <w:tcW w:w="163" w:type="pct"/>
            <w:shd w:val="clear" w:color="auto" w:fill="auto"/>
          </w:tcPr>
          <w:p w14:paraId="10E29856" w14:textId="77777777" w:rsidR="00715884" w:rsidRPr="00715884" w:rsidRDefault="00715884" w:rsidP="00715884">
            <w:pPr>
              <w:spacing w:after="0" w:line="240" w:lineRule="auto"/>
              <w:rPr>
                <w:sz w:val="2"/>
                <w:szCs w:val="2"/>
              </w:rPr>
            </w:pPr>
          </w:p>
        </w:tc>
        <w:tc>
          <w:tcPr>
            <w:tcW w:w="506" w:type="pct"/>
            <w:shd w:val="clear" w:color="auto" w:fill="auto"/>
          </w:tcPr>
          <w:p w14:paraId="5FFAD6E2" w14:textId="77777777" w:rsidR="00715884" w:rsidRPr="00715884" w:rsidRDefault="00715884" w:rsidP="00715884">
            <w:pPr>
              <w:spacing w:after="0" w:line="240" w:lineRule="auto"/>
              <w:rPr>
                <w:sz w:val="2"/>
                <w:szCs w:val="2"/>
              </w:rPr>
            </w:pPr>
          </w:p>
        </w:tc>
        <w:tc>
          <w:tcPr>
            <w:tcW w:w="196" w:type="pct"/>
            <w:shd w:val="clear" w:color="auto" w:fill="auto"/>
          </w:tcPr>
          <w:p w14:paraId="35128C6C" w14:textId="77777777" w:rsidR="00715884" w:rsidRPr="00715884" w:rsidRDefault="00715884" w:rsidP="00715884">
            <w:pPr>
              <w:spacing w:after="0" w:line="240" w:lineRule="auto"/>
              <w:rPr>
                <w:sz w:val="2"/>
                <w:szCs w:val="2"/>
              </w:rPr>
            </w:pPr>
          </w:p>
        </w:tc>
        <w:tc>
          <w:tcPr>
            <w:tcW w:w="508" w:type="pct"/>
            <w:shd w:val="clear" w:color="auto" w:fill="auto"/>
          </w:tcPr>
          <w:p w14:paraId="23A1C96D" w14:textId="77777777" w:rsidR="00715884" w:rsidRPr="00715884" w:rsidRDefault="00715884" w:rsidP="00715884">
            <w:pPr>
              <w:spacing w:after="0" w:line="240" w:lineRule="auto"/>
              <w:rPr>
                <w:sz w:val="2"/>
                <w:szCs w:val="2"/>
              </w:rPr>
            </w:pPr>
          </w:p>
        </w:tc>
        <w:tc>
          <w:tcPr>
            <w:tcW w:w="196" w:type="pct"/>
            <w:shd w:val="clear" w:color="auto" w:fill="auto"/>
          </w:tcPr>
          <w:p w14:paraId="10B92B4C" w14:textId="77777777" w:rsidR="00715884" w:rsidRPr="00715884" w:rsidRDefault="00715884" w:rsidP="00715884">
            <w:pPr>
              <w:spacing w:after="0" w:line="240" w:lineRule="auto"/>
              <w:rPr>
                <w:sz w:val="2"/>
                <w:szCs w:val="2"/>
              </w:rPr>
            </w:pPr>
          </w:p>
        </w:tc>
        <w:tc>
          <w:tcPr>
            <w:tcW w:w="542" w:type="pct"/>
            <w:shd w:val="clear" w:color="auto" w:fill="auto"/>
          </w:tcPr>
          <w:p w14:paraId="2ABECE24" w14:textId="77777777" w:rsidR="00715884" w:rsidRPr="00715884" w:rsidRDefault="00715884" w:rsidP="00715884">
            <w:pPr>
              <w:spacing w:after="0" w:line="240" w:lineRule="auto"/>
              <w:rPr>
                <w:sz w:val="2"/>
                <w:szCs w:val="2"/>
              </w:rPr>
            </w:pPr>
          </w:p>
        </w:tc>
        <w:tc>
          <w:tcPr>
            <w:tcW w:w="155" w:type="pct"/>
            <w:shd w:val="clear" w:color="auto" w:fill="auto"/>
          </w:tcPr>
          <w:p w14:paraId="74F6F226" w14:textId="77777777" w:rsidR="00715884" w:rsidRPr="00715884" w:rsidRDefault="00715884" w:rsidP="00715884">
            <w:pPr>
              <w:spacing w:after="0" w:line="240" w:lineRule="auto"/>
              <w:rPr>
                <w:sz w:val="2"/>
                <w:szCs w:val="2"/>
              </w:rPr>
            </w:pPr>
          </w:p>
        </w:tc>
        <w:tc>
          <w:tcPr>
            <w:tcW w:w="155" w:type="pct"/>
            <w:vMerge/>
            <w:shd w:val="clear" w:color="auto" w:fill="auto"/>
          </w:tcPr>
          <w:p w14:paraId="40B4890D" w14:textId="77777777" w:rsidR="00715884" w:rsidRPr="00715884" w:rsidRDefault="00715884" w:rsidP="00715884">
            <w:pPr>
              <w:spacing w:after="0" w:line="240" w:lineRule="auto"/>
              <w:rPr>
                <w:sz w:val="2"/>
                <w:szCs w:val="2"/>
              </w:rPr>
            </w:pPr>
          </w:p>
        </w:tc>
        <w:tc>
          <w:tcPr>
            <w:tcW w:w="155" w:type="pct"/>
            <w:shd w:val="clear" w:color="auto" w:fill="auto"/>
          </w:tcPr>
          <w:p w14:paraId="68FA8B44" w14:textId="77777777" w:rsidR="00715884" w:rsidRPr="00715884" w:rsidRDefault="00715884" w:rsidP="00715884">
            <w:pPr>
              <w:spacing w:after="0" w:line="240" w:lineRule="auto"/>
              <w:rPr>
                <w:sz w:val="2"/>
                <w:szCs w:val="2"/>
              </w:rPr>
            </w:pPr>
          </w:p>
        </w:tc>
        <w:tc>
          <w:tcPr>
            <w:tcW w:w="155" w:type="pct"/>
            <w:vMerge/>
          </w:tcPr>
          <w:p w14:paraId="6EBD9DD8" w14:textId="77777777" w:rsidR="00715884" w:rsidRPr="00715884" w:rsidRDefault="00715884" w:rsidP="00715884">
            <w:pPr>
              <w:spacing w:after="0" w:line="240" w:lineRule="auto"/>
              <w:jc w:val="center"/>
              <w:rPr>
                <w:b/>
                <w:sz w:val="12"/>
                <w:szCs w:val="12"/>
              </w:rPr>
            </w:pPr>
          </w:p>
        </w:tc>
        <w:tc>
          <w:tcPr>
            <w:tcW w:w="155" w:type="pct"/>
            <w:shd w:val="clear" w:color="auto" w:fill="auto"/>
          </w:tcPr>
          <w:p w14:paraId="7B5D681E" w14:textId="77777777" w:rsidR="00715884" w:rsidRPr="00715884" w:rsidRDefault="00715884" w:rsidP="00715884">
            <w:pPr>
              <w:spacing w:after="0" w:line="240" w:lineRule="auto"/>
              <w:rPr>
                <w:sz w:val="2"/>
                <w:szCs w:val="2"/>
              </w:rPr>
            </w:pPr>
          </w:p>
        </w:tc>
        <w:tc>
          <w:tcPr>
            <w:tcW w:w="155" w:type="pct"/>
            <w:vMerge/>
            <w:shd w:val="clear" w:color="auto" w:fill="auto"/>
          </w:tcPr>
          <w:p w14:paraId="49704274" w14:textId="77777777" w:rsidR="00715884" w:rsidRPr="00715884" w:rsidRDefault="00715884" w:rsidP="00715884">
            <w:pPr>
              <w:spacing w:after="0" w:line="240" w:lineRule="auto"/>
              <w:rPr>
                <w:sz w:val="2"/>
                <w:szCs w:val="2"/>
              </w:rPr>
            </w:pPr>
          </w:p>
        </w:tc>
        <w:tc>
          <w:tcPr>
            <w:tcW w:w="155" w:type="pct"/>
            <w:shd w:val="clear" w:color="auto" w:fill="auto"/>
          </w:tcPr>
          <w:p w14:paraId="72B24A35" w14:textId="77777777" w:rsidR="00715884" w:rsidRPr="00715884" w:rsidRDefault="00715884" w:rsidP="00715884">
            <w:pPr>
              <w:spacing w:after="0" w:line="240" w:lineRule="auto"/>
              <w:rPr>
                <w:sz w:val="2"/>
                <w:szCs w:val="2"/>
              </w:rPr>
            </w:pPr>
          </w:p>
        </w:tc>
        <w:tc>
          <w:tcPr>
            <w:tcW w:w="155" w:type="pct"/>
            <w:vMerge/>
            <w:shd w:val="clear" w:color="auto" w:fill="auto"/>
          </w:tcPr>
          <w:p w14:paraId="3CD5CCF0" w14:textId="77777777" w:rsidR="00715884" w:rsidRPr="00715884" w:rsidRDefault="00715884" w:rsidP="00715884">
            <w:pPr>
              <w:spacing w:after="0" w:line="240" w:lineRule="auto"/>
              <w:rPr>
                <w:sz w:val="2"/>
                <w:szCs w:val="2"/>
              </w:rPr>
            </w:pPr>
          </w:p>
        </w:tc>
        <w:tc>
          <w:tcPr>
            <w:tcW w:w="155" w:type="pct"/>
            <w:shd w:val="clear" w:color="auto" w:fill="auto"/>
          </w:tcPr>
          <w:p w14:paraId="7123EC6D" w14:textId="77777777" w:rsidR="00715884" w:rsidRPr="00715884" w:rsidRDefault="00715884" w:rsidP="00715884">
            <w:pPr>
              <w:spacing w:after="0" w:line="240" w:lineRule="auto"/>
              <w:rPr>
                <w:sz w:val="2"/>
                <w:szCs w:val="2"/>
              </w:rPr>
            </w:pPr>
          </w:p>
        </w:tc>
        <w:tc>
          <w:tcPr>
            <w:tcW w:w="155" w:type="pct"/>
            <w:vMerge/>
            <w:shd w:val="clear" w:color="auto" w:fill="auto"/>
          </w:tcPr>
          <w:p w14:paraId="0A31F841" w14:textId="77777777" w:rsidR="00715884" w:rsidRPr="00715884" w:rsidRDefault="00715884" w:rsidP="00715884">
            <w:pPr>
              <w:spacing w:after="0" w:line="240" w:lineRule="auto"/>
              <w:rPr>
                <w:sz w:val="2"/>
                <w:szCs w:val="2"/>
              </w:rPr>
            </w:pPr>
          </w:p>
        </w:tc>
        <w:tc>
          <w:tcPr>
            <w:tcW w:w="155" w:type="pct"/>
            <w:shd w:val="clear" w:color="auto" w:fill="auto"/>
          </w:tcPr>
          <w:p w14:paraId="3A0D8365" w14:textId="77777777" w:rsidR="00715884" w:rsidRPr="00715884" w:rsidRDefault="00715884" w:rsidP="00715884">
            <w:pPr>
              <w:spacing w:after="0" w:line="240" w:lineRule="auto"/>
              <w:rPr>
                <w:sz w:val="2"/>
                <w:szCs w:val="2"/>
              </w:rPr>
            </w:pPr>
          </w:p>
        </w:tc>
        <w:tc>
          <w:tcPr>
            <w:tcW w:w="155" w:type="pct"/>
            <w:vMerge/>
            <w:shd w:val="clear" w:color="auto" w:fill="auto"/>
          </w:tcPr>
          <w:p w14:paraId="337692DB" w14:textId="77777777" w:rsidR="00715884" w:rsidRPr="00715884" w:rsidRDefault="00715884" w:rsidP="00715884">
            <w:pPr>
              <w:spacing w:after="0" w:line="240" w:lineRule="auto"/>
              <w:rPr>
                <w:sz w:val="2"/>
                <w:szCs w:val="2"/>
              </w:rPr>
            </w:pPr>
          </w:p>
        </w:tc>
        <w:tc>
          <w:tcPr>
            <w:tcW w:w="154" w:type="pct"/>
            <w:shd w:val="clear" w:color="auto" w:fill="auto"/>
          </w:tcPr>
          <w:p w14:paraId="66ECBB3D" w14:textId="77777777" w:rsidR="00715884" w:rsidRPr="00715884" w:rsidRDefault="00715884" w:rsidP="00715884">
            <w:pPr>
              <w:spacing w:after="0" w:line="240" w:lineRule="auto"/>
              <w:rPr>
                <w:sz w:val="2"/>
                <w:szCs w:val="2"/>
              </w:rPr>
            </w:pPr>
          </w:p>
        </w:tc>
      </w:tr>
      <w:tr w:rsidR="00715884" w:rsidRPr="00715884" w14:paraId="4AC9B3A4" w14:textId="77777777" w:rsidTr="001E027B">
        <w:trPr>
          <w:trHeight w:val="283"/>
          <w:jc w:val="center"/>
        </w:trPr>
        <w:tc>
          <w:tcPr>
            <w:tcW w:w="364" w:type="pct"/>
            <w:shd w:val="clear" w:color="auto" w:fill="FF3702"/>
            <w:vAlign w:val="center"/>
          </w:tcPr>
          <w:p w14:paraId="56298B6E" w14:textId="77777777" w:rsidR="00715884" w:rsidRPr="00715884" w:rsidRDefault="00715884" w:rsidP="00A06132">
            <w:pPr>
              <w:pStyle w:val="BodyOfText"/>
            </w:pPr>
            <w:r w:rsidRPr="00715884">
              <w:rPr>
                <w:b/>
                <w:sz w:val="16"/>
                <w:szCs w:val="20"/>
              </w:rPr>
              <w:t>1</w:t>
            </w:r>
          </w:p>
        </w:tc>
        <w:tc>
          <w:tcPr>
            <w:tcW w:w="512" w:type="pct"/>
            <w:shd w:val="clear" w:color="auto" w:fill="auto"/>
            <w:vAlign w:val="center"/>
          </w:tcPr>
          <w:p w14:paraId="12D6E669" w14:textId="77777777" w:rsidR="00715884" w:rsidRPr="00715884" w:rsidRDefault="00715884" w:rsidP="00A06132">
            <w:pPr>
              <w:pStyle w:val="BodyOfText"/>
            </w:pPr>
            <w:r w:rsidRPr="00715884">
              <w:rPr>
                <w:b/>
                <w:sz w:val="12"/>
                <w:szCs w:val="12"/>
              </w:rPr>
              <w:t>Darker 5%</w:t>
            </w:r>
          </w:p>
        </w:tc>
        <w:tc>
          <w:tcPr>
            <w:tcW w:w="163" w:type="pct"/>
            <w:shd w:val="clear" w:color="auto" w:fill="F2F2F2" w:themeFill="background1" w:themeFillShade="F2"/>
            <w:vAlign w:val="center"/>
          </w:tcPr>
          <w:p w14:paraId="59520FC0" w14:textId="77777777" w:rsidR="00715884" w:rsidRPr="00715884" w:rsidRDefault="00715884" w:rsidP="00861C8D">
            <w:pPr>
              <w:pStyle w:val="BodyOfText"/>
            </w:pPr>
          </w:p>
        </w:tc>
        <w:tc>
          <w:tcPr>
            <w:tcW w:w="506" w:type="pct"/>
            <w:shd w:val="clear" w:color="auto" w:fill="auto"/>
            <w:vAlign w:val="center"/>
          </w:tcPr>
          <w:p w14:paraId="3C332F23" w14:textId="77777777" w:rsidR="00715884" w:rsidRPr="00715884" w:rsidRDefault="00715884" w:rsidP="00A06132">
            <w:pPr>
              <w:pStyle w:val="BodyOfText"/>
            </w:pPr>
            <w:r w:rsidRPr="00715884">
              <w:rPr>
                <w:b/>
                <w:sz w:val="12"/>
                <w:szCs w:val="12"/>
              </w:rPr>
              <w:t>Lighter 50%</w:t>
            </w:r>
          </w:p>
        </w:tc>
        <w:tc>
          <w:tcPr>
            <w:tcW w:w="196" w:type="pct"/>
            <w:shd w:val="clear" w:color="auto" w:fill="7F7F7F" w:themeFill="text1" w:themeFillTint="80"/>
            <w:vAlign w:val="center"/>
          </w:tcPr>
          <w:p w14:paraId="12A42B42" w14:textId="77777777" w:rsidR="00715884" w:rsidRPr="00715884" w:rsidRDefault="00715884" w:rsidP="00861C8D">
            <w:pPr>
              <w:pStyle w:val="BodyOfText"/>
            </w:pPr>
          </w:p>
        </w:tc>
        <w:tc>
          <w:tcPr>
            <w:tcW w:w="508" w:type="pct"/>
            <w:shd w:val="clear" w:color="auto" w:fill="auto"/>
            <w:vAlign w:val="center"/>
          </w:tcPr>
          <w:p w14:paraId="3F1C38C7" w14:textId="77777777" w:rsidR="00715884" w:rsidRPr="00715884" w:rsidRDefault="00715884" w:rsidP="00A06132">
            <w:pPr>
              <w:pStyle w:val="BodyOfText"/>
            </w:pPr>
            <w:r w:rsidRPr="00715884">
              <w:rPr>
                <w:b/>
                <w:sz w:val="12"/>
                <w:szCs w:val="12"/>
              </w:rPr>
              <w:t>Darker 10%</w:t>
            </w:r>
          </w:p>
        </w:tc>
        <w:tc>
          <w:tcPr>
            <w:tcW w:w="196" w:type="pct"/>
            <w:shd w:val="clear" w:color="auto" w:fill="E0D2E7" w:themeFill="background2" w:themeFillShade="E6"/>
            <w:vAlign w:val="center"/>
          </w:tcPr>
          <w:p w14:paraId="38BAEDCE" w14:textId="77777777" w:rsidR="00715884" w:rsidRPr="00715884" w:rsidRDefault="00715884" w:rsidP="00861C8D">
            <w:pPr>
              <w:pStyle w:val="BodyOfText"/>
            </w:pPr>
          </w:p>
        </w:tc>
        <w:tc>
          <w:tcPr>
            <w:tcW w:w="542" w:type="pct"/>
            <w:vAlign w:val="center"/>
          </w:tcPr>
          <w:p w14:paraId="7641C48F" w14:textId="77777777" w:rsidR="00715884" w:rsidRPr="00715884" w:rsidRDefault="00715884" w:rsidP="00A06132">
            <w:pPr>
              <w:pStyle w:val="BodyOfText"/>
            </w:pPr>
            <w:r w:rsidRPr="00715884">
              <w:rPr>
                <w:b/>
                <w:sz w:val="12"/>
                <w:szCs w:val="12"/>
              </w:rPr>
              <w:t>Lighter 80%</w:t>
            </w:r>
          </w:p>
        </w:tc>
        <w:tc>
          <w:tcPr>
            <w:tcW w:w="155" w:type="pct"/>
            <w:shd w:val="clear" w:color="auto" w:fill="C5EFFF" w:themeFill="text2" w:themeFillTint="33"/>
            <w:vAlign w:val="center"/>
          </w:tcPr>
          <w:p w14:paraId="541EA227"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363F83EA" w14:textId="77777777" w:rsidR="00715884" w:rsidRPr="00715884" w:rsidRDefault="00715884" w:rsidP="00715884">
            <w:pPr>
              <w:spacing w:after="0" w:line="240" w:lineRule="auto"/>
              <w:jc w:val="center"/>
              <w:rPr>
                <w:sz w:val="2"/>
                <w:szCs w:val="8"/>
              </w:rPr>
            </w:pPr>
          </w:p>
        </w:tc>
        <w:tc>
          <w:tcPr>
            <w:tcW w:w="155" w:type="pct"/>
            <w:shd w:val="clear" w:color="auto" w:fill="FAD2D7" w:themeFill="accent1" w:themeFillTint="33"/>
            <w:vAlign w:val="center"/>
          </w:tcPr>
          <w:p w14:paraId="3DB4885E" w14:textId="77777777" w:rsidR="00715884" w:rsidRPr="00715884" w:rsidRDefault="00715884" w:rsidP="00715884">
            <w:pPr>
              <w:spacing w:after="0" w:line="240" w:lineRule="auto"/>
              <w:jc w:val="center"/>
              <w:rPr>
                <w:sz w:val="8"/>
                <w:szCs w:val="8"/>
              </w:rPr>
            </w:pPr>
          </w:p>
        </w:tc>
        <w:tc>
          <w:tcPr>
            <w:tcW w:w="155" w:type="pct"/>
            <w:vMerge/>
          </w:tcPr>
          <w:p w14:paraId="51E04840" w14:textId="77777777" w:rsidR="00715884" w:rsidRPr="00715884" w:rsidRDefault="00715884" w:rsidP="00715884">
            <w:pPr>
              <w:spacing w:after="0" w:line="240" w:lineRule="auto"/>
              <w:jc w:val="center"/>
              <w:rPr>
                <w:b/>
                <w:sz w:val="12"/>
                <w:szCs w:val="12"/>
              </w:rPr>
            </w:pPr>
          </w:p>
        </w:tc>
        <w:tc>
          <w:tcPr>
            <w:tcW w:w="155" w:type="pct"/>
            <w:shd w:val="clear" w:color="auto" w:fill="FCE7DC" w:themeFill="accent2" w:themeFillTint="33"/>
            <w:vAlign w:val="center"/>
          </w:tcPr>
          <w:p w14:paraId="2440B1BE" w14:textId="77777777" w:rsidR="00715884" w:rsidRPr="00715884" w:rsidRDefault="00715884" w:rsidP="00715884">
            <w:pPr>
              <w:spacing w:after="0" w:line="240" w:lineRule="auto"/>
              <w:jc w:val="center"/>
              <w:rPr>
                <w:sz w:val="8"/>
                <w:szCs w:val="8"/>
              </w:rPr>
            </w:pPr>
          </w:p>
        </w:tc>
        <w:tc>
          <w:tcPr>
            <w:tcW w:w="155" w:type="pct"/>
            <w:vMerge/>
            <w:shd w:val="clear" w:color="auto" w:fill="auto"/>
          </w:tcPr>
          <w:p w14:paraId="60EF8E7A" w14:textId="77777777" w:rsidR="00715884" w:rsidRPr="00715884" w:rsidRDefault="00715884" w:rsidP="00715884">
            <w:pPr>
              <w:spacing w:after="0" w:line="240" w:lineRule="auto"/>
              <w:jc w:val="center"/>
              <w:rPr>
                <w:sz w:val="8"/>
                <w:szCs w:val="8"/>
              </w:rPr>
            </w:pPr>
          </w:p>
        </w:tc>
        <w:tc>
          <w:tcPr>
            <w:tcW w:w="155" w:type="pct"/>
            <w:shd w:val="clear" w:color="auto" w:fill="EBE7F0" w:themeFill="accent3" w:themeFillTint="33"/>
            <w:vAlign w:val="center"/>
          </w:tcPr>
          <w:p w14:paraId="6139D0F5"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021243C3" w14:textId="77777777" w:rsidR="00715884" w:rsidRPr="00715884" w:rsidRDefault="00715884" w:rsidP="00715884">
            <w:pPr>
              <w:spacing w:after="0" w:line="240" w:lineRule="auto"/>
              <w:jc w:val="center"/>
              <w:rPr>
                <w:sz w:val="2"/>
                <w:szCs w:val="8"/>
              </w:rPr>
            </w:pPr>
          </w:p>
        </w:tc>
        <w:tc>
          <w:tcPr>
            <w:tcW w:w="155" w:type="pct"/>
            <w:shd w:val="clear" w:color="auto" w:fill="FFFCE2" w:themeFill="accent4" w:themeFillTint="33"/>
            <w:vAlign w:val="center"/>
          </w:tcPr>
          <w:p w14:paraId="11BE53E1"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4DA48F85" w14:textId="77777777" w:rsidR="00715884" w:rsidRPr="00715884" w:rsidRDefault="00715884" w:rsidP="00715884">
            <w:pPr>
              <w:spacing w:after="0" w:line="240" w:lineRule="auto"/>
              <w:jc w:val="center"/>
              <w:rPr>
                <w:sz w:val="2"/>
                <w:szCs w:val="8"/>
              </w:rPr>
            </w:pPr>
          </w:p>
        </w:tc>
        <w:tc>
          <w:tcPr>
            <w:tcW w:w="155" w:type="pct"/>
            <w:shd w:val="clear" w:color="auto" w:fill="FAD2D7" w:themeFill="accent5" w:themeFillTint="33"/>
            <w:vAlign w:val="center"/>
          </w:tcPr>
          <w:p w14:paraId="3D22B550" w14:textId="77777777" w:rsidR="00715884" w:rsidRPr="00715884" w:rsidRDefault="00715884" w:rsidP="00715884">
            <w:pPr>
              <w:spacing w:after="0" w:line="240" w:lineRule="auto"/>
              <w:jc w:val="center"/>
              <w:rPr>
                <w:sz w:val="8"/>
                <w:szCs w:val="8"/>
              </w:rPr>
            </w:pPr>
          </w:p>
        </w:tc>
        <w:tc>
          <w:tcPr>
            <w:tcW w:w="155" w:type="pct"/>
            <w:vMerge/>
            <w:shd w:val="clear" w:color="auto" w:fill="E9F5DB" w:themeFill="accent6" w:themeFillTint="33"/>
            <w:vAlign w:val="center"/>
          </w:tcPr>
          <w:p w14:paraId="7792894A" w14:textId="77777777" w:rsidR="00715884" w:rsidRPr="00715884" w:rsidRDefault="00715884" w:rsidP="00715884">
            <w:pPr>
              <w:spacing w:after="0" w:line="240" w:lineRule="auto"/>
              <w:jc w:val="center"/>
              <w:rPr>
                <w:sz w:val="2"/>
                <w:szCs w:val="8"/>
              </w:rPr>
            </w:pPr>
          </w:p>
        </w:tc>
        <w:tc>
          <w:tcPr>
            <w:tcW w:w="154" w:type="pct"/>
            <w:shd w:val="clear" w:color="auto" w:fill="E9F5DB" w:themeFill="accent6" w:themeFillTint="33"/>
            <w:vAlign w:val="center"/>
          </w:tcPr>
          <w:p w14:paraId="4BA9C3CF" w14:textId="77777777" w:rsidR="00715884" w:rsidRPr="00715884" w:rsidRDefault="00715884" w:rsidP="00715884">
            <w:pPr>
              <w:spacing w:after="0" w:line="240" w:lineRule="auto"/>
              <w:jc w:val="center"/>
              <w:rPr>
                <w:sz w:val="8"/>
                <w:szCs w:val="8"/>
              </w:rPr>
            </w:pPr>
          </w:p>
        </w:tc>
      </w:tr>
      <w:tr w:rsidR="00715884" w:rsidRPr="00715884" w14:paraId="5B6B1BBF" w14:textId="77777777" w:rsidTr="001E027B">
        <w:trPr>
          <w:trHeight w:val="283"/>
          <w:jc w:val="center"/>
        </w:trPr>
        <w:tc>
          <w:tcPr>
            <w:tcW w:w="364" w:type="pct"/>
            <w:shd w:val="clear" w:color="auto" w:fill="FF3702"/>
            <w:vAlign w:val="center"/>
          </w:tcPr>
          <w:p w14:paraId="36FD7372" w14:textId="77777777" w:rsidR="00715884" w:rsidRPr="00715884" w:rsidRDefault="00715884" w:rsidP="00A06132">
            <w:pPr>
              <w:pStyle w:val="BodyOfText"/>
            </w:pPr>
            <w:r w:rsidRPr="00715884">
              <w:rPr>
                <w:b/>
                <w:sz w:val="16"/>
                <w:szCs w:val="20"/>
              </w:rPr>
              <w:t>2</w:t>
            </w:r>
          </w:p>
        </w:tc>
        <w:tc>
          <w:tcPr>
            <w:tcW w:w="512" w:type="pct"/>
            <w:shd w:val="clear" w:color="auto" w:fill="auto"/>
            <w:vAlign w:val="center"/>
          </w:tcPr>
          <w:p w14:paraId="3442A03A" w14:textId="77777777" w:rsidR="00715884" w:rsidRPr="00715884" w:rsidRDefault="00715884" w:rsidP="00A06132">
            <w:pPr>
              <w:pStyle w:val="BodyOfText"/>
            </w:pPr>
            <w:r w:rsidRPr="00715884">
              <w:rPr>
                <w:b/>
                <w:sz w:val="12"/>
                <w:szCs w:val="12"/>
              </w:rPr>
              <w:t>Darker 15%</w:t>
            </w:r>
          </w:p>
        </w:tc>
        <w:tc>
          <w:tcPr>
            <w:tcW w:w="163" w:type="pct"/>
            <w:shd w:val="clear" w:color="auto" w:fill="D9D9D9" w:themeFill="background1" w:themeFillShade="D9"/>
            <w:vAlign w:val="center"/>
          </w:tcPr>
          <w:p w14:paraId="7B09934E" w14:textId="77777777" w:rsidR="00715884" w:rsidRPr="00715884" w:rsidRDefault="00715884" w:rsidP="00861C8D">
            <w:pPr>
              <w:pStyle w:val="BodyOfText"/>
            </w:pPr>
          </w:p>
        </w:tc>
        <w:tc>
          <w:tcPr>
            <w:tcW w:w="506" w:type="pct"/>
            <w:shd w:val="clear" w:color="auto" w:fill="auto"/>
            <w:vAlign w:val="center"/>
          </w:tcPr>
          <w:p w14:paraId="3965070E" w14:textId="77777777" w:rsidR="00715884" w:rsidRPr="00715884" w:rsidRDefault="00715884" w:rsidP="00A06132">
            <w:pPr>
              <w:pStyle w:val="BodyOfText"/>
            </w:pPr>
            <w:r w:rsidRPr="00715884">
              <w:rPr>
                <w:b/>
                <w:sz w:val="12"/>
                <w:szCs w:val="12"/>
              </w:rPr>
              <w:t>Lighter 35%</w:t>
            </w:r>
          </w:p>
        </w:tc>
        <w:tc>
          <w:tcPr>
            <w:tcW w:w="196" w:type="pct"/>
            <w:shd w:val="clear" w:color="auto" w:fill="595959" w:themeFill="text1" w:themeFillTint="A6"/>
            <w:vAlign w:val="center"/>
          </w:tcPr>
          <w:p w14:paraId="73CC7754" w14:textId="77777777" w:rsidR="00715884" w:rsidRPr="00715884" w:rsidRDefault="00715884" w:rsidP="00861C8D">
            <w:pPr>
              <w:pStyle w:val="BodyOfText"/>
            </w:pPr>
          </w:p>
        </w:tc>
        <w:tc>
          <w:tcPr>
            <w:tcW w:w="508" w:type="pct"/>
            <w:shd w:val="clear" w:color="auto" w:fill="auto"/>
            <w:vAlign w:val="center"/>
          </w:tcPr>
          <w:p w14:paraId="060ACA27" w14:textId="77777777" w:rsidR="00715884" w:rsidRPr="00715884" w:rsidRDefault="00715884" w:rsidP="00A06132">
            <w:pPr>
              <w:pStyle w:val="BodyOfText"/>
            </w:pPr>
            <w:r w:rsidRPr="00715884">
              <w:rPr>
                <w:b/>
                <w:sz w:val="12"/>
                <w:szCs w:val="12"/>
              </w:rPr>
              <w:t>Darker 25%</w:t>
            </w:r>
          </w:p>
        </w:tc>
        <w:tc>
          <w:tcPr>
            <w:tcW w:w="196" w:type="pct"/>
            <w:shd w:val="clear" w:color="auto" w:fill="BEA2CD" w:themeFill="background2" w:themeFillShade="BF"/>
            <w:vAlign w:val="center"/>
          </w:tcPr>
          <w:p w14:paraId="66F9FEBA" w14:textId="77777777" w:rsidR="00715884" w:rsidRPr="00715884" w:rsidRDefault="00715884" w:rsidP="00861C8D">
            <w:pPr>
              <w:pStyle w:val="BodyOfText"/>
            </w:pPr>
          </w:p>
        </w:tc>
        <w:tc>
          <w:tcPr>
            <w:tcW w:w="542" w:type="pct"/>
            <w:vAlign w:val="center"/>
          </w:tcPr>
          <w:p w14:paraId="1FAE0721" w14:textId="77777777" w:rsidR="00715884" w:rsidRPr="00715884" w:rsidRDefault="00715884" w:rsidP="00A06132">
            <w:pPr>
              <w:pStyle w:val="BodyOfText"/>
            </w:pPr>
            <w:r w:rsidRPr="00715884">
              <w:rPr>
                <w:b/>
                <w:sz w:val="12"/>
                <w:szCs w:val="12"/>
              </w:rPr>
              <w:t>Lighter 60%</w:t>
            </w:r>
          </w:p>
        </w:tc>
        <w:tc>
          <w:tcPr>
            <w:tcW w:w="155" w:type="pct"/>
            <w:shd w:val="clear" w:color="auto" w:fill="8CDFFF" w:themeFill="text2" w:themeFillTint="66"/>
            <w:vAlign w:val="center"/>
          </w:tcPr>
          <w:p w14:paraId="7254437E"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25AE360E" w14:textId="77777777" w:rsidR="00715884" w:rsidRPr="00715884" w:rsidRDefault="00715884" w:rsidP="00715884">
            <w:pPr>
              <w:spacing w:after="0" w:line="240" w:lineRule="auto"/>
              <w:jc w:val="center"/>
              <w:rPr>
                <w:sz w:val="2"/>
                <w:szCs w:val="8"/>
              </w:rPr>
            </w:pPr>
          </w:p>
        </w:tc>
        <w:tc>
          <w:tcPr>
            <w:tcW w:w="155" w:type="pct"/>
            <w:shd w:val="clear" w:color="auto" w:fill="F5A5B1" w:themeFill="accent1" w:themeFillTint="66"/>
            <w:vAlign w:val="center"/>
          </w:tcPr>
          <w:p w14:paraId="275C858A" w14:textId="77777777" w:rsidR="00715884" w:rsidRPr="00715884" w:rsidRDefault="00715884" w:rsidP="00715884">
            <w:pPr>
              <w:spacing w:after="0" w:line="240" w:lineRule="auto"/>
              <w:jc w:val="center"/>
              <w:rPr>
                <w:sz w:val="8"/>
                <w:szCs w:val="8"/>
              </w:rPr>
            </w:pPr>
          </w:p>
        </w:tc>
        <w:tc>
          <w:tcPr>
            <w:tcW w:w="155" w:type="pct"/>
            <w:vMerge/>
          </w:tcPr>
          <w:p w14:paraId="237BB96E" w14:textId="77777777" w:rsidR="00715884" w:rsidRPr="00715884" w:rsidRDefault="00715884" w:rsidP="00715884">
            <w:pPr>
              <w:spacing w:after="0" w:line="240" w:lineRule="auto"/>
              <w:jc w:val="center"/>
              <w:rPr>
                <w:b/>
                <w:sz w:val="12"/>
                <w:szCs w:val="12"/>
              </w:rPr>
            </w:pPr>
          </w:p>
        </w:tc>
        <w:tc>
          <w:tcPr>
            <w:tcW w:w="155" w:type="pct"/>
            <w:shd w:val="clear" w:color="auto" w:fill="F9CFBA" w:themeFill="accent2" w:themeFillTint="66"/>
            <w:vAlign w:val="center"/>
          </w:tcPr>
          <w:p w14:paraId="5C857093" w14:textId="77777777" w:rsidR="00715884" w:rsidRPr="00715884" w:rsidRDefault="00715884" w:rsidP="00715884">
            <w:pPr>
              <w:spacing w:after="0" w:line="240" w:lineRule="auto"/>
              <w:jc w:val="center"/>
              <w:rPr>
                <w:sz w:val="8"/>
                <w:szCs w:val="8"/>
              </w:rPr>
            </w:pPr>
          </w:p>
        </w:tc>
        <w:tc>
          <w:tcPr>
            <w:tcW w:w="155" w:type="pct"/>
            <w:vMerge/>
            <w:shd w:val="clear" w:color="auto" w:fill="auto"/>
          </w:tcPr>
          <w:p w14:paraId="063C996A" w14:textId="77777777" w:rsidR="00715884" w:rsidRPr="00715884" w:rsidRDefault="00715884" w:rsidP="00715884">
            <w:pPr>
              <w:spacing w:after="0" w:line="240" w:lineRule="auto"/>
              <w:jc w:val="center"/>
              <w:rPr>
                <w:sz w:val="8"/>
                <w:szCs w:val="8"/>
              </w:rPr>
            </w:pPr>
          </w:p>
        </w:tc>
        <w:tc>
          <w:tcPr>
            <w:tcW w:w="155" w:type="pct"/>
            <w:shd w:val="clear" w:color="auto" w:fill="D8CFE2" w:themeFill="accent3" w:themeFillTint="66"/>
            <w:vAlign w:val="center"/>
          </w:tcPr>
          <w:p w14:paraId="5DD61B19"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79DA72A2" w14:textId="77777777" w:rsidR="00715884" w:rsidRPr="00715884" w:rsidRDefault="00715884" w:rsidP="00715884">
            <w:pPr>
              <w:spacing w:after="0" w:line="240" w:lineRule="auto"/>
              <w:jc w:val="center"/>
              <w:rPr>
                <w:sz w:val="2"/>
                <w:szCs w:val="8"/>
              </w:rPr>
            </w:pPr>
          </w:p>
        </w:tc>
        <w:tc>
          <w:tcPr>
            <w:tcW w:w="155" w:type="pct"/>
            <w:shd w:val="clear" w:color="auto" w:fill="FFF9C5" w:themeFill="accent4" w:themeFillTint="66"/>
            <w:vAlign w:val="center"/>
          </w:tcPr>
          <w:p w14:paraId="4C6CA7EA"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7F72879B" w14:textId="77777777" w:rsidR="00715884" w:rsidRPr="00715884" w:rsidRDefault="00715884" w:rsidP="00715884">
            <w:pPr>
              <w:spacing w:after="0" w:line="240" w:lineRule="auto"/>
              <w:jc w:val="center"/>
              <w:rPr>
                <w:sz w:val="2"/>
                <w:szCs w:val="8"/>
              </w:rPr>
            </w:pPr>
          </w:p>
        </w:tc>
        <w:tc>
          <w:tcPr>
            <w:tcW w:w="155" w:type="pct"/>
            <w:shd w:val="clear" w:color="auto" w:fill="F5A5B1" w:themeFill="accent5" w:themeFillTint="66"/>
            <w:vAlign w:val="center"/>
          </w:tcPr>
          <w:p w14:paraId="67C95013" w14:textId="77777777" w:rsidR="00715884" w:rsidRPr="00715884" w:rsidRDefault="00715884" w:rsidP="00715884">
            <w:pPr>
              <w:spacing w:after="0" w:line="240" w:lineRule="auto"/>
              <w:jc w:val="center"/>
              <w:rPr>
                <w:sz w:val="8"/>
                <w:szCs w:val="8"/>
              </w:rPr>
            </w:pPr>
          </w:p>
        </w:tc>
        <w:tc>
          <w:tcPr>
            <w:tcW w:w="155" w:type="pct"/>
            <w:vMerge/>
            <w:shd w:val="clear" w:color="auto" w:fill="D3ECB8" w:themeFill="accent6" w:themeFillTint="66"/>
            <w:vAlign w:val="center"/>
          </w:tcPr>
          <w:p w14:paraId="3111D207" w14:textId="77777777" w:rsidR="00715884" w:rsidRPr="00715884" w:rsidRDefault="00715884" w:rsidP="00715884">
            <w:pPr>
              <w:spacing w:after="0" w:line="240" w:lineRule="auto"/>
              <w:jc w:val="center"/>
              <w:rPr>
                <w:sz w:val="2"/>
                <w:szCs w:val="8"/>
              </w:rPr>
            </w:pPr>
          </w:p>
        </w:tc>
        <w:tc>
          <w:tcPr>
            <w:tcW w:w="154" w:type="pct"/>
            <w:shd w:val="clear" w:color="auto" w:fill="D3ECB8" w:themeFill="accent6" w:themeFillTint="66"/>
            <w:vAlign w:val="center"/>
          </w:tcPr>
          <w:p w14:paraId="13B32A51" w14:textId="77777777" w:rsidR="00715884" w:rsidRPr="00715884" w:rsidRDefault="00715884" w:rsidP="00715884">
            <w:pPr>
              <w:spacing w:after="0" w:line="240" w:lineRule="auto"/>
              <w:jc w:val="center"/>
              <w:rPr>
                <w:sz w:val="8"/>
                <w:szCs w:val="8"/>
              </w:rPr>
            </w:pPr>
          </w:p>
        </w:tc>
      </w:tr>
      <w:tr w:rsidR="00715884" w:rsidRPr="00715884" w14:paraId="32BC01CC" w14:textId="77777777" w:rsidTr="001E027B">
        <w:trPr>
          <w:trHeight w:val="283"/>
          <w:jc w:val="center"/>
        </w:trPr>
        <w:tc>
          <w:tcPr>
            <w:tcW w:w="364" w:type="pct"/>
            <w:shd w:val="clear" w:color="auto" w:fill="FF3702"/>
            <w:vAlign w:val="center"/>
          </w:tcPr>
          <w:p w14:paraId="371462AD" w14:textId="77777777" w:rsidR="00715884" w:rsidRPr="00715884" w:rsidRDefault="00715884" w:rsidP="00A06132">
            <w:pPr>
              <w:pStyle w:val="BodyOfText"/>
            </w:pPr>
            <w:r w:rsidRPr="00715884">
              <w:rPr>
                <w:b/>
                <w:sz w:val="16"/>
                <w:szCs w:val="20"/>
              </w:rPr>
              <w:t>3</w:t>
            </w:r>
          </w:p>
        </w:tc>
        <w:tc>
          <w:tcPr>
            <w:tcW w:w="512" w:type="pct"/>
            <w:shd w:val="clear" w:color="auto" w:fill="auto"/>
            <w:vAlign w:val="center"/>
          </w:tcPr>
          <w:p w14:paraId="241A5D18" w14:textId="77777777" w:rsidR="00715884" w:rsidRPr="00715884" w:rsidRDefault="00715884" w:rsidP="00A06132">
            <w:pPr>
              <w:pStyle w:val="BodyOfText"/>
            </w:pPr>
            <w:r w:rsidRPr="00715884">
              <w:rPr>
                <w:b/>
                <w:sz w:val="12"/>
                <w:szCs w:val="12"/>
              </w:rPr>
              <w:t>Darker 25%</w:t>
            </w:r>
          </w:p>
        </w:tc>
        <w:tc>
          <w:tcPr>
            <w:tcW w:w="163" w:type="pct"/>
            <w:shd w:val="clear" w:color="auto" w:fill="BFBFBF" w:themeFill="background1" w:themeFillShade="BF"/>
            <w:vAlign w:val="center"/>
          </w:tcPr>
          <w:p w14:paraId="227217D2" w14:textId="77777777" w:rsidR="00715884" w:rsidRPr="00715884" w:rsidRDefault="00715884" w:rsidP="00861C8D">
            <w:pPr>
              <w:pStyle w:val="BodyOfText"/>
            </w:pPr>
          </w:p>
        </w:tc>
        <w:tc>
          <w:tcPr>
            <w:tcW w:w="506" w:type="pct"/>
            <w:shd w:val="clear" w:color="auto" w:fill="auto"/>
            <w:vAlign w:val="center"/>
          </w:tcPr>
          <w:p w14:paraId="0E088C50" w14:textId="77777777" w:rsidR="00715884" w:rsidRPr="00715884" w:rsidRDefault="00715884" w:rsidP="00A06132">
            <w:pPr>
              <w:pStyle w:val="BodyOfText"/>
            </w:pPr>
            <w:r w:rsidRPr="00715884">
              <w:rPr>
                <w:b/>
                <w:sz w:val="12"/>
                <w:szCs w:val="12"/>
              </w:rPr>
              <w:t>Lighter 25%</w:t>
            </w:r>
          </w:p>
        </w:tc>
        <w:tc>
          <w:tcPr>
            <w:tcW w:w="196" w:type="pct"/>
            <w:shd w:val="clear" w:color="auto" w:fill="404040" w:themeFill="text1" w:themeFillTint="BF"/>
            <w:vAlign w:val="center"/>
          </w:tcPr>
          <w:p w14:paraId="78FB954D" w14:textId="77777777" w:rsidR="00715884" w:rsidRPr="00715884" w:rsidRDefault="00715884" w:rsidP="00861C8D">
            <w:pPr>
              <w:pStyle w:val="BodyOfText"/>
            </w:pPr>
          </w:p>
        </w:tc>
        <w:tc>
          <w:tcPr>
            <w:tcW w:w="508" w:type="pct"/>
            <w:shd w:val="clear" w:color="auto" w:fill="auto"/>
            <w:vAlign w:val="center"/>
          </w:tcPr>
          <w:p w14:paraId="669BACAC" w14:textId="77777777" w:rsidR="00715884" w:rsidRPr="00715884" w:rsidRDefault="00715884" w:rsidP="00A06132">
            <w:pPr>
              <w:pStyle w:val="BodyOfText"/>
            </w:pPr>
            <w:r w:rsidRPr="00715884">
              <w:rPr>
                <w:b/>
                <w:sz w:val="12"/>
                <w:szCs w:val="12"/>
              </w:rPr>
              <w:t>Darker 50%</w:t>
            </w:r>
          </w:p>
        </w:tc>
        <w:tc>
          <w:tcPr>
            <w:tcW w:w="196" w:type="pct"/>
            <w:shd w:val="clear" w:color="auto" w:fill="87569F" w:themeFill="background2" w:themeFillShade="80"/>
            <w:vAlign w:val="center"/>
          </w:tcPr>
          <w:p w14:paraId="7D3C2C81" w14:textId="77777777" w:rsidR="00715884" w:rsidRPr="00715884" w:rsidRDefault="00715884" w:rsidP="00861C8D">
            <w:pPr>
              <w:pStyle w:val="BodyOfText"/>
            </w:pPr>
          </w:p>
        </w:tc>
        <w:tc>
          <w:tcPr>
            <w:tcW w:w="542" w:type="pct"/>
            <w:vAlign w:val="center"/>
          </w:tcPr>
          <w:p w14:paraId="088451E5" w14:textId="77777777" w:rsidR="00715884" w:rsidRPr="00715884" w:rsidRDefault="00715884" w:rsidP="00A06132">
            <w:pPr>
              <w:pStyle w:val="BodyOfText"/>
            </w:pPr>
            <w:r w:rsidRPr="00715884">
              <w:rPr>
                <w:b/>
                <w:sz w:val="12"/>
                <w:szCs w:val="12"/>
              </w:rPr>
              <w:t>Lighter 40%</w:t>
            </w:r>
          </w:p>
        </w:tc>
        <w:tc>
          <w:tcPr>
            <w:tcW w:w="155" w:type="pct"/>
            <w:shd w:val="clear" w:color="auto" w:fill="53CFFF" w:themeFill="text2" w:themeFillTint="99"/>
            <w:vAlign w:val="center"/>
          </w:tcPr>
          <w:p w14:paraId="57466993"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434D0CC3" w14:textId="77777777" w:rsidR="00715884" w:rsidRPr="00715884" w:rsidRDefault="00715884" w:rsidP="00715884">
            <w:pPr>
              <w:spacing w:after="0" w:line="240" w:lineRule="auto"/>
              <w:jc w:val="center"/>
              <w:rPr>
                <w:sz w:val="2"/>
                <w:szCs w:val="8"/>
              </w:rPr>
            </w:pPr>
          </w:p>
        </w:tc>
        <w:tc>
          <w:tcPr>
            <w:tcW w:w="155" w:type="pct"/>
            <w:shd w:val="clear" w:color="auto" w:fill="F0788A" w:themeFill="accent1" w:themeFillTint="99"/>
            <w:vAlign w:val="center"/>
          </w:tcPr>
          <w:p w14:paraId="7DEF5EF1" w14:textId="77777777" w:rsidR="00715884" w:rsidRPr="00715884" w:rsidRDefault="00715884" w:rsidP="00715884">
            <w:pPr>
              <w:spacing w:after="0" w:line="240" w:lineRule="auto"/>
              <w:jc w:val="center"/>
              <w:rPr>
                <w:sz w:val="8"/>
                <w:szCs w:val="8"/>
              </w:rPr>
            </w:pPr>
          </w:p>
        </w:tc>
        <w:tc>
          <w:tcPr>
            <w:tcW w:w="155" w:type="pct"/>
            <w:vMerge/>
          </w:tcPr>
          <w:p w14:paraId="631A360A" w14:textId="77777777" w:rsidR="00715884" w:rsidRPr="00715884" w:rsidRDefault="00715884" w:rsidP="00715884">
            <w:pPr>
              <w:spacing w:after="0" w:line="240" w:lineRule="auto"/>
              <w:jc w:val="center"/>
              <w:rPr>
                <w:b/>
                <w:sz w:val="12"/>
                <w:szCs w:val="12"/>
              </w:rPr>
            </w:pPr>
          </w:p>
        </w:tc>
        <w:tc>
          <w:tcPr>
            <w:tcW w:w="155" w:type="pct"/>
            <w:shd w:val="clear" w:color="auto" w:fill="F7B798" w:themeFill="accent2" w:themeFillTint="99"/>
            <w:vAlign w:val="center"/>
          </w:tcPr>
          <w:p w14:paraId="7F980C73" w14:textId="77777777" w:rsidR="00715884" w:rsidRPr="00715884" w:rsidRDefault="00715884" w:rsidP="00715884">
            <w:pPr>
              <w:spacing w:after="0" w:line="240" w:lineRule="auto"/>
              <w:jc w:val="center"/>
              <w:rPr>
                <w:sz w:val="8"/>
                <w:szCs w:val="8"/>
              </w:rPr>
            </w:pPr>
          </w:p>
        </w:tc>
        <w:tc>
          <w:tcPr>
            <w:tcW w:w="155" w:type="pct"/>
            <w:vMerge/>
            <w:shd w:val="clear" w:color="auto" w:fill="auto"/>
          </w:tcPr>
          <w:p w14:paraId="07228A6C" w14:textId="77777777" w:rsidR="00715884" w:rsidRPr="00715884" w:rsidRDefault="00715884" w:rsidP="00715884">
            <w:pPr>
              <w:spacing w:after="0" w:line="240" w:lineRule="auto"/>
              <w:jc w:val="center"/>
              <w:rPr>
                <w:sz w:val="8"/>
                <w:szCs w:val="8"/>
              </w:rPr>
            </w:pPr>
          </w:p>
        </w:tc>
        <w:tc>
          <w:tcPr>
            <w:tcW w:w="155" w:type="pct"/>
            <w:shd w:val="clear" w:color="auto" w:fill="C4B7D4" w:themeFill="accent3" w:themeFillTint="99"/>
            <w:vAlign w:val="center"/>
          </w:tcPr>
          <w:p w14:paraId="5325016A"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4DB4117B" w14:textId="77777777" w:rsidR="00715884" w:rsidRPr="00715884" w:rsidRDefault="00715884" w:rsidP="00715884">
            <w:pPr>
              <w:spacing w:after="0" w:line="240" w:lineRule="auto"/>
              <w:jc w:val="center"/>
              <w:rPr>
                <w:sz w:val="2"/>
                <w:szCs w:val="8"/>
              </w:rPr>
            </w:pPr>
          </w:p>
        </w:tc>
        <w:tc>
          <w:tcPr>
            <w:tcW w:w="155" w:type="pct"/>
            <w:shd w:val="clear" w:color="auto" w:fill="FFF7A8" w:themeFill="accent4" w:themeFillTint="99"/>
            <w:vAlign w:val="center"/>
          </w:tcPr>
          <w:p w14:paraId="100F6A96"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3A78BA3C" w14:textId="77777777" w:rsidR="00715884" w:rsidRPr="00715884" w:rsidRDefault="00715884" w:rsidP="00715884">
            <w:pPr>
              <w:spacing w:after="0" w:line="240" w:lineRule="auto"/>
              <w:jc w:val="center"/>
              <w:rPr>
                <w:sz w:val="2"/>
                <w:szCs w:val="8"/>
              </w:rPr>
            </w:pPr>
          </w:p>
        </w:tc>
        <w:tc>
          <w:tcPr>
            <w:tcW w:w="155" w:type="pct"/>
            <w:shd w:val="clear" w:color="auto" w:fill="F0788A" w:themeFill="accent5" w:themeFillTint="99"/>
            <w:vAlign w:val="center"/>
          </w:tcPr>
          <w:p w14:paraId="448D5D0C" w14:textId="77777777" w:rsidR="00715884" w:rsidRPr="00715884" w:rsidRDefault="00715884" w:rsidP="00715884">
            <w:pPr>
              <w:spacing w:after="0" w:line="240" w:lineRule="auto"/>
              <w:jc w:val="center"/>
              <w:rPr>
                <w:sz w:val="8"/>
                <w:szCs w:val="8"/>
              </w:rPr>
            </w:pPr>
          </w:p>
        </w:tc>
        <w:tc>
          <w:tcPr>
            <w:tcW w:w="155" w:type="pct"/>
            <w:vMerge/>
            <w:shd w:val="clear" w:color="auto" w:fill="BDE295" w:themeFill="accent6" w:themeFillTint="99"/>
            <w:vAlign w:val="center"/>
          </w:tcPr>
          <w:p w14:paraId="7E37799C" w14:textId="77777777" w:rsidR="00715884" w:rsidRPr="00715884" w:rsidRDefault="00715884" w:rsidP="00715884">
            <w:pPr>
              <w:spacing w:after="0" w:line="240" w:lineRule="auto"/>
              <w:jc w:val="center"/>
              <w:rPr>
                <w:sz w:val="2"/>
                <w:szCs w:val="8"/>
              </w:rPr>
            </w:pPr>
          </w:p>
        </w:tc>
        <w:tc>
          <w:tcPr>
            <w:tcW w:w="154" w:type="pct"/>
            <w:shd w:val="clear" w:color="auto" w:fill="BDE295" w:themeFill="accent6" w:themeFillTint="99"/>
            <w:vAlign w:val="center"/>
          </w:tcPr>
          <w:p w14:paraId="31415739" w14:textId="77777777" w:rsidR="00715884" w:rsidRPr="00715884" w:rsidRDefault="00715884" w:rsidP="00715884">
            <w:pPr>
              <w:spacing w:after="0" w:line="240" w:lineRule="auto"/>
              <w:jc w:val="center"/>
              <w:rPr>
                <w:sz w:val="8"/>
                <w:szCs w:val="8"/>
              </w:rPr>
            </w:pPr>
          </w:p>
        </w:tc>
      </w:tr>
      <w:tr w:rsidR="00715884" w:rsidRPr="00715884" w14:paraId="6A83CB97" w14:textId="77777777" w:rsidTr="001E027B">
        <w:trPr>
          <w:trHeight w:val="283"/>
          <w:jc w:val="center"/>
        </w:trPr>
        <w:tc>
          <w:tcPr>
            <w:tcW w:w="364" w:type="pct"/>
            <w:shd w:val="clear" w:color="auto" w:fill="FF3702"/>
            <w:vAlign w:val="center"/>
          </w:tcPr>
          <w:p w14:paraId="719DABA6" w14:textId="77777777" w:rsidR="00715884" w:rsidRPr="00715884" w:rsidRDefault="00715884" w:rsidP="00A06132">
            <w:pPr>
              <w:pStyle w:val="BodyOfText"/>
            </w:pPr>
            <w:r w:rsidRPr="00715884">
              <w:rPr>
                <w:b/>
                <w:sz w:val="16"/>
                <w:szCs w:val="20"/>
              </w:rPr>
              <w:t>4</w:t>
            </w:r>
          </w:p>
        </w:tc>
        <w:tc>
          <w:tcPr>
            <w:tcW w:w="512" w:type="pct"/>
            <w:shd w:val="clear" w:color="auto" w:fill="auto"/>
            <w:vAlign w:val="center"/>
          </w:tcPr>
          <w:p w14:paraId="48CEF684" w14:textId="77777777" w:rsidR="00715884" w:rsidRPr="00715884" w:rsidRDefault="00715884" w:rsidP="00A06132">
            <w:pPr>
              <w:pStyle w:val="BodyOfText"/>
            </w:pPr>
            <w:r w:rsidRPr="00715884">
              <w:rPr>
                <w:b/>
                <w:sz w:val="12"/>
                <w:szCs w:val="12"/>
              </w:rPr>
              <w:t>Darker 35%</w:t>
            </w:r>
          </w:p>
        </w:tc>
        <w:tc>
          <w:tcPr>
            <w:tcW w:w="163" w:type="pct"/>
            <w:shd w:val="clear" w:color="auto" w:fill="A6A6A6" w:themeFill="background1" w:themeFillShade="A6"/>
            <w:vAlign w:val="center"/>
          </w:tcPr>
          <w:p w14:paraId="46D3FF7E" w14:textId="77777777" w:rsidR="00715884" w:rsidRPr="00715884" w:rsidRDefault="00715884" w:rsidP="00861C8D">
            <w:pPr>
              <w:pStyle w:val="BodyOfText"/>
            </w:pPr>
          </w:p>
        </w:tc>
        <w:tc>
          <w:tcPr>
            <w:tcW w:w="506" w:type="pct"/>
            <w:shd w:val="clear" w:color="auto" w:fill="auto"/>
            <w:vAlign w:val="center"/>
          </w:tcPr>
          <w:p w14:paraId="4DFD60EF" w14:textId="77777777" w:rsidR="00715884" w:rsidRPr="00715884" w:rsidRDefault="00715884" w:rsidP="00A06132">
            <w:pPr>
              <w:pStyle w:val="BodyOfText"/>
            </w:pPr>
            <w:r w:rsidRPr="00715884">
              <w:rPr>
                <w:b/>
                <w:sz w:val="12"/>
                <w:szCs w:val="12"/>
              </w:rPr>
              <w:t>Lighter 15%</w:t>
            </w:r>
          </w:p>
        </w:tc>
        <w:tc>
          <w:tcPr>
            <w:tcW w:w="196" w:type="pct"/>
            <w:shd w:val="clear" w:color="auto" w:fill="262626" w:themeFill="text1" w:themeFillTint="D9"/>
            <w:vAlign w:val="center"/>
          </w:tcPr>
          <w:p w14:paraId="0C7C9AB4" w14:textId="77777777" w:rsidR="00715884" w:rsidRPr="00715884" w:rsidRDefault="00715884" w:rsidP="00861C8D">
            <w:pPr>
              <w:pStyle w:val="BodyOfText"/>
            </w:pPr>
          </w:p>
        </w:tc>
        <w:tc>
          <w:tcPr>
            <w:tcW w:w="508" w:type="pct"/>
            <w:shd w:val="clear" w:color="auto" w:fill="auto"/>
            <w:vAlign w:val="center"/>
          </w:tcPr>
          <w:p w14:paraId="234791C2" w14:textId="77777777" w:rsidR="00715884" w:rsidRPr="00715884" w:rsidRDefault="00715884" w:rsidP="00A06132">
            <w:pPr>
              <w:pStyle w:val="BodyOfText"/>
            </w:pPr>
            <w:r w:rsidRPr="00715884">
              <w:rPr>
                <w:b/>
                <w:sz w:val="12"/>
                <w:szCs w:val="12"/>
              </w:rPr>
              <w:t>Darker 75%</w:t>
            </w:r>
          </w:p>
        </w:tc>
        <w:tc>
          <w:tcPr>
            <w:tcW w:w="196" w:type="pct"/>
            <w:shd w:val="clear" w:color="auto" w:fill="432B4F" w:themeFill="background2" w:themeFillShade="40"/>
            <w:vAlign w:val="center"/>
          </w:tcPr>
          <w:p w14:paraId="0BAF72F5" w14:textId="77777777" w:rsidR="00715884" w:rsidRPr="00715884" w:rsidRDefault="00715884" w:rsidP="00861C8D">
            <w:pPr>
              <w:pStyle w:val="BodyOfText"/>
            </w:pPr>
          </w:p>
        </w:tc>
        <w:tc>
          <w:tcPr>
            <w:tcW w:w="542" w:type="pct"/>
            <w:vAlign w:val="center"/>
          </w:tcPr>
          <w:p w14:paraId="64D9CC4F" w14:textId="77777777" w:rsidR="00715884" w:rsidRPr="00715884" w:rsidRDefault="00715884" w:rsidP="00A06132">
            <w:pPr>
              <w:pStyle w:val="BodyOfText"/>
            </w:pPr>
            <w:r w:rsidRPr="00715884">
              <w:rPr>
                <w:b/>
                <w:sz w:val="12"/>
                <w:szCs w:val="12"/>
              </w:rPr>
              <w:t>Darker 25%</w:t>
            </w:r>
          </w:p>
        </w:tc>
        <w:tc>
          <w:tcPr>
            <w:tcW w:w="155" w:type="pct"/>
            <w:shd w:val="clear" w:color="auto" w:fill="0079A7" w:themeFill="text2" w:themeFillShade="BF"/>
            <w:vAlign w:val="center"/>
          </w:tcPr>
          <w:p w14:paraId="127FF274"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51851A5D" w14:textId="77777777" w:rsidR="00715884" w:rsidRPr="00715884" w:rsidRDefault="00715884" w:rsidP="00715884">
            <w:pPr>
              <w:spacing w:after="0" w:line="240" w:lineRule="auto"/>
              <w:jc w:val="center"/>
              <w:rPr>
                <w:sz w:val="2"/>
                <w:szCs w:val="8"/>
              </w:rPr>
            </w:pPr>
          </w:p>
        </w:tc>
        <w:tc>
          <w:tcPr>
            <w:tcW w:w="155" w:type="pct"/>
            <w:shd w:val="clear" w:color="auto" w:fill="AF132A" w:themeFill="accent1" w:themeFillShade="BF"/>
            <w:vAlign w:val="center"/>
          </w:tcPr>
          <w:p w14:paraId="7A5153E6" w14:textId="77777777" w:rsidR="00715884" w:rsidRPr="00715884" w:rsidRDefault="00715884" w:rsidP="00715884">
            <w:pPr>
              <w:spacing w:after="0" w:line="240" w:lineRule="auto"/>
              <w:jc w:val="center"/>
              <w:rPr>
                <w:sz w:val="8"/>
                <w:szCs w:val="8"/>
              </w:rPr>
            </w:pPr>
          </w:p>
        </w:tc>
        <w:tc>
          <w:tcPr>
            <w:tcW w:w="155" w:type="pct"/>
            <w:vMerge/>
          </w:tcPr>
          <w:p w14:paraId="1D0C90E6" w14:textId="77777777" w:rsidR="00715884" w:rsidRPr="00715884" w:rsidRDefault="00715884" w:rsidP="00715884">
            <w:pPr>
              <w:spacing w:after="0" w:line="240" w:lineRule="auto"/>
              <w:jc w:val="center"/>
              <w:rPr>
                <w:b/>
                <w:sz w:val="12"/>
                <w:szCs w:val="12"/>
              </w:rPr>
            </w:pPr>
          </w:p>
        </w:tc>
        <w:tc>
          <w:tcPr>
            <w:tcW w:w="155" w:type="pct"/>
            <w:shd w:val="clear" w:color="auto" w:fill="E35411" w:themeFill="accent2" w:themeFillShade="BF"/>
            <w:vAlign w:val="center"/>
          </w:tcPr>
          <w:p w14:paraId="061F823A" w14:textId="77777777" w:rsidR="00715884" w:rsidRPr="00715884" w:rsidRDefault="00715884" w:rsidP="00715884">
            <w:pPr>
              <w:spacing w:after="0" w:line="240" w:lineRule="auto"/>
              <w:jc w:val="center"/>
              <w:rPr>
                <w:sz w:val="8"/>
                <w:szCs w:val="8"/>
              </w:rPr>
            </w:pPr>
          </w:p>
        </w:tc>
        <w:tc>
          <w:tcPr>
            <w:tcW w:w="155" w:type="pct"/>
            <w:vMerge/>
            <w:shd w:val="clear" w:color="auto" w:fill="auto"/>
          </w:tcPr>
          <w:p w14:paraId="01D3A72B" w14:textId="77777777" w:rsidR="00715884" w:rsidRPr="00715884" w:rsidRDefault="00715884" w:rsidP="00715884">
            <w:pPr>
              <w:spacing w:after="0" w:line="240" w:lineRule="auto"/>
              <w:jc w:val="center"/>
              <w:rPr>
                <w:sz w:val="8"/>
                <w:szCs w:val="8"/>
              </w:rPr>
            </w:pPr>
          </w:p>
        </w:tc>
        <w:tc>
          <w:tcPr>
            <w:tcW w:w="155" w:type="pct"/>
            <w:shd w:val="clear" w:color="auto" w:fill="755996" w:themeFill="accent3" w:themeFillShade="BF"/>
            <w:vAlign w:val="center"/>
          </w:tcPr>
          <w:p w14:paraId="2FC0C3A9"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111EF63A" w14:textId="77777777" w:rsidR="00715884" w:rsidRPr="00715884" w:rsidRDefault="00715884" w:rsidP="00715884">
            <w:pPr>
              <w:spacing w:after="0" w:line="240" w:lineRule="auto"/>
              <w:jc w:val="center"/>
              <w:rPr>
                <w:sz w:val="2"/>
                <w:szCs w:val="8"/>
              </w:rPr>
            </w:pPr>
          </w:p>
        </w:tc>
        <w:tc>
          <w:tcPr>
            <w:tcW w:w="155" w:type="pct"/>
            <w:shd w:val="clear" w:color="auto" w:fill="FFE912" w:themeFill="accent4" w:themeFillShade="BF"/>
            <w:vAlign w:val="center"/>
          </w:tcPr>
          <w:p w14:paraId="6BD8D2A7"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78164AB9" w14:textId="77777777" w:rsidR="00715884" w:rsidRPr="00715884" w:rsidRDefault="00715884" w:rsidP="00715884">
            <w:pPr>
              <w:spacing w:after="0" w:line="240" w:lineRule="auto"/>
              <w:jc w:val="center"/>
              <w:rPr>
                <w:sz w:val="2"/>
                <w:szCs w:val="8"/>
              </w:rPr>
            </w:pPr>
          </w:p>
        </w:tc>
        <w:tc>
          <w:tcPr>
            <w:tcW w:w="155" w:type="pct"/>
            <w:shd w:val="clear" w:color="auto" w:fill="AF132A" w:themeFill="accent5" w:themeFillShade="BF"/>
            <w:vAlign w:val="center"/>
          </w:tcPr>
          <w:p w14:paraId="0A3D975E" w14:textId="77777777" w:rsidR="00715884" w:rsidRPr="00715884" w:rsidRDefault="00715884" w:rsidP="00715884">
            <w:pPr>
              <w:spacing w:after="0" w:line="240" w:lineRule="auto"/>
              <w:jc w:val="center"/>
              <w:rPr>
                <w:sz w:val="8"/>
                <w:szCs w:val="8"/>
              </w:rPr>
            </w:pPr>
          </w:p>
        </w:tc>
        <w:tc>
          <w:tcPr>
            <w:tcW w:w="155" w:type="pct"/>
            <w:vMerge/>
            <w:shd w:val="clear" w:color="auto" w:fill="6DA92D" w:themeFill="accent6" w:themeFillShade="BF"/>
            <w:vAlign w:val="center"/>
          </w:tcPr>
          <w:p w14:paraId="77E4A3DF" w14:textId="77777777" w:rsidR="00715884" w:rsidRPr="00715884" w:rsidRDefault="00715884" w:rsidP="00715884">
            <w:pPr>
              <w:spacing w:after="0" w:line="240" w:lineRule="auto"/>
              <w:jc w:val="center"/>
              <w:rPr>
                <w:sz w:val="2"/>
                <w:szCs w:val="8"/>
              </w:rPr>
            </w:pPr>
          </w:p>
        </w:tc>
        <w:tc>
          <w:tcPr>
            <w:tcW w:w="154" w:type="pct"/>
            <w:shd w:val="clear" w:color="auto" w:fill="6DA92D" w:themeFill="accent6" w:themeFillShade="BF"/>
            <w:vAlign w:val="center"/>
          </w:tcPr>
          <w:p w14:paraId="196FA118" w14:textId="77777777" w:rsidR="00715884" w:rsidRPr="00715884" w:rsidRDefault="00715884" w:rsidP="00715884">
            <w:pPr>
              <w:spacing w:after="0" w:line="240" w:lineRule="auto"/>
              <w:jc w:val="center"/>
              <w:rPr>
                <w:sz w:val="8"/>
                <w:szCs w:val="8"/>
              </w:rPr>
            </w:pPr>
          </w:p>
        </w:tc>
      </w:tr>
      <w:tr w:rsidR="00A06132" w:rsidRPr="00715884" w14:paraId="76DA543C" w14:textId="77777777" w:rsidTr="001E027B">
        <w:trPr>
          <w:trHeight w:val="283"/>
          <w:jc w:val="center"/>
        </w:trPr>
        <w:tc>
          <w:tcPr>
            <w:tcW w:w="364" w:type="pct"/>
            <w:shd w:val="clear" w:color="auto" w:fill="FF3702"/>
            <w:vAlign w:val="center"/>
          </w:tcPr>
          <w:p w14:paraId="5D2650B2" w14:textId="77777777" w:rsidR="00715884" w:rsidRPr="00715884" w:rsidRDefault="00715884" w:rsidP="00A06132">
            <w:pPr>
              <w:pStyle w:val="BodyOfText"/>
            </w:pPr>
            <w:r w:rsidRPr="00715884">
              <w:rPr>
                <w:b/>
                <w:sz w:val="16"/>
                <w:szCs w:val="20"/>
              </w:rPr>
              <w:t>5</w:t>
            </w:r>
          </w:p>
        </w:tc>
        <w:tc>
          <w:tcPr>
            <w:tcW w:w="512" w:type="pct"/>
            <w:shd w:val="clear" w:color="auto" w:fill="auto"/>
            <w:vAlign w:val="center"/>
          </w:tcPr>
          <w:p w14:paraId="21F2ABA3" w14:textId="77777777" w:rsidR="00715884" w:rsidRPr="00715884" w:rsidRDefault="00715884" w:rsidP="00A06132">
            <w:pPr>
              <w:pStyle w:val="BodyOfText"/>
            </w:pPr>
            <w:r w:rsidRPr="00715884">
              <w:rPr>
                <w:b/>
                <w:sz w:val="12"/>
                <w:szCs w:val="12"/>
              </w:rPr>
              <w:t>Darker 50%</w:t>
            </w:r>
          </w:p>
        </w:tc>
        <w:tc>
          <w:tcPr>
            <w:tcW w:w="163" w:type="pct"/>
            <w:shd w:val="clear" w:color="auto" w:fill="808080" w:themeFill="background1" w:themeFillShade="80"/>
            <w:vAlign w:val="center"/>
          </w:tcPr>
          <w:p w14:paraId="75AF4010" w14:textId="77777777" w:rsidR="00715884" w:rsidRPr="00715884" w:rsidRDefault="00715884" w:rsidP="00861C8D">
            <w:pPr>
              <w:pStyle w:val="BodyOfText"/>
            </w:pPr>
          </w:p>
        </w:tc>
        <w:tc>
          <w:tcPr>
            <w:tcW w:w="506" w:type="pct"/>
            <w:shd w:val="clear" w:color="auto" w:fill="auto"/>
            <w:vAlign w:val="center"/>
          </w:tcPr>
          <w:p w14:paraId="5F399A53" w14:textId="77777777" w:rsidR="00715884" w:rsidRPr="00715884" w:rsidRDefault="00715884" w:rsidP="00A06132">
            <w:pPr>
              <w:pStyle w:val="BodyOfText"/>
            </w:pPr>
            <w:r w:rsidRPr="00715884">
              <w:rPr>
                <w:b/>
                <w:sz w:val="12"/>
                <w:szCs w:val="12"/>
              </w:rPr>
              <w:t>Lighter 5%</w:t>
            </w:r>
          </w:p>
        </w:tc>
        <w:tc>
          <w:tcPr>
            <w:tcW w:w="196" w:type="pct"/>
            <w:shd w:val="clear" w:color="auto" w:fill="0D0D0D" w:themeFill="text1" w:themeFillTint="F2"/>
            <w:vAlign w:val="center"/>
          </w:tcPr>
          <w:p w14:paraId="3FE24D60" w14:textId="77777777" w:rsidR="00715884" w:rsidRPr="00715884" w:rsidRDefault="00715884" w:rsidP="00861C8D">
            <w:pPr>
              <w:pStyle w:val="BodyOfText"/>
            </w:pPr>
          </w:p>
        </w:tc>
        <w:tc>
          <w:tcPr>
            <w:tcW w:w="508" w:type="pct"/>
            <w:shd w:val="clear" w:color="auto" w:fill="auto"/>
            <w:vAlign w:val="center"/>
          </w:tcPr>
          <w:p w14:paraId="67BF32F1" w14:textId="77777777" w:rsidR="00715884" w:rsidRPr="00715884" w:rsidRDefault="00715884" w:rsidP="00A06132">
            <w:pPr>
              <w:pStyle w:val="BodyOfText"/>
            </w:pPr>
            <w:r w:rsidRPr="00715884">
              <w:rPr>
                <w:b/>
                <w:sz w:val="12"/>
                <w:szCs w:val="12"/>
              </w:rPr>
              <w:t>Darker 90%</w:t>
            </w:r>
          </w:p>
        </w:tc>
        <w:tc>
          <w:tcPr>
            <w:tcW w:w="196" w:type="pct"/>
            <w:shd w:val="clear" w:color="auto" w:fill="1B1120" w:themeFill="background2" w:themeFillShade="1A"/>
            <w:vAlign w:val="center"/>
          </w:tcPr>
          <w:p w14:paraId="2D1223F0" w14:textId="77777777" w:rsidR="00715884" w:rsidRPr="00715884" w:rsidRDefault="00715884" w:rsidP="00861C8D">
            <w:pPr>
              <w:pStyle w:val="BodyOfText"/>
            </w:pPr>
          </w:p>
        </w:tc>
        <w:tc>
          <w:tcPr>
            <w:tcW w:w="542" w:type="pct"/>
            <w:vAlign w:val="center"/>
          </w:tcPr>
          <w:p w14:paraId="2BF9869B" w14:textId="77777777" w:rsidR="00715884" w:rsidRPr="00715884" w:rsidRDefault="00715884" w:rsidP="00A06132">
            <w:pPr>
              <w:pStyle w:val="BodyOfText"/>
            </w:pPr>
            <w:r w:rsidRPr="00715884">
              <w:rPr>
                <w:b/>
                <w:sz w:val="12"/>
                <w:szCs w:val="12"/>
              </w:rPr>
              <w:t>Darker 50%</w:t>
            </w:r>
          </w:p>
        </w:tc>
        <w:tc>
          <w:tcPr>
            <w:tcW w:w="155" w:type="pct"/>
            <w:shd w:val="clear" w:color="auto" w:fill="005170" w:themeFill="text2" w:themeFillShade="80"/>
            <w:vAlign w:val="center"/>
          </w:tcPr>
          <w:p w14:paraId="1EADA8AD"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072CA973" w14:textId="77777777" w:rsidR="00715884" w:rsidRPr="00715884" w:rsidRDefault="00715884" w:rsidP="00715884">
            <w:pPr>
              <w:spacing w:after="0" w:line="240" w:lineRule="auto"/>
              <w:jc w:val="center"/>
              <w:rPr>
                <w:sz w:val="2"/>
                <w:szCs w:val="8"/>
              </w:rPr>
            </w:pPr>
          </w:p>
        </w:tc>
        <w:tc>
          <w:tcPr>
            <w:tcW w:w="155" w:type="pct"/>
            <w:shd w:val="clear" w:color="auto" w:fill="750D1C" w:themeFill="accent1" w:themeFillShade="80"/>
            <w:vAlign w:val="center"/>
          </w:tcPr>
          <w:p w14:paraId="576D67E2" w14:textId="77777777" w:rsidR="00715884" w:rsidRPr="00715884" w:rsidRDefault="00715884" w:rsidP="00715884">
            <w:pPr>
              <w:spacing w:after="0" w:line="240" w:lineRule="auto"/>
              <w:jc w:val="center"/>
              <w:rPr>
                <w:sz w:val="8"/>
                <w:szCs w:val="8"/>
              </w:rPr>
            </w:pPr>
          </w:p>
        </w:tc>
        <w:tc>
          <w:tcPr>
            <w:tcW w:w="155" w:type="pct"/>
            <w:vMerge/>
          </w:tcPr>
          <w:p w14:paraId="1B373168" w14:textId="77777777" w:rsidR="00715884" w:rsidRPr="00715884" w:rsidRDefault="00715884" w:rsidP="00715884">
            <w:pPr>
              <w:spacing w:after="0" w:line="240" w:lineRule="auto"/>
              <w:jc w:val="center"/>
              <w:rPr>
                <w:b/>
                <w:sz w:val="12"/>
                <w:szCs w:val="12"/>
              </w:rPr>
            </w:pPr>
          </w:p>
        </w:tc>
        <w:tc>
          <w:tcPr>
            <w:tcW w:w="155" w:type="pct"/>
            <w:shd w:val="clear" w:color="auto" w:fill="98380B" w:themeFill="accent2" w:themeFillShade="80"/>
            <w:vAlign w:val="center"/>
          </w:tcPr>
          <w:p w14:paraId="2F6F1044" w14:textId="77777777" w:rsidR="00715884" w:rsidRPr="00715884" w:rsidRDefault="00715884" w:rsidP="00715884">
            <w:pPr>
              <w:spacing w:after="0" w:line="240" w:lineRule="auto"/>
              <w:jc w:val="center"/>
              <w:rPr>
                <w:sz w:val="8"/>
                <w:szCs w:val="8"/>
              </w:rPr>
            </w:pPr>
          </w:p>
        </w:tc>
        <w:tc>
          <w:tcPr>
            <w:tcW w:w="155" w:type="pct"/>
            <w:vMerge/>
            <w:shd w:val="clear" w:color="auto" w:fill="auto"/>
          </w:tcPr>
          <w:p w14:paraId="52CFBDFE" w14:textId="77777777" w:rsidR="00715884" w:rsidRPr="00715884" w:rsidRDefault="00715884" w:rsidP="00715884">
            <w:pPr>
              <w:spacing w:after="0" w:line="240" w:lineRule="auto"/>
              <w:jc w:val="center"/>
              <w:rPr>
                <w:sz w:val="8"/>
                <w:szCs w:val="8"/>
              </w:rPr>
            </w:pPr>
          </w:p>
        </w:tc>
        <w:tc>
          <w:tcPr>
            <w:tcW w:w="155" w:type="pct"/>
            <w:shd w:val="clear" w:color="auto" w:fill="4E3C64" w:themeFill="accent3" w:themeFillShade="80"/>
            <w:vAlign w:val="center"/>
          </w:tcPr>
          <w:p w14:paraId="06B8A972"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75492AAA" w14:textId="77777777" w:rsidR="00715884" w:rsidRPr="00715884" w:rsidRDefault="00715884" w:rsidP="00715884">
            <w:pPr>
              <w:spacing w:after="0" w:line="240" w:lineRule="auto"/>
              <w:jc w:val="center"/>
              <w:rPr>
                <w:sz w:val="2"/>
                <w:szCs w:val="8"/>
              </w:rPr>
            </w:pPr>
          </w:p>
        </w:tc>
        <w:tc>
          <w:tcPr>
            <w:tcW w:w="155" w:type="pct"/>
            <w:shd w:val="clear" w:color="auto" w:fill="B7A600" w:themeFill="accent4" w:themeFillShade="80"/>
            <w:vAlign w:val="center"/>
          </w:tcPr>
          <w:p w14:paraId="12F6BB10" w14:textId="77777777" w:rsidR="00715884" w:rsidRPr="00715884" w:rsidRDefault="00715884" w:rsidP="00715884">
            <w:pPr>
              <w:spacing w:after="0" w:line="240" w:lineRule="auto"/>
              <w:jc w:val="center"/>
              <w:rPr>
                <w:sz w:val="8"/>
                <w:szCs w:val="8"/>
              </w:rPr>
            </w:pPr>
          </w:p>
        </w:tc>
        <w:tc>
          <w:tcPr>
            <w:tcW w:w="155" w:type="pct"/>
            <w:vMerge/>
            <w:shd w:val="clear" w:color="auto" w:fill="auto"/>
            <w:vAlign w:val="center"/>
          </w:tcPr>
          <w:p w14:paraId="1E731FAB" w14:textId="77777777" w:rsidR="00715884" w:rsidRPr="00715884" w:rsidRDefault="00715884" w:rsidP="00715884">
            <w:pPr>
              <w:spacing w:after="0" w:line="240" w:lineRule="auto"/>
              <w:jc w:val="center"/>
              <w:rPr>
                <w:sz w:val="2"/>
                <w:szCs w:val="8"/>
              </w:rPr>
            </w:pPr>
          </w:p>
        </w:tc>
        <w:tc>
          <w:tcPr>
            <w:tcW w:w="155" w:type="pct"/>
            <w:shd w:val="clear" w:color="auto" w:fill="750D1C" w:themeFill="accent5" w:themeFillShade="80"/>
            <w:vAlign w:val="center"/>
          </w:tcPr>
          <w:p w14:paraId="4192A835" w14:textId="77777777" w:rsidR="00715884" w:rsidRPr="00715884" w:rsidRDefault="00715884" w:rsidP="00861C8D">
            <w:pPr>
              <w:pStyle w:val="BodyOfText"/>
            </w:pPr>
          </w:p>
        </w:tc>
        <w:tc>
          <w:tcPr>
            <w:tcW w:w="155" w:type="pct"/>
            <w:vMerge/>
            <w:shd w:val="clear" w:color="auto" w:fill="49711E" w:themeFill="accent6" w:themeFillShade="80"/>
            <w:vAlign w:val="center"/>
          </w:tcPr>
          <w:p w14:paraId="324BBEDD" w14:textId="77777777" w:rsidR="00715884" w:rsidRPr="00715884" w:rsidRDefault="00715884" w:rsidP="00861C8D">
            <w:pPr>
              <w:pStyle w:val="BodyOfText"/>
            </w:pPr>
          </w:p>
        </w:tc>
        <w:tc>
          <w:tcPr>
            <w:tcW w:w="154" w:type="pct"/>
            <w:shd w:val="clear" w:color="auto" w:fill="49711E" w:themeFill="accent6" w:themeFillShade="80"/>
            <w:vAlign w:val="center"/>
          </w:tcPr>
          <w:p w14:paraId="1EE5F450" w14:textId="77777777" w:rsidR="00715884" w:rsidRPr="00715884" w:rsidRDefault="00715884" w:rsidP="00A06132">
            <w:pPr>
              <w:pStyle w:val="BodyOfText"/>
            </w:pPr>
          </w:p>
        </w:tc>
      </w:tr>
    </w:tbl>
    <w:p w14:paraId="30DE8453" w14:textId="77777777" w:rsidR="00715884" w:rsidRPr="00715884" w:rsidRDefault="00715884" w:rsidP="00A06132">
      <w:pPr>
        <w:pStyle w:val="BodyOfText"/>
      </w:pPr>
    </w:p>
    <w:p w14:paraId="638727D0" w14:textId="77777777" w:rsidR="0090033D" w:rsidRDefault="0090033D">
      <w:pPr>
        <w:spacing w:after="120" w:line="240" w:lineRule="auto"/>
        <w:rPr>
          <w:rFonts w:asciiTheme="majorHAnsi" w:eastAsiaTheme="majorEastAsia" w:hAnsiTheme="majorHAnsi" w:cstheme="majorBidi"/>
          <w:b/>
          <w:iCs/>
          <w:color w:val="00A3E0" w:themeColor="text2"/>
          <w:kern w:val="16"/>
          <w:sz w:val="26"/>
          <w:szCs w:val="24"/>
          <w:lang w:val="en-GB"/>
        </w:rPr>
      </w:pPr>
      <w:r>
        <w:rPr>
          <w:lang w:val="en-GB"/>
        </w:rPr>
        <w:br w:type="page"/>
      </w:r>
    </w:p>
    <w:p w14:paraId="530F313A" w14:textId="77777777" w:rsidR="00715884" w:rsidRPr="00715884" w:rsidRDefault="00715884" w:rsidP="00715884">
      <w:pPr>
        <w:pStyle w:val="Heading4"/>
      </w:pPr>
      <w:r w:rsidRPr="00792351">
        <w:rPr>
          <w:lang w:val="en-GB"/>
        </w:rPr>
        <w:lastRenderedPageBreak/>
        <w:t xml:space="preserve">List of main styles bounded to the </w:t>
      </w:r>
      <w:proofErr w:type="spellStart"/>
      <w:r w:rsidRPr="00792351">
        <w:rPr>
          <w:lang w:val="en-GB"/>
        </w:rPr>
        <w:t>Color</w:t>
      </w:r>
      <w:proofErr w:type="spellEnd"/>
      <w:r w:rsidRPr="00792351">
        <w:rPr>
          <w:lang w:val="en-GB"/>
        </w:rPr>
        <w:t xml:space="preserve"> Palette</w:t>
      </w:r>
    </w:p>
    <w:tbl>
      <w:tblPr>
        <w:tblStyle w:val="TableBLight"/>
        <w:tblW w:w="5000" w:type="pct"/>
        <w:tblLook w:val="06A0" w:firstRow="1" w:lastRow="0" w:firstColumn="1" w:lastColumn="0" w:noHBand="1" w:noVBand="1"/>
      </w:tblPr>
      <w:tblGrid>
        <w:gridCol w:w="2858"/>
        <w:gridCol w:w="6770"/>
      </w:tblGrid>
      <w:tr w:rsidR="00715884" w:rsidRPr="00715884" w14:paraId="307617D8" w14:textId="77777777" w:rsidTr="00BB5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08E04FAC" w14:textId="77777777" w:rsidR="00715884" w:rsidRPr="00715884" w:rsidRDefault="00715884" w:rsidP="00BB5847">
            <w:pPr>
              <w:pStyle w:val="TabHeader0"/>
            </w:pPr>
            <w:r w:rsidRPr="00715884">
              <w:t>Color Palette Item</w:t>
            </w:r>
          </w:p>
        </w:tc>
        <w:tc>
          <w:tcPr>
            <w:tcW w:w="3516" w:type="pct"/>
          </w:tcPr>
          <w:p w14:paraId="205D258B" w14:textId="77777777" w:rsidR="00715884" w:rsidRPr="00715884" w:rsidRDefault="00715884" w:rsidP="00BB5847">
            <w:pPr>
              <w:pStyle w:val="TabHeader0"/>
              <w:cnfStyle w:val="100000000000" w:firstRow="1" w:lastRow="0" w:firstColumn="0" w:lastColumn="0" w:oddVBand="0" w:evenVBand="0" w:oddHBand="0" w:evenHBand="0" w:firstRowFirstColumn="0" w:firstRowLastColumn="0" w:lastRowFirstColumn="0" w:lastRowLastColumn="0"/>
            </w:pPr>
            <w:r w:rsidRPr="00715884">
              <w:t>Impacted on Default Styles of normal.dotm</w:t>
            </w:r>
          </w:p>
        </w:tc>
      </w:tr>
      <w:tr w:rsidR="00715884" w:rsidRPr="00715884" w14:paraId="77BCD220"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7D84D9" w14:textId="77777777" w:rsidR="00715884" w:rsidRPr="00715884" w:rsidRDefault="00715884" w:rsidP="00BB5847">
            <w:pPr>
              <w:pStyle w:val="TabText1"/>
            </w:pPr>
            <w:r w:rsidRPr="00715884">
              <w:t>Text 1</w:t>
            </w:r>
          </w:p>
        </w:tc>
        <w:tc>
          <w:tcPr>
            <w:tcW w:w="3516" w:type="pct"/>
          </w:tcPr>
          <w:p w14:paraId="135E4856"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715884">
              <w:rPr>
                <w:lang w:val="fr-FR"/>
              </w:rPr>
              <w:t>Subtitle</w:t>
            </w:r>
            <w:proofErr w:type="spellEnd"/>
            <w:r w:rsidRPr="00715884">
              <w:rPr>
                <w:lang w:val="fr-FR"/>
              </w:rPr>
              <w:t xml:space="preserve"> (</w:t>
            </w:r>
            <w:proofErr w:type="spellStart"/>
            <w:r w:rsidRPr="00715884">
              <w:rPr>
                <w:lang w:val="fr-FR"/>
              </w:rPr>
              <w:t>Paragraph</w:t>
            </w:r>
            <w:proofErr w:type="spellEnd"/>
            <w:r w:rsidRPr="00715884">
              <w:rPr>
                <w:lang w:val="fr-FR"/>
              </w:rPr>
              <w:t xml:space="preserve"> + Font Style)</w:t>
            </w:r>
          </w:p>
          <w:p w14:paraId="2309B401"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715884">
              <w:rPr>
                <w:lang w:val="fr-FR"/>
              </w:rPr>
              <w:t>Subtle</w:t>
            </w:r>
            <w:proofErr w:type="spellEnd"/>
            <w:r w:rsidRPr="00715884">
              <w:rPr>
                <w:lang w:val="fr-FR"/>
              </w:rPr>
              <w:t xml:space="preserve"> </w:t>
            </w:r>
            <w:proofErr w:type="spellStart"/>
            <w:r w:rsidRPr="00715884">
              <w:rPr>
                <w:lang w:val="fr-FR"/>
              </w:rPr>
              <w:t>emphasis</w:t>
            </w:r>
            <w:proofErr w:type="spellEnd"/>
            <w:r w:rsidRPr="00715884">
              <w:rPr>
                <w:lang w:val="fr-FR"/>
              </w:rPr>
              <w:t xml:space="preserve"> (Font Style)</w:t>
            </w:r>
          </w:p>
          <w:p w14:paraId="464B5D02"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715884">
              <w:rPr>
                <w:lang w:val="fr-FR"/>
              </w:rPr>
              <w:t>Quote</w:t>
            </w:r>
            <w:proofErr w:type="spellEnd"/>
            <w:r w:rsidRPr="00715884">
              <w:rPr>
                <w:lang w:val="fr-FR"/>
              </w:rPr>
              <w:t xml:space="preserve"> (</w:t>
            </w:r>
            <w:proofErr w:type="spellStart"/>
            <w:r w:rsidRPr="00715884">
              <w:rPr>
                <w:lang w:val="fr-FR"/>
              </w:rPr>
              <w:t>Paragraph</w:t>
            </w:r>
            <w:proofErr w:type="spellEnd"/>
            <w:r w:rsidRPr="00715884">
              <w:rPr>
                <w:lang w:val="fr-FR"/>
              </w:rPr>
              <w:t xml:space="preserve"> + Font style)</w:t>
            </w:r>
          </w:p>
          <w:p w14:paraId="543BFCFA"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Subtle Reference (Font Style)</w:t>
            </w:r>
          </w:p>
          <w:p w14:paraId="1C64E833"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8 (Paragraph + Font Style)</w:t>
            </w:r>
          </w:p>
          <w:p w14:paraId="662CBD26"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9 (Paragraph + Font Style)</w:t>
            </w:r>
          </w:p>
          <w:p w14:paraId="5D6145BA"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Background for Dark Table and Text for colorful default table</w:t>
            </w:r>
          </w:p>
        </w:tc>
      </w:tr>
      <w:tr w:rsidR="00715884" w:rsidRPr="00715884" w14:paraId="70180501"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21D6027F" w14:textId="77777777" w:rsidR="00715884" w:rsidRPr="00715884" w:rsidRDefault="00715884" w:rsidP="00BB5847">
            <w:pPr>
              <w:pStyle w:val="TabText1"/>
            </w:pPr>
            <w:proofErr w:type="spellStart"/>
            <w:r w:rsidRPr="00715884">
              <w:t>BackGround</w:t>
            </w:r>
            <w:proofErr w:type="spellEnd"/>
            <w:r w:rsidRPr="00715884">
              <w:t xml:space="preserve"> 1</w:t>
            </w:r>
          </w:p>
        </w:tc>
        <w:tc>
          <w:tcPr>
            <w:tcW w:w="3516" w:type="pct"/>
          </w:tcPr>
          <w:p w14:paraId="2A2A9921"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Text color for Dark table and Background for normal and colorful default table</w:t>
            </w:r>
          </w:p>
          <w:p w14:paraId="3F415C68"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Code</w:t>
            </w:r>
          </w:p>
          <w:p w14:paraId="4982DE51"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715884">
              <w:t>CodeCdsed</w:t>
            </w:r>
            <w:proofErr w:type="spellEnd"/>
          </w:p>
          <w:p w14:paraId="3C97AFC7"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Table_B1</w:t>
            </w:r>
          </w:p>
          <w:p w14:paraId="223F43C8"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Table_B2 (partial)</w:t>
            </w:r>
          </w:p>
        </w:tc>
      </w:tr>
      <w:tr w:rsidR="00715884" w:rsidRPr="00715884" w14:paraId="5BE3622C"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6484DDCA" w14:textId="77777777" w:rsidR="00715884" w:rsidRPr="00715884" w:rsidRDefault="00715884" w:rsidP="00BB5847">
            <w:pPr>
              <w:pStyle w:val="TabText1"/>
            </w:pPr>
            <w:r w:rsidRPr="00715884">
              <w:t>Text 2</w:t>
            </w:r>
          </w:p>
        </w:tc>
        <w:tc>
          <w:tcPr>
            <w:tcW w:w="3516" w:type="pct"/>
          </w:tcPr>
          <w:p w14:paraId="583D73E9"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1 (Paragraph + Font style)</w:t>
            </w:r>
          </w:p>
          <w:p w14:paraId="48949034"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2 (Paragraph + Font style)</w:t>
            </w:r>
          </w:p>
          <w:p w14:paraId="066CFD93"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3 (Paragraph + Font style) with darkest color</w:t>
            </w:r>
          </w:p>
          <w:p w14:paraId="1E48AC59"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4 (Paragraph + Font style)</w:t>
            </w:r>
          </w:p>
          <w:p w14:paraId="650891CB"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5 (Paragraph + Font style)</w:t>
            </w:r>
          </w:p>
          <w:p w14:paraId="14CE132F"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6(Paragraph + Font style) with darkest color</w:t>
            </w:r>
          </w:p>
          <w:p w14:paraId="40C29DE8"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Heading 7(Paragraph + Font style) with darkest color</w:t>
            </w:r>
          </w:p>
          <w:p w14:paraId="0530B117"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715884">
              <w:t>DocType</w:t>
            </w:r>
            <w:proofErr w:type="spellEnd"/>
          </w:p>
          <w:p w14:paraId="380670BC"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Table_B2 (partial)</w:t>
            </w:r>
          </w:p>
          <w:p w14:paraId="6A1FAAAB"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Table_0</w:t>
            </w:r>
          </w:p>
        </w:tc>
      </w:tr>
      <w:tr w:rsidR="00715884" w:rsidRPr="00715884" w14:paraId="2E3F5ED1"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3A1C15" w14:textId="77777777" w:rsidR="00715884" w:rsidRPr="00715884" w:rsidRDefault="00715884" w:rsidP="00BB5847">
            <w:pPr>
              <w:pStyle w:val="TabText1"/>
            </w:pPr>
            <w:r w:rsidRPr="00715884">
              <w:t>Background 2</w:t>
            </w:r>
          </w:p>
        </w:tc>
        <w:tc>
          <w:tcPr>
            <w:tcW w:w="3516" w:type="pct"/>
          </w:tcPr>
          <w:p w14:paraId="79543342"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rPr>
                <w:i/>
              </w:rPr>
              <w:t>No impact</w:t>
            </w:r>
          </w:p>
        </w:tc>
      </w:tr>
      <w:tr w:rsidR="00715884" w:rsidRPr="00715884" w14:paraId="2BDFA373"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50254ADF" w14:textId="77777777" w:rsidR="00715884" w:rsidRPr="00715884" w:rsidRDefault="00715884" w:rsidP="00BB5847">
            <w:pPr>
              <w:pStyle w:val="TabText1"/>
            </w:pPr>
            <w:r w:rsidRPr="00715884">
              <w:t>Accent 1</w:t>
            </w:r>
          </w:p>
        </w:tc>
        <w:tc>
          <w:tcPr>
            <w:tcW w:w="3516" w:type="pct"/>
          </w:tcPr>
          <w:p w14:paraId="41B629C6" w14:textId="77777777" w:rsidR="00715884" w:rsidRPr="0069252A" w:rsidRDefault="00715884" w:rsidP="00BB5847">
            <w:pPr>
              <w:pStyle w:val="TabText1"/>
              <w:cnfStyle w:val="000000000000" w:firstRow="0" w:lastRow="0" w:firstColumn="0" w:lastColumn="0" w:oddVBand="0" w:evenVBand="0" w:oddHBand="0" w:evenHBand="0" w:firstRowFirstColumn="0" w:firstRowLastColumn="0" w:lastRowFirstColumn="0" w:lastRowLastColumn="0"/>
              <w:rPr>
                <w:lang w:val="fr-FR"/>
              </w:rPr>
            </w:pPr>
            <w:r w:rsidRPr="0069252A">
              <w:rPr>
                <w:lang w:val="fr-FR"/>
              </w:rPr>
              <w:t xml:space="preserve">Intense </w:t>
            </w:r>
            <w:proofErr w:type="spellStart"/>
            <w:r w:rsidRPr="0069252A">
              <w:rPr>
                <w:lang w:val="fr-FR"/>
              </w:rPr>
              <w:t>quote</w:t>
            </w:r>
            <w:proofErr w:type="spellEnd"/>
            <w:r w:rsidRPr="0069252A">
              <w:rPr>
                <w:lang w:val="fr-FR"/>
              </w:rPr>
              <w:t xml:space="preserve"> (</w:t>
            </w:r>
            <w:proofErr w:type="spellStart"/>
            <w:r w:rsidRPr="0069252A">
              <w:rPr>
                <w:lang w:val="fr-FR"/>
              </w:rPr>
              <w:t>Paragraph</w:t>
            </w:r>
            <w:proofErr w:type="spellEnd"/>
            <w:r w:rsidRPr="0069252A">
              <w:rPr>
                <w:lang w:val="fr-FR"/>
              </w:rPr>
              <w:t xml:space="preserve"> + Font Style)</w:t>
            </w:r>
          </w:p>
          <w:p w14:paraId="046D65D4"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Intense Reference (Font style)</w:t>
            </w:r>
          </w:p>
          <w:p w14:paraId="73E821C5"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Intense emphasis (Font style)</w:t>
            </w:r>
          </w:p>
          <w:p w14:paraId="2B6485C4"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Block Text (Paragraph style)</w:t>
            </w:r>
          </w:p>
          <w:p w14:paraId="4A6C8C24"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TOC Heading</w:t>
            </w:r>
          </w:p>
          <w:p w14:paraId="4149160C"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p>
        </w:tc>
      </w:tr>
      <w:tr w:rsidR="00715884" w:rsidRPr="00715884" w14:paraId="02E12693"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8E4B7E" w14:textId="77777777" w:rsidR="00715884" w:rsidRPr="00715884" w:rsidRDefault="00715884" w:rsidP="00BB5847">
            <w:pPr>
              <w:pStyle w:val="TabText1"/>
            </w:pPr>
            <w:r w:rsidRPr="00715884">
              <w:t>Accent 2</w:t>
            </w:r>
          </w:p>
        </w:tc>
        <w:tc>
          <w:tcPr>
            <w:tcW w:w="3516" w:type="pct"/>
          </w:tcPr>
          <w:p w14:paraId="16F2FD03"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p>
        </w:tc>
      </w:tr>
      <w:tr w:rsidR="00715884" w:rsidRPr="00715884" w14:paraId="4DC316AF"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29177A6" w14:textId="77777777" w:rsidR="00715884" w:rsidRPr="00715884" w:rsidRDefault="00715884" w:rsidP="00BB5847">
            <w:pPr>
              <w:pStyle w:val="TabText1"/>
            </w:pPr>
            <w:r w:rsidRPr="00715884">
              <w:t>Accent 3</w:t>
            </w:r>
          </w:p>
        </w:tc>
        <w:tc>
          <w:tcPr>
            <w:tcW w:w="3516" w:type="pct"/>
          </w:tcPr>
          <w:p w14:paraId="71A7CF28"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p>
        </w:tc>
      </w:tr>
      <w:tr w:rsidR="00715884" w:rsidRPr="00715884" w14:paraId="038131AA"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504A19CE" w14:textId="77777777" w:rsidR="00715884" w:rsidRPr="00715884" w:rsidRDefault="00715884" w:rsidP="00BB5847">
            <w:pPr>
              <w:pStyle w:val="TabText1"/>
            </w:pPr>
            <w:r w:rsidRPr="00715884">
              <w:t>Accent 4</w:t>
            </w:r>
          </w:p>
        </w:tc>
        <w:tc>
          <w:tcPr>
            <w:tcW w:w="3516" w:type="pct"/>
          </w:tcPr>
          <w:p w14:paraId="45CCD2B2"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 Doc Prop.</w:t>
            </w:r>
          </w:p>
          <w:p w14:paraId="5DBBCEDA"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Title</w:t>
            </w:r>
          </w:p>
          <w:p w14:paraId="08FB7962"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 Toc</w:t>
            </w:r>
          </w:p>
          <w:p w14:paraId="326C6591"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p>
        </w:tc>
      </w:tr>
      <w:tr w:rsidR="00715884" w:rsidRPr="00715884" w14:paraId="5CF2FE26"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0E5AECE6" w14:textId="77777777" w:rsidR="00715884" w:rsidRPr="00715884" w:rsidRDefault="00715884" w:rsidP="00BB5847">
            <w:pPr>
              <w:pStyle w:val="TabText1"/>
            </w:pPr>
            <w:r w:rsidRPr="00715884">
              <w:t>Accent 5</w:t>
            </w:r>
          </w:p>
        </w:tc>
        <w:tc>
          <w:tcPr>
            <w:tcW w:w="3516" w:type="pct"/>
          </w:tcPr>
          <w:p w14:paraId="513EF87D"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Caption (Paragraph Style)</w:t>
            </w:r>
          </w:p>
          <w:p w14:paraId="77CFB171"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Bullet and numbering</w:t>
            </w:r>
          </w:p>
          <w:p w14:paraId="75D73AAD"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r w:rsidRPr="00715884">
              <w:t xml:space="preserve"> </w:t>
            </w:r>
            <w:r w:rsidR="00715884" w:rsidRPr="00715884">
              <w:t>Header/footer title</w:t>
            </w:r>
          </w:p>
        </w:tc>
      </w:tr>
      <w:tr w:rsidR="00715884" w:rsidRPr="00715884" w14:paraId="18980677"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710CE905" w14:textId="77777777" w:rsidR="00715884" w:rsidRPr="00715884" w:rsidRDefault="00715884" w:rsidP="00BB5847">
            <w:pPr>
              <w:pStyle w:val="TabText1"/>
            </w:pPr>
            <w:r w:rsidRPr="00715884">
              <w:t>Accent 6</w:t>
            </w:r>
          </w:p>
        </w:tc>
        <w:tc>
          <w:tcPr>
            <w:tcW w:w="3516" w:type="pct"/>
          </w:tcPr>
          <w:p w14:paraId="17545044" w14:textId="77777777" w:rsidR="00715884" w:rsidRPr="00715884" w:rsidRDefault="0090033D" w:rsidP="00BB5847">
            <w:pPr>
              <w:pStyle w:val="TabText1"/>
              <w:cnfStyle w:val="000000000000" w:firstRow="0" w:lastRow="0" w:firstColumn="0" w:lastColumn="0" w:oddVBand="0" w:evenVBand="0" w:oddHBand="0" w:evenHBand="0" w:firstRowFirstColumn="0" w:firstRowLastColumn="0" w:lastRowFirstColumn="0" w:lastRowLastColumn="0"/>
            </w:pPr>
            <w:r>
              <w:t>For tables based on this accent</w:t>
            </w:r>
          </w:p>
        </w:tc>
      </w:tr>
      <w:tr w:rsidR="00715884" w:rsidRPr="00715884" w14:paraId="168F61FA"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B3CBAD4" w14:textId="77777777" w:rsidR="00715884" w:rsidRPr="00715884" w:rsidRDefault="00715884" w:rsidP="00BB5847">
            <w:pPr>
              <w:pStyle w:val="TabText1"/>
            </w:pPr>
            <w:r w:rsidRPr="00715884">
              <w:t>Hyperlink</w:t>
            </w:r>
          </w:p>
        </w:tc>
        <w:tc>
          <w:tcPr>
            <w:tcW w:w="3516" w:type="pct"/>
          </w:tcPr>
          <w:p w14:paraId="03D82851"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Hyperlink (Font Style)</w:t>
            </w:r>
          </w:p>
        </w:tc>
      </w:tr>
      <w:tr w:rsidR="00715884" w:rsidRPr="00715884" w14:paraId="5CBC666D"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5AE704A" w14:textId="77777777" w:rsidR="00715884" w:rsidRPr="00715884" w:rsidRDefault="00715884" w:rsidP="00BB5847">
            <w:pPr>
              <w:pStyle w:val="TabText1"/>
            </w:pPr>
            <w:r w:rsidRPr="00715884">
              <w:t>Followed Hyperlink</w:t>
            </w:r>
          </w:p>
        </w:tc>
        <w:tc>
          <w:tcPr>
            <w:tcW w:w="3516" w:type="pct"/>
          </w:tcPr>
          <w:p w14:paraId="601690C3" w14:textId="77777777" w:rsidR="00715884" w:rsidRPr="00715884"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715884">
              <w:t>Followed Hyperlink (Font Style)</w:t>
            </w:r>
          </w:p>
        </w:tc>
      </w:tr>
    </w:tbl>
    <w:p w14:paraId="69232669" w14:textId="53BE6892" w:rsidR="007B75FC" w:rsidRPr="007B75FC" w:rsidRDefault="00A06132" w:rsidP="007B75FC">
      <w:pPr>
        <w:pStyle w:val="Caption"/>
      </w:pPr>
      <w:bookmarkStart w:id="116" w:name="_Toc41932886"/>
      <w:r>
        <w:t xml:space="preserve">Table </w:t>
      </w:r>
      <w:r>
        <w:fldChar w:fldCharType="begin"/>
      </w:r>
      <w:r>
        <w:instrText xml:space="preserve"> SEQ Table \* ARABIC </w:instrText>
      </w:r>
      <w:r>
        <w:fldChar w:fldCharType="separate"/>
      </w:r>
      <w:r w:rsidR="00AD5A06">
        <w:rPr>
          <w:noProof/>
        </w:rPr>
        <w:t>12</w:t>
      </w:r>
      <w:r>
        <w:fldChar w:fldCharType="end"/>
      </w:r>
      <w:r>
        <w:t xml:space="preserve">: </w:t>
      </w:r>
      <w:r w:rsidR="00715884" w:rsidRPr="00715884">
        <w:t>List of main styles bounded to the Color Palette</w:t>
      </w:r>
      <w:bookmarkEnd w:id="63"/>
      <w:bookmarkEnd w:id="116"/>
    </w:p>
    <w:sectPr w:rsidR="007B75FC" w:rsidRPr="007B75FC" w:rsidSect="00971856">
      <w:headerReference w:type="default" r:id="rId19"/>
      <w:footerReference w:type="default" r:id="rId20"/>
      <w:footerReference w:type="first" r:id="rId21"/>
      <w:pgSz w:w="11907" w:h="16840" w:code="9"/>
      <w:pgMar w:top="1349" w:right="851" w:bottom="1418" w:left="1418"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1198" w14:textId="77777777" w:rsidR="00971856" w:rsidRDefault="00971856" w:rsidP="00E039A0">
      <w:pPr>
        <w:spacing w:after="0"/>
      </w:pPr>
      <w:r>
        <w:separator/>
      </w:r>
    </w:p>
  </w:endnote>
  <w:endnote w:type="continuationSeparator" w:id="0">
    <w:p w14:paraId="03F27A35" w14:textId="77777777" w:rsidR="00971856" w:rsidRDefault="00971856" w:rsidP="00E03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0" w:type="pct"/>
      <w:tblCellMar>
        <w:left w:w="70" w:type="dxa"/>
        <w:right w:w="70" w:type="dxa"/>
      </w:tblCellMar>
      <w:tblLook w:val="0000" w:firstRow="0" w:lastRow="0" w:firstColumn="0" w:lastColumn="0" w:noHBand="0" w:noVBand="0"/>
    </w:tblPr>
    <w:tblGrid>
      <w:gridCol w:w="4218"/>
      <w:gridCol w:w="3397"/>
      <w:gridCol w:w="1676"/>
    </w:tblGrid>
    <w:tr w:rsidR="0062349B" w:rsidRPr="00900893" w14:paraId="633E1A9D" w14:textId="77777777" w:rsidTr="00946C39">
      <w:trPr>
        <w:trHeight w:val="420"/>
      </w:trPr>
      <w:tc>
        <w:tcPr>
          <w:tcW w:w="2270" w:type="pct"/>
          <w:tcBorders>
            <w:top w:val="single" w:sz="4" w:space="0" w:color="auto"/>
          </w:tcBorders>
        </w:tcPr>
        <w:p w14:paraId="04243BC3" w14:textId="2D89C0F7" w:rsidR="0062349B" w:rsidRPr="00736D96" w:rsidRDefault="0062349B" w:rsidP="00946C39">
          <w:pPr>
            <w:pStyle w:val="Headerfootertext"/>
            <w:rPr>
              <w:lang w:val="en-GB"/>
            </w:rPr>
          </w:pPr>
          <w:r w:rsidRPr="00736D96">
            <w:rPr>
              <w:lang w:val="en-GB"/>
            </w:rPr>
            <w:t xml:space="preserve">Ref: </w:t>
          </w:r>
          <w:r>
            <w:fldChar w:fldCharType="begin"/>
          </w:r>
          <w:r w:rsidRPr="00736D96">
            <w:rPr>
              <w:lang w:val="en-GB"/>
            </w:rPr>
            <w:instrText xml:space="preserve"> FILENAME   \* MERGEFORMAT </w:instrText>
          </w:r>
          <w:r>
            <w:fldChar w:fldCharType="separate"/>
          </w:r>
          <w:r w:rsidR="00475E85">
            <w:rPr>
              <w:noProof/>
              <w:lang w:val="en-GB"/>
            </w:rPr>
            <w:t>175W_STA_ITR-WordTempl_v1.8</w:t>
          </w:r>
          <w:r>
            <w:fldChar w:fldCharType="end"/>
          </w:r>
        </w:p>
      </w:tc>
      <w:tc>
        <w:tcPr>
          <w:tcW w:w="1828" w:type="pct"/>
        </w:tcPr>
        <w:p w14:paraId="7D1551B9" w14:textId="77777777" w:rsidR="0062349B" w:rsidRPr="00736D96" w:rsidRDefault="0062349B" w:rsidP="00946C39">
          <w:pPr>
            <w:pStyle w:val="Headerfootertext"/>
            <w:rPr>
              <w:lang w:val="en-GB"/>
            </w:rPr>
          </w:pPr>
        </w:p>
      </w:tc>
      <w:tc>
        <w:tcPr>
          <w:tcW w:w="902" w:type="pct"/>
        </w:tcPr>
        <w:sdt>
          <w:sdtPr>
            <w:id w:val="2000233255"/>
            <w:docPartObj>
              <w:docPartGallery w:val="Page Numbers (Top of Page)"/>
              <w:docPartUnique/>
            </w:docPartObj>
          </w:sdtPr>
          <w:sdtContent>
            <w:p w14:paraId="35ED14A7" w14:textId="77777777" w:rsidR="0062349B" w:rsidRPr="00900893" w:rsidRDefault="0062349B" w:rsidP="00946C39">
              <w:pPr>
                <w:pStyle w:val="Headerfootertext"/>
                <w:jc w:val="right"/>
              </w:pPr>
              <w:r w:rsidRPr="00900893">
                <w:t xml:space="preserve">Page </w:t>
              </w:r>
              <w:r w:rsidRPr="00900893">
                <w:fldChar w:fldCharType="begin"/>
              </w:r>
              <w:r w:rsidRPr="00900893">
                <w:instrText xml:space="preserve"> PAGE </w:instrText>
              </w:r>
              <w:r w:rsidRPr="00900893">
                <w:fldChar w:fldCharType="separate"/>
              </w:r>
              <w:r w:rsidRPr="00900893">
                <w:t>2</w:t>
              </w:r>
              <w:r w:rsidRPr="00900893">
                <w:fldChar w:fldCharType="end"/>
              </w:r>
              <w:r w:rsidRPr="00900893">
                <w:t xml:space="preserve"> of </w:t>
              </w:r>
              <w:r>
                <w:fldChar w:fldCharType="begin"/>
              </w:r>
              <w:r>
                <w:instrText xml:space="preserve"> NUMPAGES  </w:instrText>
              </w:r>
              <w:r>
                <w:fldChar w:fldCharType="separate"/>
              </w:r>
              <w:r w:rsidRPr="00900893">
                <w:t>17</w:t>
              </w:r>
              <w:r>
                <w:fldChar w:fldCharType="end"/>
              </w:r>
            </w:p>
          </w:sdtContent>
        </w:sdt>
      </w:tc>
    </w:tr>
  </w:tbl>
  <w:p w14:paraId="608FF1F8" w14:textId="77777777" w:rsidR="0062349B" w:rsidRDefault="0062349B" w:rsidP="004637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Look w:val="0000" w:firstRow="0" w:lastRow="0" w:firstColumn="0" w:lastColumn="0" w:noHBand="0" w:noVBand="0"/>
    </w:tblPr>
    <w:tblGrid>
      <w:gridCol w:w="9464"/>
    </w:tblGrid>
    <w:tr w:rsidR="0062349B" w:rsidRPr="009311AB" w14:paraId="3D115E20" w14:textId="77777777" w:rsidTr="00F61CBF">
      <w:trPr>
        <w:trHeight w:val="132"/>
      </w:trPr>
      <w:tc>
        <w:tcPr>
          <w:tcW w:w="9464" w:type="dxa"/>
        </w:tcPr>
        <w:p w14:paraId="4EB62760" w14:textId="20F40B85" w:rsidR="0062349B" w:rsidRPr="0075620A" w:rsidRDefault="0062349B" w:rsidP="00B36043">
          <w:pPr>
            <w:pStyle w:val="Footer"/>
            <w:jc w:val="center"/>
            <w:rPr>
              <w:lang w:val="en-GB"/>
            </w:rPr>
          </w:pPr>
          <w:r w:rsidRPr="0075620A">
            <w:rPr>
              <w:lang w:val="en-GB"/>
            </w:rPr>
            <w:t xml:space="preserve">The currently applicable version of this document is on </w:t>
          </w:r>
          <w:bookmarkStart w:id="117" w:name="_Hlk135900992"/>
          <w:r w:rsidR="0082051D" w:rsidRPr="0082051D">
            <w:rPr>
              <w:lang w:val="en-GB"/>
            </w:rPr>
            <w:t>N:\_INternal\ISMS</w:t>
          </w:r>
          <w:bookmarkEnd w:id="117"/>
          <w:r w:rsidRPr="0075620A">
            <w:rPr>
              <w:lang w:val="en-GB"/>
            </w:rPr>
            <w:t>.</w:t>
          </w:r>
        </w:p>
      </w:tc>
    </w:tr>
  </w:tbl>
  <w:p w14:paraId="5E54B9B4" w14:textId="77777777" w:rsidR="0062349B" w:rsidRPr="0075620A" w:rsidRDefault="0062349B" w:rsidP="00F61CBF">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6688" w14:textId="77777777" w:rsidR="00971856" w:rsidRDefault="00971856" w:rsidP="00E039A0">
      <w:pPr>
        <w:spacing w:after="0"/>
      </w:pPr>
      <w:r>
        <w:separator/>
      </w:r>
    </w:p>
  </w:footnote>
  <w:footnote w:type="continuationSeparator" w:id="0">
    <w:p w14:paraId="2957BC20" w14:textId="77777777" w:rsidR="00971856" w:rsidRDefault="00971856" w:rsidP="00E039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1E0" w:firstRow="1" w:lastRow="1" w:firstColumn="1" w:lastColumn="1" w:noHBand="0" w:noVBand="0"/>
    </w:tblPr>
    <w:tblGrid>
      <w:gridCol w:w="2265"/>
      <w:gridCol w:w="3973"/>
      <w:gridCol w:w="3400"/>
    </w:tblGrid>
    <w:tr w:rsidR="0062349B" w:rsidRPr="00DF498C" w14:paraId="364334DD" w14:textId="77777777" w:rsidTr="004C0C52">
      <w:trPr>
        <w:trHeight w:val="140"/>
      </w:trPr>
      <w:tc>
        <w:tcPr>
          <w:tcW w:w="1175" w:type="pct"/>
          <w:vMerge w:val="restart"/>
          <w:vAlign w:val="center"/>
        </w:tcPr>
        <w:p w14:paraId="28FC8D2B" w14:textId="77777777" w:rsidR="0062349B" w:rsidRPr="00DF498C" w:rsidRDefault="0062349B" w:rsidP="00946C39">
          <w:pPr>
            <w:pStyle w:val="Headerfootertext"/>
          </w:pPr>
          <w:r>
            <w:rPr>
              <w:noProof/>
            </w:rPr>
            <w:drawing>
              <wp:inline distT="0" distB="0" distL="0" distR="0" wp14:anchorId="2638ECDF" wp14:editId="70E3E965">
                <wp:extent cx="779448" cy="44593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ficiel_itrust_2011_2000x900px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448" cy="445938"/>
                        </a:xfrm>
                        <a:prstGeom prst="rect">
                          <a:avLst/>
                        </a:prstGeom>
                      </pic:spPr>
                    </pic:pic>
                  </a:graphicData>
                </a:graphic>
              </wp:inline>
            </w:drawing>
          </w:r>
        </w:p>
      </w:tc>
      <w:tc>
        <w:tcPr>
          <w:tcW w:w="2061" w:type="pct"/>
        </w:tcPr>
        <w:p w14:paraId="7BC07B51" w14:textId="77777777" w:rsidR="0062349B" w:rsidRPr="00B71E50" w:rsidRDefault="0062349B" w:rsidP="00946C39">
          <w:pPr>
            <w:pStyle w:val="Headerfootertitle"/>
          </w:pPr>
          <w:r w:rsidRPr="00B71E50">
            <w:t>Type</w:t>
          </w:r>
        </w:p>
      </w:tc>
      <w:tc>
        <w:tcPr>
          <w:tcW w:w="1764" w:type="pct"/>
        </w:tcPr>
        <w:p w14:paraId="2247C452" w14:textId="77777777" w:rsidR="0062349B" w:rsidRPr="00B71E50" w:rsidRDefault="00000000" w:rsidP="00946C39">
          <w:pPr>
            <w:pStyle w:val="Headerfootertext"/>
          </w:pPr>
          <w:sdt>
            <w:sdtPr>
              <w:alias w:val="Category"/>
              <w:tag w:val=""/>
              <w:id w:val="235442844"/>
              <w:dataBinding w:prefixMappings="xmlns:ns0='http://purl.org/dc/elements/1.1/' xmlns:ns1='http://schemas.openxmlformats.org/package/2006/metadata/core-properties' " w:xpath="/ns1:coreProperties[1]/ns1:category[1]" w:storeItemID="{6C3C8BC8-F283-45AE-878A-BAB7291924A1}"/>
              <w:text/>
            </w:sdtPr>
            <w:sdtContent>
              <w:r w:rsidR="0062349B">
                <w:t>Template (TPL)</w:t>
              </w:r>
            </w:sdtContent>
          </w:sdt>
        </w:p>
      </w:tc>
    </w:tr>
    <w:tr w:rsidR="0062349B" w:rsidRPr="009311AB" w14:paraId="5EAA44EC" w14:textId="77777777" w:rsidTr="004C0C52">
      <w:trPr>
        <w:trHeight w:val="72"/>
      </w:trPr>
      <w:tc>
        <w:tcPr>
          <w:tcW w:w="1175" w:type="pct"/>
          <w:vMerge/>
        </w:tcPr>
        <w:p w14:paraId="4B4FC92B" w14:textId="77777777" w:rsidR="0062349B" w:rsidRPr="00DF498C" w:rsidRDefault="0062349B" w:rsidP="00946C39">
          <w:pPr>
            <w:rPr>
              <w:bCs/>
              <w:sz w:val="16"/>
            </w:rPr>
          </w:pPr>
        </w:p>
      </w:tc>
      <w:tc>
        <w:tcPr>
          <w:tcW w:w="2061" w:type="pct"/>
        </w:tcPr>
        <w:p w14:paraId="4EE54A04" w14:textId="77777777" w:rsidR="0062349B" w:rsidRPr="00B71E50" w:rsidRDefault="0062349B" w:rsidP="00946C39">
          <w:pPr>
            <w:pStyle w:val="Headerfootertitle"/>
          </w:pPr>
          <w:r>
            <w:t>Activity</w:t>
          </w:r>
        </w:p>
      </w:tc>
      <w:sdt>
        <w:sdtPr>
          <w:rPr>
            <w:lang w:val="en-GB"/>
          </w:rPr>
          <w:alias w:val="Title"/>
          <w:tag w:val=""/>
          <w:id w:val="-749269437"/>
          <w:dataBinding w:prefixMappings="xmlns:ns0='http://purl.org/dc/elements/1.1/' xmlns:ns1='http://schemas.openxmlformats.org/package/2006/metadata/core-properties' " w:xpath="/ns1:coreProperties[1]/ns0:title[1]" w:storeItemID="{6C3C8BC8-F283-45AE-878A-BAB7291924A1}"/>
          <w:text/>
        </w:sdtPr>
        <w:sdtContent>
          <w:tc>
            <w:tcPr>
              <w:tcW w:w="1764" w:type="pct"/>
            </w:tcPr>
            <w:p w14:paraId="4D555BA9" w14:textId="77777777" w:rsidR="0062349B" w:rsidRPr="0075620A" w:rsidRDefault="0062349B" w:rsidP="00946C39">
              <w:pPr>
                <w:pStyle w:val="Headerfootertext"/>
                <w:rPr>
                  <w:lang w:val="en-GB"/>
                </w:rPr>
              </w:pPr>
              <w:r w:rsidRPr="0075620A">
                <w:rPr>
                  <w:lang w:val="en-GB"/>
                </w:rPr>
                <w:t>Information Security Management System (ISMS)</w:t>
              </w:r>
            </w:p>
          </w:tc>
        </w:sdtContent>
      </w:sdt>
    </w:tr>
    <w:tr w:rsidR="0062349B" w:rsidRPr="00DF498C" w14:paraId="2DED367D" w14:textId="77777777" w:rsidTr="004C0C52">
      <w:trPr>
        <w:trHeight w:val="46"/>
      </w:trPr>
      <w:tc>
        <w:tcPr>
          <w:tcW w:w="1175" w:type="pct"/>
          <w:vMerge/>
        </w:tcPr>
        <w:p w14:paraId="45230C78" w14:textId="77777777" w:rsidR="0062349B" w:rsidRPr="0075620A" w:rsidRDefault="0062349B" w:rsidP="00946C39">
          <w:pPr>
            <w:rPr>
              <w:bCs/>
              <w:sz w:val="16"/>
              <w:lang w:val="en-GB"/>
            </w:rPr>
          </w:pPr>
        </w:p>
      </w:tc>
      <w:tc>
        <w:tcPr>
          <w:tcW w:w="2061" w:type="pct"/>
        </w:tcPr>
        <w:p w14:paraId="6CA21F4C" w14:textId="77777777" w:rsidR="0062349B" w:rsidRPr="00B71E50" w:rsidRDefault="0062349B" w:rsidP="00946C39">
          <w:pPr>
            <w:pStyle w:val="Headerfootertitle"/>
          </w:pPr>
          <w:r w:rsidRPr="00B71E50">
            <w:t>Title</w:t>
          </w:r>
        </w:p>
      </w:tc>
      <w:sdt>
        <w:sdtPr>
          <w:alias w:val="Subject"/>
          <w:tag w:val=""/>
          <w:id w:val="1650707659"/>
          <w:dataBinding w:prefixMappings="xmlns:ns0='http://purl.org/dc/elements/1.1/' xmlns:ns1='http://schemas.openxmlformats.org/package/2006/metadata/core-properties' " w:xpath="/ns1:coreProperties[1]/ns0:subject[1]" w:storeItemID="{6C3C8BC8-F283-45AE-878A-BAB7291924A1}"/>
          <w:text/>
        </w:sdtPr>
        <w:sdtContent>
          <w:tc>
            <w:tcPr>
              <w:tcW w:w="1764" w:type="pct"/>
            </w:tcPr>
            <w:p w14:paraId="2297A04C" w14:textId="77777777" w:rsidR="0062349B" w:rsidRPr="00B71E50" w:rsidRDefault="0062349B" w:rsidP="00946C39">
              <w:pPr>
                <w:pStyle w:val="Headerfootertext"/>
              </w:pPr>
              <w:r>
                <w:t>Word template (ITR-WordTempl)</w:t>
              </w:r>
            </w:p>
          </w:tc>
        </w:sdtContent>
      </w:sdt>
    </w:tr>
    <w:tr w:rsidR="0062349B" w:rsidRPr="00DF498C" w14:paraId="58E17518" w14:textId="77777777" w:rsidTr="004C0C52">
      <w:trPr>
        <w:trHeight w:val="127"/>
      </w:trPr>
      <w:tc>
        <w:tcPr>
          <w:tcW w:w="1175" w:type="pct"/>
          <w:vMerge/>
        </w:tcPr>
        <w:p w14:paraId="005019B4" w14:textId="77777777" w:rsidR="0062349B" w:rsidRPr="00DF498C" w:rsidRDefault="0062349B" w:rsidP="00946C39">
          <w:pPr>
            <w:rPr>
              <w:bCs/>
              <w:sz w:val="16"/>
            </w:rPr>
          </w:pPr>
        </w:p>
      </w:tc>
      <w:tc>
        <w:tcPr>
          <w:tcW w:w="2061" w:type="pct"/>
        </w:tcPr>
        <w:p w14:paraId="1BF6BC06" w14:textId="77777777" w:rsidR="0062349B" w:rsidRPr="00B71E50" w:rsidRDefault="0062349B" w:rsidP="00946C39">
          <w:pPr>
            <w:pStyle w:val="Headerfootertitle"/>
          </w:pPr>
          <w:r w:rsidRPr="00B71E50">
            <w:t>Classification</w:t>
          </w:r>
        </w:p>
      </w:tc>
      <w:sdt>
        <w:sdtPr>
          <w:alias w:val="Comments"/>
          <w:tag w:val=""/>
          <w:id w:val="-215586113"/>
          <w:dataBinding w:prefixMappings="xmlns:ns0='http://purl.org/dc/elements/1.1/' xmlns:ns1='http://schemas.openxmlformats.org/package/2006/metadata/core-properties' " w:xpath="/ns1:coreProperties[1]/ns0:description[1]" w:storeItemID="{6C3C8BC8-F283-45AE-878A-BAB7291924A1}"/>
          <w:text w:multiLine="1"/>
        </w:sdtPr>
        <w:sdtContent>
          <w:tc>
            <w:tcPr>
              <w:tcW w:w="1764" w:type="pct"/>
            </w:tcPr>
            <w:p w14:paraId="6397FD68" w14:textId="740370FE" w:rsidR="0062349B" w:rsidRPr="00B71E50" w:rsidRDefault="00AD416B" w:rsidP="00946C39">
              <w:pPr>
                <w:pStyle w:val="Headerfootertext"/>
              </w:pPr>
              <w:r>
                <w:t>Internal (IN)</w:t>
              </w:r>
            </w:p>
          </w:tc>
        </w:sdtContent>
      </w:sdt>
    </w:tr>
  </w:tbl>
  <w:p w14:paraId="5C55EC4A" w14:textId="77777777" w:rsidR="0062349B" w:rsidRPr="00DF498C" w:rsidRDefault="0062349B" w:rsidP="00946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260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80F6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345A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BC9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94E0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037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ACB0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906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6BA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6A2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9"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F31CCE"/>
    <w:multiLevelType w:val="multilevel"/>
    <w:tmpl w:val="9D404980"/>
    <w:name w:val="TabBulletList"/>
    <w:lvl w:ilvl="0">
      <w:start w:val="1"/>
      <w:numFmt w:val="bullet"/>
      <w:lvlText w:val=""/>
      <w:lvlJc w:val="left"/>
      <w:pPr>
        <w:ind w:left="284" w:hanging="199"/>
      </w:pPr>
      <w:rPr>
        <w:rFonts w:ascii="Symbol" w:hAnsi="Symbol" w:hint="default"/>
        <w:color w:val="E61F3D" w:themeColor="accent5"/>
      </w:rPr>
    </w:lvl>
    <w:lvl w:ilvl="1">
      <w:start w:val="1"/>
      <w:numFmt w:val="bullet"/>
      <w:lvlText w:val=""/>
      <w:lvlJc w:val="left"/>
      <w:pPr>
        <w:ind w:left="568" w:hanging="199"/>
      </w:pPr>
      <w:rPr>
        <w:rFonts w:ascii="Wingdings" w:hAnsi="Wingdings" w:hint="default"/>
        <w:color w:val="E61F3D" w:themeColor="accent5"/>
      </w:rPr>
    </w:lvl>
    <w:lvl w:ilvl="2">
      <w:start w:val="1"/>
      <w:numFmt w:val="bullet"/>
      <w:lvlText w:val=""/>
      <w:lvlJc w:val="left"/>
      <w:pPr>
        <w:ind w:left="852" w:hanging="199"/>
      </w:pPr>
      <w:rPr>
        <w:rFonts w:ascii="Wingdings" w:hAnsi="Wingdings" w:hint="default"/>
        <w:color w:val="E61F3D" w:themeColor="accent5"/>
      </w:rPr>
    </w:lvl>
    <w:lvl w:ilvl="3">
      <w:start w:val="1"/>
      <w:numFmt w:val="bullet"/>
      <w:lvlText w:val="o"/>
      <w:lvlJc w:val="left"/>
      <w:pPr>
        <w:ind w:left="1136" w:hanging="199"/>
      </w:pPr>
      <w:rPr>
        <w:rFonts w:ascii="Courier New" w:hAnsi="Courier New" w:hint="default"/>
        <w:color w:val="E61F3D" w:themeColor="accent5"/>
      </w:rPr>
    </w:lvl>
    <w:lvl w:ilvl="4">
      <w:start w:val="1"/>
      <w:numFmt w:val="bullet"/>
      <w:lvlText w:val=""/>
      <w:lvlJc w:val="left"/>
      <w:pPr>
        <w:ind w:left="1420" w:hanging="199"/>
      </w:pPr>
      <w:rPr>
        <w:rFonts w:ascii="Symbol" w:hAnsi="Symbol" w:hint="default"/>
        <w:color w:val="E61F3D" w:themeColor="accent5"/>
      </w:rPr>
    </w:lvl>
    <w:lvl w:ilvl="5">
      <w:start w:val="1"/>
      <w:numFmt w:val="bullet"/>
      <w:lvlText w:val=""/>
      <w:lvlJc w:val="left"/>
      <w:pPr>
        <w:ind w:left="1704" w:hanging="199"/>
      </w:pPr>
      <w:rPr>
        <w:rFonts w:ascii="Wingdings" w:hAnsi="Wingdings" w:hint="default"/>
        <w:color w:val="E61F3D" w:themeColor="accent5"/>
      </w:rPr>
    </w:lvl>
    <w:lvl w:ilvl="6">
      <w:start w:val="1"/>
      <w:numFmt w:val="bullet"/>
      <w:lvlText w:val=""/>
      <w:lvlJc w:val="left"/>
      <w:pPr>
        <w:ind w:left="1988" w:hanging="199"/>
      </w:pPr>
      <w:rPr>
        <w:rFonts w:ascii="Wingdings" w:hAnsi="Wingdings" w:hint="default"/>
        <w:color w:val="E61F3D" w:themeColor="accent5"/>
      </w:rPr>
    </w:lvl>
    <w:lvl w:ilvl="7">
      <w:start w:val="1"/>
      <w:numFmt w:val="bullet"/>
      <w:lvlText w:val="o"/>
      <w:lvlJc w:val="left"/>
      <w:pPr>
        <w:ind w:left="2272" w:hanging="199"/>
      </w:pPr>
      <w:rPr>
        <w:rFonts w:ascii="Courier New" w:hAnsi="Courier New" w:hint="default"/>
        <w:color w:val="E61F3D" w:themeColor="accent5"/>
        <w:sz w:val="16"/>
      </w:rPr>
    </w:lvl>
    <w:lvl w:ilvl="8">
      <w:start w:val="1"/>
      <w:numFmt w:val="bullet"/>
      <w:lvlText w:val=""/>
      <w:lvlJc w:val="left"/>
      <w:pPr>
        <w:ind w:left="2556" w:hanging="199"/>
      </w:pPr>
      <w:rPr>
        <w:rFonts w:ascii="Symbol" w:hAnsi="Symbol" w:hint="default"/>
        <w:color w:val="E61F3D" w:themeColor="accent5"/>
        <w:sz w:val="16"/>
      </w:rPr>
    </w:lvl>
  </w:abstractNum>
  <w:abstractNum w:abstractNumId="23"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4" w15:restartNumberingAfterBreak="0">
    <w:nsid w:val="659F4AE5"/>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5"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6"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209337393">
    <w:abstractNumId w:val="14"/>
  </w:num>
  <w:num w:numId="2" w16cid:durableId="887690806">
    <w:abstractNumId w:val="25"/>
  </w:num>
  <w:num w:numId="3" w16cid:durableId="850098244">
    <w:abstractNumId w:val="29"/>
  </w:num>
  <w:num w:numId="4" w16cid:durableId="283001572">
    <w:abstractNumId w:val="18"/>
  </w:num>
  <w:num w:numId="5" w16cid:durableId="782260778">
    <w:abstractNumId w:val="17"/>
  </w:num>
  <w:num w:numId="6" w16cid:durableId="289173521">
    <w:abstractNumId w:val="26"/>
  </w:num>
  <w:num w:numId="7" w16cid:durableId="1273706650">
    <w:abstractNumId w:val="12"/>
  </w:num>
  <w:num w:numId="8" w16cid:durableId="1880820988">
    <w:abstractNumId w:val="27"/>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9" w16cid:durableId="300308585">
    <w:abstractNumId w:val="16"/>
  </w:num>
  <w:num w:numId="10" w16cid:durableId="1044983150">
    <w:abstractNumId w:val="23"/>
  </w:num>
  <w:num w:numId="11" w16cid:durableId="1690402140">
    <w:abstractNumId w:val="25"/>
  </w:num>
  <w:num w:numId="12" w16cid:durableId="663775722">
    <w:abstractNumId w:val="10"/>
  </w:num>
  <w:num w:numId="13" w16cid:durableId="47461476">
    <w:abstractNumId w:val="11"/>
  </w:num>
  <w:num w:numId="14" w16cid:durableId="338965517">
    <w:abstractNumId w:val="19"/>
  </w:num>
  <w:num w:numId="15" w16cid:durableId="33313756">
    <w:abstractNumId w:val="28"/>
  </w:num>
  <w:num w:numId="16" w16cid:durableId="1867522562">
    <w:abstractNumId w:val="21"/>
  </w:num>
  <w:num w:numId="17" w16cid:durableId="1275290447">
    <w:abstractNumId w:val="15"/>
  </w:num>
  <w:num w:numId="18" w16cid:durableId="1893301097">
    <w:abstractNumId w:val="24"/>
  </w:num>
  <w:num w:numId="19" w16cid:durableId="864371339">
    <w:abstractNumId w:val="25"/>
  </w:num>
  <w:num w:numId="20" w16cid:durableId="392123824">
    <w:abstractNumId w:val="9"/>
  </w:num>
  <w:num w:numId="21" w16cid:durableId="1958756564">
    <w:abstractNumId w:val="7"/>
  </w:num>
  <w:num w:numId="22" w16cid:durableId="1163349114">
    <w:abstractNumId w:val="6"/>
  </w:num>
  <w:num w:numId="23" w16cid:durableId="995957518">
    <w:abstractNumId w:val="5"/>
  </w:num>
  <w:num w:numId="24" w16cid:durableId="506331859">
    <w:abstractNumId w:val="4"/>
  </w:num>
  <w:num w:numId="25" w16cid:durableId="475489389">
    <w:abstractNumId w:val="8"/>
  </w:num>
  <w:num w:numId="26" w16cid:durableId="653796667">
    <w:abstractNumId w:val="3"/>
  </w:num>
  <w:num w:numId="27" w16cid:durableId="930043140">
    <w:abstractNumId w:val="2"/>
  </w:num>
  <w:num w:numId="28" w16cid:durableId="384253653">
    <w:abstractNumId w:val="1"/>
  </w:num>
  <w:num w:numId="29" w16cid:durableId="2110347855">
    <w:abstractNumId w:val="0"/>
  </w:num>
  <w:num w:numId="30" w16cid:durableId="1950353624">
    <w:abstractNumId w:val="9"/>
  </w:num>
  <w:num w:numId="31" w16cid:durableId="677924056">
    <w:abstractNumId w:val="7"/>
  </w:num>
  <w:num w:numId="32" w16cid:durableId="1056514246">
    <w:abstractNumId w:val="6"/>
  </w:num>
  <w:num w:numId="33" w16cid:durableId="1546982455">
    <w:abstractNumId w:val="5"/>
  </w:num>
  <w:num w:numId="34" w16cid:durableId="628903234">
    <w:abstractNumId w:val="4"/>
  </w:num>
  <w:num w:numId="35" w16cid:durableId="551618630">
    <w:abstractNumId w:val="8"/>
  </w:num>
  <w:num w:numId="36" w16cid:durableId="520970064">
    <w:abstractNumId w:val="3"/>
  </w:num>
  <w:num w:numId="37" w16cid:durableId="726564646">
    <w:abstractNumId w:val="2"/>
  </w:num>
  <w:num w:numId="38" w16cid:durableId="2130783919">
    <w:abstractNumId w:val="1"/>
  </w:num>
  <w:num w:numId="39" w16cid:durableId="172764060">
    <w:abstractNumId w:val="0"/>
  </w:num>
  <w:num w:numId="40" w16cid:durableId="2078162186">
    <w:abstractNumId w:val="9"/>
  </w:num>
  <w:num w:numId="41" w16cid:durableId="1964731278">
    <w:abstractNumId w:val="7"/>
  </w:num>
  <w:num w:numId="42" w16cid:durableId="1597861164">
    <w:abstractNumId w:val="6"/>
  </w:num>
  <w:num w:numId="43" w16cid:durableId="927345409">
    <w:abstractNumId w:val="5"/>
  </w:num>
  <w:num w:numId="44" w16cid:durableId="1016928410">
    <w:abstractNumId w:val="4"/>
  </w:num>
  <w:num w:numId="45" w16cid:durableId="504633787">
    <w:abstractNumId w:val="8"/>
  </w:num>
  <w:num w:numId="46" w16cid:durableId="847525792">
    <w:abstractNumId w:val="3"/>
  </w:num>
  <w:num w:numId="47" w16cid:durableId="399330222">
    <w:abstractNumId w:val="2"/>
  </w:num>
  <w:num w:numId="48" w16cid:durableId="107554006">
    <w:abstractNumId w:val="1"/>
  </w:num>
  <w:num w:numId="49" w16cid:durableId="1230115801">
    <w:abstractNumId w:val="0"/>
  </w:num>
  <w:num w:numId="50" w16cid:durableId="16466144">
    <w:abstractNumId w:val="9"/>
  </w:num>
  <w:num w:numId="51" w16cid:durableId="806049812">
    <w:abstractNumId w:val="7"/>
  </w:num>
  <w:num w:numId="52" w16cid:durableId="1001662366">
    <w:abstractNumId w:val="6"/>
  </w:num>
  <w:num w:numId="53" w16cid:durableId="1944223410">
    <w:abstractNumId w:val="5"/>
  </w:num>
  <w:num w:numId="54" w16cid:durableId="960768002">
    <w:abstractNumId w:val="4"/>
  </w:num>
  <w:num w:numId="55" w16cid:durableId="1547254072">
    <w:abstractNumId w:val="8"/>
  </w:num>
  <w:num w:numId="56" w16cid:durableId="623080912">
    <w:abstractNumId w:val="3"/>
  </w:num>
  <w:num w:numId="57" w16cid:durableId="1401825211">
    <w:abstractNumId w:val="2"/>
  </w:num>
  <w:num w:numId="58" w16cid:durableId="698432986">
    <w:abstractNumId w:val="1"/>
  </w:num>
  <w:num w:numId="59" w16cid:durableId="2017268020">
    <w:abstractNumId w:val="0"/>
  </w:num>
  <w:num w:numId="60" w16cid:durableId="1043555013">
    <w:abstractNumId w:val="4"/>
  </w:num>
  <w:num w:numId="61" w16cid:durableId="1495488936">
    <w:abstractNumId w:val="8"/>
  </w:num>
  <w:num w:numId="62" w16cid:durableId="1699701894">
    <w:abstractNumId w:val="3"/>
  </w:num>
  <w:num w:numId="63" w16cid:durableId="1656640912">
    <w:abstractNumId w:val="2"/>
  </w:num>
  <w:num w:numId="64" w16cid:durableId="664406931">
    <w:abstractNumId w:val="1"/>
  </w:num>
  <w:num w:numId="65" w16cid:durableId="615868509">
    <w:abstractNumId w:val="0"/>
  </w:num>
  <w:num w:numId="66" w16cid:durableId="171382728">
    <w:abstractNumId w:val="6"/>
  </w:num>
  <w:num w:numId="67" w16cid:durableId="155994315">
    <w:abstractNumId w:val="5"/>
  </w:num>
  <w:num w:numId="68" w16cid:durableId="16346954">
    <w:abstractNumId w:val="9"/>
  </w:num>
  <w:num w:numId="69" w16cid:durableId="1839686329">
    <w:abstractNumId w:val="7"/>
  </w:num>
  <w:num w:numId="70" w16cid:durableId="342055720">
    <w:abstractNumId w:val="9"/>
  </w:num>
  <w:num w:numId="71" w16cid:durableId="454102344">
    <w:abstractNumId w:val="7"/>
  </w:num>
  <w:num w:numId="72" w16cid:durableId="957682754">
    <w:abstractNumId w:val="6"/>
  </w:num>
  <w:num w:numId="73" w16cid:durableId="229311924">
    <w:abstractNumId w:val="5"/>
  </w:num>
  <w:num w:numId="74" w16cid:durableId="360009425">
    <w:abstractNumId w:val="4"/>
  </w:num>
  <w:num w:numId="75" w16cid:durableId="1351954461">
    <w:abstractNumId w:val="8"/>
  </w:num>
  <w:num w:numId="76" w16cid:durableId="408885572">
    <w:abstractNumId w:val="3"/>
  </w:num>
  <w:num w:numId="77" w16cid:durableId="1828397172">
    <w:abstractNumId w:val="2"/>
  </w:num>
  <w:num w:numId="78" w16cid:durableId="1505895399">
    <w:abstractNumId w:val="1"/>
  </w:num>
  <w:num w:numId="79" w16cid:durableId="1384058767">
    <w:abstractNumId w:val="0"/>
  </w:num>
  <w:num w:numId="80" w16cid:durableId="129977964">
    <w:abstractNumId w:val="8"/>
  </w:num>
  <w:num w:numId="81" w16cid:durableId="347756298">
    <w:abstractNumId w:val="3"/>
  </w:num>
  <w:num w:numId="82" w16cid:durableId="368384124">
    <w:abstractNumId w:val="2"/>
  </w:num>
  <w:num w:numId="83" w16cid:durableId="1004093574">
    <w:abstractNumId w:val="1"/>
  </w:num>
  <w:num w:numId="84" w16cid:durableId="587620945">
    <w:abstractNumId w:val="0"/>
  </w:num>
  <w:num w:numId="85" w16cid:durableId="175465421">
    <w:abstractNumId w:val="4"/>
  </w:num>
  <w:num w:numId="86" w16cid:durableId="327054602">
    <w:abstractNumId w:val="6"/>
  </w:num>
  <w:num w:numId="87" w16cid:durableId="1547985319">
    <w:abstractNumId w:val="5"/>
  </w:num>
  <w:num w:numId="88" w16cid:durableId="667485486">
    <w:abstractNumId w:val="9"/>
  </w:num>
  <w:num w:numId="89" w16cid:durableId="1429883336">
    <w:abstractNumId w:val="7"/>
  </w:num>
  <w:num w:numId="90" w16cid:durableId="1897888563">
    <w:abstractNumId w:val="13"/>
  </w:num>
  <w:num w:numId="91" w16cid:durableId="668406270">
    <w:abstractNumId w:val="9"/>
  </w:num>
  <w:num w:numId="92" w16cid:durableId="1001542965">
    <w:abstractNumId w:val="7"/>
  </w:num>
  <w:num w:numId="93" w16cid:durableId="227302043">
    <w:abstractNumId w:val="6"/>
  </w:num>
  <w:num w:numId="94" w16cid:durableId="1564559163">
    <w:abstractNumId w:val="5"/>
  </w:num>
  <w:num w:numId="95" w16cid:durableId="948245757">
    <w:abstractNumId w:val="4"/>
  </w:num>
  <w:num w:numId="96" w16cid:durableId="639648322">
    <w:abstractNumId w:val="8"/>
  </w:num>
  <w:num w:numId="97" w16cid:durableId="1315449317">
    <w:abstractNumId w:val="3"/>
  </w:num>
  <w:num w:numId="98" w16cid:durableId="330988735">
    <w:abstractNumId w:val="2"/>
  </w:num>
  <w:num w:numId="99" w16cid:durableId="1376544169">
    <w:abstractNumId w:val="1"/>
  </w:num>
  <w:num w:numId="100" w16cid:durableId="1573199917">
    <w:abstractNumId w:val="0"/>
  </w:num>
  <w:num w:numId="101" w16cid:durableId="1075008198">
    <w:abstractNumId w:val="4"/>
  </w:num>
  <w:num w:numId="102" w16cid:durableId="65610227">
    <w:abstractNumId w:val="8"/>
  </w:num>
  <w:num w:numId="103" w16cid:durableId="1061177892">
    <w:abstractNumId w:val="3"/>
  </w:num>
  <w:num w:numId="104" w16cid:durableId="1219170488">
    <w:abstractNumId w:val="2"/>
  </w:num>
  <w:num w:numId="105" w16cid:durableId="82801592">
    <w:abstractNumId w:val="1"/>
  </w:num>
  <w:num w:numId="106" w16cid:durableId="1112869250">
    <w:abstractNumId w:val="0"/>
  </w:num>
  <w:num w:numId="107" w16cid:durableId="1243642693">
    <w:abstractNumId w:val="5"/>
  </w:num>
  <w:num w:numId="108" w16cid:durableId="573710050">
    <w:abstractNumId w:val="7"/>
  </w:num>
  <w:num w:numId="109" w16cid:durableId="1659771232">
    <w:abstractNumId w:val="6"/>
  </w:num>
  <w:num w:numId="110" w16cid:durableId="48456673">
    <w:abstractNumId w:val="9"/>
  </w:num>
  <w:num w:numId="111" w16cid:durableId="757671620">
    <w:abstractNumId w:val="9"/>
  </w:num>
  <w:num w:numId="112" w16cid:durableId="1552115713">
    <w:abstractNumId w:val="7"/>
  </w:num>
  <w:num w:numId="113" w16cid:durableId="718014428">
    <w:abstractNumId w:val="6"/>
  </w:num>
  <w:num w:numId="114" w16cid:durableId="2110271399">
    <w:abstractNumId w:val="5"/>
  </w:num>
  <w:num w:numId="115" w16cid:durableId="10452524">
    <w:abstractNumId w:val="4"/>
  </w:num>
  <w:num w:numId="116" w16cid:durableId="1356614834">
    <w:abstractNumId w:val="8"/>
  </w:num>
  <w:num w:numId="117" w16cid:durableId="160700453">
    <w:abstractNumId w:val="3"/>
  </w:num>
  <w:num w:numId="118" w16cid:durableId="613557155">
    <w:abstractNumId w:val="2"/>
  </w:num>
  <w:num w:numId="119" w16cid:durableId="1667584777">
    <w:abstractNumId w:val="1"/>
  </w:num>
  <w:num w:numId="120" w16cid:durableId="1571498091">
    <w:abstractNumId w:val="0"/>
  </w:num>
  <w:num w:numId="121" w16cid:durableId="428552278">
    <w:abstractNumId w:val="8"/>
  </w:num>
  <w:num w:numId="122" w16cid:durableId="1549872803">
    <w:abstractNumId w:val="3"/>
  </w:num>
  <w:num w:numId="123" w16cid:durableId="1583031973">
    <w:abstractNumId w:val="2"/>
  </w:num>
  <w:num w:numId="124" w16cid:durableId="1279721706">
    <w:abstractNumId w:val="1"/>
  </w:num>
  <w:num w:numId="125" w16cid:durableId="2057704351">
    <w:abstractNumId w:val="0"/>
  </w:num>
  <w:num w:numId="126" w16cid:durableId="256981264">
    <w:abstractNumId w:val="4"/>
  </w:num>
  <w:num w:numId="127" w16cid:durableId="778262194">
    <w:abstractNumId w:val="6"/>
  </w:num>
  <w:num w:numId="128" w16cid:durableId="1256090239">
    <w:abstractNumId w:val="5"/>
  </w:num>
  <w:num w:numId="129" w16cid:durableId="191578853">
    <w:abstractNumId w:val="9"/>
  </w:num>
  <w:num w:numId="130" w16cid:durableId="1913271461">
    <w:abstractNumId w:val="7"/>
  </w:num>
  <w:num w:numId="131" w16cid:durableId="1664820266">
    <w:abstractNumId w:val="9"/>
  </w:num>
  <w:num w:numId="132" w16cid:durableId="1521621034">
    <w:abstractNumId w:val="7"/>
  </w:num>
  <w:num w:numId="133" w16cid:durableId="1339120524">
    <w:abstractNumId w:val="6"/>
  </w:num>
  <w:num w:numId="134" w16cid:durableId="164979120">
    <w:abstractNumId w:val="5"/>
  </w:num>
  <w:num w:numId="135" w16cid:durableId="514150290">
    <w:abstractNumId w:val="4"/>
  </w:num>
  <w:num w:numId="136" w16cid:durableId="2128039280">
    <w:abstractNumId w:val="8"/>
  </w:num>
  <w:num w:numId="137" w16cid:durableId="906114537">
    <w:abstractNumId w:val="3"/>
  </w:num>
  <w:num w:numId="138" w16cid:durableId="1999845671">
    <w:abstractNumId w:val="2"/>
  </w:num>
  <w:num w:numId="139" w16cid:durableId="441153117">
    <w:abstractNumId w:val="1"/>
  </w:num>
  <w:num w:numId="140" w16cid:durableId="2138251422">
    <w:abstractNumId w:val="0"/>
  </w:num>
  <w:num w:numId="141" w16cid:durableId="524444587">
    <w:abstractNumId w:val="8"/>
  </w:num>
  <w:num w:numId="142" w16cid:durableId="787310726">
    <w:abstractNumId w:val="3"/>
  </w:num>
  <w:num w:numId="143" w16cid:durableId="559362805">
    <w:abstractNumId w:val="2"/>
  </w:num>
  <w:num w:numId="144" w16cid:durableId="951861511">
    <w:abstractNumId w:val="1"/>
  </w:num>
  <w:num w:numId="145" w16cid:durableId="1040784179">
    <w:abstractNumId w:val="0"/>
  </w:num>
  <w:num w:numId="146" w16cid:durableId="1332176297">
    <w:abstractNumId w:val="4"/>
  </w:num>
  <w:num w:numId="147" w16cid:durableId="91827457">
    <w:abstractNumId w:val="6"/>
  </w:num>
  <w:num w:numId="148" w16cid:durableId="1130897873">
    <w:abstractNumId w:val="5"/>
  </w:num>
  <w:num w:numId="149" w16cid:durableId="754472206">
    <w:abstractNumId w:val="9"/>
  </w:num>
  <w:num w:numId="150" w16cid:durableId="1707372548">
    <w:abstractNumId w:val="7"/>
  </w:num>
  <w:num w:numId="151" w16cid:durableId="1579971953">
    <w:abstractNumId w:val="9"/>
  </w:num>
  <w:num w:numId="152" w16cid:durableId="2054033156">
    <w:abstractNumId w:val="7"/>
  </w:num>
  <w:num w:numId="153" w16cid:durableId="1900902170">
    <w:abstractNumId w:val="6"/>
  </w:num>
  <w:num w:numId="154" w16cid:durableId="566649720">
    <w:abstractNumId w:val="5"/>
  </w:num>
  <w:num w:numId="155" w16cid:durableId="1657800307">
    <w:abstractNumId w:val="4"/>
  </w:num>
  <w:num w:numId="156" w16cid:durableId="1657144809">
    <w:abstractNumId w:val="8"/>
  </w:num>
  <w:num w:numId="157" w16cid:durableId="1383216992">
    <w:abstractNumId w:val="3"/>
  </w:num>
  <w:num w:numId="158" w16cid:durableId="1069884200">
    <w:abstractNumId w:val="2"/>
  </w:num>
  <w:num w:numId="159" w16cid:durableId="1017347002">
    <w:abstractNumId w:val="1"/>
  </w:num>
  <w:num w:numId="160" w16cid:durableId="1271742605">
    <w:abstractNumId w:val="0"/>
  </w:num>
  <w:num w:numId="161" w16cid:durableId="1061905162">
    <w:abstractNumId w:val="8"/>
  </w:num>
  <w:num w:numId="162" w16cid:durableId="487789305">
    <w:abstractNumId w:val="3"/>
  </w:num>
  <w:num w:numId="163" w16cid:durableId="983194831">
    <w:abstractNumId w:val="2"/>
  </w:num>
  <w:num w:numId="164" w16cid:durableId="1085998923">
    <w:abstractNumId w:val="1"/>
  </w:num>
  <w:num w:numId="165" w16cid:durableId="1322808451">
    <w:abstractNumId w:val="0"/>
  </w:num>
  <w:num w:numId="166" w16cid:durableId="2042197867">
    <w:abstractNumId w:val="5"/>
  </w:num>
  <w:num w:numId="167" w16cid:durableId="1271425573">
    <w:abstractNumId w:val="4"/>
  </w:num>
  <w:num w:numId="168" w16cid:durableId="489177846">
    <w:abstractNumId w:val="7"/>
  </w:num>
  <w:num w:numId="169" w16cid:durableId="270012680">
    <w:abstractNumId w:val="6"/>
  </w:num>
  <w:num w:numId="170" w16cid:durableId="2013994197">
    <w:abstractNumId w:val="9"/>
  </w:num>
  <w:num w:numId="171" w16cid:durableId="1474057911">
    <w:abstractNumId w:val="9"/>
  </w:num>
  <w:num w:numId="172" w16cid:durableId="493685067">
    <w:abstractNumId w:val="7"/>
  </w:num>
  <w:num w:numId="173" w16cid:durableId="451637128">
    <w:abstractNumId w:val="6"/>
  </w:num>
  <w:num w:numId="174" w16cid:durableId="1423330272">
    <w:abstractNumId w:val="5"/>
  </w:num>
  <w:num w:numId="175" w16cid:durableId="780144795">
    <w:abstractNumId w:val="4"/>
  </w:num>
  <w:num w:numId="176" w16cid:durableId="17897896">
    <w:abstractNumId w:val="8"/>
  </w:num>
  <w:num w:numId="177" w16cid:durableId="1214074167">
    <w:abstractNumId w:val="3"/>
  </w:num>
  <w:num w:numId="178" w16cid:durableId="2029287282">
    <w:abstractNumId w:val="2"/>
  </w:num>
  <w:num w:numId="179" w16cid:durableId="830486669">
    <w:abstractNumId w:val="1"/>
  </w:num>
  <w:num w:numId="180" w16cid:durableId="1222516669">
    <w:abstractNumId w:val="0"/>
  </w:num>
  <w:num w:numId="181" w16cid:durableId="278725290">
    <w:abstractNumId w:val="9"/>
  </w:num>
  <w:num w:numId="182" w16cid:durableId="1743870390">
    <w:abstractNumId w:val="7"/>
  </w:num>
  <w:num w:numId="183" w16cid:durableId="1658802762">
    <w:abstractNumId w:val="6"/>
  </w:num>
  <w:num w:numId="184" w16cid:durableId="1171262665">
    <w:abstractNumId w:val="5"/>
  </w:num>
  <w:num w:numId="185" w16cid:durableId="1339968743">
    <w:abstractNumId w:val="4"/>
  </w:num>
  <w:num w:numId="186" w16cid:durableId="1664967536">
    <w:abstractNumId w:val="8"/>
  </w:num>
  <w:num w:numId="187" w16cid:durableId="147984509">
    <w:abstractNumId w:val="3"/>
  </w:num>
  <w:num w:numId="188" w16cid:durableId="1625040087">
    <w:abstractNumId w:val="2"/>
  </w:num>
  <w:num w:numId="189" w16cid:durableId="1550991922">
    <w:abstractNumId w:val="1"/>
  </w:num>
  <w:num w:numId="190" w16cid:durableId="533157349">
    <w:abstractNumId w:val="0"/>
  </w:num>
  <w:num w:numId="191" w16cid:durableId="321197480">
    <w:abstractNumId w:val="9"/>
  </w:num>
  <w:num w:numId="192" w16cid:durableId="1246306158">
    <w:abstractNumId w:val="7"/>
  </w:num>
  <w:num w:numId="193" w16cid:durableId="996805347">
    <w:abstractNumId w:val="6"/>
  </w:num>
  <w:num w:numId="194" w16cid:durableId="169566790">
    <w:abstractNumId w:val="5"/>
  </w:num>
  <w:num w:numId="195" w16cid:durableId="975641678">
    <w:abstractNumId w:val="4"/>
  </w:num>
  <w:num w:numId="196" w16cid:durableId="570962549">
    <w:abstractNumId w:val="8"/>
  </w:num>
  <w:num w:numId="197" w16cid:durableId="58211464">
    <w:abstractNumId w:val="3"/>
  </w:num>
  <w:num w:numId="198" w16cid:durableId="201334457">
    <w:abstractNumId w:val="2"/>
  </w:num>
  <w:num w:numId="199" w16cid:durableId="677929328">
    <w:abstractNumId w:val="1"/>
  </w:num>
  <w:num w:numId="200" w16cid:durableId="1972008466">
    <w:abstractNumId w:val="0"/>
  </w:num>
  <w:num w:numId="201" w16cid:durableId="1330715542">
    <w:abstractNumId w:val="8"/>
  </w:num>
  <w:num w:numId="202" w16cid:durableId="877545803">
    <w:abstractNumId w:val="3"/>
  </w:num>
  <w:num w:numId="203" w16cid:durableId="543520107">
    <w:abstractNumId w:val="2"/>
  </w:num>
  <w:num w:numId="204" w16cid:durableId="1448894275">
    <w:abstractNumId w:val="1"/>
  </w:num>
  <w:num w:numId="205" w16cid:durableId="1495343157">
    <w:abstractNumId w:val="0"/>
  </w:num>
  <w:num w:numId="206" w16cid:durableId="1137841296">
    <w:abstractNumId w:val="5"/>
  </w:num>
  <w:num w:numId="207" w16cid:durableId="1805810435">
    <w:abstractNumId w:val="4"/>
  </w:num>
  <w:num w:numId="208" w16cid:durableId="239558592">
    <w:abstractNumId w:val="7"/>
  </w:num>
  <w:num w:numId="209" w16cid:durableId="1388334610">
    <w:abstractNumId w:val="6"/>
  </w:num>
  <w:num w:numId="210" w16cid:durableId="387342738">
    <w:abstractNumId w:val="9"/>
  </w:num>
  <w:num w:numId="211" w16cid:durableId="1542791624">
    <w:abstractNumId w:val="9"/>
  </w:num>
  <w:num w:numId="212" w16cid:durableId="1706710723">
    <w:abstractNumId w:val="7"/>
  </w:num>
  <w:num w:numId="213" w16cid:durableId="70126853">
    <w:abstractNumId w:val="6"/>
  </w:num>
  <w:num w:numId="214" w16cid:durableId="517232757">
    <w:abstractNumId w:val="5"/>
  </w:num>
  <w:num w:numId="215" w16cid:durableId="1941837540">
    <w:abstractNumId w:val="4"/>
  </w:num>
  <w:num w:numId="216" w16cid:durableId="1694069346">
    <w:abstractNumId w:val="8"/>
  </w:num>
  <w:num w:numId="217" w16cid:durableId="830485436">
    <w:abstractNumId w:val="3"/>
  </w:num>
  <w:num w:numId="218" w16cid:durableId="260266646">
    <w:abstractNumId w:val="2"/>
  </w:num>
  <w:num w:numId="219" w16cid:durableId="825584578">
    <w:abstractNumId w:val="1"/>
  </w:num>
  <w:num w:numId="220" w16cid:durableId="2066441340">
    <w:abstractNumId w:val="0"/>
  </w:num>
  <w:num w:numId="221" w16cid:durableId="1605577521">
    <w:abstractNumId w:val="8"/>
  </w:num>
  <w:num w:numId="222" w16cid:durableId="2141991675">
    <w:abstractNumId w:val="3"/>
  </w:num>
  <w:num w:numId="223" w16cid:durableId="1541934895">
    <w:abstractNumId w:val="2"/>
  </w:num>
  <w:num w:numId="224" w16cid:durableId="558055622">
    <w:abstractNumId w:val="1"/>
  </w:num>
  <w:num w:numId="225" w16cid:durableId="1470397618">
    <w:abstractNumId w:val="0"/>
  </w:num>
  <w:num w:numId="226" w16cid:durableId="1788429094">
    <w:abstractNumId w:val="5"/>
  </w:num>
  <w:num w:numId="227" w16cid:durableId="427308326">
    <w:abstractNumId w:val="4"/>
  </w:num>
  <w:num w:numId="228" w16cid:durableId="2049640090">
    <w:abstractNumId w:val="7"/>
  </w:num>
  <w:num w:numId="229" w16cid:durableId="2068336956">
    <w:abstractNumId w:val="6"/>
  </w:num>
  <w:num w:numId="230" w16cid:durableId="1812137218">
    <w:abstractNumId w:val="9"/>
  </w:num>
  <w:num w:numId="231" w16cid:durableId="244384218">
    <w:abstractNumId w:val="9"/>
  </w:num>
  <w:num w:numId="232" w16cid:durableId="773327228">
    <w:abstractNumId w:val="7"/>
  </w:num>
  <w:num w:numId="233" w16cid:durableId="746268102">
    <w:abstractNumId w:val="6"/>
  </w:num>
  <w:num w:numId="234" w16cid:durableId="2127695170">
    <w:abstractNumId w:val="5"/>
  </w:num>
  <w:num w:numId="235" w16cid:durableId="117072578">
    <w:abstractNumId w:val="4"/>
  </w:num>
  <w:num w:numId="236" w16cid:durableId="363406092">
    <w:abstractNumId w:val="8"/>
  </w:num>
  <w:num w:numId="237" w16cid:durableId="418253306">
    <w:abstractNumId w:val="3"/>
  </w:num>
  <w:num w:numId="238" w16cid:durableId="219293574">
    <w:abstractNumId w:val="2"/>
  </w:num>
  <w:num w:numId="239" w16cid:durableId="1145119280">
    <w:abstractNumId w:val="1"/>
  </w:num>
  <w:num w:numId="240" w16cid:durableId="1881746620">
    <w:abstractNumId w:val="0"/>
  </w:num>
  <w:num w:numId="241" w16cid:durableId="2121753547">
    <w:abstractNumId w:val="8"/>
  </w:num>
  <w:num w:numId="242" w16cid:durableId="196044596">
    <w:abstractNumId w:val="3"/>
  </w:num>
  <w:num w:numId="243" w16cid:durableId="2140145296">
    <w:abstractNumId w:val="2"/>
  </w:num>
  <w:num w:numId="244" w16cid:durableId="2062173482">
    <w:abstractNumId w:val="1"/>
  </w:num>
  <w:num w:numId="245" w16cid:durableId="1009406509">
    <w:abstractNumId w:val="0"/>
  </w:num>
  <w:num w:numId="246" w16cid:durableId="1939629944">
    <w:abstractNumId w:val="5"/>
  </w:num>
  <w:num w:numId="247" w16cid:durableId="469443158">
    <w:abstractNumId w:val="4"/>
  </w:num>
  <w:num w:numId="248" w16cid:durableId="1908372827">
    <w:abstractNumId w:val="7"/>
  </w:num>
  <w:num w:numId="249" w16cid:durableId="159546212">
    <w:abstractNumId w:val="6"/>
  </w:num>
  <w:num w:numId="250" w16cid:durableId="1949312734">
    <w:abstractNumId w:val="9"/>
  </w:num>
  <w:num w:numId="251" w16cid:durableId="1760174056">
    <w:abstractNumId w:val="9"/>
  </w:num>
  <w:num w:numId="252" w16cid:durableId="203374643">
    <w:abstractNumId w:val="7"/>
  </w:num>
  <w:num w:numId="253" w16cid:durableId="1683782045">
    <w:abstractNumId w:val="6"/>
  </w:num>
  <w:num w:numId="254" w16cid:durableId="34431601">
    <w:abstractNumId w:val="5"/>
  </w:num>
  <w:num w:numId="255" w16cid:durableId="100809095">
    <w:abstractNumId w:val="4"/>
  </w:num>
  <w:num w:numId="256" w16cid:durableId="1691249820">
    <w:abstractNumId w:val="8"/>
  </w:num>
  <w:num w:numId="257" w16cid:durableId="650787467">
    <w:abstractNumId w:val="3"/>
  </w:num>
  <w:num w:numId="258" w16cid:durableId="1812751013">
    <w:abstractNumId w:val="2"/>
  </w:num>
  <w:num w:numId="259" w16cid:durableId="976569452">
    <w:abstractNumId w:val="1"/>
  </w:num>
  <w:num w:numId="260" w16cid:durableId="1500459806">
    <w:abstractNumId w:val="0"/>
  </w:num>
  <w:num w:numId="261" w16cid:durableId="2034646224">
    <w:abstractNumId w:val="8"/>
  </w:num>
  <w:num w:numId="262" w16cid:durableId="1139615472">
    <w:abstractNumId w:val="3"/>
  </w:num>
  <w:num w:numId="263" w16cid:durableId="809400925">
    <w:abstractNumId w:val="2"/>
  </w:num>
  <w:num w:numId="264" w16cid:durableId="1823768266">
    <w:abstractNumId w:val="1"/>
  </w:num>
  <w:num w:numId="265" w16cid:durableId="343899169">
    <w:abstractNumId w:val="0"/>
  </w:num>
  <w:num w:numId="266" w16cid:durableId="623007203">
    <w:abstractNumId w:val="5"/>
  </w:num>
  <w:num w:numId="267" w16cid:durableId="770517461">
    <w:abstractNumId w:val="4"/>
  </w:num>
  <w:num w:numId="268" w16cid:durableId="1378702532">
    <w:abstractNumId w:val="7"/>
  </w:num>
  <w:num w:numId="269" w16cid:durableId="1489711676">
    <w:abstractNumId w:val="6"/>
  </w:num>
  <w:num w:numId="270" w16cid:durableId="304626742">
    <w:abstractNumId w:val="9"/>
  </w:num>
  <w:num w:numId="271" w16cid:durableId="679235440">
    <w:abstractNumId w:val="9"/>
  </w:num>
  <w:num w:numId="272" w16cid:durableId="1008363172">
    <w:abstractNumId w:val="7"/>
  </w:num>
  <w:num w:numId="273" w16cid:durableId="278925272">
    <w:abstractNumId w:val="6"/>
  </w:num>
  <w:num w:numId="274" w16cid:durableId="802039222">
    <w:abstractNumId w:val="5"/>
  </w:num>
  <w:num w:numId="275" w16cid:durableId="1642542585">
    <w:abstractNumId w:val="4"/>
  </w:num>
  <w:num w:numId="276" w16cid:durableId="416168845">
    <w:abstractNumId w:val="8"/>
  </w:num>
  <w:num w:numId="277" w16cid:durableId="57752316">
    <w:abstractNumId w:val="3"/>
  </w:num>
  <w:num w:numId="278" w16cid:durableId="593635576">
    <w:abstractNumId w:val="2"/>
  </w:num>
  <w:num w:numId="279" w16cid:durableId="635574224">
    <w:abstractNumId w:val="1"/>
  </w:num>
  <w:num w:numId="280" w16cid:durableId="203518557">
    <w:abstractNumId w:val="0"/>
  </w:num>
  <w:num w:numId="281" w16cid:durableId="7676957">
    <w:abstractNumId w:val="8"/>
  </w:num>
  <w:num w:numId="282" w16cid:durableId="1669596960">
    <w:abstractNumId w:val="3"/>
  </w:num>
  <w:num w:numId="283" w16cid:durableId="26176346">
    <w:abstractNumId w:val="2"/>
  </w:num>
  <w:num w:numId="284" w16cid:durableId="1692030516">
    <w:abstractNumId w:val="1"/>
  </w:num>
  <w:num w:numId="285" w16cid:durableId="1393045898">
    <w:abstractNumId w:val="0"/>
  </w:num>
  <w:num w:numId="286" w16cid:durableId="596452351">
    <w:abstractNumId w:val="5"/>
  </w:num>
  <w:num w:numId="287" w16cid:durableId="440415586">
    <w:abstractNumId w:val="4"/>
  </w:num>
  <w:num w:numId="288" w16cid:durableId="962617477">
    <w:abstractNumId w:val="7"/>
  </w:num>
  <w:num w:numId="289" w16cid:durableId="161433834">
    <w:abstractNumId w:val="6"/>
  </w:num>
  <w:num w:numId="290" w16cid:durableId="1520656817">
    <w:abstractNumId w:val="9"/>
  </w:num>
  <w:num w:numId="291" w16cid:durableId="8987931">
    <w:abstractNumId w:val="9"/>
  </w:num>
  <w:num w:numId="292" w16cid:durableId="1559171488">
    <w:abstractNumId w:val="7"/>
  </w:num>
  <w:num w:numId="293" w16cid:durableId="1146555207">
    <w:abstractNumId w:val="6"/>
  </w:num>
  <w:num w:numId="294" w16cid:durableId="723212759">
    <w:abstractNumId w:val="5"/>
  </w:num>
  <w:num w:numId="295" w16cid:durableId="1922375974">
    <w:abstractNumId w:val="4"/>
  </w:num>
  <w:num w:numId="296" w16cid:durableId="535585913">
    <w:abstractNumId w:val="8"/>
  </w:num>
  <w:num w:numId="297" w16cid:durableId="915016664">
    <w:abstractNumId w:val="3"/>
  </w:num>
  <w:num w:numId="298" w16cid:durableId="766316931">
    <w:abstractNumId w:val="2"/>
  </w:num>
  <w:num w:numId="299" w16cid:durableId="945388852">
    <w:abstractNumId w:val="1"/>
  </w:num>
  <w:num w:numId="300" w16cid:durableId="249235497">
    <w:abstractNumId w:val="0"/>
  </w:num>
  <w:num w:numId="301" w16cid:durableId="737702882">
    <w:abstractNumId w:val="8"/>
  </w:num>
  <w:num w:numId="302" w16cid:durableId="1998529393">
    <w:abstractNumId w:val="3"/>
  </w:num>
  <w:num w:numId="303" w16cid:durableId="2028747118">
    <w:abstractNumId w:val="2"/>
  </w:num>
  <w:num w:numId="304" w16cid:durableId="1563977714">
    <w:abstractNumId w:val="1"/>
  </w:num>
  <w:num w:numId="305" w16cid:durableId="1069963051">
    <w:abstractNumId w:val="0"/>
  </w:num>
  <w:num w:numId="306" w16cid:durableId="642930442">
    <w:abstractNumId w:val="4"/>
  </w:num>
  <w:num w:numId="307" w16cid:durableId="1443645861">
    <w:abstractNumId w:val="6"/>
  </w:num>
  <w:num w:numId="308" w16cid:durableId="260771072">
    <w:abstractNumId w:val="5"/>
  </w:num>
  <w:num w:numId="309" w16cid:durableId="1080562109">
    <w:abstractNumId w:val="9"/>
  </w:num>
  <w:num w:numId="310" w16cid:durableId="1528911666">
    <w:abstractNumId w:val="7"/>
  </w:num>
  <w:num w:numId="311" w16cid:durableId="10307427">
    <w:abstractNumId w:val="9"/>
  </w:num>
  <w:num w:numId="312" w16cid:durableId="75056495">
    <w:abstractNumId w:val="7"/>
  </w:num>
  <w:num w:numId="313" w16cid:durableId="1042287488">
    <w:abstractNumId w:val="6"/>
  </w:num>
  <w:num w:numId="314" w16cid:durableId="942565710">
    <w:abstractNumId w:val="5"/>
  </w:num>
  <w:num w:numId="315" w16cid:durableId="1145853170">
    <w:abstractNumId w:val="4"/>
  </w:num>
  <w:num w:numId="316" w16cid:durableId="877157483">
    <w:abstractNumId w:val="8"/>
  </w:num>
  <w:num w:numId="317" w16cid:durableId="608590827">
    <w:abstractNumId w:val="3"/>
  </w:num>
  <w:num w:numId="318" w16cid:durableId="1207136787">
    <w:abstractNumId w:val="2"/>
  </w:num>
  <w:num w:numId="319" w16cid:durableId="2031490852">
    <w:abstractNumId w:val="1"/>
  </w:num>
  <w:num w:numId="320" w16cid:durableId="1826430556">
    <w:abstractNumId w:val="0"/>
  </w:num>
  <w:num w:numId="321" w16cid:durableId="889419277">
    <w:abstractNumId w:val="8"/>
  </w:num>
  <w:num w:numId="322" w16cid:durableId="1787390481">
    <w:abstractNumId w:val="3"/>
  </w:num>
  <w:num w:numId="323" w16cid:durableId="1901749901">
    <w:abstractNumId w:val="2"/>
  </w:num>
  <w:num w:numId="324" w16cid:durableId="808011241">
    <w:abstractNumId w:val="1"/>
  </w:num>
  <w:num w:numId="325" w16cid:durableId="2018575860">
    <w:abstractNumId w:val="0"/>
  </w:num>
  <w:num w:numId="326" w16cid:durableId="1479688058">
    <w:abstractNumId w:val="4"/>
  </w:num>
  <w:num w:numId="327" w16cid:durableId="1953390939">
    <w:abstractNumId w:val="6"/>
  </w:num>
  <w:num w:numId="328" w16cid:durableId="1479878186">
    <w:abstractNumId w:val="5"/>
  </w:num>
  <w:num w:numId="329" w16cid:durableId="1185704124">
    <w:abstractNumId w:val="9"/>
  </w:num>
  <w:num w:numId="330" w16cid:durableId="1499619197">
    <w:abstractNumId w:val="7"/>
  </w:num>
  <w:num w:numId="331" w16cid:durableId="2000956536">
    <w:abstractNumId w:val="9"/>
  </w:num>
  <w:num w:numId="332" w16cid:durableId="795220223">
    <w:abstractNumId w:val="7"/>
  </w:num>
  <w:num w:numId="333" w16cid:durableId="1232470148">
    <w:abstractNumId w:val="6"/>
  </w:num>
  <w:num w:numId="334" w16cid:durableId="527916109">
    <w:abstractNumId w:val="5"/>
  </w:num>
  <w:num w:numId="335" w16cid:durableId="494302479">
    <w:abstractNumId w:val="4"/>
  </w:num>
  <w:num w:numId="336" w16cid:durableId="1966496867">
    <w:abstractNumId w:val="8"/>
  </w:num>
  <w:num w:numId="337" w16cid:durableId="1001666499">
    <w:abstractNumId w:val="3"/>
  </w:num>
  <w:num w:numId="338" w16cid:durableId="1865753678">
    <w:abstractNumId w:val="2"/>
  </w:num>
  <w:num w:numId="339" w16cid:durableId="293296133">
    <w:abstractNumId w:val="1"/>
  </w:num>
  <w:num w:numId="340" w16cid:durableId="1483351142">
    <w:abstractNumId w:val="0"/>
  </w:num>
  <w:num w:numId="341" w16cid:durableId="1298727174">
    <w:abstractNumId w:val="4"/>
  </w:num>
  <w:num w:numId="342" w16cid:durableId="456798622">
    <w:abstractNumId w:val="8"/>
  </w:num>
  <w:num w:numId="343" w16cid:durableId="2131318859">
    <w:abstractNumId w:val="3"/>
  </w:num>
  <w:num w:numId="344" w16cid:durableId="2137871390">
    <w:abstractNumId w:val="2"/>
  </w:num>
  <w:num w:numId="345" w16cid:durableId="666251928">
    <w:abstractNumId w:val="1"/>
  </w:num>
  <w:num w:numId="346" w16cid:durableId="1557473953">
    <w:abstractNumId w:val="0"/>
  </w:num>
  <w:num w:numId="347" w16cid:durableId="999507739">
    <w:abstractNumId w:val="5"/>
  </w:num>
  <w:num w:numId="348" w16cid:durableId="319893150">
    <w:abstractNumId w:val="7"/>
  </w:num>
  <w:num w:numId="349" w16cid:durableId="1172447899">
    <w:abstractNumId w:val="6"/>
  </w:num>
  <w:num w:numId="350" w16cid:durableId="1266036722">
    <w:abstractNumId w:val="9"/>
  </w:num>
  <w:num w:numId="351" w16cid:durableId="877282932">
    <w:abstractNumId w:val="9"/>
  </w:num>
  <w:num w:numId="352" w16cid:durableId="1115173727">
    <w:abstractNumId w:val="7"/>
  </w:num>
  <w:num w:numId="353" w16cid:durableId="936206820">
    <w:abstractNumId w:val="6"/>
  </w:num>
  <w:num w:numId="354" w16cid:durableId="1109005917">
    <w:abstractNumId w:val="5"/>
  </w:num>
  <w:num w:numId="355" w16cid:durableId="1330867854">
    <w:abstractNumId w:val="4"/>
  </w:num>
  <w:num w:numId="356" w16cid:durableId="210464359">
    <w:abstractNumId w:val="8"/>
  </w:num>
  <w:num w:numId="357" w16cid:durableId="334306333">
    <w:abstractNumId w:val="3"/>
  </w:num>
  <w:num w:numId="358" w16cid:durableId="362294297">
    <w:abstractNumId w:val="2"/>
  </w:num>
  <w:num w:numId="359" w16cid:durableId="808018237">
    <w:abstractNumId w:val="1"/>
  </w:num>
  <w:num w:numId="360" w16cid:durableId="1131172954">
    <w:abstractNumId w:val="0"/>
  </w:num>
  <w:num w:numId="361" w16cid:durableId="1314286614">
    <w:abstractNumId w:val="4"/>
  </w:num>
  <w:num w:numId="362" w16cid:durableId="865489310">
    <w:abstractNumId w:val="8"/>
  </w:num>
  <w:num w:numId="363" w16cid:durableId="943995975">
    <w:abstractNumId w:val="3"/>
  </w:num>
  <w:num w:numId="364" w16cid:durableId="1287153460">
    <w:abstractNumId w:val="2"/>
  </w:num>
  <w:num w:numId="365" w16cid:durableId="1259680722">
    <w:abstractNumId w:val="1"/>
  </w:num>
  <w:num w:numId="366" w16cid:durableId="1151285219">
    <w:abstractNumId w:val="0"/>
  </w:num>
  <w:num w:numId="367" w16cid:durableId="1372150627">
    <w:abstractNumId w:val="6"/>
  </w:num>
  <w:num w:numId="368" w16cid:durableId="69932091">
    <w:abstractNumId w:val="5"/>
  </w:num>
  <w:num w:numId="369" w16cid:durableId="1660690506">
    <w:abstractNumId w:val="9"/>
  </w:num>
  <w:num w:numId="370" w16cid:durableId="527068617">
    <w:abstractNumId w:val="7"/>
  </w:num>
  <w:num w:numId="371" w16cid:durableId="1625191118">
    <w:abstractNumId w:val="9"/>
  </w:num>
  <w:num w:numId="372" w16cid:durableId="2029482941">
    <w:abstractNumId w:val="7"/>
  </w:num>
  <w:num w:numId="373" w16cid:durableId="1968462947">
    <w:abstractNumId w:val="6"/>
  </w:num>
  <w:num w:numId="374" w16cid:durableId="1154419001">
    <w:abstractNumId w:val="5"/>
  </w:num>
  <w:num w:numId="375" w16cid:durableId="1359576733">
    <w:abstractNumId w:val="4"/>
  </w:num>
  <w:num w:numId="376" w16cid:durableId="766316998">
    <w:abstractNumId w:val="8"/>
  </w:num>
  <w:num w:numId="377" w16cid:durableId="2094089129">
    <w:abstractNumId w:val="3"/>
  </w:num>
  <w:num w:numId="378" w16cid:durableId="779296562">
    <w:abstractNumId w:val="2"/>
  </w:num>
  <w:num w:numId="379" w16cid:durableId="274557501">
    <w:abstractNumId w:val="1"/>
  </w:num>
  <w:num w:numId="380" w16cid:durableId="788819131">
    <w:abstractNumId w:val="0"/>
  </w:num>
  <w:num w:numId="381" w16cid:durableId="1951624479">
    <w:abstractNumId w:val="8"/>
  </w:num>
  <w:num w:numId="382" w16cid:durableId="803743215">
    <w:abstractNumId w:val="3"/>
  </w:num>
  <w:num w:numId="383" w16cid:durableId="1279487663">
    <w:abstractNumId w:val="2"/>
  </w:num>
  <w:num w:numId="384" w16cid:durableId="1975404174">
    <w:abstractNumId w:val="1"/>
  </w:num>
  <w:num w:numId="385" w16cid:durableId="145367139">
    <w:abstractNumId w:val="0"/>
  </w:num>
  <w:num w:numId="386" w16cid:durableId="1024866387">
    <w:abstractNumId w:val="4"/>
  </w:num>
  <w:num w:numId="387" w16cid:durableId="1681354723">
    <w:abstractNumId w:val="6"/>
  </w:num>
  <w:num w:numId="388" w16cid:durableId="1754354376">
    <w:abstractNumId w:val="5"/>
  </w:num>
  <w:num w:numId="389" w16cid:durableId="1882667304">
    <w:abstractNumId w:val="9"/>
  </w:num>
  <w:num w:numId="390" w16cid:durableId="84424074">
    <w:abstractNumId w:val="7"/>
  </w:num>
  <w:num w:numId="391" w16cid:durableId="304818486">
    <w:abstractNumId w:val="9"/>
  </w:num>
  <w:num w:numId="392" w16cid:durableId="852500064">
    <w:abstractNumId w:val="7"/>
  </w:num>
  <w:num w:numId="393" w16cid:durableId="147064755">
    <w:abstractNumId w:val="6"/>
  </w:num>
  <w:num w:numId="394" w16cid:durableId="1254704619">
    <w:abstractNumId w:val="5"/>
  </w:num>
  <w:num w:numId="395" w16cid:durableId="284850250">
    <w:abstractNumId w:val="4"/>
  </w:num>
  <w:num w:numId="396" w16cid:durableId="2063552369">
    <w:abstractNumId w:val="8"/>
  </w:num>
  <w:num w:numId="397" w16cid:durableId="1532960724">
    <w:abstractNumId w:val="3"/>
  </w:num>
  <w:num w:numId="398" w16cid:durableId="460804583">
    <w:abstractNumId w:val="2"/>
  </w:num>
  <w:num w:numId="399" w16cid:durableId="1356466860">
    <w:abstractNumId w:val="1"/>
  </w:num>
  <w:num w:numId="400" w16cid:durableId="1864901833">
    <w:abstractNumId w:val="0"/>
  </w:num>
  <w:num w:numId="401" w16cid:durableId="1428311370">
    <w:abstractNumId w:val="8"/>
  </w:num>
  <w:num w:numId="402" w16cid:durableId="226842482">
    <w:abstractNumId w:val="3"/>
  </w:num>
  <w:num w:numId="403" w16cid:durableId="628516603">
    <w:abstractNumId w:val="2"/>
  </w:num>
  <w:num w:numId="404" w16cid:durableId="1264605589">
    <w:abstractNumId w:val="1"/>
  </w:num>
  <w:num w:numId="405" w16cid:durableId="1041052571">
    <w:abstractNumId w:val="0"/>
  </w:num>
  <w:num w:numId="406" w16cid:durableId="210579475">
    <w:abstractNumId w:val="5"/>
  </w:num>
  <w:num w:numId="407" w16cid:durableId="1938710410">
    <w:abstractNumId w:val="4"/>
  </w:num>
  <w:num w:numId="408" w16cid:durableId="955718484">
    <w:abstractNumId w:val="7"/>
  </w:num>
  <w:num w:numId="409" w16cid:durableId="1726415978">
    <w:abstractNumId w:val="6"/>
  </w:num>
  <w:num w:numId="410" w16cid:durableId="295767542">
    <w:abstractNumId w:val="9"/>
  </w:num>
  <w:num w:numId="411" w16cid:durableId="25328123">
    <w:abstractNumId w:val="9"/>
  </w:num>
  <w:num w:numId="412" w16cid:durableId="1414663870">
    <w:abstractNumId w:val="7"/>
  </w:num>
  <w:num w:numId="413" w16cid:durableId="855075439">
    <w:abstractNumId w:val="6"/>
  </w:num>
  <w:num w:numId="414" w16cid:durableId="1945920385">
    <w:abstractNumId w:val="5"/>
  </w:num>
  <w:num w:numId="415" w16cid:durableId="202183454">
    <w:abstractNumId w:val="4"/>
  </w:num>
  <w:num w:numId="416" w16cid:durableId="324169213">
    <w:abstractNumId w:val="8"/>
  </w:num>
  <w:num w:numId="417" w16cid:durableId="1623920527">
    <w:abstractNumId w:val="3"/>
  </w:num>
  <w:num w:numId="418" w16cid:durableId="2014528125">
    <w:abstractNumId w:val="2"/>
  </w:num>
  <w:num w:numId="419" w16cid:durableId="308412468">
    <w:abstractNumId w:val="1"/>
  </w:num>
  <w:num w:numId="420" w16cid:durableId="1539276264">
    <w:abstractNumId w:val="0"/>
  </w:num>
  <w:num w:numId="421" w16cid:durableId="537550262">
    <w:abstractNumId w:val="8"/>
  </w:num>
  <w:num w:numId="422" w16cid:durableId="1968075201">
    <w:abstractNumId w:val="3"/>
  </w:num>
  <w:num w:numId="423" w16cid:durableId="2045405765">
    <w:abstractNumId w:val="2"/>
  </w:num>
  <w:num w:numId="424" w16cid:durableId="419642617">
    <w:abstractNumId w:val="1"/>
  </w:num>
  <w:num w:numId="425" w16cid:durableId="1500075771">
    <w:abstractNumId w:val="0"/>
  </w:num>
  <w:num w:numId="426" w16cid:durableId="1332216799">
    <w:abstractNumId w:val="4"/>
  </w:num>
  <w:num w:numId="427" w16cid:durableId="1281063943">
    <w:abstractNumId w:val="6"/>
  </w:num>
  <w:num w:numId="428" w16cid:durableId="715590720">
    <w:abstractNumId w:val="5"/>
  </w:num>
  <w:num w:numId="429" w16cid:durableId="2096710049">
    <w:abstractNumId w:val="9"/>
  </w:num>
  <w:num w:numId="430" w16cid:durableId="1834493687">
    <w:abstractNumId w:val="7"/>
  </w:num>
  <w:num w:numId="431" w16cid:durableId="1943679897">
    <w:abstractNumId w:val="9"/>
  </w:num>
  <w:num w:numId="432" w16cid:durableId="997686482">
    <w:abstractNumId w:val="7"/>
  </w:num>
  <w:num w:numId="433" w16cid:durableId="1242445180">
    <w:abstractNumId w:val="6"/>
  </w:num>
  <w:num w:numId="434" w16cid:durableId="2079477074">
    <w:abstractNumId w:val="5"/>
  </w:num>
  <w:num w:numId="435" w16cid:durableId="538934754">
    <w:abstractNumId w:val="4"/>
  </w:num>
  <w:num w:numId="436" w16cid:durableId="36854811">
    <w:abstractNumId w:val="8"/>
  </w:num>
  <w:num w:numId="437" w16cid:durableId="1635872782">
    <w:abstractNumId w:val="3"/>
  </w:num>
  <w:num w:numId="438" w16cid:durableId="1853959173">
    <w:abstractNumId w:val="2"/>
  </w:num>
  <w:num w:numId="439" w16cid:durableId="1686009177">
    <w:abstractNumId w:val="1"/>
  </w:num>
  <w:num w:numId="440" w16cid:durableId="1837457246">
    <w:abstractNumId w:val="0"/>
  </w:num>
  <w:num w:numId="441" w16cid:durableId="437919180">
    <w:abstractNumId w:val="8"/>
  </w:num>
  <w:num w:numId="442" w16cid:durableId="1315337517">
    <w:abstractNumId w:val="3"/>
  </w:num>
  <w:num w:numId="443" w16cid:durableId="1308515799">
    <w:abstractNumId w:val="2"/>
  </w:num>
  <w:num w:numId="444" w16cid:durableId="1932657504">
    <w:abstractNumId w:val="1"/>
  </w:num>
  <w:num w:numId="445" w16cid:durableId="1148981926">
    <w:abstractNumId w:val="0"/>
  </w:num>
  <w:num w:numId="446" w16cid:durableId="2140103898">
    <w:abstractNumId w:val="4"/>
  </w:num>
  <w:num w:numId="447" w16cid:durableId="1923759969">
    <w:abstractNumId w:val="6"/>
  </w:num>
  <w:num w:numId="448" w16cid:durableId="40985542">
    <w:abstractNumId w:val="5"/>
  </w:num>
  <w:num w:numId="449" w16cid:durableId="1193960699">
    <w:abstractNumId w:val="9"/>
  </w:num>
  <w:num w:numId="450" w16cid:durableId="980772180">
    <w:abstractNumId w:val="7"/>
  </w:num>
  <w:num w:numId="451" w16cid:durableId="888103471">
    <w:abstractNumId w:val="9"/>
  </w:num>
  <w:num w:numId="452" w16cid:durableId="92019055">
    <w:abstractNumId w:val="7"/>
  </w:num>
  <w:num w:numId="453" w16cid:durableId="2086294964">
    <w:abstractNumId w:val="6"/>
  </w:num>
  <w:num w:numId="454" w16cid:durableId="175077866">
    <w:abstractNumId w:val="5"/>
  </w:num>
  <w:num w:numId="455" w16cid:durableId="1335766008">
    <w:abstractNumId w:val="4"/>
  </w:num>
  <w:num w:numId="456" w16cid:durableId="150143616">
    <w:abstractNumId w:val="8"/>
  </w:num>
  <w:num w:numId="457" w16cid:durableId="38555350">
    <w:abstractNumId w:val="3"/>
  </w:num>
  <w:num w:numId="458" w16cid:durableId="1588270993">
    <w:abstractNumId w:val="2"/>
  </w:num>
  <w:num w:numId="459" w16cid:durableId="1523786058">
    <w:abstractNumId w:val="1"/>
  </w:num>
  <w:num w:numId="460" w16cid:durableId="991177507">
    <w:abstractNumId w:val="0"/>
  </w:num>
  <w:num w:numId="461" w16cid:durableId="1405569038">
    <w:abstractNumId w:val="8"/>
  </w:num>
  <w:num w:numId="462" w16cid:durableId="1671178560">
    <w:abstractNumId w:val="3"/>
  </w:num>
  <w:num w:numId="463" w16cid:durableId="970134990">
    <w:abstractNumId w:val="2"/>
  </w:num>
  <w:num w:numId="464" w16cid:durableId="1069579221">
    <w:abstractNumId w:val="1"/>
  </w:num>
  <w:num w:numId="465" w16cid:durableId="1203053289">
    <w:abstractNumId w:val="0"/>
  </w:num>
  <w:num w:numId="466" w16cid:durableId="1132359827">
    <w:abstractNumId w:val="5"/>
  </w:num>
  <w:num w:numId="467" w16cid:durableId="2032992629">
    <w:abstractNumId w:val="4"/>
  </w:num>
  <w:num w:numId="468" w16cid:durableId="1463571517">
    <w:abstractNumId w:val="7"/>
  </w:num>
  <w:num w:numId="469" w16cid:durableId="1151562481">
    <w:abstractNumId w:val="6"/>
  </w:num>
  <w:num w:numId="470" w16cid:durableId="1267493880">
    <w:abstractNumId w:val="9"/>
  </w:num>
  <w:num w:numId="471" w16cid:durableId="1532377081">
    <w:abstractNumId w:val="9"/>
  </w:num>
  <w:num w:numId="472" w16cid:durableId="348337942">
    <w:abstractNumId w:val="7"/>
  </w:num>
  <w:num w:numId="473" w16cid:durableId="1067923600">
    <w:abstractNumId w:val="6"/>
  </w:num>
  <w:num w:numId="474" w16cid:durableId="1032413393">
    <w:abstractNumId w:val="5"/>
  </w:num>
  <w:num w:numId="475" w16cid:durableId="1147631669">
    <w:abstractNumId w:val="4"/>
  </w:num>
  <w:num w:numId="476" w16cid:durableId="1005325082">
    <w:abstractNumId w:val="8"/>
  </w:num>
  <w:num w:numId="477" w16cid:durableId="686097717">
    <w:abstractNumId w:val="3"/>
  </w:num>
  <w:num w:numId="478" w16cid:durableId="1848985157">
    <w:abstractNumId w:val="2"/>
  </w:num>
  <w:num w:numId="479" w16cid:durableId="1327628711">
    <w:abstractNumId w:val="1"/>
  </w:num>
  <w:num w:numId="480" w16cid:durableId="803305990">
    <w:abstractNumId w:val="0"/>
  </w:num>
  <w:num w:numId="481" w16cid:durableId="509103674">
    <w:abstractNumId w:val="8"/>
  </w:num>
  <w:num w:numId="482" w16cid:durableId="1496457494">
    <w:abstractNumId w:val="3"/>
  </w:num>
  <w:num w:numId="483" w16cid:durableId="200555545">
    <w:abstractNumId w:val="2"/>
  </w:num>
  <w:num w:numId="484" w16cid:durableId="948270520">
    <w:abstractNumId w:val="1"/>
  </w:num>
  <w:num w:numId="485" w16cid:durableId="1354921371">
    <w:abstractNumId w:val="0"/>
  </w:num>
  <w:num w:numId="486" w16cid:durableId="231231773">
    <w:abstractNumId w:val="4"/>
  </w:num>
  <w:num w:numId="487" w16cid:durableId="318510080">
    <w:abstractNumId w:val="6"/>
  </w:num>
  <w:num w:numId="488" w16cid:durableId="1139419325">
    <w:abstractNumId w:val="5"/>
  </w:num>
  <w:num w:numId="489" w16cid:durableId="823854057">
    <w:abstractNumId w:val="9"/>
  </w:num>
  <w:num w:numId="490" w16cid:durableId="1393383581">
    <w:abstractNumId w:val="7"/>
  </w:num>
  <w:num w:numId="491" w16cid:durableId="872034000">
    <w:abstractNumId w:val="9"/>
  </w:num>
  <w:num w:numId="492" w16cid:durableId="1896426382">
    <w:abstractNumId w:val="7"/>
  </w:num>
  <w:num w:numId="493" w16cid:durableId="376588959">
    <w:abstractNumId w:val="6"/>
  </w:num>
  <w:num w:numId="494" w16cid:durableId="1666393693">
    <w:abstractNumId w:val="5"/>
  </w:num>
  <w:num w:numId="495" w16cid:durableId="2029485624">
    <w:abstractNumId w:val="4"/>
  </w:num>
  <w:num w:numId="496" w16cid:durableId="1951935728">
    <w:abstractNumId w:val="8"/>
  </w:num>
  <w:num w:numId="497" w16cid:durableId="414018382">
    <w:abstractNumId w:val="3"/>
  </w:num>
  <w:num w:numId="498" w16cid:durableId="1352803521">
    <w:abstractNumId w:val="2"/>
  </w:num>
  <w:num w:numId="499" w16cid:durableId="523203327">
    <w:abstractNumId w:val="1"/>
  </w:num>
  <w:num w:numId="500" w16cid:durableId="2027512806">
    <w:abstractNumId w:val="0"/>
  </w:num>
  <w:num w:numId="501" w16cid:durableId="981303262">
    <w:abstractNumId w:val="20"/>
  </w:num>
  <w:num w:numId="502" w16cid:durableId="18165571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404" w:allStyles="0" w:customStyles="0" w:latentStyles="1" w:stylesInUse="0" w:headingStyles="0" w:numberingStyles="0" w:tableStyles="0" w:directFormattingOnRuns="0" w:directFormattingOnParagraphs="0"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6"/>
    <w:rsid w:val="00000032"/>
    <w:rsid w:val="00002162"/>
    <w:rsid w:val="0002418C"/>
    <w:rsid w:val="000242EC"/>
    <w:rsid w:val="00025EB9"/>
    <w:rsid w:val="00035359"/>
    <w:rsid w:val="00036211"/>
    <w:rsid w:val="00045EA1"/>
    <w:rsid w:val="000533AB"/>
    <w:rsid w:val="0006678B"/>
    <w:rsid w:val="00076053"/>
    <w:rsid w:val="000D4975"/>
    <w:rsid w:val="000E09A3"/>
    <w:rsid w:val="000E18E8"/>
    <w:rsid w:val="000E6170"/>
    <w:rsid w:val="000F29DD"/>
    <w:rsid w:val="001056F7"/>
    <w:rsid w:val="00106DBC"/>
    <w:rsid w:val="001178DD"/>
    <w:rsid w:val="00124C3E"/>
    <w:rsid w:val="00124F8C"/>
    <w:rsid w:val="001269A6"/>
    <w:rsid w:val="00127FD8"/>
    <w:rsid w:val="00140192"/>
    <w:rsid w:val="00141810"/>
    <w:rsid w:val="00142619"/>
    <w:rsid w:val="001450C9"/>
    <w:rsid w:val="001573C1"/>
    <w:rsid w:val="00157A60"/>
    <w:rsid w:val="00161E6D"/>
    <w:rsid w:val="001663DB"/>
    <w:rsid w:val="00167037"/>
    <w:rsid w:val="00172ED5"/>
    <w:rsid w:val="00173210"/>
    <w:rsid w:val="00191DAB"/>
    <w:rsid w:val="00192FF0"/>
    <w:rsid w:val="001964E2"/>
    <w:rsid w:val="001A61A7"/>
    <w:rsid w:val="001C0997"/>
    <w:rsid w:val="001C0B25"/>
    <w:rsid w:val="001C4AF0"/>
    <w:rsid w:val="001C650B"/>
    <w:rsid w:val="001C655D"/>
    <w:rsid w:val="001E027B"/>
    <w:rsid w:val="001E1EDE"/>
    <w:rsid w:val="001E5769"/>
    <w:rsid w:val="001F2232"/>
    <w:rsid w:val="001F3B93"/>
    <w:rsid w:val="001F4D11"/>
    <w:rsid w:val="00215E2E"/>
    <w:rsid w:val="00222506"/>
    <w:rsid w:val="00233454"/>
    <w:rsid w:val="002340CB"/>
    <w:rsid w:val="00242957"/>
    <w:rsid w:val="00246B12"/>
    <w:rsid w:val="0024756E"/>
    <w:rsid w:val="00264800"/>
    <w:rsid w:val="00280A4E"/>
    <w:rsid w:val="00290547"/>
    <w:rsid w:val="002A42C9"/>
    <w:rsid w:val="002B3467"/>
    <w:rsid w:val="002C5829"/>
    <w:rsid w:val="002E5966"/>
    <w:rsid w:val="002F1DBA"/>
    <w:rsid w:val="002F7DD6"/>
    <w:rsid w:val="0031125F"/>
    <w:rsid w:val="0031696D"/>
    <w:rsid w:val="00334D91"/>
    <w:rsid w:val="003362AB"/>
    <w:rsid w:val="00350044"/>
    <w:rsid w:val="00351766"/>
    <w:rsid w:val="0035552C"/>
    <w:rsid w:val="003669FB"/>
    <w:rsid w:val="0037256C"/>
    <w:rsid w:val="00374AAA"/>
    <w:rsid w:val="00376E84"/>
    <w:rsid w:val="0038166C"/>
    <w:rsid w:val="003819AF"/>
    <w:rsid w:val="0039208C"/>
    <w:rsid w:val="003A5B50"/>
    <w:rsid w:val="003B0727"/>
    <w:rsid w:val="003B40F8"/>
    <w:rsid w:val="003C61B4"/>
    <w:rsid w:val="003D5A18"/>
    <w:rsid w:val="003E0950"/>
    <w:rsid w:val="003E1B54"/>
    <w:rsid w:val="003F31A0"/>
    <w:rsid w:val="00400DC1"/>
    <w:rsid w:val="00402460"/>
    <w:rsid w:val="0040681F"/>
    <w:rsid w:val="00406B94"/>
    <w:rsid w:val="00406D16"/>
    <w:rsid w:val="004109E8"/>
    <w:rsid w:val="00411244"/>
    <w:rsid w:val="0046371A"/>
    <w:rsid w:val="00465508"/>
    <w:rsid w:val="00475E85"/>
    <w:rsid w:val="0048694E"/>
    <w:rsid w:val="0048762D"/>
    <w:rsid w:val="00490742"/>
    <w:rsid w:val="00491BCE"/>
    <w:rsid w:val="004966F0"/>
    <w:rsid w:val="004B7875"/>
    <w:rsid w:val="004C0158"/>
    <w:rsid w:val="004C0C52"/>
    <w:rsid w:val="004C5A05"/>
    <w:rsid w:val="004D23E0"/>
    <w:rsid w:val="004D26D4"/>
    <w:rsid w:val="004D2D9D"/>
    <w:rsid w:val="004D375B"/>
    <w:rsid w:val="004D7B06"/>
    <w:rsid w:val="004E18FC"/>
    <w:rsid w:val="004E58DD"/>
    <w:rsid w:val="004F204D"/>
    <w:rsid w:val="004F22DE"/>
    <w:rsid w:val="004F7F2F"/>
    <w:rsid w:val="00504FC5"/>
    <w:rsid w:val="00520F46"/>
    <w:rsid w:val="00525C5D"/>
    <w:rsid w:val="005327E3"/>
    <w:rsid w:val="00542469"/>
    <w:rsid w:val="00553017"/>
    <w:rsid w:val="00554161"/>
    <w:rsid w:val="00556694"/>
    <w:rsid w:val="00567212"/>
    <w:rsid w:val="0057020E"/>
    <w:rsid w:val="0057194A"/>
    <w:rsid w:val="005765F6"/>
    <w:rsid w:val="00583509"/>
    <w:rsid w:val="00591B6F"/>
    <w:rsid w:val="00593226"/>
    <w:rsid w:val="00596408"/>
    <w:rsid w:val="005A6885"/>
    <w:rsid w:val="005B115C"/>
    <w:rsid w:val="005B54B7"/>
    <w:rsid w:val="005C4297"/>
    <w:rsid w:val="005C5C3C"/>
    <w:rsid w:val="005D7527"/>
    <w:rsid w:val="005F6D3D"/>
    <w:rsid w:val="00615954"/>
    <w:rsid w:val="0062349B"/>
    <w:rsid w:val="00627786"/>
    <w:rsid w:val="00636266"/>
    <w:rsid w:val="0064317B"/>
    <w:rsid w:val="006529F1"/>
    <w:rsid w:val="0065779C"/>
    <w:rsid w:val="00660431"/>
    <w:rsid w:val="00682DA9"/>
    <w:rsid w:val="0068409E"/>
    <w:rsid w:val="00685992"/>
    <w:rsid w:val="006911D9"/>
    <w:rsid w:val="0069252A"/>
    <w:rsid w:val="006A2081"/>
    <w:rsid w:val="006A24D9"/>
    <w:rsid w:val="006A45D1"/>
    <w:rsid w:val="006A4A56"/>
    <w:rsid w:val="006C1012"/>
    <w:rsid w:val="006C5D83"/>
    <w:rsid w:val="006C6BF7"/>
    <w:rsid w:val="006D5F2E"/>
    <w:rsid w:val="006F7567"/>
    <w:rsid w:val="00715884"/>
    <w:rsid w:val="00717647"/>
    <w:rsid w:val="00736D96"/>
    <w:rsid w:val="00737CD8"/>
    <w:rsid w:val="00750162"/>
    <w:rsid w:val="007506B3"/>
    <w:rsid w:val="00751A8F"/>
    <w:rsid w:val="0075620A"/>
    <w:rsid w:val="0076293E"/>
    <w:rsid w:val="0077451C"/>
    <w:rsid w:val="007808A2"/>
    <w:rsid w:val="00780E7F"/>
    <w:rsid w:val="0078240C"/>
    <w:rsid w:val="00792351"/>
    <w:rsid w:val="0079310D"/>
    <w:rsid w:val="007B1C8B"/>
    <w:rsid w:val="007B75FC"/>
    <w:rsid w:val="007C2D37"/>
    <w:rsid w:val="007D1D7A"/>
    <w:rsid w:val="007E134A"/>
    <w:rsid w:val="007E1E50"/>
    <w:rsid w:val="007E6617"/>
    <w:rsid w:val="007F3C1B"/>
    <w:rsid w:val="007F42A2"/>
    <w:rsid w:val="008059A4"/>
    <w:rsid w:val="0082051D"/>
    <w:rsid w:val="00822E47"/>
    <w:rsid w:val="00824393"/>
    <w:rsid w:val="0083585F"/>
    <w:rsid w:val="00840AA7"/>
    <w:rsid w:val="00840EAF"/>
    <w:rsid w:val="00845091"/>
    <w:rsid w:val="00845508"/>
    <w:rsid w:val="00850C7F"/>
    <w:rsid w:val="00851312"/>
    <w:rsid w:val="008541BD"/>
    <w:rsid w:val="0085622A"/>
    <w:rsid w:val="008612CF"/>
    <w:rsid w:val="00861C8D"/>
    <w:rsid w:val="00864264"/>
    <w:rsid w:val="0086633C"/>
    <w:rsid w:val="00876250"/>
    <w:rsid w:val="00893224"/>
    <w:rsid w:val="008934C6"/>
    <w:rsid w:val="008A1963"/>
    <w:rsid w:val="008A6CED"/>
    <w:rsid w:val="008A7547"/>
    <w:rsid w:val="008B3896"/>
    <w:rsid w:val="008B7B2C"/>
    <w:rsid w:val="008C2F46"/>
    <w:rsid w:val="008C6F39"/>
    <w:rsid w:val="008E0787"/>
    <w:rsid w:val="008E2E74"/>
    <w:rsid w:val="008F0709"/>
    <w:rsid w:val="008F3187"/>
    <w:rsid w:val="008F59B2"/>
    <w:rsid w:val="008F7B73"/>
    <w:rsid w:val="0090033D"/>
    <w:rsid w:val="00902B2C"/>
    <w:rsid w:val="009240EA"/>
    <w:rsid w:val="009263AB"/>
    <w:rsid w:val="00926C0F"/>
    <w:rsid w:val="009311AB"/>
    <w:rsid w:val="00932C72"/>
    <w:rsid w:val="00946C39"/>
    <w:rsid w:val="009567AB"/>
    <w:rsid w:val="009677BE"/>
    <w:rsid w:val="0097132A"/>
    <w:rsid w:val="00971856"/>
    <w:rsid w:val="009744C0"/>
    <w:rsid w:val="00980473"/>
    <w:rsid w:val="00994577"/>
    <w:rsid w:val="009A5249"/>
    <w:rsid w:val="009B31B2"/>
    <w:rsid w:val="009B3511"/>
    <w:rsid w:val="009C2186"/>
    <w:rsid w:val="009C23CD"/>
    <w:rsid w:val="009C3CDD"/>
    <w:rsid w:val="009D6B22"/>
    <w:rsid w:val="009E2142"/>
    <w:rsid w:val="00A05654"/>
    <w:rsid w:val="00A06132"/>
    <w:rsid w:val="00A13275"/>
    <w:rsid w:val="00A17302"/>
    <w:rsid w:val="00A3305B"/>
    <w:rsid w:val="00A35F77"/>
    <w:rsid w:val="00A57AF2"/>
    <w:rsid w:val="00A623A8"/>
    <w:rsid w:val="00A65F6E"/>
    <w:rsid w:val="00A71E6B"/>
    <w:rsid w:val="00A72A3D"/>
    <w:rsid w:val="00A732F6"/>
    <w:rsid w:val="00A73656"/>
    <w:rsid w:val="00A87316"/>
    <w:rsid w:val="00AB4F26"/>
    <w:rsid w:val="00AC19CE"/>
    <w:rsid w:val="00AC1C59"/>
    <w:rsid w:val="00AC30B5"/>
    <w:rsid w:val="00AC3D6A"/>
    <w:rsid w:val="00AC6F94"/>
    <w:rsid w:val="00AD2DFC"/>
    <w:rsid w:val="00AD3F4E"/>
    <w:rsid w:val="00AD416B"/>
    <w:rsid w:val="00AD5A06"/>
    <w:rsid w:val="00AE444C"/>
    <w:rsid w:val="00AE4712"/>
    <w:rsid w:val="00AE6D0D"/>
    <w:rsid w:val="00AF5896"/>
    <w:rsid w:val="00B04A0A"/>
    <w:rsid w:val="00B06228"/>
    <w:rsid w:val="00B21FB9"/>
    <w:rsid w:val="00B25676"/>
    <w:rsid w:val="00B278A0"/>
    <w:rsid w:val="00B3418F"/>
    <w:rsid w:val="00B3484B"/>
    <w:rsid w:val="00B36043"/>
    <w:rsid w:val="00B54C40"/>
    <w:rsid w:val="00B658E7"/>
    <w:rsid w:val="00B7257F"/>
    <w:rsid w:val="00B73F7A"/>
    <w:rsid w:val="00B75E82"/>
    <w:rsid w:val="00B959E1"/>
    <w:rsid w:val="00BB322B"/>
    <w:rsid w:val="00BB3CE6"/>
    <w:rsid w:val="00BB5847"/>
    <w:rsid w:val="00BC2745"/>
    <w:rsid w:val="00BC7D19"/>
    <w:rsid w:val="00BD44B0"/>
    <w:rsid w:val="00BE2100"/>
    <w:rsid w:val="00BE387C"/>
    <w:rsid w:val="00BF2F81"/>
    <w:rsid w:val="00C001A9"/>
    <w:rsid w:val="00C00531"/>
    <w:rsid w:val="00C02335"/>
    <w:rsid w:val="00C15AF9"/>
    <w:rsid w:val="00C21336"/>
    <w:rsid w:val="00C21B0F"/>
    <w:rsid w:val="00C32664"/>
    <w:rsid w:val="00C4222E"/>
    <w:rsid w:val="00C53256"/>
    <w:rsid w:val="00C62722"/>
    <w:rsid w:val="00C723DF"/>
    <w:rsid w:val="00C76540"/>
    <w:rsid w:val="00C775E2"/>
    <w:rsid w:val="00C819EE"/>
    <w:rsid w:val="00C82FA1"/>
    <w:rsid w:val="00C92532"/>
    <w:rsid w:val="00CB051A"/>
    <w:rsid w:val="00CC187E"/>
    <w:rsid w:val="00CC1A95"/>
    <w:rsid w:val="00CD1320"/>
    <w:rsid w:val="00CD3B3A"/>
    <w:rsid w:val="00CE0535"/>
    <w:rsid w:val="00CF083A"/>
    <w:rsid w:val="00CF3395"/>
    <w:rsid w:val="00D021D6"/>
    <w:rsid w:val="00D1025B"/>
    <w:rsid w:val="00D23172"/>
    <w:rsid w:val="00D241D2"/>
    <w:rsid w:val="00D31A2C"/>
    <w:rsid w:val="00D434DB"/>
    <w:rsid w:val="00D47EC7"/>
    <w:rsid w:val="00D553AF"/>
    <w:rsid w:val="00D62D2C"/>
    <w:rsid w:val="00D73F72"/>
    <w:rsid w:val="00D8019C"/>
    <w:rsid w:val="00D824D0"/>
    <w:rsid w:val="00D84960"/>
    <w:rsid w:val="00D959A1"/>
    <w:rsid w:val="00D96CE2"/>
    <w:rsid w:val="00DA7BA2"/>
    <w:rsid w:val="00DB142B"/>
    <w:rsid w:val="00DB40A4"/>
    <w:rsid w:val="00DB76EC"/>
    <w:rsid w:val="00DC11B6"/>
    <w:rsid w:val="00DE03BA"/>
    <w:rsid w:val="00DE0713"/>
    <w:rsid w:val="00DE19C2"/>
    <w:rsid w:val="00DE5B91"/>
    <w:rsid w:val="00DE7A2D"/>
    <w:rsid w:val="00DF0251"/>
    <w:rsid w:val="00DF18A4"/>
    <w:rsid w:val="00E01D8A"/>
    <w:rsid w:val="00E02560"/>
    <w:rsid w:val="00E0343B"/>
    <w:rsid w:val="00E039A0"/>
    <w:rsid w:val="00E153C5"/>
    <w:rsid w:val="00E15984"/>
    <w:rsid w:val="00E3077A"/>
    <w:rsid w:val="00E30DAF"/>
    <w:rsid w:val="00E3103A"/>
    <w:rsid w:val="00E311E0"/>
    <w:rsid w:val="00E36E5A"/>
    <w:rsid w:val="00E42DF5"/>
    <w:rsid w:val="00E45A26"/>
    <w:rsid w:val="00E45E58"/>
    <w:rsid w:val="00E500EE"/>
    <w:rsid w:val="00E55E40"/>
    <w:rsid w:val="00E606F2"/>
    <w:rsid w:val="00E628CA"/>
    <w:rsid w:val="00E630B1"/>
    <w:rsid w:val="00E74BC2"/>
    <w:rsid w:val="00E810E6"/>
    <w:rsid w:val="00E921E2"/>
    <w:rsid w:val="00E9626A"/>
    <w:rsid w:val="00E96455"/>
    <w:rsid w:val="00EA0D6E"/>
    <w:rsid w:val="00EA78BE"/>
    <w:rsid w:val="00EB184F"/>
    <w:rsid w:val="00EC5EB2"/>
    <w:rsid w:val="00EC799D"/>
    <w:rsid w:val="00ED3F2D"/>
    <w:rsid w:val="00EE05FE"/>
    <w:rsid w:val="00EE3153"/>
    <w:rsid w:val="00EE35AE"/>
    <w:rsid w:val="00EE3703"/>
    <w:rsid w:val="00EF1789"/>
    <w:rsid w:val="00EF3556"/>
    <w:rsid w:val="00EF4A09"/>
    <w:rsid w:val="00EF7429"/>
    <w:rsid w:val="00EF7AB1"/>
    <w:rsid w:val="00F003D1"/>
    <w:rsid w:val="00F02FCD"/>
    <w:rsid w:val="00F079BB"/>
    <w:rsid w:val="00F11102"/>
    <w:rsid w:val="00F150C3"/>
    <w:rsid w:val="00F16FCC"/>
    <w:rsid w:val="00F17DB8"/>
    <w:rsid w:val="00F24D1A"/>
    <w:rsid w:val="00F26801"/>
    <w:rsid w:val="00F36782"/>
    <w:rsid w:val="00F41D23"/>
    <w:rsid w:val="00F42DE0"/>
    <w:rsid w:val="00F46AE9"/>
    <w:rsid w:val="00F53B9F"/>
    <w:rsid w:val="00F544C9"/>
    <w:rsid w:val="00F55FAC"/>
    <w:rsid w:val="00F5731E"/>
    <w:rsid w:val="00F603E8"/>
    <w:rsid w:val="00F61CBF"/>
    <w:rsid w:val="00F62DBF"/>
    <w:rsid w:val="00F649B7"/>
    <w:rsid w:val="00F70733"/>
    <w:rsid w:val="00F8004C"/>
    <w:rsid w:val="00F8265F"/>
    <w:rsid w:val="00F83E8B"/>
    <w:rsid w:val="00F873CC"/>
    <w:rsid w:val="00F92855"/>
    <w:rsid w:val="00F92C76"/>
    <w:rsid w:val="00F94354"/>
    <w:rsid w:val="00FA6565"/>
    <w:rsid w:val="00FA7838"/>
    <w:rsid w:val="00FD5167"/>
    <w:rsid w:val="00FE1BDF"/>
    <w:rsid w:val="00FE693A"/>
    <w:rsid w:val="00FF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8B255"/>
  <w15:chartTrackingRefBased/>
  <w15:docId w15:val="{AEC4DF5D-F2EC-41A3-A209-9941E0C5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293E"/>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F16FCC"/>
    <w:pPr>
      <w:keepNext/>
      <w:keepLines/>
      <w:pageBreakBefore/>
      <w:numPr>
        <w:numId w:val="10"/>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F16FCC"/>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F16FCC"/>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F16FCC"/>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F16FCC"/>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F16FCC"/>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F16FCC"/>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F16FCC"/>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F16FCC"/>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Text1">
    <w:name w:val="TabText1"/>
    <w:basedOn w:val="TabText0"/>
    <w:link w:val="TabText1Char"/>
    <w:qFormat/>
    <w:rsid w:val="00F16FCC"/>
    <w:pPr>
      <w:spacing w:before="20" w:after="20"/>
    </w:pPr>
    <w:rPr>
      <w:sz w:val="20"/>
    </w:rPr>
  </w:style>
  <w:style w:type="character" w:customStyle="1" w:styleId="TabText1Char">
    <w:name w:val="TabText1 Char"/>
    <w:basedOn w:val="TabText0Char"/>
    <w:link w:val="TabText1"/>
    <w:rsid w:val="00F16FCC"/>
    <w:rPr>
      <w:rFonts w:eastAsiaTheme="minorHAnsi"/>
      <w:kern w:val="16"/>
      <w:sz w:val="20"/>
      <w:lang w:val="en-US"/>
    </w:rPr>
  </w:style>
  <w:style w:type="paragraph" w:customStyle="1" w:styleId="FigurewithCaption">
    <w:name w:val="Figure with Caption"/>
    <w:basedOn w:val="BodyOfText"/>
    <w:link w:val="FigurewithCaptionChar"/>
    <w:qFormat/>
    <w:rsid w:val="00F16FCC"/>
    <w:pPr>
      <w:keepNext/>
      <w:spacing w:before="160" w:after="80"/>
      <w:jc w:val="center"/>
    </w:pPr>
  </w:style>
  <w:style w:type="character" w:customStyle="1" w:styleId="FigurewithCaptionChar">
    <w:name w:val="Figure with Caption Char"/>
    <w:basedOn w:val="BodyOfTextChar"/>
    <w:link w:val="FigurewithCaption"/>
    <w:rsid w:val="00BB5847"/>
    <w:rPr>
      <w:rFonts w:eastAsiaTheme="minorHAnsi"/>
      <w:kern w:val="16"/>
      <w:lang w:val="en-US"/>
    </w:rPr>
  </w:style>
  <w:style w:type="paragraph" w:customStyle="1" w:styleId="TabHeader1">
    <w:name w:val="TabHeader1"/>
    <w:basedOn w:val="TabText1"/>
    <w:link w:val="TabHeader1Char"/>
    <w:qFormat/>
    <w:rsid w:val="00F16FCC"/>
    <w:pPr>
      <w:keepNext/>
      <w:spacing w:after="60"/>
      <w:jc w:val="left"/>
    </w:pPr>
  </w:style>
  <w:style w:type="character" w:customStyle="1" w:styleId="TabHeader1Char">
    <w:name w:val="TabHeader1 Char"/>
    <w:basedOn w:val="TabText1Char"/>
    <w:link w:val="TabHeader1"/>
    <w:rsid w:val="00F16FCC"/>
    <w:rPr>
      <w:rFonts w:eastAsiaTheme="minorHAnsi"/>
      <w:kern w:val="16"/>
      <w:sz w:val="20"/>
      <w:lang w:val="en-US"/>
    </w:rPr>
  </w:style>
  <w:style w:type="paragraph" w:customStyle="1" w:styleId="Hidden">
    <w:name w:val="Hidden"/>
    <w:basedOn w:val="BodyOfText"/>
    <w:next w:val="BodyOfText"/>
    <w:link w:val="HiddenChar"/>
    <w:qFormat/>
    <w:rsid w:val="00F16FCC"/>
    <w:pPr>
      <w:spacing w:after="80"/>
    </w:pPr>
    <w:rPr>
      <w:vanish/>
      <w:color w:val="00B050"/>
    </w:rPr>
  </w:style>
  <w:style w:type="paragraph" w:customStyle="1" w:styleId="BodyOfText">
    <w:name w:val="Body Of Text"/>
    <w:basedOn w:val="Normal"/>
    <w:link w:val="BodyOfTextChar"/>
    <w:qFormat/>
    <w:rsid w:val="00F16FCC"/>
    <w:pPr>
      <w:spacing w:after="120" w:line="240" w:lineRule="auto"/>
      <w:jc w:val="both"/>
    </w:pPr>
    <w:rPr>
      <w:kern w:val="16"/>
    </w:rPr>
  </w:style>
  <w:style w:type="character" w:customStyle="1" w:styleId="BodyOfTextChar">
    <w:name w:val="Body Of Text Char"/>
    <w:basedOn w:val="DefaultParagraphFont"/>
    <w:link w:val="BodyOfText"/>
    <w:rsid w:val="00F16FCC"/>
    <w:rPr>
      <w:rFonts w:eastAsiaTheme="minorHAnsi"/>
      <w:kern w:val="16"/>
      <w:lang w:val="en-US"/>
    </w:rPr>
  </w:style>
  <w:style w:type="paragraph" w:customStyle="1" w:styleId="HDocProp">
    <w:name w:val="H Doc Prop."/>
    <w:basedOn w:val="BodyOfText"/>
    <w:next w:val="BodyOfText"/>
    <w:link w:val="HDocPropChar"/>
    <w:qFormat/>
    <w:rsid w:val="00F16FCC"/>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F16FCC"/>
    <w:rPr>
      <w:rFonts w:asciiTheme="majorHAnsi" w:eastAsiaTheme="minorHAnsi" w:hAnsiTheme="majorHAnsi"/>
      <w:b/>
      <w:color w:val="E61F3D" w:themeColor="accent5"/>
      <w:kern w:val="16"/>
      <w:sz w:val="28"/>
      <w:lang w:val="en-US"/>
    </w:rPr>
  </w:style>
  <w:style w:type="character" w:customStyle="1" w:styleId="Heading1Char">
    <w:name w:val="Heading 1 Char"/>
    <w:basedOn w:val="DefaultParagraphFont"/>
    <w:link w:val="Heading1"/>
    <w:uiPriority w:val="9"/>
    <w:rsid w:val="00F16FCC"/>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F16FCC"/>
    <w:pPr>
      <w:numPr>
        <w:ilvl w:val="0"/>
        <w:numId w:val="0"/>
      </w:numPr>
    </w:pPr>
  </w:style>
  <w:style w:type="character" w:customStyle="1" w:styleId="H2nonumberChar">
    <w:name w:val="H2 no number Char"/>
    <w:basedOn w:val="Heading2Char"/>
    <w:link w:val="H2nonumber"/>
    <w:rsid w:val="00F16FCC"/>
    <w:rPr>
      <w:rFonts w:asciiTheme="majorHAnsi" w:eastAsiaTheme="majorEastAsia" w:hAnsiTheme="majorHAnsi" w:cstheme="majorBidi"/>
      <w:b/>
      <w:color w:val="00A3E0" w:themeColor="text2"/>
      <w:kern w:val="16"/>
      <w:sz w:val="36"/>
      <w:szCs w:val="26"/>
      <w:lang w:val="en-US"/>
    </w:rPr>
  </w:style>
  <w:style w:type="character" w:customStyle="1" w:styleId="Heading2Char">
    <w:name w:val="Heading 2 Char"/>
    <w:basedOn w:val="DefaultParagraphFont"/>
    <w:link w:val="Heading2"/>
    <w:uiPriority w:val="9"/>
    <w:rsid w:val="00F16FCC"/>
    <w:rPr>
      <w:rFonts w:asciiTheme="majorHAnsi" w:eastAsiaTheme="majorEastAsia" w:hAnsiTheme="majorHAnsi" w:cstheme="majorBidi"/>
      <w:b/>
      <w:color w:val="00A3E0" w:themeColor="text2"/>
      <w:kern w:val="16"/>
      <w:sz w:val="36"/>
      <w:szCs w:val="26"/>
      <w:lang w:val="en-US"/>
    </w:rPr>
  </w:style>
  <w:style w:type="paragraph" w:customStyle="1" w:styleId="Figure">
    <w:name w:val="Figure"/>
    <w:basedOn w:val="BodyOfText"/>
    <w:next w:val="BodyOfText"/>
    <w:link w:val="FigureChar"/>
    <w:qFormat/>
    <w:rsid w:val="00F16FCC"/>
    <w:pPr>
      <w:spacing w:after="200"/>
      <w:jc w:val="center"/>
    </w:pPr>
  </w:style>
  <w:style w:type="character" w:customStyle="1" w:styleId="FigureChar">
    <w:name w:val="Figure Char"/>
    <w:basedOn w:val="BodyOfTextChar"/>
    <w:link w:val="Figure"/>
    <w:rsid w:val="00F16FCC"/>
    <w:rPr>
      <w:rFonts w:eastAsiaTheme="minorHAnsi"/>
      <w:kern w:val="16"/>
      <w:lang w:val="en-US"/>
    </w:rPr>
  </w:style>
  <w:style w:type="paragraph" w:customStyle="1" w:styleId="Headerfootertext">
    <w:name w:val="Header/footer text"/>
    <w:basedOn w:val="BodyOfText"/>
    <w:link w:val="HeaderfootertextChar"/>
    <w:rsid w:val="00F16FCC"/>
    <w:pPr>
      <w:spacing w:after="0"/>
    </w:pPr>
    <w:rPr>
      <w:sz w:val="16"/>
    </w:rPr>
  </w:style>
  <w:style w:type="paragraph" w:customStyle="1" w:styleId="Headerfootertitle">
    <w:name w:val="Header/footer title"/>
    <w:basedOn w:val="Headerfootertext"/>
    <w:link w:val="HeaderfootertitleChar"/>
    <w:rsid w:val="00F16FCC"/>
    <w:pPr>
      <w:ind w:right="170"/>
      <w:jc w:val="right"/>
    </w:pPr>
    <w:rPr>
      <w:color w:val="E61F3D" w:themeColor="accent5"/>
    </w:rPr>
  </w:style>
  <w:style w:type="paragraph" w:customStyle="1" w:styleId="Endlist">
    <w:name w:val="End list"/>
    <w:basedOn w:val="BodyOfText"/>
    <w:next w:val="BodyOfText"/>
    <w:qFormat/>
    <w:rsid w:val="00F16FCC"/>
    <w:pPr>
      <w:spacing w:after="0"/>
      <w:ind w:right="709"/>
      <w:jc w:val="right"/>
    </w:pPr>
    <w:rPr>
      <w:sz w:val="14"/>
      <w:szCs w:val="14"/>
    </w:rPr>
  </w:style>
  <w:style w:type="paragraph" w:customStyle="1" w:styleId="TabText2">
    <w:name w:val="TabText2"/>
    <w:basedOn w:val="TabText1"/>
    <w:link w:val="TabText2Char"/>
    <w:qFormat/>
    <w:rsid w:val="00F16FCC"/>
    <w:pPr>
      <w:spacing w:before="10" w:after="10"/>
      <w:ind w:left="-57" w:right="-57"/>
    </w:pPr>
    <w:rPr>
      <w:sz w:val="18"/>
    </w:rPr>
  </w:style>
  <w:style w:type="character" w:customStyle="1" w:styleId="TabText2Char">
    <w:name w:val="TabText2 Char"/>
    <w:basedOn w:val="TabText1Char"/>
    <w:link w:val="TabText2"/>
    <w:rsid w:val="00F16FCC"/>
    <w:rPr>
      <w:rFonts w:eastAsiaTheme="minorHAnsi"/>
      <w:kern w:val="16"/>
      <w:sz w:val="18"/>
      <w:lang w:val="en-US"/>
    </w:rPr>
  </w:style>
  <w:style w:type="paragraph" w:customStyle="1" w:styleId="HToC">
    <w:name w:val="H ToC"/>
    <w:basedOn w:val="HDocProp"/>
    <w:next w:val="BodyOfText"/>
    <w:link w:val="HToCChar"/>
    <w:qFormat/>
    <w:rsid w:val="00F16FCC"/>
    <w:pPr>
      <w:spacing w:before="80" w:after="80"/>
      <w:jc w:val="center"/>
    </w:pPr>
  </w:style>
  <w:style w:type="character" w:customStyle="1" w:styleId="HToCChar">
    <w:name w:val="H ToC Char"/>
    <w:basedOn w:val="HDocPropChar"/>
    <w:link w:val="HToC"/>
    <w:rsid w:val="00F16FCC"/>
    <w:rPr>
      <w:rFonts w:asciiTheme="majorHAnsi" w:eastAsiaTheme="minorHAnsi" w:hAnsiTheme="majorHAnsi"/>
      <w:b/>
      <w:color w:val="E61F3D" w:themeColor="accent5"/>
      <w:kern w:val="16"/>
      <w:sz w:val="28"/>
      <w:lang w:val="en-US"/>
    </w:rPr>
  </w:style>
  <w:style w:type="character" w:customStyle="1" w:styleId="Heading3Char">
    <w:name w:val="Heading 3 Char"/>
    <w:basedOn w:val="DefaultParagraphFont"/>
    <w:link w:val="Heading3"/>
    <w:uiPriority w:val="9"/>
    <w:rsid w:val="00F16FCC"/>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F16FCC"/>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F16FCC"/>
    <w:rPr>
      <w:rFonts w:asciiTheme="majorHAnsi" w:eastAsiaTheme="majorEastAsia" w:hAnsiTheme="majorHAnsi" w:cstheme="majorBidi"/>
      <w:b/>
      <w:iCs/>
      <w:color w:val="00A3E0" w:themeColor="text2"/>
      <w:kern w:val="16"/>
      <w:sz w:val="24"/>
      <w:szCs w:val="24"/>
      <w:lang w:val="en-US"/>
    </w:rPr>
  </w:style>
  <w:style w:type="character" w:styleId="Emphasis">
    <w:name w:val="Emphasis"/>
    <w:aliases w:val="Emphasis 1"/>
    <w:basedOn w:val="DefaultParagraphFont"/>
    <w:uiPriority w:val="20"/>
    <w:rsid w:val="00F16FCC"/>
    <w:rPr>
      <w:i/>
      <w:iCs/>
    </w:rPr>
  </w:style>
  <w:style w:type="character" w:styleId="SubtleEmphasis">
    <w:name w:val="Subtle Emphasis"/>
    <w:aliases w:val="Emphasis 2"/>
    <w:basedOn w:val="DefaultParagraphFont"/>
    <w:uiPriority w:val="19"/>
    <w:rsid w:val="00F16FCC"/>
    <w:rPr>
      <w:i/>
      <w:iCs/>
      <w:color w:val="404040" w:themeColor="text1" w:themeTint="BF"/>
    </w:rPr>
  </w:style>
  <w:style w:type="character" w:customStyle="1" w:styleId="Heading6Char">
    <w:name w:val="Heading 6 Char"/>
    <w:basedOn w:val="DefaultParagraphFont"/>
    <w:link w:val="Heading6"/>
    <w:uiPriority w:val="9"/>
    <w:rsid w:val="00F16FCC"/>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F16FCC"/>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F16FCC"/>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F16FCC"/>
    <w:rPr>
      <w:rFonts w:asciiTheme="majorHAnsi" w:eastAsiaTheme="majorEastAsia" w:hAnsiTheme="majorHAnsi" w:cstheme="majorBidi"/>
      <w:iCs/>
      <w:color w:val="272727" w:themeColor="text1" w:themeTint="D8"/>
      <w:kern w:val="16"/>
      <w:sz w:val="20"/>
      <w:szCs w:val="21"/>
      <w:u w:val="single"/>
      <w:lang w:val="en-US"/>
    </w:rPr>
  </w:style>
  <w:style w:type="paragraph" w:styleId="Title">
    <w:name w:val="Title"/>
    <w:basedOn w:val="BodyOfText"/>
    <w:next w:val="BodyOfText"/>
    <w:link w:val="TitleChar"/>
    <w:uiPriority w:val="10"/>
    <w:rsid w:val="00F16FCC"/>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F16FCC"/>
    <w:rPr>
      <w:rFonts w:asciiTheme="majorHAnsi" w:eastAsiaTheme="majorEastAsia" w:hAnsiTheme="majorHAnsi" w:cstheme="majorBidi"/>
      <w:b/>
      <w:color w:val="E61F3D" w:themeColor="accent5"/>
      <w:spacing w:val="20"/>
      <w:kern w:val="16"/>
      <w:sz w:val="40"/>
      <w:szCs w:val="56"/>
      <w:lang w:val="en-US"/>
    </w:rPr>
  </w:style>
  <w:style w:type="paragraph" w:styleId="Subtitle">
    <w:name w:val="Subtitle"/>
    <w:basedOn w:val="Title"/>
    <w:next w:val="BodyOfText"/>
    <w:link w:val="SubtitleChar"/>
    <w:uiPriority w:val="11"/>
    <w:rsid w:val="00F16FCC"/>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F16FCC"/>
    <w:rPr>
      <w:rFonts w:asciiTheme="majorHAnsi" w:eastAsiaTheme="minorEastAsia" w:hAnsiTheme="majorHAnsi" w:cstheme="majorBidi"/>
      <w:b/>
      <w:color w:val="00A3E0" w:themeColor="text2"/>
      <w:spacing w:val="20"/>
      <w:kern w:val="16"/>
      <w:sz w:val="36"/>
      <w:szCs w:val="56"/>
      <w:lang w:val="en-US"/>
    </w:rPr>
  </w:style>
  <w:style w:type="character" w:styleId="SubtleReference">
    <w:name w:val="Subtle Reference"/>
    <w:basedOn w:val="DefaultParagraphFont"/>
    <w:uiPriority w:val="31"/>
    <w:rsid w:val="00F16FCC"/>
    <w:rPr>
      <w:smallCaps/>
      <w:color w:val="5A5A5A" w:themeColor="text1" w:themeTint="A5"/>
    </w:rPr>
  </w:style>
  <w:style w:type="paragraph" w:styleId="TOCHeading">
    <w:name w:val="TOC Heading"/>
    <w:basedOn w:val="Heading1"/>
    <w:next w:val="Normal"/>
    <w:uiPriority w:val="39"/>
    <w:unhideWhenUsed/>
    <w:rsid w:val="00F16FCC"/>
    <w:pPr>
      <w:spacing w:after="120"/>
      <w:ind w:left="425" w:right="709" w:hanging="425"/>
      <w:outlineLvl w:val="9"/>
    </w:pPr>
    <w:rPr>
      <w:sz w:val="28"/>
    </w:rPr>
  </w:style>
  <w:style w:type="paragraph" w:styleId="Bibliography">
    <w:name w:val="Bibliography"/>
    <w:basedOn w:val="Normal"/>
    <w:next w:val="Normal"/>
    <w:uiPriority w:val="37"/>
    <w:unhideWhenUsed/>
    <w:rsid w:val="00F16FCC"/>
  </w:style>
  <w:style w:type="paragraph" w:customStyle="1" w:styleId="BulletL1">
    <w:name w:val="Bullet L1"/>
    <w:basedOn w:val="BodyOfText"/>
    <w:link w:val="BulletL1Char"/>
    <w:qFormat/>
    <w:rsid w:val="00845091"/>
    <w:pPr>
      <w:numPr>
        <w:numId w:val="19"/>
      </w:numPr>
      <w:spacing w:after="40"/>
    </w:pPr>
  </w:style>
  <w:style w:type="character" w:customStyle="1" w:styleId="BulletL1Char">
    <w:name w:val="Bullet L1 Char"/>
    <w:basedOn w:val="DefaultParagraphFont"/>
    <w:link w:val="BulletL1"/>
    <w:rsid w:val="00845091"/>
    <w:rPr>
      <w:rFonts w:eastAsiaTheme="minorHAnsi"/>
      <w:kern w:val="16"/>
      <w:lang w:val="en-US"/>
    </w:rPr>
  </w:style>
  <w:style w:type="paragraph" w:customStyle="1" w:styleId="BulletL2">
    <w:name w:val="Bullet L2"/>
    <w:basedOn w:val="BulletL1"/>
    <w:rsid w:val="00845091"/>
    <w:pPr>
      <w:numPr>
        <w:ilvl w:val="1"/>
      </w:numPr>
    </w:pPr>
  </w:style>
  <w:style w:type="paragraph" w:customStyle="1" w:styleId="BulletL3">
    <w:name w:val="Bullet L3"/>
    <w:basedOn w:val="BulletL1"/>
    <w:rsid w:val="00845091"/>
    <w:pPr>
      <w:numPr>
        <w:ilvl w:val="2"/>
      </w:numPr>
      <w:contextualSpacing/>
    </w:pPr>
  </w:style>
  <w:style w:type="paragraph" w:customStyle="1" w:styleId="EnumerationL1">
    <w:name w:val="Enumeration L1"/>
    <w:basedOn w:val="BodyOfText"/>
    <w:link w:val="EnumerationL1Char"/>
    <w:qFormat/>
    <w:rsid w:val="00F16FCC"/>
    <w:pPr>
      <w:numPr>
        <w:numId w:val="1"/>
      </w:numPr>
      <w:spacing w:after="40"/>
    </w:pPr>
  </w:style>
  <w:style w:type="character" w:customStyle="1" w:styleId="EnumerationL1Char">
    <w:name w:val="Enumeration L1 Char"/>
    <w:basedOn w:val="BodyOfTextChar"/>
    <w:link w:val="EnumerationL1"/>
    <w:rsid w:val="00F16FCC"/>
    <w:rPr>
      <w:rFonts w:eastAsiaTheme="minorHAnsi"/>
      <w:kern w:val="16"/>
      <w:lang w:val="en-US"/>
    </w:rPr>
  </w:style>
  <w:style w:type="paragraph" w:customStyle="1" w:styleId="EnumerationL2">
    <w:name w:val="Enumeration L2"/>
    <w:basedOn w:val="EnumerationL1"/>
    <w:link w:val="EnumerationL2Char"/>
    <w:rsid w:val="00F16FCC"/>
    <w:pPr>
      <w:numPr>
        <w:ilvl w:val="1"/>
      </w:numPr>
    </w:pPr>
  </w:style>
  <w:style w:type="character" w:customStyle="1" w:styleId="EnumerationL2Char">
    <w:name w:val="Enumeration L2 Char"/>
    <w:basedOn w:val="EnumerationL1Char"/>
    <w:link w:val="EnumerationL2"/>
    <w:rsid w:val="00F16FCC"/>
    <w:rPr>
      <w:rFonts w:eastAsiaTheme="minorHAnsi"/>
      <w:kern w:val="16"/>
      <w:lang w:val="en-US"/>
    </w:rPr>
  </w:style>
  <w:style w:type="paragraph" w:customStyle="1" w:styleId="EnumerationL3">
    <w:name w:val="Enumeration L3"/>
    <w:basedOn w:val="EnumerationL1"/>
    <w:rsid w:val="00F16FCC"/>
    <w:pPr>
      <w:numPr>
        <w:ilvl w:val="2"/>
      </w:numPr>
      <w:contextualSpacing/>
    </w:pPr>
  </w:style>
  <w:style w:type="paragraph" w:styleId="Caption">
    <w:name w:val="caption"/>
    <w:aliases w:val="Légende Fig/Tab"/>
    <w:basedOn w:val="BodyOfText"/>
    <w:next w:val="BodyOfText"/>
    <w:uiPriority w:val="35"/>
    <w:unhideWhenUsed/>
    <w:qFormat/>
    <w:rsid w:val="00CD3B3A"/>
    <w:pPr>
      <w:spacing w:before="120" w:after="200"/>
      <w:jc w:val="center"/>
    </w:pPr>
    <w:rPr>
      <w:iCs/>
      <w:color w:val="AF132A" w:themeColor="accent5" w:themeShade="BF"/>
      <w:sz w:val="20"/>
      <w:szCs w:val="18"/>
    </w:rPr>
  </w:style>
  <w:style w:type="character" w:styleId="FollowedHyperlink">
    <w:name w:val="FollowedHyperlink"/>
    <w:basedOn w:val="DefaultParagraphFont"/>
    <w:uiPriority w:val="99"/>
    <w:unhideWhenUsed/>
    <w:rsid w:val="00F16FCC"/>
    <w:rPr>
      <w:color w:val="00A3E0" w:themeColor="followedHyperlink"/>
      <w:u w:val="single"/>
    </w:rPr>
  </w:style>
  <w:style w:type="paragraph" w:styleId="Footer">
    <w:name w:val="footer"/>
    <w:basedOn w:val="Normal"/>
    <w:link w:val="FooterChar"/>
    <w:uiPriority w:val="99"/>
    <w:unhideWhenUsed/>
    <w:rsid w:val="00F16F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FCC"/>
    <w:rPr>
      <w:rFonts w:eastAsiaTheme="minorHAnsi"/>
      <w:lang w:val="en-US"/>
    </w:rPr>
  </w:style>
  <w:style w:type="character" w:styleId="FootnoteReference">
    <w:name w:val="footnote reference"/>
    <w:basedOn w:val="DefaultParagraphFont"/>
    <w:uiPriority w:val="99"/>
    <w:unhideWhenUsed/>
    <w:rsid w:val="00F16FCC"/>
    <w:rPr>
      <w:vertAlign w:val="superscript"/>
    </w:rPr>
  </w:style>
  <w:style w:type="paragraph" w:styleId="FootnoteText">
    <w:name w:val="footnote text"/>
    <w:basedOn w:val="Normal"/>
    <w:link w:val="FootnoteTextChar"/>
    <w:uiPriority w:val="99"/>
    <w:unhideWhenUsed/>
    <w:rsid w:val="00F16FCC"/>
    <w:pPr>
      <w:spacing w:after="0" w:line="240" w:lineRule="auto"/>
    </w:pPr>
    <w:rPr>
      <w:sz w:val="20"/>
      <w:szCs w:val="20"/>
    </w:rPr>
  </w:style>
  <w:style w:type="character" w:customStyle="1" w:styleId="FootnoteTextChar">
    <w:name w:val="Footnote Text Char"/>
    <w:basedOn w:val="DefaultParagraphFont"/>
    <w:link w:val="FootnoteText"/>
    <w:uiPriority w:val="99"/>
    <w:rsid w:val="00F16FCC"/>
    <w:rPr>
      <w:rFonts w:eastAsiaTheme="minorHAnsi"/>
      <w:sz w:val="20"/>
      <w:szCs w:val="20"/>
      <w:lang w:val="en-US"/>
    </w:rPr>
  </w:style>
  <w:style w:type="paragraph" w:styleId="Header">
    <w:name w:val="header"/>
    <w:basedOn w:val="Normal"/>
    <w:link w:val="HeaderChar"/>
    <w:uiPriority w:val="99"/>
    <w:unhideWhenUsed/>
    <w:rsid w:val="00F16F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FCC"/>
    <w:rPr>
      <w:rFonts w:eastAsiaTheme="minorHAnsi"/>
      <w:lang w:val="en-US"/>
    </w:rPr>
  </w:style>
  <w:style w:type="character" w:styleId="HTMLCite">
    <w:name w:val="HTML Cite"/>
    <w:basedOn w:val="DefaultParagraphFont"/>
    <w:uiPriority w:val="99"/>
    <w:unhideWhenUsed/>
    <w:rsid w:val="00F16FCC"/>
    <w:rPr>
      <w:i/>
      <w:iCs/>
    </w:rPr>
  </w:style>
  <w:style w:type="paragraph" w:styleId="HTMLPreformatted">
    <w:name w:val="HTML Preformatted"/>
    <w:basedOn w:val="Normal"/>
    <w:link w:val="HTMLPreformattedChar"/>
    <w:uiPriority w:val="99"/>
    <w:unhideWhenUsed/>
    <w:rsid w:val="00F16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16FCC"/>
    <w:rPr>
      <w:rFonts w:ascii="Consolas" w:eastAsiaTheme="minorHAnsi" w:hAnsi="Consolas"/>
      <w:sz w:val="20"/>
      <w:szCs w:val="20"/>
      <w:lang w:val="en-US"/>
    </w:rPr>
  </w:style>
  <w:style w:type="character" w:styleId="Hyperlink">
    <w:name w:val="Hyperlink"/>
    <w:basedOn w:val="DefaultParagraphFont"/>
    <w:uiPriority w:val="99"/>
    <w:unhideWhenUsed/>
    <w:rsid w:val="00F16FCC"/>
    <w:rPr>
      <w:color w:val="007AA8" w:themeColor="hyperlink"/>
      <w:u w:val="single"/>
    </w:rPr>
  </w:style>
  <w:style w:type="paragraph" w:styleId="NormalWeb">
    <w:name w:val="Normal (Web)"/>
    <w:basedOn w:val="Normal"/>
    <w:link w:val="NormalWebChar"/>
    <w:uiPriority w:val="99"/>
    <w:unhideWhenUsed/>
    <w:rsid w:val="00F16FCC"/>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BB5847"/>
    <w:rPr>
      <w:rFonts w:ascii="Times New Roman" w:eastAsiaTheme="minorHAnsi" w:hAnsi="Times New Roman" w:cs="Times New Roman"/>
      <w:sz w:val="24"/>
      <w:szCs w:val="24"/>
      <w:lang w:val="en-US"/>
    </w:rPr>
  </w:style>
  <w:style w:type="character" w:styleId="PageNumber">
    <w:name w:val="page number"/>
    <w:basedOn w:val="DefaultParagraphFont"/>
    <w:uiPriority w:val="99"/>
    <w:unhideWhenUsed/>
    <w:rsid w:val="00F16FCC"/>
  </w:style>
  <w:style w:type="character" w:styleId="PlaceholderText">
    <w:name w:val="Placeholder Text"/>
    <w:basedOn w:val="DefaultParagraphFont"/>
    <w:uiPriority w:val="99"/>
    <w:semiHidden/>
    <w:rsid w:val="00F16FCC"/>
    <w:rPr>
      <w:color w:val="808080"/>
    </w:rPr>
  </w:style>
  <w:style w:type="paragraph" w:styleId="TableofFigures">
    <w:name w:val="table of figures"/>
    <w:basedOn w:val="TOC1"/>
    <w:next w:val="BodyOfText"/>
    <w:link w:val="TableofFiguresChar"/>
    <w:uiPriority w:val="99"/>
    <w:unhideWhenUsed/>
    <w:rsid w:val="00DE19C2"/>
    <w:pPr>
      <w:spacing w:after="0"/>
    </w:pPr>
    <w:rPr>
      <w:noProof/>
      <w:color w:val="AF132A" w:themeColor="accent5" w:themeShade="BF"/>
      <w:lang w:val="fr-FR"/>
    </w:rPr>
  </w:style>
  <w:style w:type="paragraph" w:styleId="TOC1">
    <w:name w:val="toc 1"/>
    <w:aliases w:val="TMtrash 1"/>
    <w:basedOn w:val="BodyOfText"/>
    <w:next w:val="BodyOfText"/>
    <w:link w:val="TOC1Char"/>
    <w:uiPriority w:val="39"/>
    <w:unhideWhenUsed/>
    <w:rsid w:val="00F16FCC"/>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BB5847"/>
    <w:rPr>
      <w:rFonts w:eastAsiaTheme="minorHAnsi"/>
      <w:color w:val="00A3E0" w:themeColor="text2"/>
      <w:kern w:val="16"/>
      <w:lang w:val="en-US"/>
    </w:rPr>
  </w:style>
  <w:style w:type="paragraph" w:styleId="TOC2">
    <w:name w:val="toc 2"/>
    <w:basedOn w:val="BodyOfText"/>
    <w:next w:val="BodyOfText"/>
    <w:uiPriority w:val="39"/>
    <w:unhideWhenUsed/>
    <w:rsid w:val="00F16FCC"/>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F16FCC"/>
    <w:pPr>
      <w:tabs>
        <w:tab w:val="left" w:pos="2268"/>
        <w:tab w:val="right" w:leader="dot" w:pos="9582"/>
      </w:tabs>
      <w:spacing w:before="20" w:after="20"/>
      <w:ind w:left="2268" w:right="709" w:hanging="709"/>
      <w:contextualSpacing/>
    </w:pPr>
    <w:rPr>
      <w:color w:val="00A3E0" w:themeColor="text2"/>
    </w:rPr>
  </w:style>
  <w:style w:type="paragraph" w:customStyle="1" w:styleId="TabHeader0">
    <w:name w:val="TabHeader0"/>
    <w:basedOn w:val="TabText0"/>
    <w:link w:val="TabHeader0Char"/>
    <w:qFormat/>
    <w:rsid w:val="00F16FCC"/>
    <w:pPr>
      <w:keepNext/>
      <w:spacing w:after="80"/>
      <w:jc w:val="left"/>
    </w:pPr>
  </w:style>
  <w:style w:type="character" w:customStyle="1" w:styleId="TabHeader0Char">
    <w:name w:val="TabHeader0 Char"/>
    <w:basedOn w:val="TabText0Char"/>
    <w:link w:val="TabHeader0"/>
    <w:rsid w:val="00F16FCC"/>
    <w:rPr>
      <w:rFonts w:eastAsiaTheme="minorHAnsi"/>
      <w:kern w:val="16"/>
      <w:lang w:val="en-US"/>
    </w:rPr>
  </w:style>
  <w:style w:type="paragraph" w:customStyle="1" w:styleId="TabText0">
    <w:name w:val="TabText0"/>
    <w:basedOn w:val="BodyOfText"/>
    <w:link w:val="TabText0Char"/>
    <w:qFormat/>
    <w:rsid w:val="00F16FCC"/>
    <w:pPr>
      <w:spacing w:before="40" w:after="40"/>
    </w:pPr>
  </w:style>
  <w:style w:type="character" w:customStyle="1" w:styleId="TabText0Char">
    <w:name w:val="TabText0 Char"/>
    <w:basedOn w:val="BodyOfTextChar"/>
    <w:link w:val="TabText0"/>
    <w:rsid w:val="00F16FCC"/>
    <w:rPr>
      <w:rFonts w:eastAsiaTheme="minorHAnsi"/>
      <w:kern w:val="16"/>
      <w:lang w:val="en-US"/>
    </w:rPr>
  </w:style>
  <w:style w:type="character" w:customStyle="1" w:styleId="TableofFiguresChar">
    <w:name w:val="Table of Figures Char"/>
    <w:basedOn w:val="DefaultParagraphFont"/>
    <w:link w:val="TableofFigures"/>
    <w:uiPriority w:val="99"/>
    <w:rsid w:val="00DE19C2"/>
    <w:rPr>
      <w:rFonts w:eastAsiaTheme="minorHAnsi"/>
      <w:noProof/>
      <w:color w:val="AF132A" w:themeColor="accent5" w:themeShade="BF"/>
      <w:kern w:val="16"/>
      <w:lang w:val="fr-FR"/>
    </w:rPr>
  </w:style>
  <w:style w:type="paragraph" w:styleId="PlainText">
    <w:name w:val="Plain Text"/>
    <w:basedOn w:val="Normal"/>
    <w:link w:val="PlainTextChar"/>
    <w:uiPriority w:val="99"/>
    <w:unhideWhenUsed/>
    <w:rsid w:val="00F16F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FCC"/>
    <w:rPr>
      <w:rFonts w:ascii="Consolas" w:eastAsiaTheme="minorHAnsi" w:hAnsi="Consolas"/>
      <w:sz w:val="21"/>
      <w:szCs w:val="21"/>
      <w:lang w:val="en-US"/>
    </w:rPr>
  </w:style>
  <w:style w:type="table" w:customStyle="1" w:styleId="Table2">
    <w:name w:val="Table_2"/>
    <w:basedOn w:val="Table1"/>
    <w:uiPriority w:val="99"/>
    <w:rsid w:val="00F16FCC"/>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F16FCC"/>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F16FCC"/>
    <w:pPr>
      <w:numPr>
        <w:ilvl w:val="6"/>
      </w:numPr>
      <w:contextualSpacing/>
    </w:pPr>
    <w:rPr>
      <w:sz w:val="18"/>
    </w:rPr>
  </w:style>
  <w:style w:type="paragraph" w:customStyle="1" w:styleId="EnumerationL8">
    <w:name w:val="Enumeration L8"/>
    <w:basedOn w:val="EnumerationL1"/>
    <w:rsid w:val="00F16FCC"/>
    <w:pPr>
      <w:numPr>
        <w:ilvl w:val="7"/>
      </w:numPr>
    </w:pPr>
    <w:rPr>
      <w:sz w:val="18"/>
    </w:rPr>
  </w:style>
  <w:style w:type="paragraph" w:customStyle="1" w:styleId="EnumerationL4">
    <w:name w:val="Enumeration L4"/>
    <w:basedOn w:val="EnumerationL1"/>
    <w:rsid w:val="00F16FCC"/>
    <w:pPr>
      <w:numPr>
        <w:ilvl w:val="3"/>
      </w:numPr>
      <w:contextualSpacing/>
    </w:pPr>
    <w:rPr>
      <w:sz w:val="20"/>
    </w:rPr>
  </w:style>
  <w:style w:type="table" w:customStyle="1" w:styleId="Table3">
    <w:name w:val="Table_3"/>
    <w:basedOn w:val="Table1"/>
    <w:uiPriority w:val="99"/>
    <w:rsid w:val="00F16FCC"/>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F16FCC"/>
    <w:pPr>
      <w:numPr>
        <w:ilvl w:val="4"/>
      </w:numPr>
    </w:pPr>
    <w:rPr>
      <w:sz w:val="20"/>
    </w:rPr>
  </w:style>
  <w:style w:type="paragraph" w:customStyle="1" w:styleId="EnumerationL6">
    <w:name w:val="Enumeration L6"/>
    <w:basedOn w:val="EnumerationL1"/>
    <w:link w:val="EnumerationL6Char"/>
    <w:rsid w:val="00F16FCC"/>
    <w:pPr>
      <w:numPr>
        <w:ilvl w:val="5"/>
      </w:numPr>
    </w:pPr>
    <w:rPr>
      <w:sz w:val="20"/>
    </w:rPr>
  </w:style>
  <w:style w:type="character" w:customStyle="1" w:styleId="EnumerationL6Char">
    <w:name w:val="Enumeration L6 Char"/>
    <w:basedOn w:val="DefaultParagraphFont"/>
    <w:link w:val="EnumerationL6"/>
    <w:rsid w:val="00BB5847"/>
    <w:rPr>
      <w:rFonts w:eastAsiaTheme="minorHAnsi"/>
      <w:kern w:val="16"/>
      <w:sz w:val="20"/>
      <w:lang w:val="en-US"/>
    </w:rPr>
  </w:style>
  <w:style w:type="paragraph" w:customStyle="1" w:styleId="EnumerationL9">
    <w:name w:val="Enumeration L9"/>
    <w:basedOn w:val="EnumerationL1"/>
    <w:rsid w:val="00F16FCC"/>
    <w:pPr>
      <w:numPr>
        <w:ilvl w:val="8"/>
      </w:numPr>
    </w:pPr>
    <w:rPr>
      <w:sz w:val="18"/>
    </w:rPr>
  </w:style>
  <w:style w:type="paragraph" w:customStyle="1" w:styleId="H1nonumber">
    <w:name w:val="H1 no number"/>
    <w:basedOn w:val="Heading1"/>
    <w:next w:val="BodyOfText"/>
    <w:link w:val="H1nonumberChar"/>
    <w:qFormat/>
    <w:rsid w:val="00F16FCC"/>
    <w:pPr>
      <w:numPr>
        <w:numId w:val="0"/>
      </w:numPr>
    </w:pPr>
  </w:style>
  <w:style w:type="character" w:customStyle="1" w:styleId="H1nonumberChar">
    <w:name w:val="H1 no number Char"/>
    <w:basedOn w:val="Heading1Char"/>
    <w:link w:val="H1nonumber"/>
    <w:rsid w:val="00F16FCC"/>
    <w:rPr>
      <w:rFonts w:asciiTheme="majorHAnsi" w:eastAsiaTheme="majorEastAsia" w:hAnsiTheme="majorHAnsi" w:cstheme="majorBidi"/>
      <w:b/>
      <w:color w:val="00A3E0" w:themeColor="text2"/>
      <w:kern w:val="16"/>
      <w:sz w:val="40"/>
      <w:szCs w:val="32"/>
      <w:lang w:val="en-US"/>
    </w:rPr>
  </w:style>
  <w:style w:type="paragraph" w:customStyle="1" w:styleId="RefList">
    <w:name w:val="RefList"/>
    <w:basedOn w:val="BodyOfText"/>
    <w:qFormat/>
    <w:rsid w:val="00F16FCC"/>
    <w:pPr>
      <w:numPr>
        <w:numId w:val="3"/>
      </w:numPr>
      <w:spacing w:after="80"/>
      <w:ind w:left="709" w:hanging="284"/>
    </w:pPr>
    <w:rPr>
      <w:lang w:val="fr-FR"/>
    </w:rPr>
  </w:style>
  <w:style w:type="paragraph" w:styleId="BalloonText">
    <w:name w:val="Balloon Text"/>
    <w:basedOn w:val="Normal"/>
    <w:link w:val="BalloonTextChar"/>
    <w:uiPriority w:val="99"/>
    <w:unhideWhenUsed/>
    <w:rsid w:val="00F16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6FCC"/>
    <w:rPr>
      <w:rFonts w:ascii="Segoe UI" w:eastAsiaTheme="minorHAnsi" w:hAnsi="Segoe UI" w:cs="Segoe UI"/>
      <w:sz w:val="18"/>
      <w:szCs w:val="18"/>
      <w:lang w:val="en-US"/>
    </w:rPr>
  </w:style>
  <w:style w:type="paragraph" w:styleId="NoSpacing">
    <w:name w:val="No Spacing"/>
    <w:uiPriority w:val="1"/>
    <w:rsid w:val="00F16FCC"/>
    <w:pPr>
      <w:spacing w:after="0"/>
    </w:pPr>
    <w:rPr>
      <w:rFonts w:eastAsiaTheme="minorHAnsi"/>
      <w:lang w:val="fr-FR"/>
    </w:rPr>
  </w:style>
  <w:style w:type="character" w:styleId="IntenseEmphasis">
    <w:name w:val="Intense Emphasis"/>
    <w:basedOn w:val="DefaultParagraphFont"/>
    <w:uiPriority w:val="21"/>
    <w:rsid w:val="00F16FCC"/>
    <w:rPr>
      <w:i/>
      <w:iCs/>
      <w:color w:val="E61F3D" w:themeColor="accent1"/>
    </w:rPr>
  </w:style>
  <w:style w:type="paragraph" w:styleId="Quote">
    <w:name w:val="Quote"/>
    <w:basedOn w:val="Normal"/>
    <w:next w:val="Normal"/>
    <w:link w:val="QuoteChar"/>
    <w:uiPriority w:val="29"/>
    <w:rsid w:val="00F16F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6FCC"/>
    <w:rPr>
      <w:rFonts w:eastAsiaTheme="minorHAnsi"/>
      <w:i/>
      <w:iCs/>
      <w:color w:val="404040" w:themeColor="text1" w:themeTint="BF"/>
      <w:lang w:val="en-US"/>
    </w:rPr>
  </w:style>
  <w:style w:type="paragraph" w:styleId="IntenseQuote">
    <w:name w:val="Intense Quote"/>
    <w:basedOn w:val="Normal"/>
    <w:next w:val="Normal"/>
    <w:link w:val="IntenseQuoteChar"/>
    <w:uiPriority w:val="30"/>
    <w:rsid w:val="00F16FCC"/>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F16FCC"/>
    <w:rPr>
      <w:rFonts w:eastAsiaTheme="minorHAnsi"/>
      <w:i/>
      <w:iCs/>
      <w:color w:val="E61F3D" w:themeColor="accent1"/>
      <w:lang w:val="en-US"/>
    </w:rPr>
  </w:style>
  <w:style w:type="character" w:styleId="IntenseReference">
    <w:name w:val="Intense Reference"/>
    <w:basedOn w:val="DefaultParagraphFont"/>
    <w:uiPriority w:val="32"/>
    <w:rsid w:val="00F16FCC"/>
    <w:rPr>
      <w:b/>
      <w:bCs/>
      <w:smallCaps/>
      <w:color w:val="E61F3D" w:themeColor="accent1"/>
      <w:spacing w:val="5"/>
    </w:rPr>
  </w:style>
  <w:style w:type="character" w:styleId="BookTitle">
    <w:name w:val="Book Title"/>
    <w:basedOn w:val="DefaultParagraphFont"/>
    <w:uiPriority w:val="33"/>
    <w:rsid w:val="00F16FCC"/>
    <w:rPr>
      <w:b/>
      <w:bCs/>
      <w:i/>
      <w:iCs/>
      <w:spacing w:val="5"/>
    </w:rPr>
  </w:style>
  <w:style w:type="character" w:styleId="CommentReference">
    <w:name w:val="annotation reference"/>
    <w:basedOn w:val="DefaultParagraphFont"/>
    <w:uiPriority w:val="99"/>
    <w:unhideWhenUsed/>
    <w:rsid w:val="00F16FCC"/>
    <w:rPr>
      <w:sz w:val="16"/>
      <w:szCs w:val="16"/>
    </w:rPr>
  </w:style>
  <w:style w:type="character" w:styleId="EndnoteReference">
    <w:name w:val="endnote reference"/>
    <w:basedOn w:val="DefaultParagraphFont"/>
    <w:uiPriority w:val="99"/>
    <w:unhideWhenUsed/>
    <w:rsid w:val="00F16FCC"/>
    <w:rPr>
      <w:vertAlign w:val="superscript"/>
    </w:rPr>
  </w:style>
  <w:style w:type="character" w:styleId="Hashtag">
    <w:name w:val="Hashtag"/>
    <w:basedOn w:val="DefaultParagraphFont"/>
    <w:uiPriority w:val="99"/>
    <w:unhideWhenUsed/>
    <w:rsid w:val="00F16FCC"/>
    <w:rPr>
      <w:color w:val="2B579A"/>
      <w:shd w:val="clear" w:color="auto" w:fill="E1DFDD"/>
    </w:rPr>
  </w:style>
  <w:style w:type="character" w:styleId="HTMLAcronym">
    <w:name w:val="HTML Acronym"/>
    <w:basedOn w:val="DefaultParagraphFont"/>
    <w:uiPriority w:val="99"/>
    <w:unhideWhenUsed/>
    <w:rsid w:val="00F16FCC"/>
  </w:style>
  <w:style w:type="character" w:styleId="HTMLCode">
    <w:name w:val="HTML Code"/>
    <w:basedOn w:val="DefaultParagraphFont"/>
    <w:uiPriority w:val="99"/>
    <w:unhideWhenUsed/>
    <w:rsid w:val="00F16FCC"/>
    <w:rPr>
      <w:rFonts w:ascii="Consolas" w:hAnsi="Consolas"/>
      <w:sz w:val="20"/>
      <w:szCs w:val="20"/>
    </w:rPr>
  </w:style>
  <w:style w:type="character" w:styleId="HTMLDefinition">
    <w:name w:val="HTML Definition"/>
    <w:basedOn w:val="DefaultParagraphFont"/>
    <w:uiPriority w:val="99"/>
    <w:unhideWhenUsed/>
    <w:rsid w:val="00F16FCC"/>
    <w:rPr>
      <w:i/>
      <w:iCs/>
    </w:rPr>
  </w:style>
  <w:style w:type="character" w:styleId="HTMLKeyboard">
    <w:name w:val="HTML Keyboard"/>
    <w:basedOn w:val="DefaultParagraphFont"/>
    <w:uiPriority w:val="99"/>
    <w:unhideWhenUsed/>
    <w:rsid w:val="00F16FCC"/>
    <w:rPr>
      <w:rFonts w:ascii="Consolas" w:hAnsi="Consolas"/>
      <w:sz w:val="20"/>
      <w:szCs w:val="20"/>
    </w:rPr>
  </w:style>
  <w:style w:type="character" w:styleId="HTMLSample">
    <w:name w:val="HTML Sample"/>
    <w:basedOn w:val="DefaultParagraphFont"/>
    <w:uiPriority w:val="99"/>
    <w:unhideWhenUsed/>
    <w:rsid w:val="00F16FCC"/>
    <w:rPr>
      <w:rFonts w:ascii="Consolas" w:hAnsi="Consolas"/>
      <w:sz w:val="24"/>
      <w:szCs w:val="24"/>
    </w:rPr>
  </w:style>
  <w:style w:type="character" w:styleId="HTMLTypewriter">
    <w:name w:val="HTML Typewriter"/>
    <w:basedOn w:val="DefaultParagraphFont"/>
    <w:uiPriority w:val="99"/>
    <w:unhideWhenUsed/>
    <w:rsid w:val="00F16FCC"/>
    <w:rPr>
      <w:rFonts w:ascii="Consolas" w:hAnsi="Consolas"/>
      <w:sz w:val="20"/>
      <w:szCs w:val="20"/>
    </w:rPr>
  </w:style>
  <w:style w:type="character" w:styleId="HTMLVariable">
    <w:name w:val="HTML Variable"/>
    <w:basedOn w:val="DefaultParagraphFont"/>
    <w:uiPriority w:val="99"/>
    <w:unhideWhenUsed/>
    <w:rsid w:val="00F16FCC"/>
    <w:rPr>
      <w:i/>
      <w:iCs/>
    </w:rPr>
  </w:style>
  <w:style w:type="character" w:styleId="LineNumber">
    <w:name w:val="line number"/>
    <w:basedOn w:val="DefaultParagraphFont"/>
    <w:uiPriority w:val="99"/>
    <w:unhideWhenUsed/>
    <w:rsid w:val="00F16FCC"/>
  </w:style>
  <w:style w:type="character" w:styleId="Mention">
    <w:name w:val="Mention"/>
    <w:basedOn w:val="DefaultParagraphFont"/>
    <w:uiPriority w:val="99"/>
    <w:unhideWhenUsed/>
    <w:rsid w:val="00F16FCC"/>
    <w:rPr>
      <w:color w:val="2B579A"/>
      <w:shd w:val="clear" w:color="auto" w:fill="E1DFDD"/>
    </w:rPr>
  </w:style>
  <w:style w:type="character" w:styleId="SmartHyperlink">
    <w:name w:val="Smart Hyperlink"/>
    <w:basedOn w:val="DefaultParagraphFont"/>
    <w:uiPriority w:val="99"/>
    <w:unhideWhenUsed/>
    <w:rsid w:val="00F16FCC"/>
    <w:rPr>
      <w:u w:val="dotted"/>
    </w:rPr>
  </w:style>
  <w:style w:type="character" w:styleId="Strong">
    <w:name w:val="Strong"/>
    <w:basedOn w:val="DefaultParagraphFont"/>
    <w:uiPriority w:val="22"/>
    <w:rsid w:val="00F16FCC"/>
    <w:rPr>
      <w:b/>
      <w:bCs/>
    </w:rPr>
  </w:style>
  <w:style w:type="character" w:styleId="UnresolvedMention">
    <w:name w:val="Unresolved Mention"/>
    <w:basedOn w:val="DefaultParagraphFont"/>
    <w:uiPriority w:val="99"/>
    <w:unhideWhenUsed/>
    <w:rsid w:val="00F16FCC"/>
    <w:rPr>
      <w:color w:val="605E5C"/>
      <w:shd w:val="clear" w:color="auto" w:fill="E1DFDD"/>
    </w:rPr>
  </w:style>
  <w:style w:type="paragraph" w:styleId="BodyText">
    <w:name w:val="Body Text"/>
    <w:basedOn w:val="Normal"/>
    <w:link w:val="BodyTextChar"/>
    <w:uiPriority w:val="99"/>
    <w:unhideWhenUsed/>
    <w:rsid w:val="00F16FCC"/>
    <w:pPr>
      <w:spacing w:after="120"/>
    </w:pPr>
  </w:style>
  <w:style w:type="character" w:customStyle="1" w:styleId="BodyTextChar">
    <w:name w:val="Body Text Char"/>
    <w:basedOn w:val="DefaultParagraphFont"/>
    <w:link w:val="BodyText"/>
    <w:uiPriority w:val="99"/>
    <w:rsid w:val="00F16FCC"/>
    <w:rPr>
      <w:rFonts w:eastAsiaTheme="minorHAnsi"/>
      <w:lang w:val="en-US"/>
    </w:rPr>
  </w:style>
  <w:style w:type="paragraph" w:styleId="BodyText2">
    <w:name w:val="Body Text 2"/>
    <w:basedOn w:val="Normal"/>
    <w:link w:val="BodyText2Char"/>
    <w:uiPriority w:val="99"/>
    <w:unhideWhenUsed/>
    <w:rsid w:val="00F16FCC"/>
    <w:pPr>
      <w:spacing w:after="120" w:line="480" w:lineRule="auto"/>
    </w:pPr>
  </w:style>
  <w:style w:type="character" w:customStyle="1" w:styleId="BodyText2Char">
    <w:name w:val="Body Text 2 Char"/>
    <w:basedOn w:val="DefaultParagraphFont"/>
    <w:link w:val="BodyText2"/>
    <w:uiPriority w:val="99"/>
    <w:rsid w:val="00F16FCC"/>
    <w:rPr>
      <w:rFonts w:eastAsiaTheme="minorHAnsi"/>
      <w:lang w:val="en-US"/>
    </w:rPr>
  </w:style>
  <w:style w:type="paragraph" w:styleId="BodyText3">
    <w:name w:val="Body Text 3"/>
    <w:basedOn w:val="Normal"/>
    <w:link w:val="BodyText3Char"/>
    <w:uiPriority w:val="99"/>
    <w:unhideWhenUsed/>
    <w:rsid w:val="00F16FCC"/>
    <w:pPr>
      <w:spacing w:after="120"/>
    </w:pPr>
    <w:rPr>
      <w:sz w:val="16"/>
      <w:szCs w:val="16"/>
    </w:rPr>
  </w:style>
  <w:style w:type="character" w:customStyle="1" w:styleId="BodyText3Char">
    <w:name w:val="Body Text 3 Char"/>
    <w:basedOn w:val="DefaultParagraphFont"/>
    <w:link w:val="BodyText3"/>
    <w:uiPriority w:val="99"/>
    <w:rsid w:val="00F16FCC"/>
    <w:rPr>
      <w:rFonts w:eastAsiaTheme="minorHAnsi"/>
      <w:sz w:val="16"/>
      <w:szCs w:val="16"/>
      <w:lang w:val="en-US"/>
    </w:rPr>
  </w:style>
  <w:style w:type="paragraph" w:styleId="BodyTextFirstIndent">
    <w:name w:val="Body Text First Indent"/>
    <w:basedOn w:val="BodyText"/>
    <w:link w:val="BodyTextFirstIndentChar"/>
    <w:uiPriority w:val="99"/>
    <w:unhideWhenUsed/>
    <w:rsid w:val="00F16FCC"/>
    <w:pPr>
      <w:spacing w:after="160"/>
      <w:ind w:firstLine="360"/>
    </w:pPr>
  </w:style>
  <w:style w:type="character" w:customStyle="1" w:styleId="BodyTextFirstIndentChar">
    <w:name w:val="Body Text First Indent Char"/>
    <w:basedOn w:val="BodyTextChar"/>
    <w:link w:val="BodyTextFirstIndent"/>
    <w:uiPriority w:val="99"/>
    <w:rsid w:val="00F16FCC"/>
    <w:rPr>
      <w:rFonts w:eastAsiaTheme="minorHAnsi"/>
      <w:lang w:val="en-US"/>
    </w:rPr>
  </w:style>
  <w:style w:type="paragraph" w:styleId="BodyTextIndent">
    <w:name w:val="Body Text Indent"/>
    <w:basedOn w:val="Normal"/>
    <w:link w:val="BodyTextIndentChar"/>
    <w:uiPriority w:val="99"/>
    <w:unhideWhenUsed/>
    <w:rsid w:val="00F16FCC"/>
    <w:pPr>
      <w:spacing w:after="120"/>
      <w:ind w:left="283"/>
    </w:pPr>
  </w:style>
  <w:style w:type="character" w:customStyle="1" w:styleId="BodyTextIndentChar">
    <w:name w:val="Body Text Indent Char"/>
    <w:basedOn w:val="DefaultParagraphFont"/>
    <w:link w:val="BodyTextIndent"/>
    <w:uiPriority w:val="99"/>
    <w:rsid w:val="00F16FCC"/>
    <w:rPr>
      <w:rFonts w:eastAsiaTheme="minorHAnsi"/>
      <w:lang w:val="en-US"/>
    </w:rPr>
  </w:style>
  <w:style w:type="paragraph" w:styleId="BodyTextFirstIndent2">
    <w:name w:val="Body Text First Indent 2"/>
    <w:basedOn w:val="BodyTextIndent"/>
    <w:link w:val="BodyTextFirstIndent2Char"/>
    <w:uiPriority w:val="99"/>
    <w:unhideWhenUsed/>
    <w:rsid w:val="00F16FCC"/>
    <w:pPr>
      <w:spacing w:after="160"/>
      <w:ind w:left="360" w:firstLine="360"/>
    </w:pPr>
  </w:style>
  <w:style w:type="character" w:customStyle="1" w:styleId="BodyTextFirstIndent2Char">
    <w:name w:val="Body Text First Indent 2 Char"/>
    <w:basedOn w:val="BodyTextIndentChar"/>
    <w:link w:val="BodyTextFirstIndent2"/>
    <w:uiPriority w:val="99"/>
    <w:rsid w:val="00F16FCC"/>
    <w:rPr>
      <w:rFonts w:eastAsiaTheme="minorHAnsi"/>
      <w:lang w:val="en-US"/>
    </w:rPr>
  </w:style>
  <w:style w:type="paragraph" w:styleId="BodyTextIndent2">
    <w:name w:val="Body Text Indent 2"/>
    <w:basedOn w:val="Normal"/>
    <w:link w:val="BodyTextIndent2Char"/>
    <w:uiPriority w:val="99"/>
    <w:unhideWhenUsed/>
    <w:rsid w:val="00F16FCC"/>
    <w:pPr>
      <w:spacing w:after="120" w:line="480" w:lineRule="auto"/>
      <w:ind w:left="283"/>
    </w:pPr>
  </w:style>
  <w:style w:type="character" w:customStyle="1" w:styleId="BodyTextIndent2Char">
    <w:name w:val="Body Text Indent 2 Char"/>
    <w:basedOn w:val="DefaultParagraphFont"/>
    <w:link w:val="BodyTextIndent2"/>
    <w:uiPriority w:val="99"/>
    <w:rsid w:val="00F16FCC"/>
    <w:rPr>
      <w:rFonts w:eastAsiaTheme="minorHAnsi"/>
      <w:lang w:val="en-US"/>
    </w:rPr>
  </w:style>
  <w:style w:type="paragraph" w:styleId="BodyTextIndent3">
    <w:name w:val="Body Text Indent 3"/>
    <w:basedOn w:val="Normal"/>
    <w:link w:val="BodyTextIndent3Char"/>
    <w:uiPriority w:val="99"/>
    <w:unhideWhenUsed/>
    <w:rsid w:val="00F16FCC"/>
    <w:pPr>
      <w:spacing w:after="120"/>
      <w:ind w:left="283"/>
    </w:pPr>
    <w:rPr>
      <w:sz w:val="16"/>
      <w:szCs w:val="16"/>
    </w:rPr>
  </w:style>
  <w:style w:type="character" w:customStyle="1" w:styleId="BodyTextIndent3Char">
    <w:name w:val="Body Text Indent 3 Char"/>
    <w:basedOn w:val="DefaultParagraphFont"/>
    <w:link w:val="BodyTextIndent3"/>
    <w:uiPriority w:val="99"/>
    <w:rsid w:val="00F16FCC"/>
    <w:rPr>
      <w:rFonts w:eastAsiaTheme="minorHAnsi"/>
      <w:sz w:val="16"/>
      <w:szCs w:val="16"/>
      <w:lang w:val="en-US"/>
    </w:rPr>
  </w:style>
  <w:style w:type="paragraph" w:styleId="Closing">
    <w:name w:val="Closing"/>
    <w:basedOn w:val="Normal"/>
    <w:link w:val="ClosingChar"/>
    <w:uiPriority w:val="99"/>
    <w:unhideWhenUsed/>
    <w:rsid w:val="00F16FCC"/>
    <w:pPr>
      <w:spacing w:after="0" w:line="240" w:lineRule="auto"/>
      <w:ind w:left="4252"/>
    </w:pPr>
  </w:style>
  <w:style w:type="character" w:customStyle="1" w:styleId="ClosingChar">
    <w:name w:val="Closing Char"/>
    <w:basedOn w:val="DefaultParagraphFont"/>
    <w:link w:val="Closing"/>
    <w:uiPriority w:val="99"/>
    <w:rsid w:val="00F16FCC"/>
    <w:rPr>
      <w:rFonts w:eastAsiaTheme="minorHAnsi"/>
      <w:lang w:val="en-US"/>
    </w:rPr>
  </w:style>
  <w:style w:type="paragraph" w:styleId="CommentText">
    <w:name w:val="annotation text"/>
    <w:basedOn w:val="Normal"/>
    <w:link w:val="CommentTextChar"/>
    <w:uiPriority w:val="99"/>
    <w:unhideWhenUsed/>
    <w:rsid w:val="00F16FCC"/>
    <w:pPr>
      <w:spacing w:line="240" w:lineRule="auto"/>
    </w:pPr>
    <w:rPr>
      <w:sz w:val="20"/>
      <w:szCs w:val="20"/>
    </w:rPr>
  </w:style>
  <w:style w:type="character" w:customStyle="1" w:styleId="CommentTextChar">
    <w:name w:val="Comment Text Char"/>
    <w:basedOn w:val="DefaultParagraphFont"/>
    <w:link w:val="CommentText"/>
    <w:uiPriority w:val="99"/>
    <w:rsid w:val="00F16FCC"/>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F16FCC"/>
    <w:rPr>
      <w:b/>
      <w:bCs/>
    </w:rPr>
  </w:style>
  <w:style w:type="character" w:customStyle="1" w:styleId="CommentSubjectChar">
    <w:name w:val="Comment Subject Char"/>
    <w:basedOn w:val="CommentTextChar"/>
    <w:link w:val="CommentSubject"/>
    <w:uiPriority w:val="99"/>
    <w:rsid w:val="00F16FCC"/>
    <w:rPr>
      <w:rFonts w:eastAsiaTheme="minorHAnsi"/>
      <w:b/>
      <w:bCs/>
      <w:sz w:val="20"/>
      <w:szCs w:val="20"/>
      <w:lang w:val="en-US"/>
    </w:rPr>
  </w:style>
  <w:style w:type="paragraph" w:styleId="Date">
    <w:name w:val="Date"/>
    <w:basedOn w:val="Normal"/>
    <w:next w:val="Normal"/>
    <w:link w:val="DateChar"/>
    <w:uiPriority w:val="99"/>
    <w:unhideWhenUsed/>
    <w:rsid w:val="00F16FCC"/>
  </w:style>
  <w:style w:type="character" w:customStyle="1" w:styleId="DateChar">
    <w:name w:val="Date Char"/>
    <w:basedOn w:val="DefaultParagraphFont"/>
    <w:link w:val="Date"/>
    <w:uiPriority w:val="99"/>
    <w:rsid w:val="00F16FCC"/>
    <w:rPr>
      <w:rFonts w:eastAsiaTheme="minorHAnsi"/>
      <w:lang w:val="en-US"/>
    </w:rPr>
  </w:style>
  <w:style w:type="paragraph" w:styleId="DocumentMap">
    <w:name w:val="Document Map"/>
    <w:basedOn w:val="Normal"/>
    <w:link w:val="DocumentMapChar"/>
    <w:uiPriority w:val="99"/>
    <w:unhideWhenUsed/>
    <w:rsid w:val="00F16FC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F16FCC"/>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F16FCC"/>
    <w:pPr>
      <w:spacing w:after="0" w:line="240" w:lineRule="auto"/>
    </w:pPr>
  </w:style>
  <w:style w:type="character" w:customStyle="1" w:styleId="E-mailSignatureChar">
    <w:name w:val="E-mail Signature Char"/>
    <w:basedOn w:val="DefaultParagraphFont"/>
    <w:link w:val="E-mailSignature"/>
    <w:uiPriority w:val="99"/>
    <w:rsid w:val="00F16FCC"/>
    <w:rPr>
      <w:rFonts w:eastAsiaTheme="minorHAnsi"/>
      <w:lang w:val="en-US"/>
    </w:rPr>
  </w:style>
  <w:style w:type="paragraph" w:styleId="EndnoteText">
    <w:name w:val="endnote text"/>
    <w:basedOn w:val="Normal"/>
    <w:link w:val="EndnoteTextChar"/>
    <w:uiPriority w:val="99"/>
    <w:unhideWhenUsed/>
    <w:rsid w:val="00F16FCC"/>
    <w:pPr>
      <w:spacing w:after="0" w:line="240" w:lineRule="auto"/>
    </w:pPr>
    <w:rPr>
      <w:sz w:val="20"/>
      <w:szCs w:val="20"/>
    </w:rPr>
  </w:style>
  <w:style w:type="character" w:customStyle="1" w:styleId="EndnoteTextChar">
    <w:name w:val="Endnote Text Char"/>
    <w:basedOn w:val="DefaultParagraphFont"/>
    <w:link w:val="EndnoteText"/>
    <w:uiPriority w:val="99"/>
    <w:rsid w:val="00F16FCC"/>
    <w:rPr>
      <w:rFonts w:eastAsiaTheme="minorHAnsi"/>
      <w:sz w:val="20"/>
      <w:szCs w:val="20"/>
      <w:lang w:val="en-US"/>
    </w:rPr>
  </w:style>
  <w:style w:type="paragraph" w:styleId="HTMLAddress">
    <w:name w:val="HTML Address"/>
    <w:basedOn w:val="Normal"/>
    <w:link w:val="HTMLAddressChar"/>
    <w:uiPriority w:val="99"/>
    <w:unhideWhenUsed/>
    <w:rsid w:val="00F16FCC"/>
    <w:pPr>
      <w:spacing w:after="0" w:line="240" w:lineRule="auto"/>
    </w:pPr>
    <w:rPr>
      <w:i/>
      <w:iCs/>
    </w:rPr>
  </w:style>
  <w:style w:type="character" w:customStyle="1" w:styleId="HTMLAddressChar">
    <w:name w:val="HTML Address Char"/>
    <w:basedOn w:val="DefaultParagraphFont"/>
    <w:link w:val="HTMLAddress"/>
    <w:uiPriority w:val="99"/>
    <w:rsid w:val="00F16FCC"/>
    <w:rPr>
      <w:rFonts w:eastAsiaTheme="minorHAnsi"/>
      <w:i/>
      <w:iCs/>
      <w:lang w:val="en-US"/>
    </w:rPr>
  </w:style>
  <w:style w:type="paragraph" w:styleId="MacroText">
    <w:name w:val="macro"/>
    <w:link w:val="MacroTextChar"/>
    <w:uiPriority w:val="99"/>
    <w:unhideWhenUsed/>
    <w:rsid w:val="00F16FCC"/>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lang w:val="fr-FR"/>
    </w:rPr>
  </w:style>
  <w:style w:type="character" w:customStyle="1" w:styleId="MacroTextChar">
    <w:name w:val="Macro Text Char"/>
    <w:basedOn w:val="DefaultParagraphFont"/>
    <w:link w:val="MacroText"/>
    <w:uiPriority w:val="99"/>
    <w:rsid w:val="00F16FCC"/>
    <w:rPr>
      <w:rFonts w:ascii="Consolas" w:eastAsiaTheme="minorHAnsi" w:hAnsi="Consolas"/>
      <w:sz w:val="20"/>
      <w:szCs w:val="20"/>
      <w:lang w:val="fr-FR"/>
    </w:rPr>
  </w:style>
  <w:style w:type="paragraph" w:styleId="MessageHeader">
    <w:name w:val="Message Header"/>
    <w:basedOn w:val="Normal"/>
    <w:link w:val="MessageHeaderChar"/>
    <w:uiPriority w:val="99"/>
    <w:unhideWhenUsed/>
    <w:rsid w:val="00F16F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F16FCC"/>
    <w:rPr>
      <w:rFonts w:asciiTheme="majorHAnsi" w:eastAsiaTheme="majorEastAsia" w:hAnsiTheme="majorHAnsi" w:cstheme="majorBidi"/>
      <w:sz w:val="24"/>
      <w:szCs w:val="24"/>
      <w:shd w:val="pct20" w:color="auto" w:fill="auto"/>
      <w:lang w:val="en-US"/>
    </w:rPr>
  </w:style>
  <w:style w:type="paragraph" w:styleId="NoteHeading">
    <w:name w:val="Note Heading"/>
    <w:basedOn w:val="Normal"/>
    <w:next w:val="Normal"/>
    <w:link w:val="NoteHeadingChar"/>
    <w:uiPriority w:val="99"/>
    <w:unhideWhenUsed/>
    <w:rsid w:val="00F16FCC"/>
    <w:pPr>
      <w:spacing w:after="0" w:line="240" w:lineRule="auto"/>
    </w:pPr>
  </w:style>
  <w:style w:type="character" w:customStyle="1" w:styleId="NoteHeadingChar">
    <w:name w:val="Note Heading Char"/>
    <w:basedOn w:val="DefaultParagraphFont"/>
    <w:link w:val="NoteHeading"/>
    <w:uiPriority w:val="99"/>
    <w:rsid w:val="00F16FCC"/>
    <w:rPr>
      <w:rFonts w:eastAsiaTheme="minorHAnsi"/>
      <w:lang w:val="en-US"/>
    </w:rPr>
  </w:style>
  <w:style w:type="paragraph" w:styleId="Salutation">
    <w:name w:val="Salutation"/>
    <w:basedOn w:val="Normal"/>
    <w:next w:val="Normal"/>
    <w:link w:val="SalutationChar"/>
    <w:uiPriority w:val="99"/>
    <w:unhideWhenUsed/>
    <w:rsid w:val="00F16FCC"/>
  </w:style>
  <w:style w:type="character" w:customStyle="1" w:styleId="SalutationChar">
    <w:name w:val="Salutation Char"/>
    <w:basedOn w:val="DefaultParagraphFont"/>
    <w:link w:val="Salutation"/>
    <w:uiPriority w:val="99"/>
    <w:rsid w:val="00F16FCC"/>
    <w:rPr>
      <w:rFonts w:eastAsiaTheme="minorHAnsi"/>
      <w:lang w:val="en-US"/>
    </w:rPr>
  </w:style>
  <w:style w:type="paragraph" w:styleId="Signature">
    <w:name w:val="Signature"/>
    <w:basedOn w:val="Normal"/>
    <w:link w:val="SignatureChar"/>
    <w:uiPriority w:val="99"/>
    <w:unhideWhenUsed/>
    <w:rsid w:val="00F16FCC"/>
    <w:pPr>
      <w:spacing w:after="0" w:line="240" w:lineRule="auto"/>
      <w:ind w:left="4252"/>
    </w:pPr>
  </w:style>
  <w:style w:type="character" w:customStyle="1" w:styleId="SignatureChar">
    <w:name w:val="Signature Char"/>
    <w:basedOn w:val="DefaultParagraphFont"/>
    <w:link w:val="Signature"/>
    <w:uiPriority w:val="99"/>
    <w:rsid w:val="00F16FCC"/>
    <w:rPr>
      <w:rFonts w:eastAsiaTheme="minorHAnsi"/>
      <w:lang w:val="en-US"/>
    </w:rPr>
  </w:style>
  <w:style w:type="paragraph" w:styleId="BlockText">
    <w:name w:val="Block Text"/>
    <w:basedOn w:val="Normal"/>
    <w:uiPriority w:val="99"/>
    <w:unhideWhenUsed/>
    <w:rsid w:val="00F16FCC"/>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F16FCC"/>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F16FCC"/>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F16FCC"/>
    <w:pPr>
      <w:spacing w:after="0" w:line="240" w:lineRule="auto"/>
      <w:ind w:left="220" w:hanging="220"/>
    </w:pPr>
  </w:style>
  <w:style w:type="paragraph" w:styleId="Index2">
    <w:name w:val="index 2"/>
    <w:basedOn w:val="Normal"/>
    <w:next w:val="Normal"/>
    <w:autoRedefine/>
    <w:uiPriority w:val="99"/>
    <w:unhideWhenUsed/>
    <w:rsid w:val="00F16FCC"/>
    <w:pPr>
      <w:spacing w:after="0" w:line="240" w:lineRule="auto"/>
      <w:ind w:left="440" w:hanging="220"/>
    </w:pPr>
  </w:style>
  <w:style w:type="paragraph" w:styleId="Index3">
    <w:name w:val="index 3"/>
    <w:basedOn w:val="Normal"/>
    <w:next w:val="Normal"/>
    <w:autoRedefine/>
    <w:uiPriority w:val="99"/>
    <w:unhideWhenUsed/>
    <w:rsid w:val="00F16FCC"/>
    <w:pPr>
      <w:spacing w:after="0" w:line="240" w:lineRule="auto"/>
      <w:ind w:left="660" w:hanging="220"/>
    </w:pPr>
  </w:style>
  <w:style w:type="paragraph" w:styleId="Index4">
    <w:name w:val="index 4"/>
    <w:basedOn w:val="Normal"/>
    <w:next w:val="Normal"/>
    <w:autoRedefine/>
    <w:uiPriority w:val="99"/>
    <w:unhideWhenUsed/>
    <w:rsid w:val="00F16FCC"/>
    <w:pPr>
      <w:spacing w:after="0" w:line="240" w:lineRule="auto"/>
      <w:ind w:left="880" w:hanging="220"/>
    </w:pPr>
  </w:style>
  <w:style w:type="paragraph" w:styleId="Index5">
    <w:name w:val="index 5"/>
    <w:basedOn w:val="Normal"/>
    <w:next w:val="Normal"/>
    <w:autoRedefine/>
    <w:uiPriority w:val="99"/>
    <w:unhideWhenUsed/>
    <w:rsid w:val="00F16FCC"/>
    <w:pPr>
      <w:spacing w:after="0" w:line="240" w:lineRule="auto"/>
      <w:ind w:left="1100" w:hanging="220"/>
    </w:pPr>
  </w:style>
  <w:style w:type="paragraph" w:styleId="Index6">
    <w:name w:val="index 6"/>
    <w:basedOn w:val="Normal"/>
    <w:next w:val="Normal"/>
    <w:autoRedefine/>
    <w:uiPriority w:val="99"/>
    <w:unhideWhenUsed/>
    <w:rsid w:val="00F16FCC"/>
    <w:pPr>
      <w:spacing w:after="0" w:line="240" w:lineRule="auto"/>
      <w:ind w:left="1320" w:hanging="220"/>
    </w:pPr>
  </w:style>
  <w:style w:type="paragraph" w:styleId="Index7">
    <w:name w:val="index 7"/>
    <w:basedOn w:val="Normal"/>
    <w:next w:val="Normal"/>
    <w:autoRedefine/>
    <w:uiPriority w:val="99"/>
    <w:unhideWhenUsed/>
    <w:rsid w:val="00F16FCC"/>
    <w:pPr>
      <w:spacing w:after="0" w:line="240" w:lineRule="auto"/>
      <w:ind w:left="1540" w:hanging="220"/>
    </w:pPr>
  </w:style>
  <w:style w:type="paragraph" w:styleId="Index8">
    <w:name w:val="index 8"/>
    <w:basedOn w:val="Normal"/>
    <w:next w:val="Normal"/>
    <w:autoRedefine/>
    <w:uiPriority w:val="99"/>
    <w:unhideWhenUsed/>
    <w:rsid w:val="00F16FCC"/>
    <w:pPr>
      <w:spacing w:after="0" w:line="240" w:lineRule="auto"/>
      <w:ind w:left="1760" w:hanging="220"/>
    </w:pPr>
  </w:style>
  <w:style w:type="paragraph" w:styleId="Index9">
    <w:name w:val="index 9"/>
    <w:basedOn w:val="Normal"/>
    <w:next w:val="Normal"/>
    <w:autoRedefine/>
    <w:uiPriority w:val="99"/>
    <w:unhideWhenUsed/>
    <w:rsid w:val="00F16FCC"/>
    <w:pPr>
      <w:spacing w:after="0" w:line="240" w:lineRule="auto"/>
      <w:ind w:left="1980" w:hanging="220"/>
    </w:pPr>
  </w:style>
  <w:style w:type="paragraph" w:styleId="IndexHeading">
    <w:name w:val="index heading"/>
    <w:basedOn w:val="Normal"/>
    <w:next w:val="Index1"/>
    <w:uiPriority w:val="99"/>
    <w:unhideWhenUsed/>
    <w:rsid w:val="00F16FCC"/>
    <w:rPr>
      <w:rFonts w:asciiTheme="majorHAnsi" w:eastAsiaTheme="majorEastAsia" w:hAnsiTheme="majorHAnsi" w:cstheme="majorBidi"/>
      <w:b/>
      <w:bCs/>
    </w:rPr>
  </w:style>
  <w:style w:type="paragraph" w:styleId="NormalIndent">
    <w:name w:val="Normal Indent"/>
    <w:basedOn w:val="Normal"/>
    <w:uiPriority w:val="99"/>
    <w:unhideWhenUsed/>
    <w:rsid w:val="00F16FCC"/>
    <w:pPr>
      <w:ind w:left="708"/>
    </w:pPr>
  </w:style>
  <w:style w:type="paragraph" w:styleId="TableofAuthorities">
    <w:name w:val="table of authorities"/>
    <w:basedOn w:val="Normal"/>
    <w:next w:val="Normal"/>
    <w:uiPriority w:val="99"/>
    <w:unhideWhenUsed/>
    <w:rsid w:val="00F16FCC"/>
    <w:pPr>
      <w:tabs>
        <w:tab w:val="right" w:leader="dot" w:pos="9582"/>
      </w:tabs>
      <w:spacing w:after="0"/>
      <w:ind w:left="220" w:hanging="220"/>
    </w:pPr>
  </w:style>
  <w:style w:type="paragraph" w:styleId="TOAHeading">
    <w:name w:val="toa heading"/>
    <w:basedOn w:val="Normal"/>
    <w:next w:val="Normal"/>
    <w:uiPriority w:val="99"/>
    <w:unhideWhenUsed/>
    <w:rsid w:val="00F16FCC"/>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F16FCC"/>
    <w:rPr>
      <w:rFonts w:eastAsiaTheme="minorHAnsi"/>
      <w:vanish/>
      <w:color w:val="00B050"/>
      <w:kern w:val="16"/>
      <w:lang w:val="en-US"/>
    </w:rPr>
  </w:style>
  <w:style w:type="table" w:customStyle="1" w:styleId="Table5">
    <w:name w:val="Table_5"/>
    <w:basedOn w:val="Table1"/>
    <w:uiPriority w:val="99"/>
    <w:rsid w:val="00F16FCC"/>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F16FCC"/>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F16FCC"/>
    <w:rPr>
      <w:rFonts w:eastAsiaTheme="minorHAnsi"/>
      <w:kern w:val="16"/>
      <w:sz w:val="16"/>
      <w:lang w:val="en-US"/>
    </w:rPr>
  </w:style>
  <w:style w:type="character" w:customStyle="1" w:styleId="HeaderfootertitleChar">
    <w:name w:val="Header/footer title Char"/>
    <w:basedOn w:val="HeaderfootertextChar"/>
    <w:link w:val="Headerfootertitle"/>
    <w:rsid w:val="00F16FCC"/>
    <w:rPr>
      <w:rFonts w:eastAsiaTheme="minorHAnsi"/>
      <w:color w:val="E61F3D" w:themeColor="accent5"/>
      <w:kern w:val="16"/>
      <w:sz w:val="16"/>
      <w:lang w:val="en-US"/>
    </w:rPr>
  </w:style>
  <w:style w:type="paragraph" w:customStyle="1" w:styleId="TabEnumL1">
    <w:name w:val="TabEnumL1"/>
    <w:basedOn w:val="TabText1"/>
    <w:link w:val="TabEnumL1Char"/>
    <w:qFormat/>
    <w:rsid w:val="00F16FCC"/>
    <w:pPr>
      <w:numPr>
        <w:numId w:val="8"/>
      </w:numPr>
    </w:pPr>
  </w:style>
  <w:style w:type="paragraph" w:customStyle="1" w:styleId="TabEnumL2">
    <w:name w:val="TabEnumL2"/>
    <w:basedOn w:val="TabEnumL1"/>
    <w:link w:val="TabEnumL2Char"/>
    <w:rsid w:val="00F16FCC"/>
    <w:pPr>
      <w:numPr>
        <w:ilvl w:val="1"/>
      </w:numPr>
    </w:pPr>
  </w:style>
  <w:style w:type="paragraph" w:customStyle="1" w:styleId="TabEnumL3">
    <w:name w:val="TabEnumL3"/>
    <w:basedOn w:val="TabEnumL1"/>
    <w:link w:val="TabEnumL3Char"/>
    <w:rsid w:val="00F16FCC"/>
    <w:pPr>
      <w:numPr>
        <w:ilvl w:val="2"/>
      </w:numPr>
    </w:pPr>
  </w:style>
  <w:style w:type="character" w:customStyle="1" w:styleId="TabEnumL1Char">
    <w:name w:val="TabEnumL1 Char"/>
    <w:basedOn w:val="TabText1Char"/>
    <w:link w:val="TabEnumL1"/>
    <w:rsid w:val="00F16FCC"/>
    <w:rPr>
      <w:rFonts w:eastAsiaTheme="minorHAnsi"/>
      <w:kern w:val="16"/>
      <w:sz w:val="20"/>
      <w:lang w:val="en-US"/>
    </w:rPr>
  </w:style>
  <w:style w:type="character" w:customStyle="1" w:styleId="TabEnumL2Char">
    <w:name w:val="TabEnumL2 Char"/>
    <w:basedOn w:val="TabEnumL1Char"/>
    <w:link w:val="TabEnumL2"/>
    <w:rsid w:val="00F16FCC"/>
    <w:rPr>
      <w:rFonts w:eastAsiaTheme="minorHAnsi"/>
      <w:kern w:val="16"/>
      <w:sz w:val="20"/>
      <w:lang w:val="en-US"/>
    </w:rPr>
  </w:style>
  <w:style w:type="paragraph" w:customStyle="1" w:styleId="TabEnumL4">
    <w:name w:val="TabEnumL4"/>
    <w:basedOn w:val="TabEnumL1"/>
    <w:link w:val="TabEnumL4Char"/>
    <w:rsid w:val="00F16FCC"/>
    <w:pPr>
      <w:numPr>
        <w:ilvl w:val="3"/>
      </w:numPr>
    </w:pPr>
    <w:rPr>
      <w:sz w:val="18"/>
    </w:rPr>
  </w:style>
  <w:style w:type="paragraph" w:customStyle="1" w:styleId="TabEnumL5">
    <w:name w:val="TabEnumL5"/>
    <w:basedOn w:val="TabEnumL1"/>
    <w:link w:val="TabEnumL5Char"/>
    <w:rsid w:val="00F16FCC"/>
    <w:pPr>
      <w:numPr>
        <w:ilvl w:val="4"/>
      </w:numPr>
    </w:pPr>
  </w:style>
  <w:style w:type="paragraph" w:customStyle="1" w:styleId="TabEnumL6">
    <w:name w:val="TabEnumL6"/>
    <w:basedOn w:val="TabEnumL1"/>
    <w:link w:val="TabEnumL6Char"/>
    <w:rsid w:val="00F16FCC"/>
    <w:pPr>
      <w:numPr>
        <w:ilvl w:val="5"/>
      </w:numPr>
    </w:pPr>
  </w:style>
  <w:style w:type="paragraph" w:customStyle="1" w:styleId="TabEnumL7">
    <w:name w:val="TabEnumL7"/>
    <w:basedOn w:val="TabEnumL1"/>
    <w:link w:val="TabEnumL7Char"/>
    <w:rsid w:val="00F16FCC"/>
    <w:pPr>
      <w:numPr>
        <w:ilvl w:val="6"/>
      </w:numPr>
    </w:pPr>
    <w:rPr>
      <w:sz w:val="16"/>
    </w:rPr>
  </w:style>
  <w:style w:type="character" w:customStyle="1" w:styleId="TabEnumL3Char">
    <w:name w:val="TabEnumL3 Char"/>
    <w:basedOn w:val="TabEnumL2Char"/>
    <w:link w:val="TabEnumL3"/>
    <w:rsid w:val="00F16FCC"/>
    <w:rPr>
      <w:rFonts w:eastAsiaTheme="minorHAnsi"/>
      <w:kern w:val="16"/>
      <w:sz w:val="20"/>
      <w:lang w:val="en-US"/>
    </w:rPr>
  </w:style>
  <w:style w:type="character" w:customStyle="1" w:styleId="TabEnumL4Char">
    <w:name w:val="TabEnumL4 Char"/>
    <w:basedOn w:val="TabEnumL3Char"/>
    <w:link w:val="TabEnumL4"/>
    <w:rsid w:val="00F16FCC"/>
    <w:rPr>
      <w:rFonts w:eastAsiaTheme="minorHAnsi"/>
      <w:kern w:val="16"/>
      <w:sz w:val="18"/>
      <w:lang w:val="en-US"/>
    </w:rPr>
  </w:style>
  <w:style w:type="character" w:customStyle="1" w:styleId="TabEnumL5Char">
    <w:name w:val="TabEnumL5 Char"/>
    <w:basedOn w:val="TabEnumL4Char"/>
    <w:link w:val="TabEnumL5"/>
    <w:rsid w:val="00F16FCC"/>
    <w:rPr>
      <w:rFonts w:eastAsiaTheme="minorHAnsi"/>
      <w:kern w:val="16"/>
      <w:sz w:val="20"/>
      <w:lang w:val="en-US"/>
    </w:rPr>
  </w:style>
  <w:style w:type="character" w:customStyle="1" w:styleId="TabEnumL6Char">
    <w:name w:val="TabEnumL6 Char"/>
    <w:basedOn w:val="TabEnumL5Char"/>
    <w:link w:val="TabEnumL6"/>
    <w:rsid w:val="00F16FCC"/>
    <w:rPr>
      <w:rFonts w:eastAsiaTheme="minorHAnsi"/>
      <w:kern w:val="16"/>
      <w:sz w:val="20"/>
      <w:lang w:val="en-US"/>
    </w:rPr>
  </w:style>
  <w:style w:type="paragraph" w:customStyle="1" w:styleId="TabEnumL8">
    <w:name w:val="TabEnumL8"/>
    <w:basedOn w:val="TabEnumL1"/>
    <w:link w:val="TabEnumL8Char"/>
    <w:rsid w:val="00F16FCC"/>
    <w:pPr>
      <w:numPr>
        <w:ilvl w:val="7"/>
      </w:numPr>
    </w:pPr>
    <w:rPr>
      <w:sz w:val="16"/>
    </w:rPr>
  </w:style>
  <w:style w:type="character" w:customStyle="1" w:styleId="TabEnumL7Char">
    <w:name w:val="TabEnumL7 Char"/>
    <w:basedOn w:val="TabEnumL6Char"/>
    <w:link w:val="TabEnumL7"/>
    <w:rsid w:val="00F16FCC"/>
    <w:rPr>
      <w:rFonts w:eastAsiaTheme="minorHAnsi"/>
      <w:kern w:val="16"/>
      <w:sz w:val="16"/>
      <w:lang w:val="en-US"/>
    </w:rPr>
  </w:style>
  <w:style w:type="character" w:customStyle="1" w:styleId="TabEnumL8Char">
    <w:name w:val="TabEnumL8 Char"/>
    <w:basedOn w:val="DefaultParagraphFont"/>
    <w:link w:val="TabEnumL8"/>
    <w:rsid w:val="00F16FCC"/>
    <w:rPr>
      <w:rFonts w:eastAsiaTheme="minorHAnsi"/>
      <w:kern w:val="16"/>
      <w:sz w:val="16"/>
      <w:lang w:val="en-US"/>
    </w:rPr>
  </w:style>
  <w:style w:type="paragraph" w:customStyle="1" w:styleId="TabBulletL1">
    <w:name w:val="TabBulletL1"/>
    <w:basedOn w:val="TabText1"/>
    <w:link w:val="TabBulletL1Char"/>
    <w:qFormat/>
    <w:rsid w:val="00F16FCC"/>
    <w:pPr>
      <w:numPr>
        <w:numId w:val="4"/>
      </w:numPr>
      <w:ind w:right="57"/>
    </w:pPr>
  </w:style>
  <w:style w:type="paragraph" w:customStyle="1" w:styleId="TabBulletL2">
    <w:name w:val="TabBulletL2"/>
    <w:basedOn w:val="TabBulletL1"/>
    <w:link w:val="TabBulletL2Char"/>
    <w:rsid w:val="00F16FCC"/>
    <w:pPr>
      <w:numPr>
        <w:ilvl w:val="1"/>
      </w:numPr>
    </w:pPr>
  </w:style>
  <w:style w:type="paragraph" w:customStyle="1" w:styleId="TabBulletL3">
    <w:name w:val="TabBulletL3"/>
    <w:basedOn w:val="TabBulletL1"/>
    <w:link w:val="TabBulletL3Char"/>
    <w:rsid w:val="00F16FCC"/>
    <w:pPr>
      <w:numPr>
        <w:ilvl w:val="2"/>
      </w:numPr>
    </w:pPr>
  </w:style>
  <w:style w:type="character" w:customStyle="1" w:styleId="TabBulletL1Char">
    <w:name w:val="TabBulletL1 Char"/>
    <w:basedOn w:val="TabText1Char"/>
    <w:link w:val="TabBulletL1"/>
    <w:rsid w:val="00F16FCC"/>
    <w:rPr>
      <w:rFonts w:eastAsiaTheme="minorHAnsi"/>
      <w:kern w:val="16"/>
      <w:sz w:val="20"/>
      <w:lang w:val="en-US"/>
    </w:rPr>
  </w:style>
  <w:style w:type="character" w:customStyle="1" w:styleId="TabBulletL2Char">
    <w:name w:val="TabBulletL2 Char"/>
    <w:basedOn w:val="TabBulletL1Char"/>
    <w:link w:val="TabBulletL2"/>
    <w:rsid w:val="00F16FCC"/>
    <w:rPr>
      <w:rFonts w:eastAsiaTheme="minorHAnsi"/>
      <w:kern w:val="16"/>
      <w:sz w:val="20"/>
      <w:lang w:val="en-US"/>
    </w:rPr>
  </w:style>
  <w:style w:type="paragraph" w:customStyle="1" w:styleId="TabBulletL4">
    <w:name w:val="TabBulletL4"/>
    <w:basedOn w:val="TabBulletL1"/>
    <w:link w:val="TabBulletL4Char"/>
    <w:rsid w:val="00F16FCC"/>
    <w:pPr>
      <w:numPr>
        <w:ilvl w:val="3"/>
      </w:numPr>
    </w:pPr>
    <w:rPr>
      <w:sz w:val="18"/>
    </w:rPr>
  </w:style>
  <w:style w:type="paragraph" w:customStyle="1" w:styleId="TabBulletL5">
    <w:name w:val="TabBulletL5"/>
    <w:basedOn w:val="TabBulletL1"/>
    <w:link w:val="TabBulletL5Char"/>
    <w:rsid w:val="00F16FCC"/>
    <w:pPr>
      <w:numPr>
        <w:ilvl w:val="4"/>
      </w:numPr>
    </w:pPr>
    <w:rPr>
      <w:sz w:val="18"/>
    </w:rPr>
  </w:style>
  <w:style w:type="paragraph" w:customStyle="1" w:styleId="TabBulletL6">
    <w:name w:val="TabBulletL6"/>
    <w:basedOn w:val="TabBulletL1"/>
    <w:link w:val="TabBulletL6Char"/>
    <w:rsid w:val="00F16FCC"/>
    <w:pPr>
      <w:numPr>
        <w:ilvl w:val="5"/>
      </w:numPr>
    </w:pPr>
    <w:rPr>
      <w:sz w:val="18"/>
      <w:szCs w:val="18"/>
    </w:rPr>
  </w:style>
  <w:style w:type="character" w:customStyle="1" w:styleId="TabBulletL3Char">
    <w:name w:val="TabBulletL3 Char"/>
    <w:basedOn w:val="TabBulletL2Char"/>
    <w:link w:val="TabBulletL3"/>
    <w:rsid w:val="00F16FCC"/>
    <w:rPr>
      <w:rFonts w:eastAsiaTheme="minorHAnsi"/>
      <w:kern w:val="16"/>
      <w:sz w:val="20"/>
      <w:lang w:val="en-US"/>
    </w:rPr>
  </w:style>
  <w:style w:type="character" w:customStyle="1" w:styleId="TabBulletL4Char">
    <w:name w:val="TabBulletL4 Char"/>
    <w:basedOn w:val="TabBulletL3Char"/>
    <w:link w:val="TabBulletL4"/>
    <w:rsid w:val="00F16FCC"/>
    <w:rPr>
      <w:rFonts w:eastAsiaTheme="minorHAnsi"/>
      <w:kern w:val="16"/>
      <w:sz w:val="18"/>
      <w:lang w:val="en-US"/>
    </w:rPr>
  </w:style>
  <w:style w:type="paragraph" w:customStyle="1" w:styleId="TabBulletL7">
    <w:name w:val="TabBulletL7"/>
    <w:basedOn w:val="TabBulletL1"/>
    <w:link w:val="TabBulletL7Char"/>
    <w:rsid w:val="00F16FCC"/>
    <w:pPr>
      <w:numPr>
        <w:ilvl w:val="6"/>
      </w:numPr>
    </w:pPr>
    <w:rPr>
      <w:sz w:val="16"/>
    </w:rPr>
  </w:style>
  <w:style w:type="paragraph" w:customStyle="1" w:styleId="TabBulletL8">
    <w:name w:val="TabBulletL8"/>
    <w:basedOn w:val="TabBulletL1"/>
    <w:link w:val="TabBulletL8Char"/>
    <w:rsid w:val="00F16FCC"/>
    <w:pPr>
      <w:numPr>
        <w:ilvl w:val="7"/>
      </w:numPr>
    </w:pPr>
    <w:rPr>
      <w:sz w:val="16"/>
    </w:rPr>
  </w:style>
  <w:style w:type="character" w:customStyle="1" w:styleId="TabBulletL5Char">
    <w:name w:val="TabBulletL5 Char"/>
    <w:basedOn w:val="TabBulletL4Char"/>
    <w:link w:val="TabBulletL5"/>
    <w:rsid w:val="00F16FCC"/>
    <w:rPr>
      <w:rFonts w:eastAsiaTheme="minorHAnsi"/>
      <w:kern w:val="16"/>
      <w:sz w:val="18"/>
      <w:lang w:val="en-US"/>
    </w:rPr>
  </w:style>
  <w:style w:type="character" w:customStyle="1" w:styleId="TabBulletL6Char">
    <w:name w:val="TabBulletL6 Char"/>
    <w:basedOn w:val="TabBulletL1Char"/>
    <w:link w:val="TabBulletL6"/>
    <w:rsid w:val="00F16FCC"/>
    <w:rPr>
      <w:rFonts w:eastAsiaTheme="minorHAnsi"/>
      <w:kern w:val="16"/>
      <w:sz w:val="18"/>
      <w:szCs w:val="18"/>
      <w:lang w:val="en-US"/>
    </w:rPr>
  </w:style>
  <w:style w:type="character" w:customStyle="1" w:styleId="TabBulletL7Char">
    <w:name w:val="TabBulletL7 Char"/>
    <w:basedOn w:val="TabBulletL1Char"/>
    <w:link w:val="TabBulletL7"/>
    <w:rsid w:val="00F16FCC"/>
    <w:rPr>
      <w:rFonts w:eastAsiaTheme="minorHAnsi"/>
      <w:kern w:val="16"/>
      <w:sz w:val="16"/>
      <w:lang w:val="en-US"/>
    </w:rPr>
  </w:style>
  <w:style w:type="character" w:customStyle="1" w:styleId="TabBulletL8Char">
    <w:name w:val="TabBulletL8 Char"/>
    <w:basedOn w:val="TabBulletL7Char"/>
    <w:link w:val="TabBulletL8"/>
    <w:rsid w:val="00F16FCC"/>
    <w:rPr>
      <w:rFonts w:eastAsiaTheme="minorHAnsi"/>
      <w:kern w:val="16"/>
      <w:sz w:val="16"/>
      <w:lang w:val="en-US"/>
    </w:rPr>
  </w:style>
  <w:style w:type="paragraph" w:customStyle="1" w:styleId="BulletL4">
    <w:name w:val="Bullet L4"/>
    <w:basedOn w:val="BulletL1"/>
    <w:link w:val="BulletL4Char"/>
    <w:rsid w:val="00845091"/>
    <w:pPr>
      <w:numPr>
        <w:ilvl w:val="3"/>
      </w:numPr>
      <w:contextualSpacing/>
    </w:pPr>
    <w:rPr>
      <w:sz w:val="20"/>
    </w:rPr>
  </w:style>
  <w:style w:type="table" w:customStyle="1" w:styleId="Table1">
    <w:name w:val="Table_1"/>
    <w:basedOn w:val="TableNormal"/>
    <w:uiPriority w:val="99"/>
    <w:rsid w:val="00F16FCC"/>
    <w:pPr>
      <w:spacing w:after="0"/>
    </w:pPr>
    <w:rPr>
      <w:rFonts w:eastAsiaTheme="minorHAnsi"/>
      <w:lang w:val="fr-FR"/>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andatory">
    <w:name w:val="Mandatory"/>
    <w:basedOn w:val="BodyOfText"/>
    <w:next w:val="BodyOfText"/>
    <w:link w:val="MandatoryChar"/>
    <w:qFormat/>
    <w:rsid w:val="00F16FCC"/>
    <w:rPr>
      <w:color w:val="C00000"/>
    </w:rPr>
  </w:style>
  <w:style w:type="character" w:customStyle="1" w:styleId="MandatoryChar">
    <w:name w:val="Mandatory Char"/>
    <w:basedOn w:val="BodyOfTextChar"/>
    <w:link w:val="Mandatory"/>
    <w:rsid w:val="00F16FCC"/>
    <w:rPr>
      <w:rFonts w:eastAsiaTheme="minorHAnsi"/>
      <w:color w:val="C00000"/>
      <w:kern w:val="16"/>
      <w:lang w:val="en-US"/>
    </w:rPr>
  </w:style>
  <w:style w:type="paragraph" w:customStyle="1" w:styleId="Code">
    <w:name w:val="Code"/>
    <w:basedOn w:val="BodyOfText"/>
    <w:link w:val="CodeChar"/>
    <w:qFormat/>
    <w:rsid w:val="00F16FCC"/>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F16FCC"/>
    <w:pPr>
      <w:spacing w:before="20" w:after="20"/>
    </w:pPr>
    <w:rPr>
      <w:sz w:val="18"/>
    </w:rPr>
  </w:style>
  <w:style w:type="character" w:customStyle="1" w:styleId="CodeChar">
    <w:name w:val="Code Char"/>
    <w:basedOn w:val="BodyOfTextChar"/>
    <w:link w:val="Code"/>
    <w:rsid w:val="00F16FCC"/>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F16FCC"/>
    <w:rPr>
      <w:rFonts w:ascii="Consolas" w:eastAsiaTheme="minorHAnsi" w:hAnsi="Consolas"/>
      <w:kern w:val="16"/>
      <w:sz w:val="18"/>
      <w:shd w:val="clear" w:color="auto" w:fill="F2F2F2" w:themeFill="background1" w:themeFillShade="F2"/>
      <w:lang w:val="en-US"/>
    </w:rPr>
  </w:style>
  <w:style w:type="paragraph" w:customStyle="1" w:styleId="TabHeader2">
    <w:name w:val="TabHeader2"/>
    <w:basedOn w:val="TabText2"/>
    <w:link w:val="TabHeader2Char"/>
    <w:qFormat/>
    <w:rsid w:val="00F16FCC"/>
    <w:pPr>
      <w:keepNext/>
      <w:spacing w:before="5"/>
      <w:jc w:val="left"/>
    </w:pPr>
  </w:style>
  <w:style w:type="character" w:customStyle="1" w:styleId="TabHeader2Char">
    <w:name w:val="TabHeader2 Char"/>
    <w:basedOn w:val="TabText2Char"/>
    <w:link w:val="TabHeader2"/>
    <w:rsid w:val="00F16FCC"/>
    <w:rPr>
      <w:rFonts w:eastAsiaTheme="minorHAnsi"/>
      <w:kern w:val="16"/>
      <w:sz w:val="18"/>
      <w:lang w:val="en-US"/>
    </w:rPr>
  </w:style>
  <w:style w:type="paragraph" w:customStyle="1" w:styleId="DocType">
    <w:name w:val="DocType"/>
    <w:basedOn w:val="BodyOfText"/>
    <w:next w:val="BodyOfText"/>
    <w:link w:val="DocTypeChar"/>
    <w:rsid w:val="00F16FCC"/>
    <w:pPr>
      <w:jc w:val="right"/>
    </w:pPr>
    <w:rPr>
      <w:b/>
      <w:color w:val="00A3E0" w:themeColor="text2"/>
      <w:sz w:val="32"/>
      <w:szCs w:val="32"/>
    </w:rPr>
  </w:style>
  <w:style w:type="character" w:customStyle="1" w:styleId="DocTypeChar">
    <w:name w:val="DocType Char"/>
    <w:basedOn w:val="BodyOfTextChar"/>
    <w:link w:val="DocType"/>
    <w:rsid w:val="00F16FCC"/>
    <w:rPr>
      <w:rFonts w:eastAsiaTheme="minorHAnsi"/>
      <w:b/>
      <w:color w:val="00A3E0" w:themeColor="text2"/>
      <w:kern w:val="16"/>
      <w:sz w:val="32"/>
      <w:szCs w:val="32"/>
      <w:lang w:val="en-US"/>
    </w:rPr>
  </w:style>
  <w:style w:type="paragraph" w:customStyle="1" w:styleId="TOCFig">
    <w:name w:val="TOC Fig"/>
    <w:basedOn w:val="TOC1"/>
    <w:next w:val="BodyOfText"/>
    <w:rsid w:val="00F16FCC"/>
    <w:rPr>
      <w:sz w:val="20"/>
    </w:rPr>
  </w:style>
  <w:style w:type="paragraph" w:customStyle="1" w:styleId="BulletL5">
    <w:name w:val="Bullet L5"/>
    <w:basedOn w:val="BulletL1"/>
    <w:rsid w:val="00845091"/>
    <w:pPr>
      <w:numPr>
        <w:ilvl w:val="4"/>
      </w:numPr>
      <w:contextualSpacing/>
    </w:pPr>
    <w:rPr>
      <w:sz w:val="20"/>
    </w:rPr>
  </w:style>
  <w:style w:type="paragraph" w:customStyle="1" w:styleId="BulletL6">
    <w:name w:val="Bullet L6"/>
    <w:basedOn w:val="BulletL1"/>
    <w:rsid w:val="00845091"/>
    <w:pPr>
      <w:numPr>
        <w:ilvl w:val="5"/>
      </w:numPr>
      <w:contextualSpacing/>
    </w:pPr>
    <w:rPr>
      <w:sz w:val="20"/>
    </w:rPr>
  </w:style>
  <w:style w:type="paragraph" w:customStyle="1" w:styleId="BulletL7">
    <w:name w:val="Bullet L7"/>
    <w:basedOn w:val="BulletL1"/>
    <w:rsid w:val="00845091"/>
    <w:pPr>
      <w:numPr>
        <w:ilvl w:val="6"/>
      </w:numPr>
      <w:contextualSpacing/>
    </w:pPr>
    <w:rPr>
      <w:sz w:val="18"/>
    </w:rPr>
  </w:style>
  <w:style w:type="paragraph" w:customStyle="1" w:styleId="BulletL8">
    <w:name w:val="Bullet L8"/>
    <w:basedOn w:val="BulletL1"/>
    <w:rsid w:val="00845091"/>
    <w:pPr>
      <w:numPr>
        <w:ilvl w:val="7"/>
      </w:numPr>
      <w:contextualSpacing/>
    </w:pPr>
    <w:rPr>
      <w:sz w:val="18"/>
    </w:rPr>
  </w:style>
  <w:style w:type="paragraph" w:customStyle="1" w:styleId="BulletL9">
    <w:name w:val="Bullet L9"/>
    <w:basedOn w:val="BulletL1"/>
    <w:rsid w:val="00845091"/>
    <w:pPr>
      <w:numPr>
        <w:ilvl w:val="8"/>
      </w:numPr>
      <w:contextualSpacing/>
    </w:pPr>
    <w:rPr>
      <w:sz w:val="18"/>
    </w:rPr>
  </w:style>
  <w:style w:type="paragraph" w:customStyle="1" w:styleId="HeaderfooterTab">
    <w:name w:val="Header/footer Tab"/>
    <w:basedOn w:val="Footer"/>
    <w:rsid w:val="00F16FCC"/>
    <w:pPr>
      <w:spacing w:before="60" w:after="60"/>
    </w:pPr>
    <w:rPr>
      <w:sz w:val="20"/>
    </w:rPr>
  </w:style>
  <w:style w:type="paragraph" w:styleId="TOC4">
    <w:name w:val="toc 4"/>
    <w:basedOn w:val="BodyOfText"/>
    <w:next w:val="BodyOfText"/>
    <w:uiPriority w:val="39"/>
    <w:unhideWhenUsed/>
    <w:rsid w:val="00F16FCC"/>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customStyle="1" w:styleId="SP-Quote">
    <w:name w:val="SP-Quote"/>
    <w:basedOn w:val="BodyOfText"/>
    <w:next w:val="BodyOfText"/>
    <w:rsid w:val="00350044"/>
    <w:pPr>
      <w:spacing w:after="160"/>
      <w:ind w:left="284" w:right="284"/>
      <w:contextualSpacing/>
    </w:pPr>
    <w:rPr>
      <w:color w:val="FF0000"/>
    </w:rPr>
  </w:style>
  <w:style w:type="paragraph" w:customStyle="1" w:styleId="SP-Control">
    <w:name w:val="SP-Control"/>
    <w:basedOn w:val="BodyOfText"/>
    <w:next w:val="BodyOfText"/>
    <w:rsid w:val="00350044"/>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50044"/>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50044"/>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350044"/>
    <w:rPr>
      <w:bdr w:val="none" w:sz="0" w:space="0" w:color="auto"/>
      <w:shd w:val="clear" w:color="auto" w:fill="FFF9C5" w:themeFill="accent4" w:themeFillTint="66"/>
      <w:lang w:val="en-GB"/>
    </w:rPr>
  </w:style>
  <w:style w:type="table" w:customStyle="1" w:styleId="TableAGrey">
    <w:name w:val="Table_A(Grey)"/>
    <w:basedOn w:val="Table1"/>
    <w:uiPriority w:val="99"/>
    <w:rsid w:val="00F16F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F16FCC"/>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paragraph" w:styleId="Revision">
    <w:name w:val="Revision"/>
    <w:hidden/>
    <w:uiPriority w:val="99"/>
    <w:semiHidden/>
    <w:rsid w:val="00F16FCC"/>
    <w:pPr>
      <w:spacing w:after="0"/>
    </w:pPr>
    <w:rPr>
      <w:rFonts w:eastAsiaTheme="minorHAnsi"/>
      <w:lang w:val="en-US"/>
    </w:rPr>
  </w:style>
  <w:style w:type="numbering" w:styleId="111111">
    <w:name w:val="Outline List 2"/>
    <w:basedOn w:val="NoList"/>
    <w:uiPriority w:val="99"/>
    <w:semiHidden/>
    <w:unhideWhenUsed/>
    <w:rsid w:val="00F16FCC"/>
    <w:pPr>
      <w:numPr>
        <w:numId w:val="5"/>
      </w:numPr>
    </w:pPr>
  </w:style>
  <w:style w:type="numbering" w:styleId="1ai">
    <w:name w:val="Outline List 1"/>
    <w:basedOn w:val="NoList"/>
    <w:uiPriority w:val="99"/>
    <w:semiHidden/>
    <w:unhideWhenUsed/>
    <w:rsid w:val="00F16FCC"/>
    <w:pPr>
      <w:numPr>
        <w:numId w:val="6"/>
      </w:numPr>
    </w:pPr>
  </w:style>
  <w:style w:type="numbering" w:styleId="ArticleSection">
    <w:name w:val="Outline List 3"/>
    <w:basedOn w:val="NoList"/>
    <w:uiPriority w:val="99"/>
    <w:semiHidden/>
    <w:unhideWhenUsed/>
    <w:rsid w:val="00F16FCC"/>
    <w:pPr>
      <w:numPr>
        <w:numId w:val="7"/>
      </w:numPr>
    </w:pPr>
  </w:style>
  <w:style w:type="table" w:styleId="PlainTable1">
    <w:name w:val="Plain Table 1"/>
    <w:basedOn w:val="TableNormal"/>
    <w:uiPriority w:val="41"/>
    <w:rsid w:val="00F16FCC"/>
    <w:pPr>
      <w:spacing w:after="0"/>
    </w:pPr>
    <w:rPr>
      <w:rFonts w:eastAsiaTheme="minorHAnsi"/>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16FCC"/>
    <w:pPr>
      <w:spacing w:after="0"/>
    </w:pPr>
    <w:rPr>
      <w:rFonts w:eastAsiaTheme="minorHAnsi"/>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16FCC"/>
    <w:pPr>
      <w:spacing w:after="0"/>
    </w:pPr>
    <w:rPr>
      <w:rFonts w:eastAsiaTheme="minorHAnsi"/>
      <w:lang w:val="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16FCC"/>
    <w:pPr>
      <w:spacing w:after="0"/>
    </w:pPr>
    <w:rPr>
      <w:rFonts w:eastAsiaTheme="minorHAnsi"/>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16FCC"/>
    <w:pPr>
      <w:spacing w:after="0"/>
    </w:pPr>
    <w:rPr>
      <w:rFonts w:eastAsiaTheme="minorHAnsi"/>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F16FCC"/>
    <w:rPr>
      <w:color w:val="0000FF"/>
      <w:u w:val="single"/>
      <w:shd w:val="clear" w:color="auto" w:fill="F3F2F1"/>
    </w:rPr>
  </w:style>
  <w:style w:type="table" w:styleId="TableProfessional">
    <w:name w:val="Table Professional"/>
    <w:basedOn w:val="TableNormal"/>
    <w:uiPriority w:val="99"/>
    <w:semiHidden/>
    <w:unhideWhenUsed/>
    <w:rsid w:val="00F16FCC"/>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16FCC"/>
    <w:pPr>
      <w:spacing w:after="160" w:line="259" w:lineRule="auto"/>
    </w:pPr>
    <w:rPr>
      <w:rFonts w:eastAsiaTheme="minorHAnsi"/>
      <w:lang w:val="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16FCC"/>
    <w:pPr>
      <w:spacing w:after="160" w:line="259" w:lineRule="auto"/>
    </w:pPr>
    <w:rPr>
      <w:rFonts w:eastAsiaTheme="minorHAnsi"/>
      <w:lang w:val="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16FCC"/>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16FCC"/>
    <w:pPr>
      <w:spacing w:after="160" w:line="259" w:lineRule="auto"/>
    </w:pPr>
    <w:rPr>
      <w:rFonts w:eastAsiaTheme="minorHAnsi"/>
      <w:lang w:val="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16FCC"/>
    <w:pPr>
      <w:spacing w:after="160" w:line="259" w:lineRule="auto"/>
    </w:pPr>
    <w:rPr>
      <w:rFonts w:eastAsiaTheme="minorHAnsi"/>
      <w:lang w:val="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16FCC"/>
    <w:pPr>
      <w:spacing w:after="160" w:line="259" w:lineRule="auto"/>
    </w:pPr>
    <w:rPr>
      <w:rFonts w:eastAsiaTheme="minorHAnsi"/>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16FCC"/>
    <w:pPr>
      <w:spacing w:after="160" w:line="259" w:lineRule="auto"/>
    </w:pPr>
    <w:rPr>
      <w:rFonts w:eastAsiaTheme="minorHAnsi"/>
      <w:lang w:val="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16FCC"/>
    <w:pPr>
      <w:spacing w:after="160" w:line="259" w:lineRule="auto"/>
    </w:pPr>
    <w:rPr>
      <w:rFonts w:eastAsiaTheme="minorHAnsi"/>
      <w:lang w:val="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16FCC"/>
    <w:pPr>
      <w:spacing w:after="160" w:line="259" w:lineRule="auto"/>
    </w:pPr>
    <w:rPr>
      <w:rFonts w:eastAsiaTheme="minorHAnsi"/>
      <w:lang w:val="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F16FCC"/>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Mitigation">
    <w:name w:val="Mitigation"/>
    <w:basedOn w:val="Normal"/>
    <w:next w:val="BodyOfText"/>
    <w:link w:val="MitigationChar"/>
    <w:rsid w:val="00F16FCC"/>
    <w:pPr>
      <w:numPr>
        <w:numId w:val="9"/>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F16FCC"/>
    <w:rPr>
      <w:rFonts w:ascii="Corbel" w:eastAsiaTheme="minorHAnsi" w:hAnsi="Corbel"/>
      <w:kern w:val="16"/>
      <w:sz w:val="20"/>
    </w:rPr>
  </w:style>
  <w:style w:type="character" w:customStyle="1" w:styleId="SP-Bold">
    <w:name w:val="SP-Bold"/>
    <w:basedOn w:val="SP-Block"/>
    <w:uiPriority w:val="1"/>
    <w:qFormat/>
    <w:rsid w:val="00350044"/>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8612CF"/>
    <w:pPr>
      <w:numPr>
        <w:numId w:val="90"/>
      </w:numPr>
      <w:spacing w:after="40"/>
      <w:ind w:left="568" w:hanging="284"/>
    </w:pPr>
  </w:style>
  <w:style w:type="paragraph" w:customStyle="1" w:styleId="SP-BulletL2">
    <w:name w:val="SP-BulletL2"/>
    <w:basedOn w:val="SP-BulletL1"/>
    <w:autoRedefine/>
    <w:qFormat/>
    <w:rsid w:val="007B75FC"/>
    <w:pPr>
      <w:numPr>
        <w:ilvl w:val="1"/>
      </w:numPr>
      <w:ind w:left="1135" w:hanging="284"/>
    </w:pPr>
  </w:style>
  <w:style w:type="paragraph" w:customStyle="1" w:styleId="SP-BulletL3">
    <w:name w:val="SP-BulletL3"/>
    <w:basedOn w:val="SP-BulletL2"/>
    <w:autoRedefine/>
    <w:rsid w:val="007B75FC"/>
    <w:pPr>
      <w:numPr>
        <w:ilvl w:val="2"/>
      </w:numPr>
      <w:ind w:left="1701" w:hanging="142"/>
    </w:pPr>
  </w:style>
  <w:style w:type="paragraph" w:customStyle="1" w:styleId="SP-EndList">
    <w:name w:val="SP-EndList"/>
    <w:basedOn w:val="SP-Paragraph"/>
    <w:next w:val="SP-Paragraph"/>
    <w:rsid w:val="00350044"/>
    <w:pPr>
      <w:shd w:val="clear" w:color="auto" w:fill="FFFFFF" w:themeFill="background1"/>
      <w:spacing w:after="0"/>
    </w:pPr>
    <w:rPr>
      <w:sz w:val="12"/>
      <w:szCs w:val="12"/>
    </w:rPr>
  </w:style>
  <w:style w:type="paragraph" w:customStyle="1" w:styleId="SP-EnumL1">
    <w:name w:val="SP-EnumL1"/>
    <w:basedOn w:val="EnumerationL1"/>
    <w:autoRedefine/>
    <w:qFormat/>
    <w:rsid w:val="004D375B"/>
    <w:pPr>
      <w:numPr>
        <w:numId w:val="12"/>
      </w:numPr>
      <w:shd w:val="clear" w:color="auto" w:fill="FFFCE2" w:themeFill="accent4" w:themeFillTint="33"/>
    </w:pPr>
    <w:rPr>
      <w:lang w:val="en-GB"/>
    </w:rPr>
  </w:style>
  <w:style w:type="paragraph" w:customStyle="1" w:styleId="SP-EnumL2">
    <w:name w:val="SP-EnumL2"/>
    <w:basedOn w:val="EnumerationL2"/>
    <w:qFormat/>
    <w:rsid w:val="00350044"/>
    <w:pPr>
      <w:numPr>
        <w:numId w:val="12"/>
      </w:numPr>
      <w:shd w:val="clear" w:color="auto" w:fill="FFFCE2" w:themeFill="accent4" w:themeFillTint="33"/>
      <w:spacing w:before="40" w:after="0"/>
    </w:pPr>
    <w:rPr>
      <w:lang w:val="en-GB"/>
    </w:rPr>
  </w:style>
  <w:style w:type="paragraph" w:customStyle="1" w:styleId="SP-EnumL3">
    <w:name w:val="SP-EnumL3"/>
    <w:basedOn w:val="EnumerationL1"/>
    <w:rsid w:val="00350044"/>
    <w:pPr>
      <w:numPr>
        <w:ilvl w:val="2"/>
        <w:numId w:val="12"/>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350044"/>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350044"/>
    <w:rPr>
      <w:rFonts w:eastAsiaTheme="minorHAnsi"/>
      <w:kern w:val="16"/>
    </w:rPr>
  </w:style>
  <w:style w:type="paragraph" w:customStyle="1" w:styleId="SP-ImplementationBullet">
    <w:name w:val="SP-ImplementationBullet"/>
    <w:basedOn w:val="SP-Implementation"/>
    <w:link w:val="SP-ImplementationBulletChar"/>
    <w:rsid w:val="00350044"/>
    <w:pPr>
      <w:numPr>
        <w:numId w:val="13"/>
      </w:numPr>
    </w:pPr>
  </w:style>
  <w:style w:type="character" w:customStyle="1" w:styleId="SP-ImplementationBulletChar">
    <w:name w:val="SP-ImplementationBullet Char"/>
    <w:basedOn w:val="SP-ImplementationChar"/>
    <w:link w:val="SP-ImplementationBullet"/>
    <w:rsid w:val="00350044"/>
    <w:rPr>
      <w:rFonts w:eastAsiaTheme="minorHAnsi"/>
      <w:kern w:val="16"/>
    </w:rPr>
  </w:style>
  <w:style w:type="paragraph" w:customStyle="1" w:styleId="SP-Input">
    <w:name w:val="SP-Input"/>
    <w:basedOn w:val="Normal"/>
    <w:link w:val="SP-InputChar"/>
    <w:qFormat/>
    <w:rsid w:val="00350044"/>
    <w:pPr>
      <w:spacing w:after="120" w:line="240" w:lineRule="auto"/>
      <w:jc w:val="both"/>
    </w:pPr>
    <w:rPr>
      <w:rFonts w:ascii="Segoe UI" w:hAnsi="Segoe UI"/>
      <w:color w:val="00A3E0"/>
      <w:kern w:val="16"/>
      <w:lang w:val="en-GB"/>
    </w:rPr>
  </w:style>
  <w:style w:type="character" w:customStyle="1" w:styleId="SP-InputChar">
    <w:name w:val="SP-Input Char"/>
    <w:basedOn w:val="DefaultParagraphFont"/>
    <w:link w:val="SP-Input"/>
    <w:rsid w:val="00350044"/>
    <w:rPr>
      <w:rFonts w:ascii="Segoe UI" w:eastAsiaTheme="minorHAnsi" w:hAnsi="Segoe UI"/>
      <w:color w:val="00A3E0"/>
      <w:kern w:val="16"/>
    </w:rPr>
  </w:style>
  <w:style w:type="paragraph" w:customStyle="1" w:styleId="SP-InputBullet">
    <w:name w:val="SP-InputBullet"/>
    <w:basedOn w:val="SP-Input"/>
    <w:link w:val="SP-InputBulletChar"/>
    <w:qFormat/>
    <w:rsid w:val="00350044"/>
    <w:pPr>
      <w:numPr>
        <w:numId w:val="14"/>
      </w:numPr>
    </w:pPr>
  </w:style>
  <w:style w:type="character" w:customStyle="1" w:styleId="SP-InputBulletChar">
    <w:name w:val="SP-InputBullet Char"/>
    <w:basedOn w:val="SP-InputChar"/>
    <w:link w:val="SP-InputBullet"/>
    <w:rsid w:val="00350044"/>
    <w:rPr>
      <w:rFonts w:ascii="Segoe UI" w:eastAsiaTheme="minorHAnsi" w:hAnsi="Segoe UI"/>
      <w:color w:val="00A3E0"/>
      <w:kern w:val="16"/>
    </w:rPr>
  </w:style>
  <w:style w:type="paragraph" w:customStyle="1" w:styleId="SP-OtherInfo">
    <w:name w:val="SP-OtherInfo"/>
    <w:basedOn w:val="BodyOfText"/>
    <w:link w:val="SP-OtherInfoChar"/>
    <w:rsid w:val="00350044"/>
    <w:pPr>
      <w:spacing w:after="60"/>
    </w:pPr>
    <w:rPr>
      <w:color w:val="595959" w:themeColor="text1" w:themeTint="A6"/>
      <w:sz w:val="20"/>
    </w:rPr>
  </w:style>
  <w:style w:type="character" w:customStyle="1" w:styleId="SP-OtherInfoChar">
    <w:name w:val="SP-OtherInfo Char"/>
    <w:basedOn w:val="BodyOfTextChar"/>
    <w:link w:val="SP-OtherInfo"/>
    <w:rsid w:val="00350044"/>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50044"/>
    <w:pPr>
      <w:numPr>
        <w:numId w:val="15"/>
      </w:numPr>
      <w:contextualSpacing/>
    </w:pPr>
  </w:style>
  <w:style w:type="character" w:customStyle="1" w:styleId="SP-OtherInfoBulletChar">
    <w:name w:val="SP-OtherInfoBullet Char"/>
    <w:basedOn w:val="SP-OtherInfoChar"/>
    <w:link w:val="SP-OtherInfoBullet"/>
    <w:rsid w:val="00350044"/>
    <w:rPr>
      <w:rFonts w:eastAsiaTheme="minorHAnsi"/>
      <w:color w:val="595959" w:themeColor="text1" w:themeTint="A6"/>
      <w:kern w:val="16"/>
      <w:sz w:val="20"/>
      <w:lang w:val="en-US"/>
    </w:rPr>
  </w:style>
  <w:style w:type="paragraph" w:customStyle="1" w:styleId="SP-Output">
    <w:name w:val="SP-Output"/>
    <w:basedOn w:val="Normal"/>
    <w:link w:val="SP-OutputChar"/>
    <w:qFormat/>
    <w:rsid w:val="00350044"/>
    <w:pPr>
      <w:pBdr>
        <w:top w:val="single" w:sz="4" w:space="1" w:color="auto"/>
        <w:left w:val="single" w:sz="4" w:space="4" w:color="auto"/>
        <w:bottom w:val="single" w:sz="4" w:space="1" w:color="auto"/>
        <w:right w:val="single" w:sz="4" w:space="4" w:color="auto"/>
      </w:pBdr>
      <w:spacing w:after="120" w:line="240" w:lineRule="auto"/>
      <w:jc w:val="both"/>
    </w:pPr>
    <w:rPr>
      <w:kern w:val="16"/>
      <w:lang w:val="en-GB"/>
    </w:rPr>
  </w:style>
  <w:style w:type="character" w:customStyle="1" w:styleId="SP-OutputChar">
    <w:name w:val="SP-Output Char"/>
    <w:basedOn w:val="DefaultParagraphFont"/>
    <w:link w:val="SP-Output"/>
    <w:rsid w:val="00350044"/>
    <w:rPr>
      <w:rFonts w:eastAsiaTheme="minorHAnsi"/>
      <w:kern w:val="16"/>
    </w:rPr>
  </w:style>
  <w:style w:type="paragraph" w:customStyle="1" w:styleId="SP-OutputBullet">
    <w:name w:val="SP-OutputBullet"/>
    <w:basedOn w:val="SP-Output"/>
    <w:link w:val="SP-OutputBulletChar"/>
    <w:qFormat/>
    <w:rsid w:val="00350044"/>
    <w:pPr>
      <w:numPr>
        <w:numId w:val="16"/>
      </w:numPr>
    </w:pPr>
  </w:style>
  <w:style w:type="character" w:customStyle="1" w:styleId="SP-OutputBulletChar">
    <w:name w:val="SP-OutputBullet Char"/>
    <w:basedOn w:val="SP-OutputChar"/>
    <w:link w:val="SP-OutputBullet"/>
    <w:rsid w:val="00350044"/>
    <w:rPr>
      <w:rFonts w:eastAsiaTheme="minorHAnsi"/>
      <w:kern w:val="16"/>
    </w:rPr>
  </w:style>
  <w:style w:type="paragraph" w:customStyle="1" w:styleId="SP-Owner">
    <w:name w:val="SP-Owner"/>
    <w:basedOn w:val="Normal"/>
    <w:rsid w:val="00350044"/>
    <w:pPr>
      <w:spacing w:after="120" w:line="240" w:lineRule="auto"/>
      <w:jc w:val="both"/>
    </w:pPr>
    <w:rPr>
      <w:rFonts w:ascii="Segoe UI" w:eastAsia="Segoe UI" w:hAnsi="Segoe UI" w:cs="Times New Roman"/>
      <w:color w:val="00A3E0"/>
      <w:kern w:val="16"/>
    </w:rPr>
  </w:style>
  <w:style w:type="paragraph" w:customStyle="1" w:styleId="SP-Question">
    <w:name w:val="SP-Question"/>
    <w:basedOn w:val="Normal"/>
    <w:rsid w:val="00350044"/>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50044"/>
    <w:rPr>
      <w:rFonts w:ascii="Agency FB" w:hAnsi="Agency FB"/>
      <w:color w:val="00A3E0" w:themeColor="text2"/>
    </w:rPr>
  </w:style>
  <w:style w:type="character" w:customStyle="1" w:styleId="SP-Specific2">
    <w:name w:val="SP-Specific2"/>
    <w:basedOn w:val="SP-Specific1"/>
    <w:uiPriority w:val="1"/>
    <w:rsid w:val="00350044"/>
    <w:rPr>
      <w:rFonts w:ascii="Agency FB" w:hAnsi="Agency FB"/>
      <w:color w:val="00A3E0" w:themeColor="text2"/>
      <w:sz w:val="18"/>
    </w:rPr>
  </w:style>
  <w:style w:type="paragraph" w:customStyle="1" w:styleId="SP-Trigger">
    <w:name w:val="SP-Trigger"/>
    <w:basedOn w:val="Normal"/>
    <w:link w:val="SP-TriggerChar"/>
    <w:qFormat/>
    <w:rsid w:val="00350044"/>
    <w:pPr>
      <w:spacing w:after="120" w:line="240" w:lineRule="auto"/>
      <w:jc w:val="both"/>
    </w:pPr>
    <w:rPr>
      <w:color w:val="595959" w:themeColor="text1" w:themeTint="A6"/>
      <w:kern w:val="16"/>
      <w:sz w:val="20"/>
      <w:lang w:val="en-GB"/>
    </w:rPr>
  </w:style>
  <w:style w:type="character" w:customStyle="1" w:styleId="SP-TriggerChar">
    <w:name w:val="SP-Trigger Char"/>
    <w:basedOn w:val="DefaultParagraphFont"/>
    <w:link w:val="SP-Trigger"/>
    <w:rsid w:val="00350044"/>
    <w:rPr>
      <w:rFonts w:eastAsiaTheme="minorHAnsi"/>
      <w:color w:val="595959" w:themeColor="text1" w:themeTint="A6"/>
      <w:kern w:val="16"/>
      <w:sz w:val="20"/>
    </w:rPr>
  </w:style>
  <w:style w:type="paragraph" w:customStyle="1" w:styleId="SP-TriggerBullet">
    <w:name w:val="SP-TriggerBullet"/>
    <w:basedOn w:val="SP-Trigger"/>
    <w:link w:val="SP-TriggerBulletChar"/>
    <w:qFormat/>
    <w:rsid w:val="00350044"/>
    <w:pPr>
      <w:numPr>
        <w:numId w:val="17"/>
      </w:numPr>
    </w:pPr>
  </w:style>
  <w:style w:type="character" w:customStyle="1" w:styleId="SP-TriggerBulletChar">
    <w:name w:val="SP-TriggerBullet Char"/>
    <w:basedOn w:val="SP-TriggerChar"/>
    <w:link w:val="SP-TriggerBullet"/>
    <w:rsid w:val="00350044"/>
    <w:rPr>
      <w:rFonts w:eastAsiaTheme="minorHAnsi"/>
      <w:color w:val="595959" w:themeColor="text1" w:themeTint="A6"/>
      <w:kern w:val="16"/>
      <w:sz w:val="20"/>
    </w:rPr>
  </w:style>
  <w:style w:type="character" w:customStyle="1" w:styleId="BulletL4Char">
    <w:name w:val="Bullet L4 Char"/>
    <w:basedOn w:val="DefaultParagraphFont"/>
    <w:link w:val="BulletL4"/>
    <w:rsid w:val="00845091"/>
    <w:rPr>
      <w:rFonts w:eastAsiaTheme="minorHAnsi"/>
      <w:kern w:val="16"/>
      <w:sz w:val="20"/>
      <w:lang w:val="en-US"/>
    </w:rPr>
  </w:style>
  <w:style w:type="numbering" w:customStyle="1" w:styleId="Bullet">
    <w:name w:val="Bullet"/>
    <w:uiPriority w:val="99"/>
    <w:rsid w:val="00845091"/>
    <w:pPr>
      <w:numPr>
        <w:numId w:val="18"/>
      </w:numPr>
    </w:pPr>
  </w:style>
  <w:style w:type="paragraph" w:customStyle="1" w:styleId="ReferenceList">
    <w:name w:val="Reference List"/>
    <w:basedOn w:val="BodyOfText"/>
    <w:link w:val="ReferenceListChar"/>
    <w:qFormat/>
    <w:rsid w:val="00A35F77"/>
    <w:pPr>
      <w:numPr>
        <w:numId w:val="501"/>
      </w:numPr>
      <w:spacing w:after="80"/>
    </w:pPr>
  </w:style>
  <w:style w:type="character" w:customStyle="1" w:styleId="ReferenceListChar">
    <w:name w:val="Reference List Char"/>
    <w:basedOn w:val="BodyOfTextChar"/>
    <w:link w:val="ReferenceList"/>
    <w:rsid w:val="00A35F77"/>
    <w:rPr>
      <w:rFonts w:eastAsiaTheme="minorHAnsi"/>
      <w:kern w:val="16"/>
      <w:lang w:val="en-US"/>
    </w:rPr>
  </w:style>
  <w:style w:type="paragraph" w:styleId="ListBullet5">
    <w:name w:val="List Bullet 5"/>
    <w:basedOn w:val="Normal"/>
    <w:uiPriority w:val="99"/>
    <w:unhideWhenUsed/>
    <w:rsid w:val="00C82FA1"/>
    <w:pPr>
      <w:tabs>
        <w:tab w:val="num" w:pos="1492"/>
      </w:tabs>
      <w:ind w:left="1492" w:hanging="360"/>
      <w:contextualSpacing/>
    </w:pPr>
    <w:rPr>
      <w:lang w:val="fr-FR"/>
    </w:rPr>
  </w:style>
  <w:style w:type="paragraph" w:customStyle="1" w:styleId="SP-Attributes">
    <w:name w:val="SP-Attributes"/>
    <w:basedOn w:val="SP-Control"/>
    <w:rsid w:val="00C82FA1"/>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12516">
      <w:bodyDiv w:val="1"/>
      <w:marLeft w:val="0"/>
      <w:marRight w:val="0"/>
      <w:marTop w:val="0"/>
      <w:marBottom w:val="0"/>
      <w:divBdr>
        <w:top w:val="none" w:sz="0" w:space="0" w:color="auto"/>
        <w:left w:val="none" w:sz="0" w:space="0" w:color="auto"/>
        <w:bottom w:val="none" w:sz="0" w:space="0" w:color="auto"/>
        <w:right w:val="none" w:sz="0" w:space="0" w:color="auto"/>
      </w:divBdr>
    </w:div>
    <w:div w:id="667832448">
      <w:bodyDiv w:val="1"/>
      <w:marLeft w:val="0"/>
      <w:marRight w:val="0"/>
      <w:marTop w:val="0"/>
      <w:marBottom w:val="0"/>
      <w:divBdr>
        <w:top w:val="none" w:sz="0" w:space="0" w:color="auto"/>
        <w:left w:val="none" w:sz="0" w:space="0" w:color="auto"/>
        <w:bottom w:val="none" w:sz="0" w:space="0" w:color="auto"/>
        <w:right w:val="none" w:sz="0" w:space="0" w:color="auto"/>
      </w:divBdr>
    </w:div>
    <w:div w:id="14640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lware.lu"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npd.public.lu/en.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itrust.l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itrust.lu/index.php/List_of_services" TargetMode="External"/><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luxorr.l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94911669D47D99F839740D218D50B"/>
        <w:category>
          <w:name w:val="General"/>
          <w:gallery w:val="placeholder"/>
        </w:category>
        <w:types>
          <w:type w:val="bbPlcHdr"/>
        </w:types>
        <w:behaviors>
          <w:behavior w:val="content"/>
        </w:behaviors>
        <w:guid w:val="{BC5C2B39-ADED-4D7D-8016-EACE3CFE8512}"/>
      </w:docPartPr>
      <w:docPartBody>
        <w:p w:rsidR="006C2FEA" w:rsidRDefault="00493540">
          <w:pPr>
            <w:pStyle w:val="AAB94911669D47D99F839740D218D50B"/>
          </w:pPr>
          <w:r>
            <w:rPr>
              <w:rStyle w:val="PlaceholderText"/>
            </w:rPr>
            <w:t>[Title]</w:t>
          </w:r>
        </w:p>
      </w:docPartBody>
    </w:docPart>
    <w:docPart>
      <w:docPartPr>
        <w:name w:val="3C4FD53C1CBB45D1B55A935C9D524A76"/>
        <w:category>
          <w:name w:val="General"/>
          <w:gallery w:val="placeholder"/>
        </w:category>
        <w:types>
          <w:type w:val="bbPlcHdr"/>
        </w:types>
        <w:behaviors>
          <w:behavior w:val="content"/>
        </w:behaviors>
        <w:guid w:val="{E1E877FD-DD78-43AF-9194-98774AC011D2}"/>
      </w:docPartPr>
      <w:docPartBody>
        <w:p w:rsidR="006C2FEA" w:rsidRDefault="00493540">
          <w:pPr>
            <w:pStyle w:val="3C4FD53C1CBB45D1B55A935C9D524A76"/>
          </w:pPr>
          <w:r>
            <w:rPr>
              <w:rStyle w:val="PlaceholderText"/>
            </w:rPr>
            <w:t>[Subject]</w:t>
          </w:r>
        </w:p>
      </w:docPartBody>
    </w:docPart>
    <w:docPart>
      <w:docPartPr>
        <w:name w:val="5ED87B71C5FD42439179E94381E356A4"/>
        <w:category>
          <w:name w:val="General"/>
          <w:gallery w:val="placeholder"/>
        </w:category>
        <w:types>
          <w:type w:val="bbPlcHdr"/>
        </w:types>
        <w:behaviors>
          <w:behavior w:val="content"/>
        </w:behaviors>
        <w:guid w:val="{31D1EADF-F9B8-4A7F-A967-CA1A6A228AB0}"/>
      </w:docPartPr>
      <w:docPartBody>
        <w:p w:rsidR="006C2FEA" w:rsidRDefault="00493540">
          <w:pPr>
            <w:pStyle w:val="5ED87B71C5FD42439179E94381E356A4"/>
          </w:pPr>
          <w:r>
            <w:rPr>
              <w:rStyle w:val="PlaceholderText"/>
            </w:rPr>
            <w:t>[Keywords]</w:t>
          </w:r>
        </w:p>
      </w:docPartBody>
    </w:docPart>
    <w:docPart>
      <w:docPartPr>
        <w:name w:val="3407F1FF037E44ADB431C0B5095C53CD"/>
        <w:category>
          <w:name w:val="General"/>
          <w:gallery w:val="placeholder"/>
        </w:category>
        <w:types>
          <w:type w:val="bbPlcHdr"/>
        </w:types>
        <w:behaviors>
          <w:behavior w:val="content"/>
        </w:behaviors>
        <w:guid w:val="{27638975-215F-468F-892B-FC79B618B7B0}"/>
      </w:docPartPr>
      <w:docPartBody>
        <w:p w:rsidR="006C2FEA" w:rsidRDefault="00493540">
          <w:pPr>
            <w:pStyle w:val="3407F1FF037E44ADB431C0B5095C53CD"/>
          </w:pPr>
          <w:r>
            <w:rPr>
              <w:rStyle w:val="PlaceholderText"/>
            </w:rPr>
            <w:t>Choose an item.</w:t>
          </w:r>
        </w:p>
      </w:docPartBody>
    </w:docPart>
    <w:docPart>
      <w:docPartPr>
        <w:name w:val="E84CC0F461994831AEE18EF6BF8DF58F"/>
        <w:category>
          <w:name w:val="General"/>
          <w:gallery w:val="placeholder"/>
        </w:category>
        <w:types>
          <w:type w:val="bbPlcHdr"/>
        </w:types>
        <w:behaviors>
          <w:behavior w:val="content"/>
        </w:behaviors>
        <w:guid w:val="{4DF030D0-C43F-4F95-BCDB-7BE7B21F0867}"/>
      </w:docPartPr>
      <w:docPartBody>
        <w:p w:rsidR="006C2FEA" w:rsidRDefault="00493540">
          <w:pPr>
            <w:pStyle w:val="E84CC0F461994831AEE18EF6BF8DF58F"/>
          </w:pPr>
          <w:r>
            <w:rPr>
              <w:rStyle w:val="PlaceholderText"/>
            </w:rPr>
            <w:t>Click here to enter a date.</w:t>
          </w:r>
        </w:p>
      </w:docPartBody>
    </w:docPart>
    <w:docPart>
      <w:docPartPr>
        <w:name w:val="762A324D32124D8184E0C2D3CEEC33F3"/>
        <w:category>
          <w:name w:val="General"/>
          <w:gallery w:val="placeholder"/>
        </w:category>
        <w:types>
          <w:type w:val="bbPlcHdr"/>
        </w:types>
        <w:behaviors>
          <w:behavior w:val="content"/>
        </w:behaviors>
        <w:guid w:val="{20061218-86CF-4B6D-8A26-B1EC2334AC50}"/>
      </w:docPartPr>
      <w:docPartBody>
        <w:p w:rsidR="006C2FEA" w:rsidRDefault="00493540">
          <w:pPr>
            <w:pStyle w:val="762A324D32124D8184E0C2D3CEEC33F3"/>
          </w:pPr>
          <w:r>
            <w:rPr>
              <w:rStyle w:val="PlaceholderText"/>
            </w:rPr>
            <w:t>[Comments]</w:t>
          </w:r>
        </w:p>
      </w:docPartBody>
    </w:docPart>
    <w:docPart>
      <w:docPartPr>
        <w:name w:val="93D7DED5EAB242B09DCDCD12D8D79560"/>
        <w:category>
          <w:name w:val="General"/>
          <w:gallery w:val="placeholder"/>
        </w:category>
        <w:types>
          <w:type w:val="bbPlcHdr"/>
        </w:types>
        <w:behaviors>
          <w:behavior w:val="content"/>
        </w:behaviors>
        <w:guid w:val="{A9F35C6F-22CD-4856-A329-2BFB9440E4EC}"/>
      </w:docPartPr>
      <w:docPartBody>
        <w:p w:rsidR="006C2FEA" w:rsidRDefault="00493540">
          <w:pPr>
            <w:pStyle w:val="93D7DED5EAB242B09DCDCD12D8D79560"/>
          </w:pPr>
          <w:r w:rsidRPr="008D79C6">
            <w:rPr>
              <w:rStyle w:val="PlaceholderText"/>
            </w:rPr>
            <w:t>Cliquez ici pour entrer une date.</w:t>
          </w:r>
        </w:p>
      </w:docPartBody>
    </w:docPart>
    <w:docPart>
      <w:docPartPr>
        <w:name w:val="6B19A742A362413689453F541688EBBA"/>
        <w:category>
          <w:name w:val="General"/>
          <w:gallery w:val="placeholder"/>
        </w:category>
        <w:types>
          <w:type w:val="bbPlcHdr"/>
        </w:types>
        <w:behaviors>
          <w:behavior w:val="content"/>
        </w:behaviors>
        <w:guid w:val="{D27AD89E-C378-4AEE-B3D5-E2C9B4B80C05}"/>
      </w:docPartPr>
      <w:docPartBody>
        <w:p w:rsidR="006C2FEA" w:rsidRDefault="00493540">
          <w:pPr>
            <w:pStyle w:val="6B19A742A362413689453F541688EBBA"/>
          </w:pPr>
          <w:r w:rsidRPr="008D79C6">
            <w:rPr>
              <w:rStyle w:val="PlaceholderText"/>
            </w:rPr>
            <w:t>Cliquez ici pour entrer une date.</w:t>
          </w:r>
        </w:p>
      </w:docPartBody>
    </w:docPart>
    <w:docPart>
      <w:docPartPr>
        <w:name w:val="B0A89A3A2D474E78B1B900CA036EFF43"/>
        <w:category>
          <w:name w:val="General"/>
          <w:gallery w:val="placeholder"/>
        </w:category>
        <w:types>
          <w:type w:val="bbPlcHdr"/>
        </w:types>
        <w:behaviors>
          <w:behavior w:val="content"/>
        </w:behaviors>
        <w:guid w:val="{BC4D7FE4-6D20-4D32-851D-CF3CF0924482}"/>
      </w:docPartPr>
      <w:docPartBody>
        <w:p w:rsidR="006C2FEA" w:rsidRDefault="00493540">
          <w:pPr>
            <w:pStyle w:val="B0A89A3A2D474E78B1B900CA036EFF43"/>
          </w:pPr>
          <w:r>
            <w:rPr>
              <w:rStyle w:val="PlaceholderText"/>
            </w:rPr>
            <w:t>Choose an item.</w:t>
          </w:r>
        </w:p>
      </w:docPartBody>
    </w:docPart>
    <w:docPart>
      <w:docPartPr>
        <w:name w:val="B7D577B85D0A41A5B9DC484ACD556C46"/>
        <w:category>
          <w:name w:val="General"/>
          <w:gallery w:val="placeholder"/>
        </w:category>
        <w:types>
          <w:type w:val="bbPlcHdr"/>
        </w:types>
        <w:behaviors>
          <w:behavior w:val="content"/>
        </w:behaviors>
        <w:guid w:val="{3F86B275-3DC0-4D05-8980-8CAA638E0E6A}"/>
      </w:docPartPr>
      <w:docPartBody>
        <w:p w:rsidR="006C2FEA" w:rsidRDefault="00493540">
          <w:pPr>
            <w:pStyle w:val="B7D577B85D0A41A5B9DC484ACD556C46"/>
          </w:pPr>
          <w:r>
            <w:rPr>
              <w:rStyle w:val="PlaceholderText"/>
            </w:rPr>
            <w:t>Choose an item.</w:t>
          </w:r>
        </w:p>
      </w:docPartBody>
    </w:docPart>
    <w:docPart>
      <w:docPartPr>
        <w:name w:val="0714FBEAFD3A4D3BBE52869F16C5C958"/>
        <w:category>
          <w:name w:val="General"/>
          <w:gallery w:val="placeholder"/>
        </w:category>
        <w:types>
          <w:type w:val="bbPlcHdr"/>
        </w:types>
        <w:behaviors>
          <w:behavior w:val="content"/>
        </w:behaviors>
        <w:guid w:val="{F8389A5F-C20D-4687-8832-DE9A6B66F159}"/>
      </w:docPartPr>
      <w:docPartBody>
        <w:p w:rsidR="006C2FEA" w:rsidRDefault="00493540">
          <w:pPr>
            <w:pStyle w:val="0714FBEAFD3A4D3BBE52869F16C5C958"/>
          </w:pPr>
          <w:r>
            <w:rPr>
              <w:rStyle w:val="PlaceholderText"/>
            </w:rPr>
            <w:t>Choose an item.</w:t>
          </w:r>
        </w:p>
      </w:docPartBody>
    </w:docPart>
    <w:docPart>
      <w:docPartPr>
        <w:name w:val="D4ECDAAC7CB84FFAB54E2FCA236702D8"/>
        <w:category>
          <w:name w:val="General"/>
          <w:gallery w:val="placeholder"/>
        </w:category>
        <w:types>
          <w:type w:val="bbPlcHdr"/>
        </w:types>
        <w:behaviors>
          <w:behavior w:val="content"/>
        </w:behaviors>
        <w:guid w:val="{F5758F63-CDB4-4841-95B7-20AC2BAA2E26}"/>
      </w:docPartPr>
      <w:docPartBody>
        <w:p w:rsidR="006C2FEA" w:rsidRDefault="00493540">
          <w:pPr>
            <w:pStyle w:val="D4ECDAAC7CB84FFAB54E2FCA236702D8"/>
          </w:pPr>
          <w:r w:rsidRPr="00735B3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40"/>
    <w:rsid w:val="0002592C"/>
    <w:rsid w:val="000B2313"/>
    <w:rsid w:val="00163AFD"/>
    <w:rsid w:val="00311D25"/>
    <w:rsid w:val="0033111C"/>
    <w:rsid w:val="00351461"/>
    <w:rsid w:val="003C30B5"/>
    <w:rsid w:val="00493540"/>
    <w:rsid w:val="004B49FC"/>
    <w:rsid w:val="006C2FEA"/>
    <w:rsid w:val="008C6B3E"/>
    <w:rsid w:val="00A82DD6"/>
    <w:rsid w:val="00AD402A"/>
    <w:rsid w:val="00B21A08"/>
    <w:rsid w:val="00BF2287"/>
    <w:rsid w:val="00CA7245"/>
    <w:rsid w:val="00DD135C"/>
    <w:rsid w:val="00E80499"/>
    <w:rsid w:val="00FC1C59"/>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AAB94911669D47D99F839740D218D50B">
    <w:name w:val="AAB94911669D47D99F839740D218D50B"/>
  </w:style>
  <w:style w:type="paragraph" w:customStyle="1" w:styleId="3C4FD53C1CBB45D1B55A935C9D524A76">
    <w:name w:val="3C4FD53C1CBB45D1B55A935C9D524A76"/>
  </w:style>
  <w:style w:type="paragraph" w:customStyle="1" w:styleId="5ED87B71C5FD42439179E94381E356A4">
    <w:name w:val="5ED87B71C5FD42439179E94381E356A4"/>
  </w:style>
  <w:style w:type="paragraph" w:customStyle="1" w:styleId="3407F1FF037E44ADB431C0B5095C53CD">
    <w:name w:val="3407F1FF037E44ADB431C0B5095C53CD"/>
  </w:style>
  <w:style w:type="paragraph" w:customStyle="1" w:styleId="E84CC0F461994831AEE18EF6BF8DF58F">
    <w:name w:val="E84CC0F461994831AEE18EF6BF8DF58F"/>
  </w:style>
  <w:style w:type="paragraph" w:customStyle="1" w:styleId="762A324D32124D8184E0C2D3CEEC33F3">
    <w:name w:val="762A324D32124D8184E0C2D3CEEC33F3"/>
  </w:style>
  <w:style w:type="paragraph" w:customStyle="1" w:styleId="93D7DED5EAB242B09DCDCD12D8D79560">
    <w:name w:val="93D7DED5EAB242B09DCDCD12D8D79560"/>
  </w:style>
  <w:style w:type="paragraph" w:customStyle="1" w:styleId="6B19A742A362413689453F541688EBBA">
    <w:name w:val="6B19A742A362413689453F541688EBBA"/>
  </w:style>
  <w:style w:type="paragraph" w:customStyle="1" w:styleId="B0A89A3A2D474E78B1B900CA036EFF43">
    <w:name w:val="B0A89A3A2D474E78B1B900CA036EFF43"/>
  </w:style>
  <w:style w:type="paragraph" w:customStyle="1" w:styleId="B7D577B85D0A41A5B9DC484ACD556C46">
    <w:name w:val="B7D577B85D0A41A5B9DC484ACD556C46"/>
  </w:style>
  <w:style w:type="paragraph" w:customStyle="1" w:styleId="0714FBEAFD3A4D3BBE52869F16C5C958">
    <w:name w:val="0714FBEAFD3A4D3BBE52869F16C5C958"/>
  </w:style>
  <w:style w:type="paragraph" w:customStyle="1" w:styleId="D4ECDAAC7CB84FFAB54E2FCA236702D8">
    <w:name w:val="D4ECDAAC7CB84FFAB54E2FCA2367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4">
  <a:themeElements>
    <a:clrScheme name="Custom 7">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2BBA-3B19-4F3D-AD33-D978A4DD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ISMS-EN</Template>
  <TotalTime>1</TotalTime>
  <Pages>16</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Information Security Management System
 (ISMS)</vt:lpstr>
    </vt:vector>
  </TitlesOfParts>
  <Company>itrust consulting</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Management System
 (ISMS)</dc:title>
  <dc:subject>Word template 
(ITR-WordTempl)</dc:subject>
  <dc:creator>Carlo Harpes</dc:creator>
  <cp:keywords>1.8</cp:keywords>
  <dc:description>Internal (IN)</dc:description>
  <cp:lastModifiedBy>Benjamin Hodzic</cp:lastModifiedBy>
  <cp:revision>2</cp:revision>
  <cp:lastPrinted>2019-01-16T16:34:00Z</cp:lastPrinted>
  <dcterms:created xsi:type="dcterms:W3CDTF">2024-02-13T13:12:00Z</dcterms:created>
  <dcterms:modified xsi:type="dcterms:W3CDTF">2024-02-13T13:12:00Z</dcterms:modified>
  <cp:category>Template (TPL)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RFstLn">
    <vt:i4>7</vt:i4>
  </property>
</Properties>
</file>