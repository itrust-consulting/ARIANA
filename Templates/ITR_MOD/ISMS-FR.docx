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9534"/>
      </w:tblGrid>
      <w:tr w:rsidR="00E039A0" w:rsidRPr="002C636E" w14:paraId="32FC1325" w14:textId="77777777" w:rsidTr="009240EA">
        <w:trPr>
          <w:trHeight w:hRule="exact" w:val="2324"/>
        </w:trPr>
        <w:tc>
          <w:tcPr>
            <w:tcW w:w="9748" w:type="dxa"/>
            <w:vAlign w:val="center"/>
          </w:tcPr>
          <w:p w14:paraId="7C03A5C9" w14:textId="77777777" w:rsidR="00E039A0" w:rsidRPr="002C636E" w:rsidRDefault="00E039A0" w:rsidP="006C1012">
            <w:pPr>
              <w:pStyle w:val="HDocProp"/>
            </w:pPr>
            <w:r w:rsidRPr="002C636E">
              <w:rPr>
                <w:noProof/>
              </w:rPr>
              <w:drawing>
                <wp:inline distT="0" distB="0" distL="0" distR="0" wp14:anchorId="7544C322" wp14:editId="69FEF133">
                  <wp:extent cx="2699293" cy="15443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982" cy="1545287"/>
                          </a:xfrm>
                          <a:prstGeom prst="rect">
                            <a:avLst/>
                          </a:prstGeom>
                        </pic:spPr>
                      </pic:pic>
                    </a:graphicData>
                  </a:graphic>
                </wp:inline>
              </w:drawing>
            </w:r>
          </w:p>
        </w:tc>
      </w:tr>
      <w:tr w:rsidR="00E039A0" w:rsidRPr="002C636E" w14:paraId="79FE401A" w14:textId="77777777" w:rsidTr="009240EA">
        <w:trPr>
          <w:trHeight w:hRule="exact" w:val="793"/>
        </w:trPr>
        <w:tc>
          <w:tcPr>
            <w:tcW w:w="9748" w:type="dxa"/>
            <w:vAlign w:val="center"/>
          </w:tcPr>
          <w:p w14:paraId="0B77477D" w14:textId="77777777" w:rsidR="00E039A0" w:rsidRPr="002C636E" w:rsidRDefault="00E039A0" w:rsidP="0078240C">
            <w:pPr>
              <w:pStyle w:val="BodyOfText"/>
            </w:pPr>
          </w:p>
        </w:tc>
      </w:tr>
      <w:tr w:rsidR="00E039A0" w:rsidRPr="002C636E" w14:paraId="2F5DEC1B" w14:textId="77777777" w:rsidTr="009240EA">
        <w:trPr>
          <w:trHeight w:hRule="exact" w:val="2341"/>
        </w:trPr>
        <w:tc>
          <w:tcPr>
            <w:tcW w:w="9748" w:type="dxa"/>
            <w:vAlign w:val="center"/>
          </w:tcPr>
          <w:p w14:paraId="29EE2068" w14:textId="71488745" w:rsidR="00E039A0" w:rsidRPr="002C636E" w:rsidRDefault="00000000" w:rsidP="0078240C">
            <w:pPr>
              <w:pStyle w:val="Title"/>
            </w:pPr>
            <w:sdt>
              <w:sdtPr>
                <w:alias w:val="Title"/>
                <w:tag w:val=""/>
                <w:id w:val="-284271350"/>
                <w:placeholder>
                  <w:docPart w:val="AAB94911669D47D99F839740D218D50B"/>
                </w:placeholder>
                <w:dataBinding w:prefixMappings="xmlns:ns0='http://purl.org/dc/elements/1.1/' xmlns:ns1='http://schemas.openxmlformats.org/package/2006/metadata/core-properties' " w:xpath="/ns1:coreProperties[1]/ns0:title[1]" w:storeItemID="{6C3C8BC8-F283-45AE-878A-BAB7291924A1}"/>
                <w:text w:multiLine="1"/>
              </w:sdtPr>
              <w:sdtContent>
                <w:r w:rsidR="00760E12" w:rsidRPr="002C636E">
                  <w:t>Système de Management de Sécurité de l’Information (ISMS)</w:t>
                </w:r>
              </w:sdtContent>
            </w:sdt>
          </w:p>
        </w:tc>
      </w:tr>
      <w:bookmarkStart w:id="0" w:name="_Hlk41586320"/>
      <w:tr w:rsidR="00E039A0" w:rsidRPr="002C636E" w14:paraId="0C78238B" w14:textId="77777777" w:rsidTr="009240EA">
        <w:trPr>
          <w:trHeight w:val="1464"/>
        </w:trPr>
        <w:tc>
          <w:tcPr>
            <w:tcW w:w="9748" w:type="dxa"/>
          </w:tcPr>
          <w:p w14:paraId="413795BC" w14:textId="190482C0" w:rsidR="00B36043" w:rsidRPr="002C636E" w:rsidRDefault="00000000" w:rsidP="009240EA">
            <w:pPr>
              <w:pStyle w:val="Subtitle"/>
            </w:pPr>
            <w:sdt>
              <w:sdtPr>
                <w:rPr>
                  <w:highlight w:val="yellow"/>
                </w:rPr>
                <w:alias w:val="Subject"/>
                <w:tag w:val=""/>
                <w:id w:val="-1787732597"/>
                <w:placeholder>
                  <w:docPart w:val="3C4FD53C1CBB45D1B55A935C9D524A76"/>
                </w:placeholder>
                <w:dataBinding w:prefixMappings="xmlns:ns0='http://purl.org/dc/elements/1.1/' xmlns:ns1='http://schemas.openxmlformats.org/package/2006/metadata/core-properties' " w:xpath="/ns1:coreProperties[1]/ns0:subject[1]" w:storeItemID="{6C3C8BC8-F283-45AE-878A-BAB7291924A1}"/>
                <w:text w:multiLine="1"/>
              </w:sdtPr>
              <w:sdtContent>
                <w:r w:rsidR="00760E12" w:rsidRPr="002C636E">
                  <w:rPr>
                    <w:highlight w:val="yellow"/>
                  </w:rPr>
                  <w:t xml:space="preserve">Modèle </w:t>
                </w:r>
                <w:r w:rsidR="00191DAB" w:rsidRPr="002C636E">
                  <w:rPr>
                    <w:highlight w:val="yellow"/>
                  </w:rPr>
                  <w:t xml:space="preserve">Word </w:t>
                </w:r>
                <w:r w:rsidR="00191DAB" w:rsidRPr="002C636E">
                  <w:rPr>
                    <w:highlight w:val="yellow"/>
                  </w:rPr>
                  <w:br/>
                  <w:t>(ITR-</w:t>
                </w:r>
                <w:r w:rsidR="00760E12" w:rsidRPr="002C636E">
                  <w:rPr>
                    <w:highlight w:val="yellow"/>
                  </w:rPr>
                  <w:t>ISMS-FR</w:t>
                </w:r>
                <w:r w:rsidR="00191DAB" w:rsidRPr="002C636E">
                  <w:rPr>
                    <w:highlight w:val="yellow"/>
                  </w:rPr>
                  <w:t>)</w:t>
                </w:r>
              </w:sdtContent>
            </w:sdt>
            <w:bookmarkEnd w:id="0"/>
          </w:p>
        </w:tc>
      </w:tr>
      <w:tr w:rsidR="009240EA" w:rsidRPr="002C636E" w14:paraId="09F9439B" w14:textId="77777777" w:rsidTr="009240EA">
        <w:trPr>
          <w:trHeight w:val="949"/>
          <w:hidden/>
        </w:trPr>
        <w:tc>
          <w:tcPr>
            <w:tcW w:w="9748" w:type="dxa"/>
          </w:tcPr>
          <w:p w14:paraId="77F84197" w14:textId="48F3FBAE" w:rsidR="009240EA" w:rsidRPr="002C636E" w:rsidRDefault="00760E12" w:rsidP="009240EA">
            <w:pPr>
              <w:pStyle w:val="Hidden"/>
              <w:rPr>
                <w:highlight w:val="yellow"/>
              </w:rPr>
            </w:pPr>
            <w:r w:rsidRPr="002C636E">
              <w:t>Le texte vert est repris de la norme ou contient des justifications. Il doit être enlevé avant publication. Il est en style «</w:t>
            </w:r>
            <w:r w:rsidRPr="002C636E">
              <w:rPr>
                <w:rFonts w:ascii="Arial" w:hAnsi="Arial"/>
              </w:rPr>
              <w:t> </w:t>
            </w:r>
            <w:proofErr w:type="spellStart"/>
            <w:r w:rsidRPr="002C636E">
              <w:t>Hidden</w:t>
            </w:r>
            <w:proofErr w:type="spellEnd"/>
            <w:r w:rsidRPr="002C636E">
              <w:rPr>
                <w:rFonts w:ascii="Arial" w:hAnsi="Arial"/>
              </w:rPr>
              <w:t> </w:t>
            </w:r>
            <w:r w:rsidRPr="002C636E">
              <w:t>» qui apparait ou non à l’impression, en fonction des options d’affichage d’impression de Word</w:t>
            </w:r>
            <w:r w:rsidR="009240EA" w:rsidRPr="002C636E">
              <w:t>.</w:t>
            </w:r>
          </w:p>
        </w:tc>
      </w:tr>
      <w:tr w:rsidR="009240EA" w:rsidRPr="002C636E" w14:paraId="25E5D56F" w14:textId="77777777" w:rsidTr="009240EA">
        <w:trPr>
          <w:trHeight w:val="1446"/>
          <w:hidden/>
        </w:trPr>
        <w:tc>
          <w:tcPr>
            <w:tcW w:w="9748" w:type="dxa"/>
            <w:vAlign w:val="center"/>
          </w:tcPr>
          <w:p w14:paraId="3AA34DA0" w14:textId="43397D17" w:rsidR="009240EA" w:rsidRPr="002C636E" w:rsidRDefault="00760E12" w:rsidP="009240EA">
            <w:pPr>
              <w:pStyle w:val="Hidden"/>
              <w:rPr>
                <w:highlight w:val="yellow"/>
              </w:rPr>
            </w:pPr>
            <w:r w:rsidRPr="002C636E">
              <w:rPr>
                <w:color w:val="000000" w:themeColor="text1"/>
                <w:highlight w:val="yellow"/>
              </w:rPr>
              <w:t>Le texte (Chapitre, Paragraphe, Phrase ou Mot) surligné en jaune doit être modifié ou supprimé lors de la création d'un nouveau document</w:t>
            </w:r>
            <w:r w:rsidR="009240EA" w:rsidRPr="002C636E">
              <w:rPr>
                <w:color w:val="000000" w:themeColor="text1"/>
                <w:highlight w:val="yellow"/>
              </w:rPr>
              <w:t>.</w:t>
            </w:r>
          </w:p>
        </w:tc>
      </w:tr>
    </w:tbl>
    <w:p w14:paraId="7D39C2C9" w14:textId="77777777" w:rsidR="00E039A0" w:rsidRPr="002C636E" w:rsidRDefault="00E039A0" w:rsidP="0078240C">
      <w:pPr>
        <w:pStyle w:val="HDocProp"/>
      </w:pPr>
      <w:r w:rsidRPr="002C636E">
        <w:t>General information</w:t>
      </w:r>
    </w:p>
    <w:tbl>
      <w:tblPr>
        <w:tblStyle w:val="TableCNormal"/>
        <w:tblW w:w="4999" w:type="pct"/>
        <w:tblLook w:val="0680" w:firstRow="0" w:lastRow="0" w:firstColumn="1" w:lastColumn="0" w:noHBand="1" w:noVBand="1"/>
      </w:tblPr>
      <w:tblGrid>
        <w:gridCol w:w="2346"/>
        <w:gridCol w:w="7280"/>
      </w:tblGrid>
      <w:tr w:rsidR="00760E12" w:rsidRPr="002C636E" w14:paraId="35CCD5CA" w14:textId="77777777" w:rsidTr="00760E12">
        <w:trPr>
          <w:trHeight w:val="104"/>
        </w:trPr>
        <w:tc>
          <w:tcPr>
            <w:cnfStyle w:val="001000000000" w:firstRow="0" w:lastRow="0" w:firstColumn="1" w:lastColumn="0" w:oddVBand="0" w:evenVBand="0" w:oddHBand="0" w:evenHBand="0" w:firstRowFirstColumn="0" w:firstRowLastColumn="0" w:lastRowFirstColumn="0" w:lastRowLastColumn="0"/>
            <w:tcW w:w="2347" w:type="dxa"/>
          </w:tcPr>
          <w:p w14:paraId="2FEF034B" w14:textId="505F38CA" w:rsidR="00760E12" w:rsidRPr="002C636E" w:rsidRDefault="00760E12" w:rsidP="00760E12">
            <w:pPr>
              <w:pStyle w:val="TabHeader1"/>
            </w:pPr>
            <w:r w:rsidRPr="002C636E">
              <w:t>Type</w:t>
            </w:r>
          </w:p>
        </w:tc>
        <w:tc>
          <w:tcPr>
            <w:tcW w:w="7280" w:type="dxa"/>
            <w:noWrap/>
          </w:tcPr>
          <w:p w14:paraId="140F9B7D" w14:textId="61985BBA" w:rsidR="00760E12" w:rsidRPr="002C636E" w:rsidRDefault="00000000" w:rsidP="00760E12">
            <w:pPr>
              <w:pStyle w:val="TabText1"/>
              <w:cnfStyle w:val="000000000000" w:firstRow="0" w:lastRow="0" w:firstColumn="0" w:lastColumn="0" w:oddVBand="0" w:evenVBand="0" w:oddHBand="0" w:evenHBand="0" w:firstRowFirstColumn="0" w:firstRowLastColumn="0" w:lastRowFirstColumn="0" w:lastRowLastColumn="0"/>
              <w:rPr>
                <w:highlight w:val="yellow"/>
              </w:rPr>
            </w:pPr>
            <w:sdt>
              <w:sdtPr>
                <w:rPr>
                  <w:highlight w:val="yellow"/>
                </w:rPr>
                <w:alias w:val="Category"/>
                <w:tag w:val=""/>
                <w:id w:val="1406035983"/>
                <w:dataBinding w:prefixMappings="xmlns:ns0='http://purl.org/dc/elements/1.1/' xmlns:ns1='http://schemas.openxmlformats.org/package/2006/metadata/core-properties' " w:xpath="/ns1:coreProperties[1]/ns1:category[1]" w:storeItemID="{6C3C8BC8-F283-45AE-878A-BAB7291924A1}"/>
                <w:text/>
              </w:sdtPr>
              <w:sdtContent>
                <w:r w:rsidR="00760E12" w:rsidRPr="002C636E">
                  <w:rPr>
                    <w:highlight w:val="yellow"/>
                  </w:rPr>
                  <w:t>Modèle (MOD)</w:t>
                </w:r>
              </w:sdtContent>
            </w:sdt>
          </w:p>
        </w:tc>
      </w:tr>
      <w:tr w:rsidR="00760E12" w:rsidRPr="002C636E" w14:paraId="19B739B8" w14:textId="77777777" w:rsidTr="00760E12">
        <w:trPr>
          <w:trHeight w:val="137"/>
        </w:trPr>
        <w:tc>
          <w:tcPr>
            <w:cnfStyle w:val="001000000000" w:firstRow="0" w:lastRow="0" w:firstColumn="1" w:lastColumn="0" w:oddVBand="0" w:evenVBand="0" w:oddHBand="0" w:evenHBand="0" w:firstRowFirstColumn="0" w:firstRowLastColumn="0" w:lastRowFirstColumn="0" w:lastRowLastColumn="0"/>
            <w:tcW w:w="2347" w:type="dxa"/>
          </w:tcPr>
          <w:p w14:paraId="5B03D4B3" w14:textId="70128396" w:rsidR="00760E12" w:rsidRPr="002C636E" w:rsidRDefault="00760E12" w:rsidP="00760E12">
            <w:pPr>
              <w:pStyle w:val="TabHeader1"/>
            </w:pPr>
            <w:r w:rsidRPr="002C636E">
              <w:t>Référence</w:t>
            </w:r>
          </w:p>
        </w:tc>
        <w:tc>
          <w:tcPr>
            <w:tcW w:w="7280" w:type="dxa"/>
            <w:noWrap/>
          </w:tcPr>
          <w:p w14:paraId="40E12E3A" w14:textId="29F3071A" w:rsidR="00760E12" w:rsidRPr="002C636E" w:rsidRDefault="00760E12" w:rsidP="00760E12">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2C636E">
              <w:rPr>
                <w:highlight w:val="yellow"/>
              </w:rPr>
              <w:t>ISMS-FR</w:t>
            </w:r>
          </w:p>
        </w:tc>
      </w:tr>
      <w:tr w:rsidR="00760E12" w:rsidRPr="002C636E" w14:paraId="30E474B0" w14:textId="77777777" w:rsidTr="00760E12">
        <w:trPr>
          <w:trHeight w:val="172"/>
        </w:trPr>
        <w:tc>
          <w:tcPr>
            <w:cnfStyle w:val="001000000000" w:firstRow="0" w:lastRow="0" w:firstColumn="1" w:lastColumn="0" w:oddVBand="0" w:evenVBand="0" w:oddHBand="0" w:evenHBand="0" w:firstRowFirstColumn="0" w:firstRowLastColumn="0" w:lastRowFirstColumn="0" w:lastRowLastColumn="0"/>
            <w:tcW w:w="2347" w:type="dxa"/>
          </w:tcPr>
          <w:p w14:paraId="50CA9026" w14:textId="114EF90C" w:rsidR="00760E12" w:rsidRPr="002C636E" w:rsidRDefault="00760E12" w:rsidP="00760E12">
            <w:pPr>
              <w:pStyle w:val="TabHeader1"/>
            </w:pPr>
            <w:r w:rsidRPr="002C636E">
              <w:t>Version</w:t>
            </w:r>
          </w:p>
        </w:tc>
        <w:tc>
          <w:tcPr>
            <w:tcW w:w="7280" w:type="dxa"/>
            <w:noWrap/>
          </w:tcPr>
          <w:p w14:paraId="7211D34F" w14:textId="5804CD7D" w:rsidR="00760E12" w:rsidRPr="002C636E" w:rsidRDefault="00000000" w:rsidP="00760E12">
            <w:pPr>
              <w:pStyle w:val="TabText1"/>
              <w:cnfStyle w:val="000000000000" w:firstRow="0" w:lastRow="0" w:firstColumn="0" w:lastColumn="0" w:oddVBand="0" w:evenVBand="0" w:oddHBand="0" w:evenHBand="0" w:firstRowFirstColumn="0" w:firstRowLastColumn="0" w:lastRowFirstColumn="0" w:lastRowLastColumn="0"/>
              <w:rPr>
                <w:highlight w:val="yellow"/>
              </w:rPr>
            </w:pPr>
            <w:sdt>
              <w:sdtPr>
                <w:rPr>
                  <w:highlight w:val="yellow"/>
                </w:rPr>
                <w:alias w:val="Version"/>
                <w:tag w:val=""/>
                <w:id w:val="2063516404"/>
                <w:placeholder>
                  <w:docPart w:val="781F6E628A7C4E3792E89CADBEA44273"/>
                </w:placeholder>
                <w:dataBinding w:prefixMappings="xmlns:ns0='http://purl.org/dc/elements/1.1/' xmlns:ns1='http://schemas.openxmlformats.org/package/2006/metadata/core-properties' " w:xpath="/ns1:coreProperties[1]/ns1:keywords[1]" w:storeItemID="{6C3C8BC8-F283-45AE-878A-BAB7291924A1}"/>
                <w:text/>
              </w:sdtPr>
              <w:sdtContent>
                <w:r w:rsidR="00760E12" w:rsidRPr="002C636E">
                  <w:rPr>
                    <w:highlight w:val="yellow"/>
                  </w:rPr>
                  <w:t>1.8</w:t>
                </w:r>
              </w:sdtContent>
            </w:sdt>
          </w:p>
        </w:tc>
      </w:tr>
      <w:tr w:rsidR="00760E12" w:rsidRPr="002C636E" w14:paraId="50BAA02C" w14:textId="77777777" w:rsidTr="00760E12">
        <w:trPr>
          <w:trHeight w:val="42"/>
        </w:trPr>
        <w:tc>
          <w:tcPr>
            <w:cnfStyle w:val="001000000000" w:firstRow="0" w:lastRow="0" w:firstColumn="1" w:lastColumn="0" w:oddVBand="0" w:evenVBand="0" w:oddHBand="0" w:evenHBand="0" w:firstRowFirstColumn="0" w:firstRowLastColumn="0" w:lastRowFirstColumn="0" w:lastRowLastColumn="0"/>
            <w:tcW w:w="2347" w:type="dxa"/>
          </w:tcPr>
          <w:p w14:paraId="1DBF5087" w14:textId="1DB4F609" w:rsidR="00760E12" w:rsidRPr="002C636E" w:rsidRDefault="00760E12" w:rsidP="00760E12">
            <w:pPr>
              <w:pStyle w:val="TabHeader1"/>
            </w:pPr>
            <w:r w:rsidRPr="002C636E">
              <w:t>État</w:t>
            </w:r>
          </w:p>
        </w:tc>
        <w:sdt>
          <w:sdtPr>
            <w:rPr>
              <w:highlight w:val="yellow"/>
            </w:rPr>
            <w:alias w:val="State"/>
            <w:tag w:val="État"/>
            <w:id w:val="-566890232"/>
            <w:placeholder>
              <w:docPart w:val="2F428A21044049498B1ED1BA2D51ED1D"/>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Content>
            <w:tc>
              <w:tcPr>
                <w:tcW w:w="7280" w:type="dxa"/>
                <w:noWrap/>
              </w:tcPr>
              <w:p w14:paraId="60B311B1" w14:textId="77777777" w:rsidR="00760E12" w:rsidRPr="002C636E" w:rsidRDefault="00760E12" w:rsidP="00760E12">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2C636E">
                  <w:rPr>
                    <w:highlight w:val="yellow"/>
                  </w:rPr>
                  <w:t>Final</w:t>
                </w:r>
              </w:p>
            </w:tc>
          </w:sdtContent>
        </w:sdt>
      </w:tr>
      <w:tr w:rsidR="00760E12" w:rsidRPr="002C636E" w14:paraId="7279B0CE" w14:textId="77777777" w:rsidTr="00760E12">
        <w:trPr>
          <w:trHeight w:val="98"/>
        </w:trPr>
        <w:tc>
          <w:tcPr>
            <w:cnfStyle w:val="001000000000" w:firstRow="0" w:lastRow="0" w:firstColumn="1" w:lastColumn="0" w:oddVBand="0" w:evenVBand="0" w:oddHBand="0" w:evenHBand="0" w:firstRowFirstColumn="0" w:firstRowLastColumn="0" w:lastRowFirstColumn="0" w:lastRowLastColumn="0"/>
            <w:tcW w:w="2347" w:type="dxa"/>
          </w:tcPr>
          <w:p w14:paraId="2631DDA4" w14:textId="424F8558" w:rsidR="00760E12" w:rsidRPr="002C636E" w:rsidRDefault="00760E12" w:rsidP="00760E12">
            <w:pPr>
              <w:pStyle w:val="TabHeader1"/>
            </w:pPr>
            <w:r w:rsidRPr="002C636E">
              <w:t>Gestionnaire</w:t>
            </w:r>
          </w:p>
        </w:tc>
        <w:tc>
          <w:tcPr>
            <w:tcW w:w="7280" w:type="dxa"/>
            <w:noWrap/>
          </w:tcPr>
          <w:p w14:paraId="5E3A025E" w14:textId="14F76CF5" w:rsidR="00760E12" w:rsidRPr="002C636E" w:rsidRDefault="00760E12" w:rsidP="00760E12">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2C636E">
              <w:rPr>
                <w:highlight w:val="yellow"/>
              </w:rPr>
              <w:t>C. Harpes</w:t>
            </w:r>
          </w:p>
        </w:tc>
      </w:tr>
      <w:tr w:rsidR="00760E12" w:rsidRPr="002C636E" w14:paraId="430597DD" w14:textId="77777777" w:rsidTr="00760E12">
        <w:trPr>
          <w:trHeight w:val="131"/>
        </w:trPr>
        <w:tc>
          <w:tcPr>
            <w:cnfStyle w:val="001000000000" w:firstRow="0" w:lastRow="0" w:firstColumn="1" w:lastColumn="0" w:oddVBand="0" w:evenVBand="0" w:oddHBand="0" w:evenHBand="0" w:firstRowFirstColumn="0" w:firstRowLastColumn="0" w:lastRowFirstColumn="0" w:lastRowLastColumn="0"/>
            <w:tcW w:w="2347" w:type="dxa"/>
          </w:tcPr>
          <w:p w14:paraId="332ADB76" w14:textId="7FBB6525" w:rsidR="00760E12" w:rsidRPr="002C636E" w:rsidRDefault="00760E12" w:rsidP="00760E12">
            <w:pPr>
              <w:pStyle w:val="TabHeader1"/>
            </w:pPr>
            <w:r w:rsidRPr="002C636E">
              <w:t>Mise en application</w:t>
            </w:r>
          </w:p>
        </w:tc>
        <w:sdt>
          <w:sdtPr>
            <w:rPr>
              <w:highlight w:val="yellow"/>
            </w:rPr>
            <w:alias w:val="Approval date"/>
            <w:tag w:val="Approval date"/>
            <w:id w:val="-1232544643"/>
            <w:placeholder>
              <w:docPart w:val="472BC2FC578B4E4A94D38974617CFB61"/>
            </w:placeholder>
            <w:date w:fullDate="2023-09-14T00:00:00Z">
              <w:dateFormat w:val="dd/MM/yyyy"/>
              <w:lid w:val="fr-LU"/>
              <w:storeMappedDataAs w:val="dateTime"/>
              <w:calendar w:val="gregorian"/>
            </w:date>
          </w:sdtPr>
          <w:sdtContent>
            <w:tc>
              <w:tcPr>
                <w:tcW w:w="7280" w:type="dxa"/>
                <w:noWrap/>
              </w:tcPr>
              <w:p w14:paraId="01A571A6" w14:textId="4335579B" w:rsidR="00760E12" w:rsidRPr="002C636E" w:rsidRDefault="00760E12" w:rsidP="00760E12">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2C636E">
                  <w:rPr>
                    <w:highlight w:val="yellow"/>
                  </w:rPr>
                  <w:t>14/09/2023</w:t>
                </w:r>
              </w:p>
            </w:tc>
          </w:sdtContent>
        </w:sdt>
      </w:tr>
      <w:tr w:rsidR="00760E12" w:rsidRPr="002C636E" w14:paraId="68FC2397" w14:textId="77777777" w:rsidTr="00760E12">
        <w:trPr>
          <w:trHeight w:val="42"/>
        </w:trPr>
        <w:tc>
          <w:tcPr>
            <w:cnfStyle w:val="001000000000" w:firstRow="0" w:lastRow="0" w:firstColumn="1" w:lastColumn="0" w:oddVBand="0" w:evenVBand="0" w:oddHBand="0" w:evenHBand="0" w:firstRowFirstColumn="0" w:firstRowLastColumn="0" w:lastRowFirstColumn="0" w:lastRowLastColumn="0"/>
            <w:tcW w:w="2347" w:type="dxa"/>
          </w:tcPr>
          <w:p w14:paraId="32B8CCF2" w14:textId="53243706" w:rsidR="00760E12" w:rsidRPr="002C636E" w:rsidRDefault="00760E12" w:rsidP="00760E12">
            <w:pPr>
              <w:pStyle w:val="TabHeader1"/>
            </w:pPr>
            <w:r w:rsidRPr="002C636E">
              <w:t>Classification</w:t>
            </w:r>
          </w:p>
        </w:tc>
        <w:sdt>
          <w:sdtPr>
            <w:rPr>
              <w:highlight w:val="yellow"/>
            </w:rPr>
            <w:alias w:val="Classification"/>
            <w:tag w:val=""/>
            <w:id w:val="1348145226"/>
            <w:placeholder>
              <w:docPart w:val="19508383147E4361B70CB22344C6456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7280" w:type="dxa"/>
                <w:noWrap/>
              </w:tcPr>
              <w:p w14:paraId="37704462" w14:textId="789A69B8" w:rsidR="00760E12" w:rsidRPr="002C636E" w:rsidRDefault="00760E12" w:rsidP="00760E12">
                <w:pPr>
                  <w:pStyle w:val="TabText1"/>
                  <w:cnfStyle w:val="000000000000" w:firstRow="0" w:lastRow="0" w:firstColumn="0" w:lastColumn="0" w:oddVBand="0" w:evenVBand="0" w:oddHBand="0" w:evenHBand="0" w:firstRowFirstColumn="0" w:firstRowLastColumn="0" w:lastRowFirstColumn="0" w:lastRowLastColumn="0"/>
                </w:pPr>
                <w:r w:rsidRPr="002C636E">
                  <w:rPr>
                    <w:highlight w:val="yellow"/>
                  </w:rPr>
                  <w:t>Interne (IN)</w:t>
                </w:r>
              </w:p>
            </w:tc>
          </w:sdtContent>
        </w:sdt>
      </w:tr>
    </w:tbl>
    <w:p w14:paraId="2BEE3657" w14:textId="77777777" w:rsidR="00E039A0" w:rsidRPr="002C636E" w:rsidRDefault="00E039A0" w:rsidP="00A06132">
      <w:pPr>
        <w:pStyle w:val="BodyOfText"/>
      </w:pPr>
      <w:r w:rsidRPr="002C636E">
        <w:br w:type="page"/>
      </w:r>
    </w:p>
    <w:p w14:paraId="6CA78351" w14:textId="5D3390A4" w:rsidR="00191DAB" w:rsidRPr="002C636E" w:rsidRDefault="00760E12" w:rsidP="00191DAB">
      <w:pPr>
        <w:pStyle w:val="HDocProp"/>
      </w:pPr>
      <w:r w:rsidRPr="002C636E">
        <w:lastRenderedPageBreak/>
        <w:t>Historique du document</w:t>
      </w:r>
    </w:p>
    <w:tbl>
      <w:tblPr>
        <w:tblStyle w:val="TableBLight"/>
        <w:tblW w:w="5000" w:type="pct"/>
        <w:tblLayout w:type="fixed"/>
        <w:tblLook w:val="0620" w:firstRow="1" w:lastRow="0" w:firstColumn="0" w:lastColumn="0" w:noHBand="1" w:noVBand="1"/>
      </w:tblPr>
      <w:tblGrid>
        <w:gridCol w:w="1555"/>
        <w:gridCol w:w="1275"/>
        <w:gridCol w:w="1248"/>
        <w:gridCol w:w="5550"/>
      </w:tblGrid>
      <w:tr w:rsidR="00191DAB" w:rsidRPr="002C636E" w14:paraId="6889C64C" w14:textId="77777777" w:rsidTr="00E921E2">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7165A0DA" w14:textId="77777777" w:rsidR="00191DAB" w:rsidRPr="002C636E" w:rsidRDefault="00191DAB" w:rsidP="009311AB">
            <w:pPr>
              <w:pStyle w:val="TabHeader1"/>
              <w:rPr>
                <w:b w:val="0"/>
              </w:rPr>
            </w:pPr>
            <w:r w:rsidRPr="002C636E">
              <w:t>Version</w:t>
            </w:r>
          </w:p>
        </w:tc>
        <w:tc>
          <w:tcPr>
            <w:tcW w:w="662" w:type="pct"/>
            <w:noWrap/>
          </w:tcPr>
          <w:p w14:paraId="62D8B0B9" w14:textId="77777777" w:rsidR="00191DAB" w:rsidRPr="002C636E" w:rsidRDefault="00191DAB" w:rsidP="009311AB">
            <w:pPr>
              <w:pStyle w:val="TabHeader1"/>
              <w:rPr>
                <w:b w:val="0"/>
              </w:rPr>
            </w:pPr>
            <w:r w:rsidRPr="002C636E">
              <w:t>Date</w:t>
            </w:r>
          </w:p>
        </w:tc>
        <w:tc>
          <w:tcPr>
            <w:tcW w:w="648" w:type="pct"/>
            <w:noWrap/>
          </w:tcPr>
          <w:p w14:paraId="2E0087D8" w14:textId="1BD92526" w:rsidR="00191DAB" w:rsidRPr="002C636E" w:rsidRDefault="00191DAB" w:rsidP="009311AB">
            <w:pPr>
              <w:pStyle w:val="TabHeader1"/>
              <w:rPr>
                <w:b w:val="0"/>
              </w:rPr>
            </w:pPr>
            <w:r w:rsidRPr="002C636E">
              <w:t>Aut</w:t>
            </w:r>
            <w:r w:rsidR="00760E12" w:rsidRPr="002C636E">
              <w:t>eu</w:t>
            </w:r>
            <w:r w:rsidRPr="002C636E">
              <w:t>r</w:t>
            </w:r>
          </w:p>
        </w:tc>
        <w:tc>
          <w:tcPr>
            <w:tcW w:w="2882" w:type="pct"/>
            <w:noWrap/>
          </w:tcPr>
          <w:p w14:paraId="65682CC1" w14:textId="77777777" w:rsidR="00191DAB" w:rsidRPr="002C636E" w:rsidRDefault="00191DAB" w:rsidP="009311AB">
            <w:pPr>
              <w:pStyle w:val="TabHeader1"/>
              <w:rPr>
                <w:b w:val="0"/>
              </w:rPr>
            </w:pPr>
            <w:r w:rsidRPr="002C636E">
              <w:t>Modifications</w:t>
            </w:r>
          </w:p>
        </w:tc>
      </w:tr>
      <w:tr w:rsidR="00191DAB" w:rsidRPr="002C636E" w14:paraId="7E56DC77" w14:textId="77777777" w:rsidTr="00E921E2">
        <w:trPr>
          <w:trHeight w:val="225"/>
        </w:trPr>
        <w:tc>
          <w:tcPr>
            <w:tcW w:w="808" w:type="pct"/>
            <w:noWrap/>
          </w:tcPr>
          <w:p w14:paraId="088937D1" w14:textId="1E40DC24" w:rsidR="00715884" w:rsidRPr="002C636E" w:rsidRDefault="00715884" w:rsidP="009311AB">
            <w:pPr>
              <w:pStyle w:val="TabText1"/>
            </w:pPr>
          </w:p>
        </w:tc>
        <w:tc>
          <w:tcPr>
            <w:tcW w:w="662" w:type="pct"/>
            <w:noWrap/>
          </w:tcPr>
          <w:p w14:paraId="132EF71D" w14:textId="394A0E85" w:rsidR="00191DAB" w:rsidRPr="002C636E" w:rsidRDefault="00191DAB" w:rsidP="009311AB">
            <w:pPr>
              <w:pStyle w:val="TabText1"/>
              <w:rPr>
                <w:highlight w:val="yellow"/>
              </w:rPr>
            </w:pPr>
          </w:p>
        </w:tc>
        <w:tc>
          <w:tcPr>
            <w:tcW w:w="648" w:type="pct"/>
            <w:noWrap/>
          </w:tcPr>
          <w:p w14:paraId="0BCAD121" w14:textId="2D66D0EC" w:rsidR="00191DAB" w:rsidRPr="002C636E" w:rsidRDefault="00191DAB" w:rsidP="009311AB">
            <w:pPr>
              <w:pStyle w:val="TabText1"/>
            </w:pPr>
          </w:p>
        </w:tc>
        <w:tc>
          <w:tcPr>
            <w:tcW w:w="2882" w:type="pct"/>
            <w:noWrap/>
          </w:tcPr>
          <w:p w14:paraId="7EC59E4D" w14:textId="5C69BBE2" w:rsidR="00191DAB" w:rsidRPr="002C636E" w:rsidRDefault="00191DAB" w:rsidP="009311AB">
            <w:pPr>
              <w:pStyle w:val="TabText1"/>
            </w:pPr>
          </w:p>
        </w:tc>
      </w:tr>
    </w:tbl>
    <w:p w14:paraId="44006C59" w14:textId="77777777" w:rsidR="00E039A0" w:rsidRPr="002C636E" w:rsidRDefault="00E039A0" w:rsidP="00A06132">
      <w:pPr>
        <w:pStyle w:val="BodyOfText"/>
      </w:pPr>
    </w:p>
    <w:p w14:paraId="5F4966ED" w14:textId="086AA684" w:rsidR="00E039A0" w:rsidRPr="002C636E" w:rsidRDefault="00760E12" w:rsidP="0078240C">
      <w:pPr>
        <w:pStyle w:val="HDocProp"/>
      </w:pPr>
      <w:r w:rsidRPr="002C636E">
        <w:t>Approbation</w:t>
      </w:r>
    </w:p>
    <w:tbl>
      <w:tblPr>
        <w:tblStyle w:val="TableBLight"/>
        <w:tblW w:w="5000" w:type="pct"/>
        <w:tblLayout w:type="fixed"/>
        <w:tblLook w:val="0620" w:firstRow="1" w:lastRow="0" w:firstColumn="0" w:lastColumn="0" w:noHBand="1" w:noVBand="1"/>
      </w:tblPr>
      <w:tblGrid>
        <w:gridCol w:w="1394"/>
        <w:gridCol w:w="1813"/>
        <w:gridCol w:w="2175"/>
        <w:gridCol w:w="4246"/>
      </w:tblGrid>
      <w:tr w:rsidR="008A1963" w:rsidRPr="002C636E" w14:paraId="65B71E49" w14:textId="77777777" w:rsidTr="008B7B2C">
        <w:trPr>
          <w:cnfStyle w:val="100000000000" w:firstRow="1" w:lastRow="0" w:firstColumn="0" w:lastColumn="0" w:oddVBand="0" w:evenVBand="0" w:oddHBand="0" w:evenHBand="0" w:firstRowFirstColumn="0" w:firstRowLastColumn="0" w:lastRowFirstColumn="0" w:lastRowLastColumn="0"/>
          <w:trHeight w:val="346"/>
        </w:trPr>
        <w:tc>
          <w:tcPr>
            <w:tcW w:w="1394" w:type="dxa"/>
            <w:noWrap/>
          </w:tcPr>
          <w:p w14:paraId="1DFE6EB6" w14:textId="096B1094" w:rsidR="008A1963" w:rsidRPr="002C636E" w:rsidRDefault="00760E12" w:rsidP="008A1963">
            <w:pPr>
              <w:pStyle w:val="TabHeader1"/>
            </w:pPr>
            <w:r w:rsidRPr="002C636E">
              <w:t>Nom</w:t>
            </w:r>
          </w:p>
        </w:tc>
        <w:tc>
          <w:tcPr>
            <w:tcW w:w="1813" w:type="dxa"/>
          </w:tcPr>
          <w:p w14:paraId="44EA0313" w14:textId="0449863A" w:rsidR="008A1963" w:rsidRPr="002C636E" w:rsidRDefault="008A1963" w:rsidP="008A1963">
            <w:pPr>
              <w:pStyle w:val="TabHeader1"/>
            </w:pPr>
            <w:r w:rsidRPr="002C636E">
              <w:t>R</w:t>
            </w:r>
            <w:r w:rsidR="00760E12" w:rsidRPr="002C636E">
              <w:t>ô</w:t>
            </w:r>
            <w:r w:rsidRPr="002C636E">
              <w:t>le</w:t>
            </w:r>
          </w:p>
        </w:tc>
        <w:tc>
          <w:tcPr>
            <w:tcW w:w="2175" w:type="dxa"/>
          </w:tcPr>
          <w:p w14:paraId="6084CA44" w14:textId="78878D9A" w:rsidR="008A1963" w:rsidRPr="002C636E" w:rsidRDefault="002C636E" w:rsidP="008A1963">
            <w:pPr>
              <w:pStyle w:val="TabHeader1"/>
            </w:pPr>
            <w:r w:rsidRPr="002C636E">
              <w:t>Responsabilité</w:t>
            </w:r>
          </w:p>
        </w:tc>
        <w:tc>
          <w:tcPr>
            <w:tcW w:w="4246" w:type="dxa"/>
            <w:noWrap/>
          </w:tcPr>
          <w:p w14:paraId="61506ECA" w14:textId="77777777" w:rsidR="008A1963" w:rsidRPr="002C636E" w:rsidRDefault="008A1963" w:rsidP="008A1963">
            <w:pPr>
              <w:pStyle w:val="TabHeader1"/>
            </w:pPr>
            <w:r w:rsidRPr="002C636E">
              <w:t>Signature</w:t>
            </w:r>
          </w:p>
        </w:tc>
      </w:tr>
      <w:tr w:rsidR="008A1963" w:rsidRPr="002C636E" w14:paraId="04705BD6" w14:textId="77777777" w:rsidTr="008B7B2C">
        <w:trPr>
          <w:trHeight w:val="1417"/>
        </w:trPr>
        <w:tc>
          <w:tcPr>
            <w:tcW w:w="1394" w:type="dxa"/>
            <w:noWrap/>
          </w:tcPr>
          <w:p w14:paraId="3271AA2E" w14:textId="2D0CDDD3" w:rsidR="008A1963" w:rsidRPr="002C636E" w:rsidRDefault="00D23172" w:rsidP="008A1963">
            <w:pPr>
              <w:pStyle w:val="TabHeader1"/>
            </w:pPr>
            <w:proofErr w:type="gramStart"/>
            <w:r w:rsidRPr="002C636E">
              <w:t>B:</w:t>
            </w:r>
            <w:proofErr w:type="gramEnd"/>
            <w:r w:rsidRPr="002C636E">
              <w:t xml:space="preserve"> Hodzic</w:t>
            </w:r>
          </w:p>
        </w:tc>
        <w:tc>
          <w:tcPr>
            <w:tcW w:w="1813" w:type="dxa"/>
          </w:tcPr>
          <w:sdt>
            <w:sdtPr>
              <w:alias w:val="Role"/>
              <w:tag w:val="Role"/>
              <w:id w:val="543570516"/>
              <w:placeholder>
                <w:docPart w:val="B0A89A3A2D474E78B1B900CA036EFF43"/>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Content>
              <w:p w14:paraId="5E44BBDF" w14:textId="77777777" w:rsidR="008A1963" w:rsidRPr="002C636E" w:rsidRDefault="008A1963" w:rsidP="008A1963">
                <w:pPr>
                  <w:pStyle w:val="TabText1"/>
                  <w:jc w:val="left"/>
                </w:pPr>
                <w:proofErr w:type="spellStart"/>
                <w:r w:rsidRPr="002C636E">
                  <w:t>Quality</w:t>
                </w:r>
                <w:proofErr w:type="spellEnd"/>
                <w:r w:rsidRPr="002C636E">
                  <w:t xml:space="preserve"> manager</w:t>
                </w:r>
              </w:p>
            </w:sdtContent>
          </w:sdt>
          <w:p w14:paraId="3914CBFC" w14:textId="69F7C8A2" w:rsidR="00D23172" w:rsidRPr="002C636E" w:rsidRDefault="00D23172" w:rsidP="008A1963">
            <w:pPr>
              <w:pStyle w:val="TabText1"/>
              <w:jc w:val="left"/>
            </w:pPr>
            <w:r w:rsidRPr="002C636E">
              <w:t>CISO Assistant</w:t>
            </w:r>
          </w:p>
        </w:tc>
        <w:tc>
          <w:tcPr>
            <w:tcW w:w="2175" w:type="dxa"/>
          </w:tcPr>
          <w:p w14:paraId="6DE255CA" w14:textId="77777777" w:rsidR="008A1963" w:rsidRPr="002C636E" w:rsidRDefault="008A1963" w:rsidP="008A1963">
            <w:pPr>
              <w:pStyle w:val="TabText1"/>
              <w:jc w:val="left"/>
            </w:pPr>
            <w:proofErr w:type="spellStart"/>
            <w:r w:rsidRPr="002C636E">
              <w:t>Quality</w:t>
            </w:r>
            <w:proofErr w:type="spellEnd"/>
            <w:r w:rsidRPr="002C636E">
              <w:t xml:space="preserve"> </w:t>
            </w:r>
            <w:proofErr w:type="spellStart"/>
            <w:r w:rsidRPr="002C636E">
              <w:t>review</w:t>
            </w:r>
            <w:proofErr w:type="spellEnd"/>
          </w:p>
          <w:p w14:paraId="766A0F8B" w14:textId="64EE079C" w:rsidR="008B7B2C" w:rsidRPr="002C636E" w:rsidRDefault="008B7B2C" w:rsidP="008A1963">
            <w:pPr>
              <w:pStyle w:val="TabText1"/>
              <w:jc w:val="left"/>
            </w:pPr>
            <w:r w:rsidRPr="002C636E">
              <w:t xml:space="preserve">ISO 27001 </w:t>
            </w:r>
            <w:proofErr w:type="gramStart"/>
            <w:r w:rsidRPr="002C636E">
              <w:t>compliance</w:t>
            </w:r>
            <w:proofErr w:type="gramEnd"/>
          </w:p>
          <w:p w14:paraId="1F021F05" w14:textId="77777777" w:rsidR="008A1963" w:rsidRPr="002C636E" w:rsidRDefault="008A1963" w:rsidP="008A1963">
            <w:pPr>
              <w:pStyle w:val="TabText1"/>
              <w:jc w:val="left"/>
            </w:pPr>
            <w:r w:rsidRPr="002C636E">
              <w:t>PIMS compliance</w:t>
            </w:r>
          </w:p>
        </w:tc>
        <w:tc>
          <w:tcPr>
            <w:tcW w:w="4246" w:type="dxa"/>
            <w:noWrap/>
            <w:vAlign w:val="bottom"/>
          </w:tcPr>
          <w:p w14:paraId="2F6CC761" w14:textId="77777777" w:rsidR="008A1963" w:rsidRPr="002C636E" w:rsidRDefault="00000000" w:rsidP="008F0709">
            <w:pPr>
              <w:pStyle w:val="Endlist"/>
              <w:jc w:val="left"/>
            </w:pPr>
            <w:r>
              <w:pict w14:anchorId="40DC7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13.35pt;height:58pt">
                  <v:imagedata r:id="rId9" o:title=""/>
                  <o:lock v:ext="edit" ungrouping="t" rotation="t" cropping="t" verticies="t" text="t" grouping="t"/>
                  <o:signatureline v:ext="edit" id="{9C4AA0B6-75BA-445F-B923-768952A78FC7}" provid="{00000000-0000-0000-0000-000000000000}" o:suggestedsigner2="Quality Manager" allowcomments="t" issignatureline="t"/>
                </v:shape>
              </w:pict>
            </w:r>
          </w:p>
          <w:p w14:paraId="7B298F6E" w14:textId="678788DA" w:rsidR="008A1963" w:rsidRPr="002C636E" w:rsidRDefault="002C636E" w:rsidP="008F0709">
            <w:pPr>
              <w:pStyle w:val="TabText1"/>
              <w:jc w:val="left"/>
            </w:pPr>
            <w:r w:rsidRPr="002C636E">
              <w:rPr>
                <w:sz w:val="18"/>
                <w:szCs w:val="20"/>
              </w:rPr>
              <w:t>Ou voir la version imprimée gérée par le CISO.</w:t>
            </w:r>
          </w:p>
        </w:tc>
      </w:tr>
      <w:tr w:rsidR="008A1963" w:rsidRPr="002C636E" w14:paraId="7F5275EF" w14:textId="77777777" w:rsidTr="008B7B2C">
        <w:trPr>
          <w:trHeight w:val="1417"/>
        </w:trPr>
        <w:tc>
          <w:tcPr>
            <w:tcW w:w="1394" w:type="dxa"/>
            <w:noWrap/>
          </w:tcPr>
          <w:p w14:paraId="657FD15E" w14:textId="77777777" w:rsidR="008A1963" w:rsidRPr="002C636E" w:rsidRDefault="0065779C" w:rsidP="008A1963">
            <w:pPr>
              <w:pStyle w:val="TabHeader1"/>
            </w:pPr>
            <w:r w:rsidRPr="002C636E">
              <w:t>C. Harpes</w:t>
            </w:r>
          </w:p>
        </w:tc>
        <w:tc>
          <w:tcPr>
            <w:tcW w:w="1813" w:type="dxa"/>
          </w:tcPr>
          <w:p w14:paraId="738FFEED" w14:textId="77777777" w:rsidR="008A1963" w:rsidRPr="002C636E" w:rsidRDefault="00000000" w:rsidP="008A1963">
            <w:pPr>
              <w:pStyle w:val="TabText1"/>
              <w:jc w:val="left"/>
            </w:pPr>
            <w:sdt>
              <w:sdtPr>
                <w:alias w:val="Role"/>
                <w:tag w:val="Role"/>
                <w:id w:val="-244122397"/>
                <w:placeholder>
                  <w:docPart w:val="B7D577B85D0A41A5B9DC484ACD556C46"/>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Content>
                <w:proofErr w:type="spellStart"/>
                <w:r w:rsidR="008A1963" w:rsidRPr="002C636E">
                  <w:t>Managing</w:t>
                </w:r>
                <w:proofErr w:type="spellEnd"/>
                <w:r w:rsidR="008A1963" w:rsidRPr="002C636E">
                  <w:t xml:space="preserve"> </w:t>
                </w:r>
                <w:proofErr w:type="spellStart"/>
                <w:r w:rsidR="008A1963" w:rsidRPr="002C636E">
                  <w:t>Director</w:t>
                </w:r>
                <w:proofErr w:type="spellEnd"/>
              </w:sdtContent>
            </w:sdt>
            <w:r w:rsidR="008A1963" w:rsidRPr="002C636E">
              <w:t xml:space="preserve"> (MD)</w:t>
            </w:r>
          </w:p>
        </w:tc>
        <w:tc>
          <w:tcPr>
            <w:tcW w:w="2175" w:type="dxa"/>
          </w:tcPr>
          <w:p w14:paraId="7633CCFF" w14:textId="56B074AE" w:rsidR="008A1963" w:rsidRPr="002C636E" w:rsidRDefault="008B7B2C" w:rsidP="008A1963">
            <w:pPr>
              <w:pStyle w:val="TabText1"/>
              <w:jc w:val="left"/>
            </w:pPr>
            <w:proofErr w:type="spellStart"/>
            <w:r w:rsidRPr="002C636E">
              <w:t>Consistency</w:t>
            </w:r>
            <w:proofErr w:type="spellEnd"/>
            <w:r w:rsidRPr="002C636E">
              <w:t xml:space="preserve"> of content </w:t>
            </w:r>
            <w:sdt>
              <w:sdtPr>
                <w:alias w:val="Responsability"/>
                <w:tag w:val="Responsability"/>
                <w:id w:val="-1903513373"/>
                <w:placeholder>
                  <w:docPart w:val="0714FBEAFD3A4D3BBE52869F16C5C958"/>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Content>
                <w:proofErr w:type="spellStart"/>
                <w:r w:rsidR="008A1963" w:rsidRPr="002C636E">
                  <w:t>Applicability</w:t>
                </w:r>
                <w:proofErr w:type="spellEnd"/>
              </w:sdtContent>
            </w:sdt>
          </w:p>
          <w:p w14:paraId="3C4C3910" w14:textId="77777777" w:rsidR="008A1963" w:rsidRPr="002C636E" w:rsidRDefault="008A1963" w:rsidP="008A1963">
            <w:pPr>
              <w:pStyle w:val="TabText1"/>
              <w:jc w:val="left"/>
            </w:pPr>
            <w:proofErr w:type="spellStart"/>
            <w:r w:rsidRPr="002C636E">
              <w:t>Ownership</w:t>
            </w:r>
            <w:proofErr w:type="spellEnd"/>
          </w:p>
        </w:tc>
        <w:tc>
          <w:tcPr>
            <w:tcW w:w="4246" w:type="dxa"/>
            <w:noWrap/>
            <w:vAlign w:val="bottom"/>
          </w:tcPr>
          <w:p w14:paraId="53360057" w14:textId="77777777" w:rsidR="008A1963" w:rsidRPr="002C636E" w:rsidRDefault="00000000" w:rsidP="008F0709">
            <w:pPr>
              <w:pStyle w:val="Endlist"/>
              <w:jc w:val="left"/>
            </w:pPr>
            <w:r>
              <w:pict w14:anchorId="642E27B9">
                <v:shape id="_x0000_i1026" type="#_x0000_t75" alt="Microsoft Office Signature Line..." style="width:113.35pt;height:58pt">
                  <v:imagedata r:id="rId10" o:title=""/>
                  <o:lock v:ext="edit" ungrouping="t" rotation="t" cropping="t" verticies="t" text="t" grouping="t"/>
                  <o:signatureline v:ext="edit" id="{1067EBA6-877B-4569-810D-031C967713F3}" provid="{00000000-0000-0000-0000-000000000000}" o:suggestedsigner="Carlo Harpes" o:suggestedsigner2="Manager Director" o:suggestedsigneremail="harpes@itrust.lu" allowcomments="t" issignatureline="t"/>
                </v:shape>
              </w:pict>
            </w:r>
          </w:p>
          <w:p w14:paraId="59B7E82A" w14:textId="3C9B7B81" w:rsidR="008A1963" w:rsidRPr="002C636E" w:rsidRDefault="002C636E" w:rsidP="008F0709">
            <w:pPr>
              <w:pStyle w:val="TabText1"/>
              <w:jc w:val="left"/>
            </w:pPr>
            <w:r w:rsidRPr="002C636E">
              <w:rPr>
                <w:sz w:val="18"/>
                <w:szCs w:val="20"/>
              </w:rPr>
              <w:t>Ou voir la version imprimée gérée par le CISO</w:t>
            </w:r>
            <w:r w:rsidR="008A1963" w:rsidRPr="002C636E">
              <w:rPr>
                <w:sz w:val="18"/>
                <w:szCs w:val="20"/>
              </w:rPr>
              <w:t>.</w:t>
            </w:r>
          </w:p>
        </w:tc>
      </w:tr>
    </w:tbl>
    <w:p w14:paraId="19835A7F" w14:textId="77777777" w:rsidR="00E039A0" w:rsidRPr="002C636E" w:rsidRDefault="00E039A0" w:rsidP="00A06132">
      <w:pPr>
        <w:pStyle w:val="BodyOfText"/>
      </w:pPr>
    </w:p>
    <w:p w14:paraId="5F337999" w14:textId="77777777" w:rsidR="00E039A0" w:rsidRPr="002C636E" w:rsidRDefault="00E039A0" w:rsidP="00A06132">
      <w:pPr>
        <w:pStyle w:val="BodyOfText"/>
      </w:pPr>
      <w:r w:rsidRPr="002C636E">
        <w:br w:type="page"/>
      </w:r>
    </w:p>
    <w:p w14:paraId="54CCDD04" w14:textId="556DD887" w:rsidR="00E039A0" w:rsidRPr="002C636E" w:rsidRDefault="00760E12" w:rsidP="00E039A0">
      <w:pPr>
        <w:pStyle w:val="HToC"/>
      </w:pPr>
      <w:r w:rsidRPr="002C636E">
        <w:lastRenderedPageBreak/>
        <w:t>Résumé</w:t>
      </w:r>
    </w:p>
    <w:p w14:paraId="5247B4A6" w14:textId="77777777" w:rsidR="008541BD" w:rsidRPr="002C636E" w:rsidRDefault="008541BD" w:rsidP="008541BD">
      <w:pPr>
        <w:pStyle w:val="BodyOfText"/>
      </w:pPr>
    </w:p>
    <w:p w14:paraId="23EA281C" w14:textId="7713543A" w:rsidR="008541BD" w:rsidRPr="002C636E" w:rsidRDefault="00760E12" w:rsidP="008541BD">
      <w:pPr>
        <w:pStyle w:val="BodyOfText"/>
      </w:pPr>
      <w:r w:rsidRPr="002C636E">
        <w:rPr>
          <w:highlight w:val="yellow"/>
        </w:rPr>
        <w:t xml:space="preserve">Ajouter un résumé, </w:t>
      </w:r>
      <w:proofErr w:type="gramStart"/>
      <w:r w:rsidRPr="002C636E">
        <w:rPr>
          <w:highlight w:val="yellow"/>
        </w:rPr>
        <w:t>éléments important</w:t>
      </w:r>
      <w:proofErr w:type="gramEnd"/>
      <w:r w:rsidRPr="002C636E">
        <w:rPr>
          <w:highlight w:val="yellow"/>
        </w:rPr>
        <w:t xml:space="preserve"> sans contexte.</w:t>
      </w:r>
    </w:p>
    <w:p w14:paraId="691191E9" w14:textId="77777777" w:rsidR="00AC1C59" w:rsidRPr="002C636E" w:rsidRDefault="00AC1C59" w:rsidP="00A06132">
      <w:pPr>
        <w:pStyle w:val="BodyOfText"/>
      </w:pPr>
      <w:r w:rsidRPr="002C636E">
        <w:br w:type="page"/>
      </w:r>
    </w:p>
    <w:sdt>
      <w:sdtPr>
        <w:rPr>
          <w:rFonts w:asciiTheme="minorHAnsi" w:hAnsiTheme="minorHAnsi"/>
          <w:b w:val="0"/>
          <w:color w:val="auto"/>
          <w:sz w:val="22"/>
        </w:rPr>
        <w:id w:val="-400522470"/>
        <w:docPartObj>
          <w:docPartGallery w:val="Table of Contents"/>
          <w:docPartUnique/>
        </w:docPartObj>
      </w:sdtPr>
      <w:sdtContent>
        <w:p w14:paraId="62178C62" w14:textId="63A7C9B7" w:rsidR="00AC1C59" w:rsidRPr="002C636E" w:rsidRDefault="00AC1C59" w:rsidP="00D23172">
          <w:pPr>
            <w:pStyle w:val="HToC"/>
          </w:pPr>
          <w:r w:rsidRPr="002C636E">
            <w:t xml:space="preserve">Table </w:t>
          </w:r>
          <w:r w:rsidR="00760E12" w:rsidRPr="002C636E">
            <w:t>des matières</w:t>
          </w:r>
        </w:p>
        <w:p w14:paraId="59936547" w14:textId="6C31EBD4" w:rsidR="002C636E" w:rsidRPr="002C636E" w:rsidRDefault="00AC1C59">
          <w:pPr>
            <w:pStyle w:val="TOC1"/>
            <w:rPr>
              <w:rFonts w:eastAsiaTheme="minorEastAsia"/>
              <w:color w:val="auto"/>
              <w:kern w:val="2"/>
              <w:lang w:eastAsia="en-GB"/>
              <w14:ligatures w14:val="standardContextual"/>
            </w:rPr>
          </w:pPr>
          <w:r w:rsidRPr="002C636E">
            <w:fldChar w:fldCharType="begin"/>
          </w:r>
          <w:r w:rsidRPr="002C636E">
            <w:instrText xml:space="preserve"> TOC \o "1-3" \h \z \u </w:instrText>
          </w:r>
          <w:r w:rsidRPr="002C636E">
            <w:fldChar w:fldCharType="separate"/>
          </w:r>
          <w:hyperlink w:anchor="_Toc158724758" w:history="1">
            <w:r w:rsidR="002C636E" w:rsidRPr="002C636E">
              <w:rPr>
                <w:rStyle w:val="Hyperlink"/>
              </w:rPr>
              <w:t>1</w:t>
            </w:r>
            <w:r w:rsidR="002C636E" w:rsidRPr="002C636E">
              <w:rPr>
                <w:rFonts w:eastAsiaTheme="minorEastAsia"/>
                <w:color w:val="auto"/>
                <w:kern w:val="2"/>
                <w:lang w:eastAsia="en-GB"/>
                <w14:ligatures w14:val="standardContextual"/>
              </w:rPr>
              <w:tab/>
            </w:r>
            <w:r w:rsidR="002C636E" w:rsidRPr="002C636E">
              <w:rPr>
                <w:rStyle w:val="Hyperlink"/>
              </w:rPr>
              <w:t>Introduction</w:t>
            </w:r>
            <w:r w:rsidR="002C636E" w:rsidRPr="002C636E">
              <w:rPr>
                <w:webHidden/>
              </w:rPr>
              <w:tab/>
            </w:r>
            <w:r w:rsidR="002C636E" w:rsidRPr="002C636E">
              <w:rPr>
                <w:webHidden/>
              </w:rPr>
              <w:fldChar w:fldCharType="begin"/>
            </w:r>
            <w:r w:rsidR="002C636E" w:rsidRPr="002C636E">
              <w:rPr>
                <w:webHidden/>
              </w:rPr>
              <w:instrText xml:space="preserve"> PAGEREF _Toc158724758 \h </w:instrText>
            </w:r>
            <w:r w:rsidR="002C636E" w:rsidRPr="002C636E">
              <w:rPr>
                <w:webHidden/>
              </w:rPr>
            </w:r>
            <w:r w:rsidR="002C636E" w:rsidRPr="002C636E">
              <w:rPr>
                <w:webHidden/>
              </w:rPr>
              <w:fldChar w:fldCharType="separate"/>
            </w:r>
            <w:r w:rsidR="002C636E" w:rsidRPr="002C636E">
              <w:rPr>
                <w:webHidden/>
              </w:rPr>
              <w:t>5</w:t>
            </w:r>
            <w:r w:rsidR="002C636E" w:rsidRPr="002C636E">
              <w:rPr>
                <w:webHidden/>
              </w:rPr>
              <w:fldChar w:fldCharType="end"/>
            </w:r>
          </w:hyperlink>
        </w:p>
        <w:p w14:paraId="06A1414B" w14:textId="2CC50C80" w:rsidR="002C636E" w:rsidRPr="002C636E" w:rsidRDefault="00000000">
          <w:pPr>
            <w:pStyle w:val="TOC2"/>
            <w:rPr>
              <w:rFonts w:eastAsiaTheme="minorEastAsia"/>
              <w:color w:val="auto"/>
              <w:kern w:val="2"/>
              <w:lang w:eastAsia="en-GB"/>
              <w14:ligatures w14:val="standardContextual"/>
            </w:rPr>
          </w:pPr>
          <w:hyperlink w:anchor="_Toc158724759" w:history="1">
            <w:r w:rsidR="002C636E" w:rsidRPr="002C636E">
              <w:rPr>
                <w:rStyle w:val="Hyperlink"/>
              </w:rPr>
              <w:t>1.1</w:t>
            </w:r>
            <w:r w:rsidR="002C636E" w:rsidRPr="002C636E">
              <w:rPr>
                <w:rFonts w:eastAsiaTheme="minorEastAsia"/>
                <w:color w:val="auto"/>
                <w:kern w:val="2"/>
                <w:lang w:eastAsia="en-GB"/>
                <w14:ligatures w14:val="standardContextual"/>
              </w:rPr>
              <w:tab/>
            </w:r>
            <w:r w:rsidR="002C636E" w:rsidRPr="002C636E">
              <w:rPr>
                <w:rStyle w:val="Hyperlink"/>
              </w:rPr>
              <w:t>Contexte</w:t>
            </w:r>
            <w:r w:rsidR="002C636E" w:rsidRPr="002C636E">
              <w:rPr>
                <w:webHidden/>
              </w:rPr>
              <w:tab/>
            </w:r>
            <w:r w:rsidR="002C636E" w:rsidRPr="002C636E">
              <w:rPr>
                <w:webHidden/>
              </w:rPr>
              <w:fldChar w:fldCharType="begin"/>
            </w:r>
            <w:r w:rsidR="002C636E" w:rsidRPr="002C636E">
              <w:rPr>
                <w:webHidden/>
              </w:rPr>
              <w:instrText xml:space="preserve"> PAGEREF _Toc158724759 \h </w:instrText>
            </w:r>
            <w:r w:rsidR="002C636E" w:rsidRPr="002C636E">
              <w:rPr>
                <w:webHidden/>
              </w:rPr>
            </w:r>
            <w:r w:rsidR="002C636E" w:rsidRPr="002C636E">
              <w:rPr>
                <w:webHidden/>
              </w:rPr>
              <w:fldChar w:fldCharType="separate"/>
            </w:r>
            <w:r w:rsidR="002C636E" w:rsidRPr="002C636E">
              <w:rPr>
                <w:webHidden/>
              </w:rPr>
              <w:t>5</w:t>
            </w:r>
            <w:r w:rsidR="002C636E" w:rsidRPr="002C636E">
              <w:rPr>
                <w:webHidden/>
              </w:rPr>
              <w:fldChar w:fldCharType="end"/>
            </w:r>
          </w:hyperlink>
        </w:p>
        <w:p w14:paraId="73528E52" w14:textId="68195AC2" w:rsidR="002C636E" w:rsidRPr="002C636E" w:rsidRDefault="00000000">
          <w:pPr>
            <w:pStyle w:val="TOC2"/>
            <w:rPr>
              <w:rFonts w:eastAsiaTheme="minorEastAsia"/>
              <w:color w:val="auto"/>
              <w:kern w:val="2"/>
              <w:lang w:eastAsia="en-GB"/>
              <w14:ligatures w14:val="standardContextual"/>
            </w:rPr>
          </w:pPr>
          <w:hyperlink w:anchor="_Toc158724760" w:history="1">
            <w:r w:rsidR="002C636E" w:rsidRPr="002C636E">
              <w:rPr>
                <w:rStyle w:val="Hyperlink"/>
              </w:rPr>
              <w:t>1.2</w:t>
            </w:r>
            <w:r w:rsidR="002C636E" w:rsidRPr="002C636E">
              <w:rPr>
                <w:rFonts w:eastAsiaTheme="minorEastAsia"/>
                <w:color w:val="auto"/>
                <w:kern w:val="2"/>
                <w:lang w:eastAsia="en-GB"/>
                <w14:ligatures w14:val="standardContextual"/>
              </w:rPr>
              <w:tab/>
            </w:r>
            <w:r w:rsidR="002C636E" w:rsidRPr="002C636E">
              <w:rPr>
                <w:rStyle w:val="Hyperlink"/>
              </w:rPr>
              <w:t>Objectives</w:t>
            </w:r>
            <w:r w:rsidR="002C636E" w:rsidRPr="002C636E">
              <w:rPr>
                <w:webHidden/>
              </w:rPr>
              <w:tab/>
            </w:r>
            <w:r w:rsidR="002C636E" w:rsidRPr="002C636E">
              <w:rPr>
                <w:webHidden/>
              </w:rPr>
              <w:fldChar w:fldCharType="begin"/>
            </w:r>
            <w:r w:rsidR="002C636E" w:rsidRPr="002C636E">
              <w:rPr>
                <w:webHidden/>
              </w:rPr>
              <w:instrText xml:space="preserve"> PAGEREF _Toc158724760 \h </w:instrText>
            </w:r>
            <w:r w:rsidR="002C636E" w:rsidRPr="002C636E">
              <w:rPr>
                <w:webHidden/>
              </w:rPr>
            </w:r>
            <w:r w:rsidR="002C636E" w:rsidRPr="002C636E">
              <w:rPr>
                <w:webHidden/>
              </w:rPr>
              <w:fldChar w:fldCharType="separate"/>
            </w:r>
            <w:r w:rsidR="002C636E" w:rsidRPr="002C636E">
              <w:rPr>
                <w:webHidden/>
              </w:rPr>
              <w:t>5</w:t>
            </w:r>
            <w:r w:rsidR="002C636E" w:rsidRPr="002C636E">
              <w:rPr>
                <w:webHidden/>
              </w:rPr>
              <w:fldChar w:fldCharType="end"/>
            </w:r>
          </w:hyperlink>
        </w:p>
        <w:p w14:paraId="412AC2D8" w14:textId="7D186767" w:rsidR="002C636E" w:rsidRPr="002C636E" w:rsidRDefault="00000000">
          <w:pPr>
            <w:pStyle w:val="TOC2"/>
            <w:rPr>
              <w:rFonts w:eastAsiaTheme="minorEastAsia"/>
              <w:color w:val="auto"/>
              <w:kern w:val="2"/>
              <w:lang w:eastAsia="en-GB"/>
              <w14:ligatures w14:val="standardContextual"/>
            </w:rPr>
          </w:pPr>
          <w:hyperlink w:anchor="_Toc158724761" w:history="1">
            <w:r w:rsidR="002C636E" w:rsidRPr="002C636E">
              <w:rPr>
                <w:rStyle w:val="Hyperlink"/>
              </w:rPr>
              <w:t>1.3</w:t>
            </w:r>
            <w:r w:rsidR="002C636E" w:rsidRPr="002C636E">
              <w:rPr>
                <w:rFonts w:eastAsiaTheme="minorEastAsia"/>
                <w:color w:val="auto"/>
                <w:kern w:val="2"/>
                <w:lang w:eastAsia="en-GB"/>
                <w14:ligatures w14:val="standardContextual"/>
              </w:rPr>
              <w:tab/>
            </w:r>
            <w:r w:rsidR="002C636E" w:rsidRPr="002C636E">
              <w:rPr>
                <w:rStyle w:val="Hyperlink"/>
              </w:rPr>
              <w:t>Scope</w:t>
            </w:r>
            <w:r w:rsidR="002C636E" w:rsidRPr="002C636E">
              <w:rPr>
                <w:webHidden/>
              </w:rPr>
              <w:tab/>
            </w:r>
            <w:r w:rsidR="002C636E" w:rsidRPr="002C636E">
              <w:rPr>
                <w:webHidden/>
              </w:rPr>
              <w:fldChar w:fldCharType="begin"/>
            </w:r>
            <w:r w:rsidR="002C636E" w:rsidRPr="002C636E">
              <w:rPr>
                <w:webHidden/>
              </w:rPr>
              <w:instrText xml:space="preserve"> PAGEREF _Toc158724761 \h </w:instrText>
            </w:r>
            <w:r w:rsidR="002C636E" w:rsidRPr="002C636E">
              <w:rPr>
                <w:webHidden/>
              </w:rPr>
            </w:r>
            <w:r w:rsidR="002C636E" w:rsidRPr="002C636E">
              <w:rPr>
                <w:webHidden/>
              </w:rPr>
              <w:fldChar w:fldCharType="separate"/>
            </w:r>
            <w:r w:rsidR="002C636E" w:rsidRPr="002C636E">
              <w:rPr>
                <w:webHidden/>
              </w:rPr>
              <w:t>5</w:t>
            </w:r>
            <w:r w:rsidR="002C636E" w:rsidRPr="002C636E">
              <w:rPr>
                <w:webHidden/>
              </w:rPr>
              <w:fldChar w:fldCharType="end"/>
            </w:r>
          </w:hyperlink>
        </w:p>
        <w:p w14:paraId="2081B768" w14:textId="483BC122" w:rsidR="002C636E" w:rsidRPr="002C636E" w:rsidRDefault="00000000">
          <w:pPr>
            <w:pStyle w:val="TOC2"/>
            <w:rPr>
              <w:rFonts w:eastAsiaTheme="minorEastAsia"/>
              <w:color w:val="auto"/>
              <w:kern w:val="2"/>
              <w:lang w:eastAsia="en-GB"/>
              <w14:ligatures w14:val="standardContextual"/>
            </w:rPr>
          </w:pPr>
          <w:hyperlink w:anchor="_Toc158724762" w:history="1">
            <w:r w:rsidR="002C636E" w:rsidRPr="002C636E">
              <w:rPr>
                <w:rStyle w:val="Hyperlink"/>
              </w:rPr>
              <w:t>1.4</w:t>
            </w:r>
            <w:r w:rsidR="002C636E" w:rsidRPr="002C636E">
              <w:rPr>
                <w:rFonts w:eastAsiaTheme="minorEastAsia"/>
                <w:color w:val="auto"/>
                <w:kern w:val="2"/>
                <w:lang w:eastAsia="en-GB"/>
                <w14:ligatures w14:val="standardContextual"/>
              </w:rPr>
              <w:tab/>
            </w:r>
            <w:r w:rsidR="002C636E" w:rsidRPr="002C636E">
              <w:rPr>
                <w:rStyle w:val="Hyperlink"/>
              </w:rPr>
              <w:t>Mise en vigueur et instructions de lecture</w:t>
            </w:r>
            <w:r w:rsidR="002C636E" w:rsidRPr="002C636E">
              <w:rPr>
                <w:webHidden/>
              </w:rPr>
              <w:tab/>
            </w:r>
            <w:r w:rsidR="002C636E" w:rsidRPr="002C636E">
              <w:rPr>
                <w:webHidden/>
              </w:rPr>
              <w:fldChar w:fldCharType="begin"/>
            </w:r>
            <w:r w:rsidR="002C636E" w:rsidRPr="002C636E">
              <w:rPr>
                <w:webHidden/>
              </w:rPr>
              <w:instrText xml:space="preserve"> PAGEREF _Toc158724762 \h </w:instrText>
            </w:r>
            <w:r w:rsidR="002C636E" w:rsidRPr="002C636E">
              <w:rPr>
                <w:webHidden/>
              </w:rPr>
            </w:r>
            <w:r w:rsidR="002C636E" w:rsidRPr="002C636E">
              <w:rPr>
                <w:webHidden/>
              </w:rPr>
              <w:fldChar w:fldCharType="separate"/>
            </w:r>
            <w:r w:rsidR="002C636E" w:rsidRPr="002C636E">
              <w:rPr>
                <w:webHidden/>
              </w:rPr>
              <w:t>5</w:t>
            </w:r>
            <w:r w:rsidR="002C636E" w:rsidRPr="002C636E">
              <w:rPr>
                <w:webHidden/>
              </w:rPr>
              <w:fldChar w:fldCharType="end"/>
            </w:r>
          </w:hyperlink>
        </w:p>
        <w:p w14:paraId="2B65C994" w14:textId="4C325F23" w:rsidR="002C636E" w:rsidRPr="002C636E" w:rsidRDefault="00000000">
          <w:pPr>
            <w:pStyle w:val="TOC2"/>
            <w:rPr>
              <w:rFonts w:eastAsiaTheme="minorEastAsia"/>
              <w:color w:val="auto"/>
              <w:kern w:val="2"/>
              <w:lang w:eastAsia="en-GB"/>
              <w14:ligatures w14:val="standardContextual"/>
            </w:rPr>
          </w:pPr>
          <w:hyperlink w:anchor="_Toc158724763" w:history="1">
            <w:r w:rsidR="002C636E" w:rsidRPr="002C636E">
              <w:rPr>
                <w:rStyle w:val="Hyperlink"/>
              </w:rPr>
              <w:t>1.5</w:t>
            </w:r>
            <w:r w:rsidR="002C636E" w:rsidRPr="002C636E">
              <w:rPr>
                <w:rFonts w:eastAsiaTheme="minorEastAsia"/>
                <w:color w:val="auto"/>
                <w:kern w:val="2"/>
                <w:lang w:eastAsia="en-GB"/>
                <w14:ligatures w14:val="standardContextual"/>
              </w:rPr>
              <w:tab/>
            </w:r>
            <w:r w:rsidR="002C636E" w:rsidRPr="002C636E">
              <w:rPr>
                <w:rStyle w:val="Hyperlink"/>
              </w:rPr>
              <w:t>Structure du document</w:t>
            </w:r>
            <w:r w:rsidR="002C636E" w:rsidRPr="002C636E">
              <w:rPr>
                <w:webHidden/>
              </w:rPr>
              <w:tab/>
            </w:r>
            <w:r w:rsidR="002C636E" w:rsidRPr="002C636E">
              <w:rPr>
                <w:webHidden/>
              </w:rPr>
              <w:fldChar w:fldCharType="begin"/>
            </w:r>
            <w:r w:rsidR="002C636E" w:rsidRPr="002C636E">
              <w:rPr>
                <w:webHidden/>
              </w:rPr>
              <w:instrText xml:space="preserve"> PAGEREF _Toc158724763 \h </w:instrText>
            </w:r>
            <w:r w:rsidR="002C636E" w:rsidRPr="002C636E">
              <w:rPr>
                <w:webHidden/>
              </w:rPr>
            </w:r>
            <w:r w:rsidR="002C636E" w:rsidRPr="002C636E">
              <w:rPr>
                <w:webHidden/>
              </w:rPr>
              <w:fldChar w:fldCharType="separate"/>
            </w:r>
            <w:r w:rsidR="002C636E" w:rsidRPr="002C636E">
              <w:rPr>
                <w:webHidden/>
              </w:rPr>
              <w:t>6</w:t>
            </w:r>
            <w:r w:rsidR="002C636E" w:rsidRPr="002C636E">
              <w:rPr>
                <w:webHidden/>
              </w:rPr>
              <w:fldChar w:fldCharType="end"/>
            </w:r>
          </w:hyperlink>
        </w:p>
        <w:p w14:paraId="7AF30077" w14:textId="6E1ED91E" w:rsidR="002C636E" w:rsidRPr="002C636E" w:rsidRDefault="00000000">
          <w:pPr>
            <w:pStyle w:val="TOC2"/>
            <w:rPr>
              <w:rFonts w:eastAsiaTheme="minorEastAsia"/>
              <w:color w:val="auto"/>
              <w:kern w:val="2"/>
              <w:lang w:eastAsia="en-GB"/>
              <w14:ligatures w14:val="standardContextual"/>
            </w:rPr>
          </w:pPr>
          <w:hyperlink w:anchor="_Toc158724764" w:history="1">
            <w:r w:rsidR="002C636E" w:rsidRPr="002C636E">
              <w:rPr>
                <w:rStyle w:val="Hyperlink"/>
              </w:rPr>
              <w:t>1.6</w:t>
            </w:r>
            <w:r w:rsidR="002C636E" w:rsidRPr="002C636E">
              <w:rPr>
                <w:rFonts w:eastAsiaTheme="minorEastAsia"/>
                <w:color w:val="auto"/>
                <w:kern w:val="2"/>
                <w:lang w:eastAsia="en-GB"/>
                <w14:ligatures w14:val="standardContextual"/>
              </w:rPr>
              <w:tab/>
            </w:r>
            <w:r w:rsidR="002C636E" w:rsidRPr="002C636E">
              <w:rPr>
                <w:rStyle w:val="Hyperlink"/>
              </w:rPr>
              <w:t>References</w:t>
            </w:r>
            <w:r w:rsidR="002C636E" w:rsidRPr="002C636E">
              <w:rPr>
                <w:webHidden/>
              </w:rPr>
              <w:tab/>
            </w:r>
            <w:r w:rsidR="002C636E" w:rsidRPr="002C636E">
              <w:rPr>
                <w:webHidden/>
              </w:rPr>
              <w:fldChar w:fldCharType="begin"/>
            </w:r>
            <w:r w:rsidR="002C636E" w:rsidRPr="002C636E">
              <w:rPr>
                <w:webHidden/>
              </w:rPr>
              <w:instrText xml:space="preserve"> PAGEREF _Toc158724764 \h </w:instrText>
            </w:r>
            <w:r w:rsidR="002C636E" w:rsidRPr="002C636E">
              <w:rPr>
                <w:webHidden/>
              </w:rPr>
            </w:r>
            <w:r w:rsidR="002C636E" w:rsidRPr="002C636E">
              <w:rPr>
                <w:webHidden/>
              </w:rPr>
              <w:fldChar w:fldCharType="separate"/>
            </w:r>
            <w:r w:rsidR="002C636E" w:rsidRPr="002C636E">
              <w:rPr>
                <w:webHidden/>
              </w:rPr>
              <w:t>6</w:t>
            </w:r>
            <w:r w:rsidR="002C636E" w:rsidRPr="002C636E">
              <w:rPr>
                <w:webHidden/>
              </w:rPr>
              <w:fldChar w:fldCharType="end"/>
            </w:r>
          </w:hyperlink>
        </w:p>
        <w:p w14:paraId="5765BCEE" w14:textId="5B8184FC" w:rsidR="002C636E" w:rsidRPr="002C636E" w:rsidRDefault="00000000">
          <w:pPr>
            <w:pStyle w:val="TOC2"/>
            <w:rPr>
              <w:rFonts w:eastAsiaTheme="minorEastAsia"/>
              <w:color w:val="auto"/>
              <w:kern w:val="2"/>
              <w:lang w:eastAsia="en-GB"/>
              <w14:ligatures w14:val="standardContextual"/>
            </w:rPr>
          </w:pPr>
          <w:hyperlink w:anchor="_Toc158724765" w:history="1">
            <w:r w:rsidR="002C636E" w:rsidRPr="002C636E">
              <w:rPr>
                <w:rStyle w:val="Hyperlink"/>
              </w:rPr>
              <w:t>1.7</w:t>
            </w:r>
            <w:r w:rsidR="002C636E" w:rsidRPr="002C636E">
              <w:rPr>
                <w:rFonts w:eastAsiaTheme="minorEastAsia"/>
                <w:color w:val="auto"/>
                <w:kern w:val="2"/>
                <w:lang w:eastAsia="en-GB"/>
                <w14:ligatures w14:val="standardContextual"/>
              </w:rPr>
              <w:tab/>
            </w:r>
            <w:r w:rsidR="002C636E" w:rsidRPr="002C636E">
              <w:rPr>
                <w:rStyle w:val="Hyperlink"/>
              </w:rPr>
              <w:t>Acronymes</w:t>
            </w:r>
            <w:r w:rsidR="002C636E" w:rsidRPr="002C636E">
              <w:rPr>
                <w:webHidden/>
              </w:rPr>
              <w:tab/>
            </w:r>
            <w:r w:rsidR="002C636E" w:rsidRPr="002C636E">
              <w:rPr>
                <w:webHidden/>
              </w:rPr>
              <w:fldChar w:fldCharType="begin"/>
            </w:r>
            <w:r w:rsidR="002C636E" w:rsidRPr="002C636E">
              <w:rPr>
                <w:webHidden/>
              </w:rPr>
              <w:instrText xml:space="preserve"> PAGEREF _Toc158724765 \h </w:instrText>
            </w:r>
            <w:r w:rsidR="002C636E" w:rsidRPr="002C636E">
              <w:rPr>
                <w:webHidden/>
              </w:rPr>
            </w:r>
            <w:r w:rsidR="002C636E" w:rsidRPr="002C636E">
              <w:rPr>
                <w:webHidden/>
              </w:rPr>
              <w:fldChar w:fldCharType="separate"/>
            </w:r>
            <w:r w:rsidR="002C636E" w:rsidRPr="002C636E">
              <w:rPr>
                <w:webHidden/>
              </w:rPr>
              <w:t>6</w:t>
            </w:r>
            <w:r w:rsidR="002C636E" w:rsidRPr="002C636E">
              <w:rPr>
                <w:webHidden/>
              </w:rPr>
              <w:fldChar w:fldCharType="end"/>
            </w:r>
          </w:hyperlink>
        </w:p>
        <w:p w14:paraId="750DDF48" w14:textId="0F26F217" w:rsidR="002C636E" w:rsidRPr="002C636E" w:rsidRDefault="00000000">
          <w:pPr>
            <w:pStyle w:val="TOC2"/>
            <w:rPr>
              <w:rFonts w:eastAsiaTheme="minorEastAsia"/>
              <w:color w:val="auto"/>
              <w:kern w:val="2"/>
              <w:lang w:eastAsia="en-GB"/>
              <w14:ligatures w14:val="standardContextual"/>
            </w:rPr>
          </w:pPr>
          <w:hyperlink w:anchor="_Toc158724766" w:history="1">
            <w:r w:rsidR="002C636E" w:rsidRPr="002C636E">
              <w:rPr>
                <w:rStyle w:val="Hyperlink"/>
              </w:rPr>
              <w:t>1.8</w:t>
            </w:r>
            <w:r w:rsidR="002C636E" w:rsidRPr="002C636E">
              <w:rPr>
                <w:rFonts w:eastAsiaTheme="minorEastAsia"/>
                <w:color w:val="auto"/>
                <w:kern w:val="2"/>
                <w:lang w:eastAsia="en-GB"/>
                <w14:ligatures w14:val="standardContextual"/>
              </w:rPr>
              <w:tab/>
            </w:r>
            <w:r w:rsidR="002C636E" w:rsidRPr="002C636E">
              <w:rPr>
                <w:rStyle w:val="Hyperlink"/>
              </w:rPr>
              <w:t>Glossaire</w:t>
            </w:r>
            <w:r w:rsidR="002C636E" w:rsidRPr="002C636E">
              <w:rPr>
                <w:webHidden/>
              </w:rPr>
              <w:tab/>
            </w:r>
            <w:r w:rsidR="002C636E" w:rsidRPr="002C636E">
              <w:rPr>
                <w:webHidden/>
              </w:rPr>
              <w:fldChar w:fldCharType="begin"/>
            </w:r>
            <w:r w:rsidR="002C636E" w:rsidRPr="002C636E">
              <w:rPr>
                <w:webHidden/>
              </w:rPr>
              <w:instrText xml:space="preserve"> PAGEREF _Toc158724766 \h </w:instrText>
            </w:r>
            <w:r w:rsidR="002C636E" w:rsidRPr="002C636E">
              <w:rPr>
                <w:webHidden/>
              </w:rPr>
            </w:r>
            <w:r w:rsidR="002C636E" w:rsidRPr="002C636E">
              <w:rPr>
                <w:webHidden/>
              </w:rPr>
              <w:fldChar w:fldCharType="separate"/>
            </w:r>
            <w:r w:rsidR="002C636E" w:rsidRPr="002C636E">
              <w:rPr>
                <w:webHidden/>
              </w:rPr>
              <w:t>6</w:t>
            </w:r>
            <w:r w:rsidR="002C636E" w:rsidRPr="002C636E">
              <w:rPr>
                <w:webHidden/>
              </w:rPr>
              <w:fldChar w:fldCharType="end"/>
            </w:r>
          </w:hyperlink>
        </w:p>
        <w:p w14:paraId="303BD1C8" w14:textId="75ADF64C" w:rsidR="002C636E" w:rsidRPr="002C636E" w:rsidRDefault="00000000">
          <w:pPr>
            <w:pStyle w:val="TOC1"/>
            <w:rPr>
              <w:rFonts w:eastAsiaTheme="minorEastAsia"/>
              <w:color w:val="auto"/>
              <w:kern w:val="2"/>
              <w:lang w:eastAsia="en-GB"/>
              <w14:ligatures w14:val="standardContextual"/>
            </w:rPr>
          </w:pPr>
          <w:hyperlink w:anchor="_Toc158724767" w:history="1">
            <w:r w:rsidR="002C636E" w:rsidRPr="002C636E">
              <w:rPr>
                <w:rStyle w:val="Hyperlink"/>
                <w:highlight w:val="yellow"/>
              </w:rPr>
              <w:t>2</w:t>
            </w:r>
            <w:r w:rsidR="002C636E" w:rsidRPr="002C636E">
              <w:rPr>
                <w:rFonts w:eastAsiaTheme="minorEastAsia"/>
                <w:color w:val="auto"/>
                <w:kern w:val="2"/>
                <w:lang w:eastAsia="en-GB"/>
                <w14:ligatures w14:val="standardContextual"/>
              </w:rPr>
              <w:tab/>
            </w:r>
            <w:r w:rsidR="002C636E" w:rsidRPr="002C636E">
              <w:rPr>
                <w:rStyle w:val="Hyperlink"/>
                <w:highlight w:val="yellow"/>
              </w:rPr>
              <w:t>Chapitre 1</w:t>
            </w:r>
            <w:r w:rsidR="002C636E" w:rsidRPr="002C636E">
              <w:rPr>
                <w:webHidden/>
              </w:rPr>
              <w:tab/>
            </w:r>
            <w:r w:rsidR="002C636E" w:rsidRPr="002C636E">
              <w:rPr>
                <w:webHidden/>
              </w:rPr>
              <w:fldChar w:fldCharType="begin"/>
            </w:r>
            <w:r w:rsidR="002C636E" w:rsidRPr="002C636E">
              <w:rPr>
                <w:webHidden/>
              </w:rPr>
              <w:instrText xml:space="preserve"> PAGEREF _Toc158724767 \h </w:instrText>
            </w:r>
            <w:r w:rsidR="002C636E" w:rsidRPr="002C636E">
              <w:rPr>
                <w:webHidden/>
              </w:rPr>
            </w:r>
            <w:r w:rsidR="002C636E" w:rsidRPr="002C636E">
              <w:rPr>
                <w:webHidden/>
              </w:rPr>
              <w:fldChar w:fldCharType="separate"/>
            </w:r>
            <w:r w:rsidR="002C636E" w:rsidRPr="002C636E">
              <w:rPr>
                <w:webHidden/>
              </w:rPr>
              <w:t>8</w:t>
            </w:r>
            <w:r w:rsidR="002C636E" w:rsidRPr="002C636E">
              <w:rPr>
                <w:webHidden/>
              </w:rPr>
              <w:fldChar w:fldCharType="end"/>
            </w:r>
          </w:hyperlink>
        </w:p>
        <w:p w14:paraId="01EBAC9E" w14:textId="444DCF11" w:rsidR="002C636E" w:rsidRPr="002C636E" w:rsidRDefault="00000000">
          <w:pPr>
            <w:pStyle w:val="TOC2"/>
            <w:rPr>
              <w:rFonts w:eastAsiaTheme="minorEastAsia"/>
              <w:color w:val="auto"/>
              <w:kern w:val="2"/>
              <w:lang w:eastAsia="en-GB"/>
              <w14:ligatures w14:val="standardContextual"/>
            </w:rPr>
          </w:pPr>
          <w:hyperlink w:anchor="_Toc158724768" w:history="1">
            <w:r w:rsidR="002C636E" w:rsidRPr="002C636E">
              <w:rPr>
                <w:rStyle w:val="Hyperlink"/>
              </w:rPr>
              <w:t>2.1</w:t>
            </w:r>
            <w:r w:rsidR="002C636E" w:rsidRPr="002C636E">
              <w:rPr>
                <w:rFonts w:eastAsiaTheme="minorEastAsia"/>
                <w:color w:val="auto"/>
                <w:kern w:val="2"/>
                <w:lang w:eastAsia="en-GB"/>
                <w14:ligatures w14:val="standardContextual"/>
              </w:rPr>
              <w:tab/>
            </w:r>
            <w:r w:rsidR="002C636E" w:rsidRPr="002C636E">
              <w:rPr>
                <w:rStyle w:val="Hyperlink"/>
              </w:rPr>
              <w:t>Titre de section 1</w:t>
            </w:r>
            <w:r w:rsidR="002C636E" w:rsidRPr="002C636E">
              <w:rPr>
                <w:webHidden/>
              </w:rPr>
              <w:tab/>
            </w:r>
            <w:r w:rsidR="002C636E" w:rsidRPr="002C636E">
              <w:rPr>
                <w:webHidden/>
              </w:rPr>
              <w:fldChar w:fldCharType="begin"/>
            </w:r>
            <w:r w:rsidR="002C636E" w:rsidRPr="002C636E">
              <w:rPr>
                <w:webHidden/>
              </w:rPr>
              <w:instrText xml:space="preserve"> PAGEREF _Toc158724768 \h </w:instrText>
            </w:r>
            <w:r w:rsidR="002C636E" w:rsidRPr="002C636E">
              <w:rPr>
                <w:webHidden/>
              </w:rPr>
            </w:r>
            <w:r w:rsidR="002C636E" w:rsidRPr="002C636E">
              <w:rPr>
                <w:webHidden/>
              </w:rPr>
              <w:fldChar w:fldCharType="separate"/>
            </w:r>
            <w:r w:rsidR="002C636E" w:rsidRPr="002C636E">
              <w:rPr>
                <w:webHidden/>
              </w:rPr>
              <w:t>8</w:t>
            </w:r>
            <w:r w:rsidR="002C636E" w:rsidRPr="002C636E">
              <w:rPr>
                <w:webHidden/>
              </w:rPr>
              <w:fldChar w:fldCharType="end"/>
            </w:r>
          </w:hyperlink>
        </w:p>
        <w:p w14:paraId="4949DD66" w14:textId="662A515B" w:rsidR="002C636E" w:rsidRPr="002C636E" w:rsidRDefault="00000000">
          <w:pPr>
            <w:pStyle w:val="TOC3"/>
            <w:rPr>
              <w:rFonts w:eastAsiaTheme="minorEastAsia"/>
              <w:color w:val="auto"/>
              <w:kern w:val="2"/>
              <w:lang w:eastAsia="en-GB"/>
              <w14:ligatures w14:val="standardContextual"/>
            </w:rPr>
          </w:pPr>
          <w:hyperlink w:anchor="_Toc158724769" w:history="1">
            <w:r w:rsidR="002C636E" w:rsidRPr="002C636E">
              <w:rPr>
                <w:rStyle w:val="Hyperlink"/>
              </w:rPr>
              <w:t>2.1.1</w:t>
            </w:r>
            <w:r w:rsidR="002C636E" w:rsidRPr="002C636E">
              <w:rPr>
                <w:rFonts w:eastAsiaTheme="minorEastAsia"/>
                <w:color w:val="auto"/>
                <w:kern w:val="2"/>
                <w:lang w:eastAsia="en-GB"/>
                <w14:ligatures w14:val="standardContextual"/>
              </w:rPr>
              <w:tab/>
            </w:r>
            <w:r w:rsidR="002C636E" w:rsidRPr="002C636E">
              <w:rPr>
                <w:rStyle w:val="Hyperlink"/>
              </w:rPr>
              <w:t>Titre de sous-section 1</w:t>
            </w:r>
            <w:r w:rsidR="002C636E" w:rsidRPr="002C636E">
              <w:rPr>
                <w:webHidden/>
              </w:rPr>
              <w:tab/>
            </w:r>
            <w:r w:rsidR="002C636E" w:rsidRPr="002C636E">
              <w:rPr>
                <w:webHidden/>
              </w:rPr>
              <w:fldChar w:fldCharType="begin"/>
            </w:r>
            <w:r w:rsidR="002C636E" w:rsidRPr="002C636E">
              <w:rPr>
                <w:webHidden/>
              </w:rPr>
              <w:instrText xml:space="preserve"> PAGEREF _Toc158724769 \h </w:instrText>
            </w:r>
            <w:r w:rsidR="002C636E" w:rsidRPr="002C636E">
              <w:rPr>
                <w:webHidden/>
              </w:rPr>
            </w:r>
            <w:r w:rsidR="002C636E" w:rsidRPr="002C636E">
              <w:rPr>
                <w:webHidden/>
              </w:rPr>
              <w:fldChar w:fldCharType="separate"/>
            </w:r>
            <w:r w:rsidR="002C636E" w:rsidRPr="002C636E">
              <w:rPr>
                <w:webHidden/>
              </w:rPr>
              <w:t>8</w:t>
            </w:r>
            <w:r w:rsidR="002C636E" w:rsidRPr="002C636E">
              <w:rPr>
                <w:webHidden/>
              </w:rPr>
              <w:fldChar w:fldCharType="end"/>
            </w:r>
          </w:hyperlink>
        </w:p>
        <w:p w14:paraId="31BF6E25" w14:textId="14C66803" w:rsidR="002C636E" w:rsidRPr="002C636E" w:rsidRDefault="00000000">
          <w:pPr>
            <w:pStyle w:val="TOC2"/>
            <w:rPr>
              <w:rFonts w:eastAsiaTheme="minorEastAsia"/>
              <w:color w:val="auto"/>
              <w:kern w:val="2"/>
              <w:lang w:eastAsia="en-GB"/>
              <w14:ligatures w14:val="standardContextual"/>
            </w:rPr>
          </w:pPr>
          <w:hyperlink w:anchor="_Toc158724770" w:history="1">
            <w:r w:rsidR="002C636E" w:rsidRPr="002C636E">
              <w:rPr>
                <w:rStyle w:val="Hyperlink"/>
              </w:rPr>
              <w:t>2.2</w:t>
            </w:r>
            <w:r w:rsidR="002C636E" w:rsidRPr="002C636E">
              <w:rPr>
                <w:rFonts w:eastAsiaTheme="minorEastAsia"/>
                <w:color w:val="auto"/>
                <w:kern w:val="2"/>
                <w:lang w:eastAsia="en-GB"/>
                <w14:ligatures w14:val="standardContextual"/>
              </w:rPr>
              <w:tab/>
            </w:r>
            <w:r w:rsidR="002C636E" w:rsidRPr="002C636E">
              <w:rPr>
                <w:rStyle w:val="Hyperlink"/>
              </w:rPr>
              <w:t>Titre de section 2</w:t>
            </w:r>
            <w:r w:rsidR="002C636E" w:rsidRPr="002C636E">
              <w:rPr>
                <w:webHidden/>
              </w:rPr>
              <w:tab/>
            </w:r>
            <w:r w:rsidR="002C636E" w:rsidRPr="002C636E">
              <w:rPr>
                <w:webHidden/>
              </w:rPr>
              <w:fldChar w:fldCharType="begin"/>
            </w:r>
            <w:r w:rsidR="002C636E" w:rsidRPr="002C636E">
              <w:rPr>
                <w:webHidden/>
              </w:rPr>
              <w:instrText xml:space="preserve"> PAGEREF _Toc158724770 \h </w:instrText>
            </w:r>
            <w:r w:rsidR="002C636E" w:rsidRPr="002C636E">
              <w:rPr>
                <w:webHidden/>
              </w:rPr>
            </w:r>
            <w:r w:rsidR="002C636E" w:rsidRPr="002C636E">
              <w:rPr>
                <w:webHidden/>
              </w:rPr>
              <w:fldChar w:fldCharType="separate"/>
            </w:r>
            <w:r w:rsidR="002C636E" w:rsidRPr="002C636E">
              <w:rPr>
                <w:webHidden/>
              </w:rPr>
              <w:t>8</w:t>
            </w:r>
            <w:r w:rsidR="002C636E" w:rsidRPr="002C636E">
              <w:rPr>
                <w:webHidden/>
              </w:rPr>
              <w:fldChar w:fldCharType="end"/>
            </w:r>
          </w:hyperlink>
        </w:p>
        <w:p w14:paraId="17F154FD" w14:textId="3B871BB0" w:rsidR="002C636E" w:rsidRPr="002C636E" w:rsidRDefault="00000000">
          <w:pPr>
            <w:pStyle w:val="TOC3"/>
            <w:rPr>
              <w:rFonts w:eastAsiaTheme="minorEastAsia"/>
              <w:color w:val="auto"/>
              <w:kern w:val="2"/>
              <w:lang w:eastAsia="en-GB"/>
              <w14:ligatures w14:val="standardContextual"/>
            </w:rPr>
          </w:pPr>
          <w:hyperlink w:anchor="_Toc158724771" w:history="1">
            <w:r w:rsidR="002C636E" w:rsidRPr="002C636E">
              <w:rPr>
                <w:rStyle w:val="Hyperlink"/>
              </w:rPr>
              <w:t>2.2.1</w:t>
            </w:r>
            <w:r w:rsidR="002C636E" w:rsidRPr="002C636E">
              <w:rPr>
                <w:rFonts w:eastAsiaTheme="minorEastAsia"/>
                <w:color w:val="auto"/>
                <w:kern w:val="2"/>
                <w:lang w:eastAsia="en-GB"/>
                <w14:ligatures w14:val="standardContextual"/>
              </w:rPr>
              <w:tab/>
            </w:r>
            <w:r w:rsidR="002C636E" w:rsidRPr="002C636E">
              <w:rPr>
                <w:rStyle w:val="Hyperlink"/>
              </w:rPr>
              <w:t>Titre de sous-section 1</w:t>
            </w:r>
            <w:r w:rsidR="002C636E" w:rsidRPr="002C636E">
              <w:rPr>
                <w:webHidden/>
              </w:rPr>
              <w:tab/>
            </w:r>
            <w:r w:rsidR="002C636E" w:rsidRPr="002C636E">
              <w:rPr>
                <w:webHidden/>
              </w:rPr>
              <w:fldChar w:fldCharType="begin"/>
            </w:r>
            <w:r w:rsidR="002C636E" w:rsidRPr="002C636E">
              <w:rPr>
                <w:webHidden/>
              </w:rPr>
              <w:instrText xml:space="preserve"> PAGEREF _Toc158724771 \h </w:instrText>
            </w:r>
            <w:r w:rsidR="002C636E" w:rsidRPr="002C636E">
              <w:rPr>
                <w:webHidden/>
              </w:rPr>
            </w:r>
            <w:r w:rsidR="002C636E" w:rsidRPr="002C636E">
              <w:rPr>
                <w:webHidden/>
              </w:rPr>
              <w:fldChar w:fldCharType="separate"/>
            </w:r>
            <w:r w:rsidR="002C636E" w:rsidRPr="002C636E">
              <w:rPr>
                <w:webHidden/>
              </w:rPr>
              <w:t>8</w:t>
            </w:r>
            <w:r w:rsidR="002C636E" w:rsidRPr="002C636E">
              <w:rPr>
                <w:webHidden/>
              </w:rPr>
              <w:fldChar w:fldCharType="end"/>
            </w:r>
          </w:hyperlink>
        </w:p>
        <w:p w14:paraId="205635B2" w14:textId="3953E0D5" w:rsidR="002C636E" w:rsidRPr="002C636E" w:rsidRDefault="00000000">
          <w:pPr>
            <w:pStyle w:val="TOC3"/>
            <w:rPr>
              <w:rFonts w:eastAsiaTheme="minorEastAsia"/>
              <w:color w:val="auto"/>
              <w:kern w:val="2"/>
              <w:lang w:eastAsia="en-GB"/>
              <w14:ligatures w14:val="standardContextual"/>
            </w:rPr>
          </w:pPr>
          <w:hyperlink w:anchor="_Toc158724772" w:history="1">
            <w:r w:rsidR="002C636E" w:rsidRPr="002C636E">
              <w:rPr>
                <w:rStyle w:val="Hyperlink"/>
              </w:rPr>
              <w:t>2.2.2</w:t>
            </w:r>
            <w:r w:rsidR="002C636E" w:rsidRPr="002C636E">
              <w:rPr>
                <w:rFonts w:eastAsiaTheme="minorEastAsia"/>
                <w:color w:val="auto"/>
                <w:kern w:val="2"/>
                <w:lang w:eastAsia="en-GB"/>
                <w14:ligatures w14:val="standardContextual"/>
              </w:rPr>
              <w:tab/>
            </w:r>
            <w:r w:rsidR="002C636E" w:rsidRPr="002C636E">
              <w:rPr>
                <w:rStyle w:val="Hyperlink"/>
              </w:rPr>
              <w:t>Titre de sous-section 2</w:t>
            </w:r>
            <w:r w:rsidR="002C636E" w:rsidRPr="002C636E">
              <w:rPr>
                <w:webHidden/>
              </w:rPr>
              <w:tab/>
            </w:r>
            <w:r w:rsidR="002C636E" w:rsidRPr="002C636E">
              <w:rPr>
                <w:webHidden/>
              </w:rPr>
              <w:fldChar w:fldCharType="begin"/>
            </w:r>
            <w:r w:rsidR="002C636E" w:rsidRPr="002C636E">
              <w:rPr>
                <w:webHidden/>
              </w:rPr>
              <w:instrText xml:space="preserve"> PAGEREF _Toc158724772 \h </w:instrText>
            </w:r>
            <w:r w:rsidR="002C636E" w:rsidRPr="002C636E">
              <w:rPr>
                <w:webHidden/>
              </w:rPr>
            </w:r>
            <w:r w:rsidR="002C636E" w:rsidRPr="002C636E">
              <w:rPr>
                <w:webHidden/>
              </w:rPr>
              <w:fldChar w:fldCharType="separate"/>
            </w:r>
            <w:r w:rsidR="002C636E" w:rsidRPr="002C636E">
              <w:rPr>
                <w:webHidden/>
              </w:rPr>
              <w:t>8</w:t>
            </w:r>
            <w:r w:rsidR="002C636E" w:rsidRPr="002C636E">
              <w:rPr>
                <w:webHidden/>
              </w:rPr>
              <w:fldChar w:fldCharType="end"/>
            </w:r>
          </w:hyperlink>
        </w:p>
        <w:p w14:paraId="2656A197" w14:textId="4E372861" w:rsidR="002C636E" w:rsidRPr="002C636E" w:rsidRDefault="00000000">
          <w:pPr>
            <w:pStyle w:val="TOC2"/>
            <w:rPr>
              <w:rFonts w:eastAsiaTheme="minorEastAsia"/>
              <w:color w:val="auto"/>
              <w:kern w:val="2"/>
              <w:lang w:eastAsia="en-GB"/>
              <w14:ligatures w14:val="standardContextual"/>
            </w:rPr>
          </w:pPr>
          <w:hyperlink w:anchor="_Toc158724773" w:history="1">
            <w:r w:rsidR="002C636E" w:rsidRPr="002C636E">
              <w:rPr>
                <w:rStyle w:val="Hyperlink"/>
              </w:rPr>
              <w:t>2.3</w:t>
            </w:r>
            <w:r w:rsidR="002C636E" w:rsidRPr="002C636E">
              <w:rPr>
                <w:rFonts w:eastAsiaTheme="minorEastAsia"/>
                <w:color w:val="auto"/>
                <w:kern w:val="2"/>
                <w:lang w:eastAsia="en-GB"/>
                <w14:ligatures w14:val="standardContextual"/>
              </w:rPr>
              <w:tab/>
            </w:r>
            <w:r w:rsidR="002C636E" w:rsidRPr="002C636E">
              <w:rPr>
                <w:rStyle w:val="Hyperlink"/>
              </w:rPr>
              <w:t>Usage des figures</w:t>
            </w:r>
            <w:r w:rsidR="002C636E" w:rsidRPr="002C636E">
              <w:rPr>
                <w:webHidden/>
              </w:rPr>
              <w:tab/>
            </w:r>
            <w:r w:rsidR="002C636E" w:rsidRPr="002C636E">
              <w:rPr>
                <w:webHidden/>
              </w:rPr>
              <w:fldChar w:fldCharType="begin"/>
            </w:r>
            <w:r w:rsidR="002C636E" w:rsidRPr="002C636E">
              <w:rPr>
                <w:webHidden/>
              </w:rPr>
              <w:instrText xml:space="preserve"> PAGEREF _Toc158724773 \h </w:instrText>
            </w:r>
            <w:r w:rsidR="002C636E" w:rsidRPr="002C636E">
              <w:rPr>
                <w:webHidden/>
              </w:rPr>
            </w:r>
            <w:r w:rsidR="002C636E" w:rsidRPr="002C636E">
              <w:rPr>
                <w:webHidden/>
              </w:rPr>
              <w:fldChar w:fldCharType="separate"/>
            </w:r>
            <w:r w:rsidR="002C636E" w:rsidRPr="002C636E">
              <w:rPr>
                <w:webHidden/>
              </w:rPr>
              <w:t>10</w:t>
            </w:r>
            <w:r w:rsidR="002C636E" w:rsidRPr="002C636E">
              <w:rPr>
                <w:webHidden/>
              </w:rPr>
              <w:fldChar w:fldCharType="end"/>
            </w:r>
          </w:hyperlink>
        </w:p>
        <w:p w14:paraId="6481F2F9" w14:textId="79A25344" w:rsidR="002C636E" w:rsidRPr="002C636E" w:rsidRDefault="00000000">
          <w:pPr>
            <w:pStyle w:val="TOC2"/>
            <w:rPr>
              <w:rFonts w:eastAsiaTheme="minorEastAsia"/>
              <w:color w:val="auto"/>
              <w:kern w:val="2"/>
              <w:lang w:eastAsia="en-GB"/>
              <w14:ligatures w14:val="standardContextual"/>
            </w:rPr>
          </w:pPr>
          <w:hyperlink w:anchor="_Toc158724774" w:history="1">
            <w:r w:rsidR="002C636E" w:rsidRPr="002C636E">
              <w:rPr>
                <w:rStyle w:val="Hyperlink"/>
              </w:rPr>
              <w:t>2.4</w:t>
            </w:r>
            <w:r w:rsidR="002C636E" w:rsidRPr="002C636E">
              <w:rPr>
                <w:rFonts w:eastAsiaTheme="minorEastAsia"/>
                <w:color w:val="auto"/>
                <w:kern w:val="2"/>
                <w:lang w:eastAsia="en-GB"/>
                <w14:ligatures w14:val="standardContextual"/>
              </w:rPr>
              <w:tab/>
            </w:r>
            <w:r w:rsidR="002C636E" w:rsidRPr="002C636E">
              <w:rPr>
                <w:rStyle w:val="Hyperlink"/>
              </w:rPr>
              <w:t>Styles des tables</w:t>
            </w:r>
            <w:r w:rsidR="002C636E" w:rsidRPr="002C636E">
              <w:rPr>
                <w:webHidden/>
              </w:rPr>
              <w:tab/>
            </w:r>
            <w:r w:rsidR="002C636E" w:rsidRPr="002C636E">
              <w:rPr>
                <w:webHidden/>
              </w:rPr>
              <w:fldChar w:fldCharType="begin"/>
            </w:r>
            <w:r w:rsidR="002C636E" w:rsidRPr="002C636E">
              <w:rPr>
                <w:webHidden/>
              </w:rPr>
              <w:instrText xml:space="preserve"> PAGEREF _Toc158724774 \h </w:instrText>
            </w:r>
            <w:r w:rsidR="002C636E" w:rsidRPr="002C636E">
              <w:rPr>
                <w:webHidden/>
              </w:rPr>
            </w:r>
            <w:r w:rsidR="002C636E" w:rsidRPr="002C636E">
              <w:rPr>
                <w:webHidden/>
              </w:rPr>
              <w:fldChar w:fldCharType="separate"/>
            </w:r>
            <w:r w:rsidR="002C636E" w:rsidRPr="002C636E">
              <w:rPr>
                <w:webHidden/>
              </w:rPr>
              <w:t>10</w:t>
            </w:r>
            <w:r w:rsidR="002C636E" w:rsidRPr="002C636E">
              <w:rPr>
                <w:webHidden/>
              </w:rPr>
              <w:fldChar w:fldCharType="end"/>
            </w:r>
          </w:hyperlink>
        </w:p>
        <w:p w14:paraId="6853217B" w14:textId="26996D2C" w:rsidR="002C636E" w:rsidRPr="002C636E" w:rsidRDefault="00000000">
          <w:pPr>
            <w:pStyle w:val="TOC3"/>
            <w:rPr>
              <w:rFonts w:eastAsiaTheme="minorEastAsia"/>
              <w:color w:val="auto"/>
              <w:kern w:val="2"/>
              <w:lang w:eastAsia="en-GB"/>
              <w14:ligatures w14:val="standardContextual"/>
            </w:rPr>
          </w:pPr>
          <w:hyperlink w:anchor="_Toc158724775" w:history="1">
            <w:r w:rsidR="002C636E" w:rsidRPr="002C636E">
              <w:rPr>
                <w:rStyle w:val="Hyperlink"/>
              </w:rPr>
              <w:t>2.4.1</w:t>
            </w:r>
            <w:r w:rsidR="002C636E" w:rsidRPr="002C636E">
              <w:rPr>
                <w:rFonts w:eastAsiaTheme="minorEastAsia"/>
                <w:color w:val="auto"/>
                <w:kern w:val="2"/>
                <w:lang w:eastAsia="en-GB"/>
                <w14:ligatures w14:val="standardContextual"/>
              </w:rPr>
              <w:tab/>
            </w:r>
            <w:r w:rsidR="002C636E" w:rsidRPr="002C636E">
              <w:rPr>
                <w:rStyle w:val="Hyperlink"/>
              </w:rPr>
              <w:t>Insertion du table sans ou avec caption</w:t>
            </w:r>
            <w:r w:rsidR="002C636E" w:rsidRPr="002C636E">
              <w:rPr>
                <w:webHidden/>
              </w:rPr>
              <w:tab/>
            </w:r>
            <w:r w:rsidR="002C636E" w:rsidRPr="002C636E">
              <w:rPr>
                <w:webHidden/>
              </w:rPr>
              <w:fldChar w:fldCharType="begin"/>
            </w:r>
            <w:r w:rsidR="002C636E" w:rsidRPr="002C636E">
              <w:rPr>
                <w:webHidden/>
              </w:rPr>
              <w:instrText xml:space="preserve"> PAGEREF _Toc158724775 \h </w:instrText>
            </w:r>
            <w:r w:rsidR="002C636E" w:rsidRPr="002C636E">
              <w:rPr>
                <w:webHidden/>
              </w:rPr>
            </w:r>
            <w:r w:rsidR="002C636E" w:rsidRPr="002C636E">
              <w:rPr>
                <w:webHidden/>
              </w:rPr>
              <w:fldChar w:fldCharType="separate"/>
            </w:r>
            <w:r w:rsidR="002C636E" w:rsidRPr="002C636E">
              <w:rPr>
                <w:webHidden/>
              </w:rPr>
              <w:t>10</w:t>
            </w:r>
            <w:r w:rsidR="002C636E" w:rsidRPr="002C636E">
              <w:rPr>
                <w:webHidden/>
              </w:rPr>
              <w:fldChar w:fldCharType="end"/>
            </w:r>
          </w:hyperlink>
        </w:p>
        <w:p w14:paraId="58386285" w14:textId="271ACEEA" w:rsidR="002C636E" w:rsidRPr="002C636E" w:rsidRDefault="00000000">
          <w:pPr>
            <w:pStyle w:val="TOC2"/>
            <w:rPr>
              <w:rFonts w:eastAsiaTheme="minorEastAsia"/>
              <w:color w:val="auto"/>
              <w:kern w:val="2"/>
              <w:lang w:eastAsia="en-GB"/>
              <w14:ligatures w14:val="standardContextual"/>
            </w:rPr>
          </w:pPr>
          <w:hyperlink w:anchor="_Toc158724776" w:history="1">
            <w:r w:rsidR="002C636E" w:rsidRPr="002C636E">
              <w:rPr>
                <w:rStyle w:val="Hyperlink"/>
              </w:rPr>
              <w:t>2.5</w:t>
            </w:r>
            <w:r w:rsidR="002C636E" w:rsidRPr="002C636E">
              <w:rPr>
                <w:rFonts w:eastAsiaTheme="minorEastAsia"/>
                <w:color w:val="auto"/>
                <w:kern w:val="2"/>
                <w:lang w:eastAsia="en-GB"/>
                <w14:ligatures w14:val="standardContextual"/>
              </w:rPr>
              <w:tab/>
            </w:r>
            <w:r w:rsidR="002C636E" w:rsidRPr="002C636E">
              <w:rPr>
                <w:rStyle w:val="Hyperlink"/>
              </w:rPr>
              <w:t>Liste des styles</w:t>
            </w:r>
            <w:r w:rsidR="002C636E" w:rsidRPr="002C636E">
              <w:rPr>
                <w:webHidden/>
              </w:rPr>
              <w:tab/>
            </w:r>
            <w:r w:rsidR="002C636E" w:rsidRPr="002C636E">
              <w:rPr>
                <w:webHidden/>
              </w:rPr>
              <w:fldChar w:fldCharType="begin"/>
            </w:r>
            <w:r w:rsidR="002C636E" w:rsidRPr="002C636E">
              <w:rPr>
                <w:webHidden/>
              </w:rPr>
              <w:instrText xml:space="preserve"> PAGEREF _Toc158724776 \h </w:instrText>
            </w:r>
            <w:r w:rsidR="002C636E" w:rsidRPr="002C636E">
              <w:rPr>
                <w:webHidden/>
              </w:rPr>
            </w:r>
            <w:r w:rsidR="002C636E" w:rsidRPr="002C636E">
              <w:rPr>
                <w:webHidden/>
              </w:rPr>
              <w:fldChar w:fldCharType="separate"/>
            </w:r>
            <w:r w:rsidR="002C636E" w:rsidRPr="002C636E">
              <w:rPr>
                <w:webHidden/>
              </w:rPr>
              <w:t>11</w:t>
            </w:r>
            <w:r w:rsidR="002C636E" w:rsidRPr="002C636E">
              <w:rPr>
                <w:webHidden/>
              </w:rPr>
              <w:fldChar w:fldCharType="end"/>
            </w:r>
          </w:hyperlink>
        </w:p>
        <w:p w14:paraId="0628654E" w14:textId="4B5DC013" w:rsidR="002C636E" w:rsidRPr="002C636E" w:rsidRDefault="00000000">
          <w:pPr>
            <w:pStyle w:val="TOC2"/>
            <w:rPr>
              <w:rFonts w:eastAsiaTheme="minorEastAsia"/>
              <w:color w:val="auto"/>
              <w:kern w:val="2"/>
              <w:lang w:eastAsia="en-GB"/>
              <w14:ligatures w14:val="standardContextual"/>
            </w:rPr>
          </w:pPr>
          <w:hyperlink w:anchor="_Toc158724777" w:history="1">
            <w:r w:rsidR="002C636E" w:rsidRPr="002C636E">
              <w:rPr>
                <w:rStyle w:val="Hyperlink"/>
              </w:rPr>
              <w:t>2.6</w:t>
            </w:r>
            <w:r w:rsidR="002C636E" w:rsidRPr="002C636E">
              <w:rPr>
                <w:rFonts w:eastAsiaTheme="minorEastAsia"/>
                <w:color w:val="auto"/>
                <w:kern w:val="2"/>
                <w:lang w:eastAsia="en-GB"/>
                <w14:ligatures w14:val="standardContextual"/>
              </w:rPr>
              <w:tab/>
            </w:r>
            <w:r w:rsidR="002C636E" w:rsidRPr="002C636E">
              <w:rPr>
                <w:rStyle w:val="Hyperlink"/>
              </w:rPr>
              <w:t>Police</w:t>
            </w:r>
            <w:r w:rsidR="002C636E" w:rsidRPr="002C636E">
              <w:rPr>
                <w:webHidden/>
              </w:rPr>
              <w:tab/>
            </w:r>
            <w:r w:rsidR="002C636E" w:rsidRPr="002C636E">
              <w:rPr>
                <w:webHidden/>
              </w:rPr>
              <w:fldChar w:fldCharType="begin"/>
            </w:r>
            <w:r w:rsidR="002C636E" w:rsidRPr="002C636E">
              <w:rPr>
                <w:webHidden/>
              </w:rPr>
              <w:instrText xml:space="preserve"> PAGEREF _Toc158724777 \h </w:instrText>
            </w:r>
            <w:r w:rsidR="002C636E" w:rsidRPr="002C636E">
              <w:rPr>
                <w:webHidden/>
              </w:rPr>
            </w:r>
            <w:r w:rsidR="002C636E" w:rsidRPr="002C636E">
              <w:rPr>
                <w:webHidden/>
              </w:rPr>
              <w:fldChar w:fldCharType="separate"/>
            </w:r>
            <w:r w:rsidR="002C636E" w:rsidRPr="002C636E">
              <w:rPr>
                <w:webHidden/>
              </w:rPr>
              <w:t>14</w:t>
            </w:r>
            <w:r w:rsidR="002C636E" w:rsidRPr="002C636E">
              <w:rPr>
                <w:webHidden/>
              </w:rPr>
              <w:fldChar w:fldCharType="end"/>
            </w:r>
          </w:hyperlink>
        </w:p>
        <w:p w14:paraId="56C324C5" w14:textId="778F4025" w:rsidR="002C636E" w:rsidRPr="002C636E" w:rsidRDefault="00000000">
          <w:pPr>
            <w:pStyle w:val="TOC2"/>
            <w:rPr>
              <w:rFonts w:eastAsiaTheme="minorEastAsia"/>
              <w:color w:val="auto"/>
              <w:kern w:val="2"/>
              <w:lang w:eastAsia="en-GB"/>
              <w14:ligatures w14:val="standardContextual"/>
            </w:rPr>
          </w:pPr>
          <w:hyperlink w:anchor="_Toc158724778" w:history="1">
            <w:r w:rsidR="002C636E" w:rsidRPr="002C636E">
              <w:rPr>
                <w:rStyle w:val="Hyperlink"/>
              </w:rPr>
              <w:t>2.7</w:t>
            </w:r>
            <w:r w:rsidR="002C636E" w:rsidRPr="002C636E">
              <w:rPr>
                <w:rFonts w:eastAsiaTheme="minorEastAsia"/>
                <w:color w:val="auto"/>
                <w:kern w:val="2"/>
                <w:lang w:eastAsia="en-GB"/>
                <w14:ligatures w14:val="standardContextual"/>
              </w:rPr>
              <w:tab/>
            </w:r>
            <w:r w:rsidR="002C636E" w:rsidRPr="002C636E">
              <w:rPr>
                <w:rStyle w:val="Hyperlink"/>
              </w:rPr>
              <w:t>Colour scale (guidance en anglais)</w:t>
            </w:r>
            <w:r w:rsidR="002C636E" w:rsidRPr="002C636E">
              <w:rPr>
                <w:webHidden/>
              </w:rPr>
              <w:tab/>
            </w:r>
            <w:r w:rsidR="002C636E" w:rsidRPr="002C636E">
              <w:rPr>
                <w:webHidden/>
              </w:rPr>
              <w:fldChar w:fldCharType="begin"/>
            </w:r>
            <w:r w:rsidR="002C636E" w:rsidRPr="002C636E">
              <w:rPr>
                <w:webHidden/>
              </w:rPr>
              <w:instrText xml:space="preserve"> PAGEREF _Toc158724778 \h </w:instrText>
            </w:r>
            <w:r w:rsidR="002C636E" w:rsidRPr="002C636E">
              <w:rPr>
                <w:webHidden/>
              </w:rPr>
            </w:r>
            <w:r w:rsidR="002C636E" w:rsidRPr="002C636E">
              <w:rPr>
                <w:webHidden/>
              </w:rPr>
              <w:fldChar w:fldCharType="separate"/>
            </w:r>
            <w:r w:rsidR="002C636E" w:rsidRPr="002C636E">
              <w:rPr>
                <w:webHidden/>
              </w:rPr>
              <w:t>15</w:t>
            </w:r>
            <w:r w:rsidR="002C636E" w:rsidRPr="002C636E">
              <w:rPr>
                <w:webHidden/>
              </w:rPr>
              <w:fldChar w:fldCharType="end"/>
            </w:r>
          </w:hyperlink>
        </w:p>
        <w:p w14:paraId="155D7062" w14:textId="176685B1" w:rsidR="00AC1C59" w:rsidRPr="002C636E" w:rsidRDefault="00AC1C59" w:rsidP="00A06132">
          <w:pPr>
            <w:pStyle w:val="BodyOfText"/>
          </w:pPr>
          <w:r w:rsidRPr="002C636E">
            <w:fldChar w:fldCharType="end"/>
          </w:r>
        </w:p>
      </w:sdtContent>
    </w:sdt>
    <w:p w14:paraId="3CAD25F6" w14:textId="0A2883E2" w:rsidR="00AC1C59" w:rsidRPr="002C636E" w:rsidRDefault="00AC1C59" w:rsidP="00AC1C59">
      <w:pPr>
        <w:pStyle w:val="HToC"/>
      </w:pPr>
      <w:r w:rsidRPr="002C636E">
        <w:t>List</w:t>
      </w:r>
      <w:r w:rsidR="00760E12" w:rsidRPr="002C636E">
        <w:t>e</w:t>
      </w:r>
      <w:r w:rsidRPr="002C636E">
        <w:t xml:space="preserve"> </w:t>
      </w:r>
      <w:r w:rsidR="00760E12" w:rsidRPr="002C636E">
        <w:t>des figures</w:t>
      </w:r>
    </w:p>
    <w:p w14:paraId="7E3860D6" w14:textId="72FB6A43" w:rsidR="002C636E" w:rsidRPr="002C636E" w:rsidRDefault="00AC1C59">
      <w:pPr>
        <w:pStyle w:val="TableofFigures"/>
        <w:rPr>
          <w:rFonts w:eastAsiaTheme="minorEastAsia"/>
          <w:noProof w:val="0"/>
          <w:color w:val="auto"/>
          <w:kern w:val="2"/>
          <w:lang w:val="fr-LU" w:eastAsia="en-GB"/>
          <w14:ligatures w14:val="standardContextual"/>
        </w:rPr>
      </w:pPr>
      <w:r w:rsidRPr="002C636E">
        <w:rPr>
          <w:noProof w:val="0"/>
          <w:color w:val="00A3E0" w:themeColor="text2"/>
          <w:lang w:val="fr-LU"/>
        </w:rPr>
        <w:fldChar w:fldCharType="begin"/>
      </w:r>
      <w:r w:rsidRPr="002C636E">
        <w:rPr>
          <w:noProof w:val="0"/>
          <w:lang w:val="fr-LU"/>
        </w:rPr>
        <w:instrText xml:space="preserve"> TOC \c "Figure" </w:instrText>
      </w:r>
      <w:r w:rsidRPr="002C636E">
        <w:rPr>
          <w:noProof w:val="0"/>
          <w:color w:val="00A3E0" w:themeColor="text2"/>
          <w:lang w:val="fr-LU"/>
        </w:rPr>
        <w:fldChar w:fldCharType="separate"/>
      </w:r>
      <w:r w:rsidR="002C636E" w:rsidRPr="002C636E">
        <w:rPr>
          <w:noProof w:val="0"/>
          <w:lang w:val="fr-LU"/>
        </w:rPr>
        <w:t>Figure 1: Example de figure</w:t>
      </w:r>
      <w:r w:rsidR="002C636E" w:rsidRPr="002C636E">
        <w:rPr>
          <w:noProof w:val="0"/>
          <w:lang w:val="fr-LU"/>
        </w:rPr>
        <w:tab/>
      </w:r>
      <w:r w:rsidR="002C636E" w:rsidRPr="002C636E">
        <w:rPr>
          <w:noProof w:val="0"/>
          <w:lang w:val="fr-LU"/>
        </w:rPr>
        <w:fldChar w:fldCharType="begin"/>
      </w:r>
      <w:r w:rsidR="002C636E" w:rsidRPr="002C636E">
        <w:rPr>
          <w:noProof w:val="0"/>
          <w:lang w:val="fr-LU"/>
        </w:rPr>
        <w:instrText xml:space="preserve"> PAGEREF _Toc158724779 \h </w:instrText>
      </w:r>
      <w:r w:rsidR="002C636E" w:rsidRPr="002C636E">
        <w:rPr>
          <w:noProof w:val="0"/>
          <w:lang w:val="fr-LU"/>
        </w:rPr>
      </w:r>
      <w:r w:rsidR="002C636E" w:rsidRPr="002C636E">
        <w:rPr>
          <w:noProof w:val="0"/>
          <w:lang w:val="fr-LU"/>
        </w:rPr>
        <w:fldChar w:fldCharType="separate"/>
      </w:r>
      <w:r w:rsidR="002C636E" w:rsidRPr="002C636E">
        <w:rPr>
          <w:noProof w:val="0"/>
          <w:lang w:val="fr-LU"/>
        </w:rPr>
        <w:t>10</w:t>
      </w:r>
      <w:r w:rsidR="002C636E" w:rsidRPr="002C636E">
        <w:rPr>
          <w:noProof w:val="0"/>
          <w:lang w:val="fr-LU"/>
        </w:rPr>
        <w:fldChar w:fldCharType="end"/>
      </w:r>
    </w:p>
    <w:p w14:paraId="6E0A8806" w14:textId="53E7E458" w:rsidR="00AC1C59" w:rsidRPr="002C636E" w:rsidRDefault="00AC1C59" w:rsidP="00A06132">
      <w:pPr>
        <w:pStyle w:val="BodyOfText"/>
      </w:pPr>
      <w:r w:rsidRPr="002C636E">
        <w:fldChar w:fldCharType="end"/>
      </w:r>
    </w:p>
    <w:p w14:paraId="25112E17" w14:textId="495871EC" w:rsidR="00AC1C59" w:rsidRPr="002C636E" w:rsidRDefault="00AC1C59" w:rsidP="00AC1C59">
      <w:pPr>
        <w:pStyle w:val="HToC"/>
      </w:pPr>
      <w:bookmarkStart w:id="1" w:name="_Toc437268762"/>
      <w:r w:rsidRPr="002C636E">
        <w:t>List</w:t>
      </w:r>
      <w:r w:rsidR="00760E12" w:rsidRPr="002C636E">
        <w:t>e</w:t>
      </w:r>
      <w:r w:rsidRPr="002C636E">
        <w:t xml:space="preserve"> </w:t>
      </w:r>
      <w:r w:rsidR="00760E12" w:rsidRPr="002C636E">
        <w:t>des</w:t>
      </w:r>
      <w:r w:rsidRPr="002C636E">
        <w:t xml:space="preserve"> tables</w:t>
      </w:r>
    </w:p>
    <w:p w14:paraId="4F2B6D02" w14:textId="1E9CAD68" w:rsidR="002C636E" w:rsidRPr="002C636E" w:rsidRDefault="00AC1C59">
      <w:pPr>
        <w:pStyle w:val="TableofFigures"/>
        <w:rPr>
          <w:rFonts w:eastAsiaTheme="minorEastAsia"/>
          <w:noProof w:val="0"/>
          <w:color w:val="auto"/>
          <w:kern w:val="2"/>
          <w:lang w:val="fr-LU" w:eastAsia="en-GB"/>
          <w14:ligatures w14:val="standardContextual"/>
        </w:rPr>
      </w:pPr>
      <w:r w:rsidRPr="002C636E">
        <w:rPr>
          <w:noProof w:val="0"/>
          <w:lang w:val="fr-LU"/>
        </w:rPr>
        <w:fldChar w:fldCharType="begin"/>
      </w:r>
      <w:r w:rsidRPr="002C636E">
        <w:rPr>
          <w:noProof w:val="0"/>
          <w:lang w:val="fr-LU"/>
        </w:rPr>
        <w:instrText xml:space="preserve"> </w:instrText>
      </w:r>
      <w:r w:rsidR="00845508" w:rsidRPr="002C636E">
        <w:rPr>
          <w:noProof w:val="0"/>
          <w:lang w:val="fr-LU"/>
        </w:rPr>
        <w:instrText>TOC</w:instrText>
      </w:r>
      <w:r w:rsidRPr="002C636E">
        <w:rPr>
          <w:noProof w:val="0"/>
          <w:lang w:val="fr-LU"/>
        </w:rPr>
        <w:instrText xml:space="preserve"> \c "Table" </w:instrText>
      </w:r>
      <w:r w:rsidRPr="002C636E">
        <w:rPr>
          <w:noProof w:val="0"/>
          <w:lang w:val="fr-LU"/>
        </w:rPr>
        <w:fldChar w:fldCharType="separate"/>
      </w:r>
      <w:r w:rsidR="002C636E" w:rsidRPr="002C636E">
        <w:rPr>
          <w:noProof w:val="0"/>
          <w:lang w:val="fr-LU"/>
        </w:rPr>
        <w:t>Table 1: Table_A(Grey)</w:t>
      </w:r>
      <w:r w:rsidR="002C636E" w:rsidRPr="002C636E">
        <w:rPr>
          <w:noProof w:val="0"/>
          <w:lang w:val="fr-LU"/>
        </w:rPr>
        <w:tab/>
      </w:r>
      <w:r w:rsidR="002C636E" w:rsidRPr="002C636E">
        <w:rPr>
          <w:noProof w:val="0"/>
          <w:lang w:val="fr-LU"/>
        </w:rPr>
        <w:fldChar w:fldCharType="begin"/>
      </w:r>
      <w:r w:rsidR="002C636E" w:rsidRPr="002C636E">
        <w:rPr>
          <w:noProof w:val="0"/>
          <w:lang w:val="fr-LU"/>
        </w:rPr>
        <w:instrText xml:space="preserve"> PAGEREF _Toc158724800 \h </w:instrText>
      </w:r>
      <w:r w:rsidR="002C636E" w:rsidRPr="002C636E">
        <w:rPr>
          <w:noProof w:val="0"/>
          <w:lang w:val="fr-LU"/>
        </w:rPr>
      </w:r>
      <w:r w:rsidR="002C636E" w:rsidRPr="002C636E">
        <w:rPr>
          <w:noProof w:val="0"/>
          <w:lang w:val="fr-LU"/>
        </w:rPr>
        <w:fldChar w:fldCharType="separate"/>
      </w:r>
      <w:r w:rsidR="002C636E" w:rsidRPr="002C636E">
        <w:rPr>
          <w:noProof w:val="0"/>
          <w:lang w:val="fr-LU"/>
        </w:rPr>
        <w:t>10</w:t>
      </w:r>
      <w:r w:rsidR="002C636E" w:rsidRPr="002C636E">
        <w:rPr>
          <w:noProof w:val="0"/>
          <w:lang w:val="fr-LU"/>
        </w:rPr>
        <w:fldChar w:fldCharType="end"/>
      </w:r>
    </w:p>
    <w:p w14:paraId="5001C449" w14:textId="74915A1A"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 xml:space="preserve">Table 2: Table_B(Light), </w:t>
      </w:r>
      <w:r w:rsidRPr="002C636E">
        <w:rPr>
          <w:b/>
          <w:noProof w:val="0"/>
          <w:lang w:val="fr-LU"/>
        </w:rPr>
        <w:t>à utiliser par défaut</w:t>
      </w:r>
      <w:r w:rsidRPr="002C636E">
        <w:rPr>
          <w:noProof w:val="0"/>
          <w:lang w:val="fr-LU"/>
        </w:rPr>
        <w:tab/>
      </w:r>
      <w:r w:rsidRPr="002C636E">
        <w:rPr>
          <w:noProof w:val="0"/>
          <w:lang w:val="fr-LU"/>
        </w:rPr>
        <w:fldChar w:fldCharType="begin"/>
      </w:r>
      <w:r w:rsidRPr="002C636E">
        <w:rPr>
          <w:noProof w:val="0"/>
          <w:lang w:val="fr-LU"/>
        </w:rPr>
        <w:instrText xml:space="preserve"> PAGEREF _Toc158724801 \h </w:instrText>
      </w:r>
      <w:r w:rsidRPr="002C636E">
        <w:rPr>
          <w:noProof w:val="0"/>
          <w:lang w:val="fr-LU"/>
        </w:rPr>
      </w:r>
      <w:r w:rsidRPr="002C636E">
        <w:rPr>
          <w:noProof w:val="0"/>
          <w:lang w:val="fr-LU"/>
        </w:rPr>
        <w:fldChar w:fldCharType="separate"/>
      </w:r>
      <w:r w:rsidRPr="002C636E">
        <w:rPr>
          <w:noProof w:val="0"/>
          <w:lang w:val="fr-LU"/>
        </w:rPr>
        <w:t>10</w:t>
      </w:r>
      <w:r w:rsidRPr="002C636E">
        <w:rPr>
          <w:noProof w:val="0"/>
          <w:lang w:val="fr-LU"/>
        </w:rPr>
        <w:fldChar w:fldCharType="end"/>
      </w:r>
    </w:p>
    <w:p w14:paraId="6ED40733" w14:textId="59262363"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3: Table_C(Normal)</w:t>
      </w:r>
      <w:r w:rsidRPr="002C636E">
        <w:rPr>
          <w:noProof w:val="0"/>
          <w:lang w:val="fr-LU"/>
        </w:rPr>
        <w:tab/>
      </w:r>
      <w:r w:rsidRPr="002C636E">
        <w:rPr>
          <w:noProof w:val="0"/>
          <w:lang w:val="fr-LU"/>
        </w:rPr>
        <w:fldChar w:fldCharType="begin"/>
      </w:r>
      <w:r w:rsidRPr="002C636E">
        <w:rPr>
          <w:noProof w:val="0"/>
          <w:lang w:val="fr-LU"/>
        </w:rPr>
        <w:instrText xml:space="preserve"> PAGEREF _Toc158724802 \h </w:instrText>
      </w:r>
      <w:r w:rsidRPr="002C636E">
        <w:rPr>
          <w:noProof w:val="0"/>
          <w:lang w:val="fr-LU"/>
        </w:rPr>
      </w:r>
      <w:r w:rsidRPr="002C636E">
        <w:rPr>
          <w:noProof w:val="0"/>
          <w:lang w:val="fr-LU"/>
        </w:rPr>
        <w:fldChar w:fldCharType="separate"/>
      </w:r>
      <w:r w:rsidRPr="002C636E">
        <w:rPr>
          <w:noProof w:val="0"/>
          <w:lang w:val="fr-LU"/>
        </w:rPr>
        <w:t>10</w:t>
      </w:r>
      <w:r w:rsidRPr="002C636E">
        <w:rPr>
          <w:noProof w:val="0"/>
          <w:lang w:val="fr-LU"/>
        </w:rPr>
        <w:fldChar w:fldCharType="end"/>
      </w:r>
    </w:p>
    <w:p w14:paraId="572511D5" w14:textId="1A0D55F0"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4: Table_1 style</w:t>
      </w:r>
      <w:r w:rsidRPr="002C636E">
        <w:rPr>
          <w:noProof w:val="0"/>
          <w:lang w:val="fr-LU"/>
        </w:rPr>
        <w:tab/>
      </w:r>
      <w:r w:rsidRPr="002C636E">
        <w:rPr>
          <w:noProof w:val="0"/>
          <w:lang w:val="fr-LU"/>
        </w:rPr>
        <w:fldChar w:fldCharType="begin"/>
      </w:r>
      <w:r w:rsidRPr="002C636E">
        <w:rPr>
          <w:noProof w:val="0"/>
          <w:lang w:val="fr-LU"/>
        </w:rPr>
        <w:instrText xml:space="preserve"> PAGEREF _Toc158724803 \h </w:instrText>
      </w:r>
      <w:r w:rsidRPr="002C636E">
        <w:rPr>
          <w:noProof w:val="0"/>
          <w:lang w:val="fr-LU"/>
        </w:rPr>
      </w:r>
      <w:r w:rsidRPr="002C636E">
        <w:rPr>
          <w:noProof w:val="0"/>
          <w:lang w:val="fr-LU"/>
        </w:rPr>
        <w:fldChar w:fldCharType="separate"/>
      </w:r>
      <w:r w:rsidRPr="002C636E">
        <w:rPr>
          <w:noProof w:val="0"/>
          <w:lang w:val="fr-LU"/>
        </w:rPr>
        <w:t>11</w:t>
      </w:r>
      <w:r w:rsidRPr="002C636E">
        <w:rPr>
          <w:noProof w:val="0"/>
          <w:lang w:val="fr-LU"/>
        </w:rPr>
        <w:fldChar w:fldCharType="end"/>
      </w:r>
    </w:p>
    <w:p w14:paraId="4429FE35" w14:textId="459CBADD"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5: Table_2 style</w:t>
      </w:r>
      <w:r w:rsidRPr="002C636E">
        <w:rPr>
          <w:noProof w:val="0"/>
          <w:lang w:val="fr-LU"/>
        </w:rPr>
        <w:tab/>
      </w:r>
      <w:r w:rsidRPr="002C636E">
        <w:rPr>
          <w:noProof w:val="0"/>
          <w:lang w:val="fr-LU"/>
        </w:rPr>
        <w:fldChar w:fldCharType="begin"/>
      </w:r>
      <w:r w:rsidRPr="002C636E">
        <w:rPr>
          <w:noProof w:val="0"/>
          <w:lang w:val="fr-LU"/>
        </w:rPr>
        <w:instrText xml:space="preserve"> PAGEREF _Toc158724804 \h </w:instrText>
      </w:r>
      <w:r w:rsidRPr="002C636E">
        <w:rPr>
          <w:noProof w:val="0"/>
          <w:lang w:val="fr-LU"/>
        </w:rPr>
      </w:r>
      <w:r w:rsidRPr="002C636E">
        <w:rPr>
          <w:noProof w:val="0"/>
          <w:lang w:val="fr-LU"/>
        </w:rPr>
        <w:fldChar w:fldCharType="separate"/>
      </w:r>
      <w:r w:rsidRPr="002C636E">
        <w:rPr>
          <w:noProof w:val="0"/>
          <w:lang w:val="fr-LU"/>
        </w:rPr>
        <w:t>11</w:t>
      </w:r>
      <w:r w:rsidRPr="002C636E">
        <w:rPr>
          <w:noProof w:val="0"/>
          <w:lang w:val="fr-LU"/>
        </w:rPr>
        <w:fldChar w:fldCharType="end"/>
      </w:r>
    </w:p>
    <w:p w14:paraId="1A0A0B53" w14:textId="3B74304F"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6: Table_3 style</w:t>
      </w:r>
      <w:r w:rsidRPr="002C636E">
        <w:rPr>
          <w:noProof w:val="0"/>
          <w:lang w:val="fr-LU"/>
        </w:rPr>
        <w:tab/>
      </w:r>
      <w:r w:rsidRPr="002C636E">
        <w:rPr>
          <w:noProof w:val="0"/>
          <w:lang w:val="fr-LU"/>
        </w:rPr>
        <w:fldChar w:fldCharType="begin"/>
      </w:r>
      <w:r w:rsidRPr="002C636E">
        <w:rPr>
          <w:noProof w:val="0"/>
          <w:lang w:val="fr-LU"/>
        </w:rPr>
        <w:instrText xml:space="preserve"> PAGEREF _Toc158724805 \h </w:instrText>
      </w:r>
      <w:r w:rsidRPr="002C636E">
        <w:rPr>
          <w:noProof w:val="0"/>
          <w:lang w:val="fr-LU"/>
        </w:rPr>
      </w:r>
      <w:r w:rsidRPr="002C636E">
        <w:rPr>
          <w:noProof w:val="0"/>
          <w:lang w:val="fr-LU"/>
        </w:rPr>
        <w:fldChar w:fldCharType="separate"/>
      </w:r>
      <w:r w:rsidRPr="002C636E">
        <w:rPr>
          <w:noProof w:val="0"/>
          <w:lang w:val="fr-LU"/>
        </w:rPr>
        <w:t>11</w:t>
      </w:r>
      <w:r w:rsidRPr="002C636E">
        <w:rPr>
          <w:noProof w:val="0"/>
          <w:lang w:val="fr-LU"/>
        </w:rPr>
        <w:fldChar w:fldCharType="end"/>
      </w:r>
    </w:p>
    <w:p w14:paraId="0E61415A" w14:textId="443AE1A2"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7: Table_4 style</w:t>
      </w:r>
      <w:r w:rsidRPr="002C636E">
        <w:rPr>
          <w:noProof w:val="0"/>
          <w:lang w:val="fr-LU"/>
        </w:rPr>
        <w:tab/>
      </w:r>
      <w:r w:rsidRPr="002C636E">
        <w:rPr>
          <w:noProof w:val="0"/>
          <w:lang w:val="fr-LU"/>
        </w:rPr>
        <w:fldChar w:fldCharType="begin"/>
      </w:r>
      <w:r w:rsidRPr="002C636E">
        <w:rPr>
          <w:noProof w:val="0"/>
          <w:lang w:val="fr-LU"/>
        </w:rPr>
        <w:instrText xml:space="preserve"> PAGEREF _Toc158724806 \h </w:instrText>
      </w:r>
      <w:r w:rsidRPr="002C636E">
        <w:rPr>
          <w:noProof w:val="0"/>
          <w:lang w:val="fr-LU"/>
        </w:rPr>
      </w:r>
      <w:r w:rsidRPr="002C636E">
        <w:rPr>
          <w:noProof w:val="0"/>
          <w:lang w:val="fr-LU"/>
        </w:rPr>
        <w:fldChar w:fldCharType="separate"/>
      </w:r>
      <w:r w:rsidRPr="002C636E">
        <w:rPr>
          <w:noProof w:val="0"/>
          <w:lang w:val="fr-LU"/>
        </w:rPr>
        <w:t>11</w:t>
      </w:r>
      <w:r w:rsidRPr="002C636E">
        <w:rPr>
          <w:noProof w:val="0"/>
          <w:lang w:val="fr-LU"/>
        </w:rPr>
        <w:fldChar w:fldCharType="end"/>
      </w:r>
    </w:p>
    <w:p w14:paraId="4414D723" w14:textId="0937ACD3"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8: Table_5 style</w:t>
      </w:r>
      <w:r w:rsidRPr="002C636E">
        <w:rPr>
          <w:noProof w:val="0"/>
          <w:lang w:val="fr-LU"/>
        </w:rPr>
        <w:tab/>
      </w:r>
      <w:r w:rsidRPr="002C636E">
        <w:rPr>
          <w:noProof w:val="0"/>
          <w:lang w:val="fr-LU"/>
        </w:rPr>
        <w:fldChar w:fldCharType="begin"/>
      </w:r>
      <w:r w:rsidRPr="002C636E">
        <w:rPr>
          <w:noProof w:val="0"/>
          <w:lang w:val="fr-LU"/>
        </w:rPr>
        <w:instrText xml:space="preserve"> PAGEREF _Toc158724807 \h </w:instrText>
      </w:r>
      <w:r w:rsidRPr="002C636E">
        <w:rPr>
          <w:noProof w:val="0"/>
          <w:lang w:val="fr-LU"/>
        </w:rPr>
      </w:r>
      <w:r w:rsidRPr="002C636E">
        <w:rPr>
          <w:noProof w:val="0"/>
          <w:lang w:val="fr-LU"/>
        </w:rPr>
        <w:fldChar w:fldCharType="separate"/>
      </w:r>
      <w:r w:rsidRPr="002C636E">
        <w:rPr>
          <w:noProof w:val="0"/>
          <w:lang w:val="fr-LU"/>
        </w:rPr>
        <w:t>11</w:t>
      </w:r>
      <w:r w:rsidRPr="002C636E">
        <w:rPr>
          <w:noProof w:val="0"/>
          <w:lang w:val="fr-LU"/>
        </w:rPr>
        <w:fldChar w:fldCharType="end"/>
      </w:r>
    </w:p>
    <w:p w14:paraId="6E8E3174" w14:textId="5FBFEBA9"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9: Table_6 style</w:t>
      </w:r>
      <w:r w:rsidRPr="002C636E">
        <w:rPr>
          <w:noProof w:val="0"/>
          <w:lang w:val="fr-LU"/>
        </w:rPr>
        <w:tab/>
      </w:r>
      <w:r w:rsidRPr="002C636E">
        <w:rPr>
          <w:noProof w:val="0"/>
          <w:lang w:val="fr-LU"/>
        </w:rPr>
        <w:fldChar w:fldCharType="begin"/>
      </w:r>
      <w:r w:rsidRPr="002C636E">
        <w:rPr>
          <w:noProof w:val="0"/>
          <w:lang w:val="fr-LU"/>
        </w:rPr>
        <w:instrText xml:space="preserve"> PAGEREF _Toc158724808 \h </w:instrText>
      </w:r>
      <w:r w:rsidRPr="002C636E">
        <w:rPr>
          <w:noProof w:val="0"/>
          <w:lang w:val="fr-LU"/>
        </w:rPr>
      </w:r>
      <w:r w:rsidRPr="002C636E">
        <w:rPr>
          <w:noProof w:val="0"/>
          <w:lang w:val="fr-LU"/>
        </w:rPr>
        <w:fldChar w:fldCharType="separate"/>
      </w:r>
      <w:r w:rsidRPr="002C636E">
        <w:rPr>
          <w:noProof w:val="0"/>
          <w:lang w:val="fr-LU"/>
        </w:rPr>
        <w:t>11</w:t>
      </w:r>
      <w:r w:rsidRPr="002C636E">
        <w:rPr>
          <w:noProof w:val="0"/>
          <w:lang w:val="fr-LU"/>
        </w:rPr>
        <w:fldChar w:fldCharType="end"/>
      </w:r>
    </w:p>
    <w:p w14:paraId="600C23E1" w14:textId="19B0A852"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10: Liste des styles courants</w:t>
      </w:r>
      <w:r w:rsidRPr="002C636E">
        <w:rPr>
          <w:noProof w:val="0"/>
          <w:lang w:val="fr-LU"/>
        </w:rPr>
        <w:tab/>
      </w:r>
      <w:r w:rsidRPr="002C636E">
        <w:rPr>
          <w:noProof w:val="0"/>
          <w:lang w:val="fr-LU"/>
        </w:rPr>
        <w:fldChar w:fldCharType="begin"/>
      </w:r>
      <w:r w:rsidRPr="002C636E">
        <w:rPr>
          <w:noProof w:val="0"/>
          <w:lang w:val="fr-LU"/>
        </w:rPr>
        <w:instrText xml:space="preserve"> PAGEREF _Toc158724809 \h </w:instrText>
      </w:r>
      <w:r w:rsidRPr="002C636E">
        <w:rPr>
          <w:noProof w:val="0"/>
          <w:lang w:val="fr-LU"/>
        </w:rPr>
      </w:r>
      <w:r w:rsidRPr="002C636E">
        <w:rPr>
          <w:noProof w:val="0"/>
          <w:lang w:val="fr-LU"/>
        </w:rPr>
        <w:fldChar w:fldCharType="separate"/>
      </w:r>
      <w:r w:rsidRPr="002C636E">
        <w:rPr>
          <w:noProof w:val="0"/>
          <w:lang w:val="fr-LU"/>
        </w:rPr>
        <w:t>13</w:t>
      </w:r>
      <w:r w:rsidRPr="002C636E">
        <w:rPr>
          <w:noProof w:val="0"/>
          <w:lang w:val="fr-LU"/>
        </w:rPr>
        <w:fldChar w:fldCharType="end"/>
      </w:r>
    </w:p>
    <w:p w14:paraId="4CC94894" w14:textId="3D5083DB"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11: Liste des styles spéciaux</w:t>
      </w:r>
      <w:r w:rsidRPr="002C636E">
        <w:rPr>
          <w:noProof w:val="0"/>
          <w:lang w:val="fr-LU"/>
        </w:rPr>
        <w:tab/>
      </w:r>
      <w:r w:rsidRPr="002C636E">
        <w:rPr>
          <w:noProof w:val="0"/>
          <w:lang w:val="fr-LU"/>
        </w:rPr>
        <w:fldChar w:fldCharType="begin"/>
      </w:r>
      <w:r w:rsidRPr="002C636E">
        <w:rPr>
          <w:noProof w:val="0"/>
          <w:lang w:val="fr-LU"/>
        </w:rPr>
        <w:instrText xml:space="preserve"> PAGEREF _Toc158724810 \h </w:instrText>
      </w:r>
      <w:r w:rsidRPr="002C636E">
        <w:rPr>
          <w:noProof w:val="0"/>
          <w:lang w:val="fr-LU"/>
        </w:rPr>
      </w:r>
      <w:r w:rsidRPr="002C636E">
        <w:rPr>
          <w:noProof w:val="0"/>
          <w:lang w:val="fr-LU"/>
        </w:rPr>
        <w:fldChar w:fldCharType="separate"/>
      </w:r>
      <w:r w:rsidRPr="002C636E">
        <w:rPr>
          <w:noProof w:val="0"/>
          <w:lang w:val="fr-LU"/>
        </w:rPr>
        <w:t>14</w:t>
      </w:r>
      <w:r w:rsidRPr="002C636E">
        <w:rPr>
          <w:noProof w:val="0"/>
          <w:lang w:val="fr-LU"/>
        </w:rPr>
        <w:fldChar w:fldCharType="end"/>
      </w:r>
    </w:p>
    <w:p w14:paraId="60F22770" w14:textId="27ADCAE4"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3 : Color usage in the Word Theme</w:t>
      </w:r>
      <w:r w:rsidRPr="002C636E">
        <w:rPr>
          <w:noProof w:val="0"/>
          <w:lang w:val="fr-LU"/>
        </w:rPr>
        <w:tab/>
      </w:r>
      <w:r w:rsidRPr="002C636E">
        <w:rPr>
          <w:noProof w:val="0"/>
          <w:lang w:val="fr-LU"/>
        </w:rPr>
        <w:fldChar w:fldCharType="begin"/>
      </w:r>
      <w:r w:rsidRPr="002C636E">
        <w:rPr>
          <w:noProof w:val="0"/>
          <w:lang w:val="fr-LU"/>
        </w:rPr>
        <w:instrText xml:space="preserve"> PAGEREF _Toc158724811 \h </w:instrText>
      </w:r>
      <w:r w:rsidRPr="002C636E">
        <w:rPr>
          <w:noProof w:val="0"/>
          <w:lang w:val="fr-LU"/>
        </w:rPr>
      </w:r>
      <w:r w:rsidRPr="002C636E">
        <w:rPr>
          <w:noProof w:val="0"/>
          <w:lang w:val="fr-LU"/>
        </w:rPr>
        <w:fldChar w:fldCharType="separate"/>
      </w:r>
      <w:r w:rsidRPr="002C636E">
        <w:rPr>
          <w:noProof w:val="0"/>
          <w:lang w:val="fr-LU"/>
        </w:rPr>
        <w:t>15</w:t>
      </w:r>
      <w:r w:rsidRPr="002C636E">
        <w:rPr>
          <w:noProof w:val="0"/>
          <w:lang w:val="fr-LU"/>
        </w:rPr>
        <w:fldChar w:fldCharType="end"/>
      </w:r>
    </w:p>
    <w:p w14:paraId="44DFCD14" w14:textId="7EDBC0AD" w:rsidR="002C636E" w:rsidRPr="002C636E" w:rsidRDefault="002C636E">
      <w:pPr>
        <w:pStyle w:val="TableofFigures"/>
        <w:rPr>
          <w:rFonts w:eastAsiaTheme="minorEastAsia"/>
          <w:noProof w:val="0"/>
          <w:color w:val="auto"/>
          <w:kern w:val="2"/>
          <w:lang w:val="fr-LU" w:eastAsia="en-GB"/>
          <w14:ligatures w14:val="standardContextual"/>
        </w:rPr>
      </w:pPr>
      <w:r w:rsidRPr="002C636E">
        <w:rPr>
          <w:noProof w:val="0"/>
          <w:lang w:val="fr-LU"/>
        </w:rPr>
        <w:t>Table 12: List of main styles bounded to the Color Palette</w:t>
      </w:r>
      <w:r w:rsidRPr="002C636E">
        <w:rPr>
          <w:noProof w:val="0"/>
          <w:lang w:val="fr-LU"/>
        </w:rPr>
        <w:tab/>
      </w:r>
      <w:r w:rsidRPr="002C636E">
        <w:rPr>
          <w:noProof w:val="0"/>
          <w:lang w:val="fr-LU"/>
        </w:rPr>
        <w:fldChar w:fldCharType="begin"/>
      </w:r>
      <w:r w:rsidRPr="002C636E">
        <w:rPr>
          <w:noProof w:val="0"/>
          <w:lang w:val="fr-LU"/>
        </w:rPr>
        <w:instrText xml:space="preserve"> PAGEREF _Toc158724812 \h </w:instrText>
      </w:r>
      <w:r w:rsidRPr="002C636E">
        <w:rPr>
          <w:noProof w:val="0"/>
          <w:lang w:val="fr-LU"/>
        </w:rPr>
      </w:r>
      <w:r w:rsidRPr="002C636E">
        <w:rPr>
          <w:noProof w:val="0"/>
          <w:lang w:val="fr-LU"/>
        </w:rPr>
        <w:fldChar w:fldCharType="separate"/>
      </w:r>
      <w:r w:rsidRPr="002C636E">
        <w:rPr>
          <w:noProof w:val="0"/>
          <w:lang w:val="fr-LU"/>
        </w:rPr>
        <w:t>16</w:t>
      </w:r>
      <w:r w:rsidRPr="002C636E">
        <w:rPr>
          <w:noProof w:val="0"/>
          <w:lang w:val="fr-LU"/>
        </w:rPr>
        <w:fldChar w:fldCharType="end"/>
      </w:r>
    </w:p>
    <w:p w14:paraId="3C5EE2C1" w14:textId="58CB467D" w:rsidR="00AC1C59" w:rsidRPr="002C636E" w:rsidRDefault="00AC1C59" w:rsidP="0046371A">
      <w:pPr>
        <w:pStyle w:val="TableofFigures"/>
        <w:rPr>
          <w:noProof w:val="0"/>
          <w:lang w:val="fr-LU"/>
        </w:rPr>
      </w:pPr>
      <w:r w:rsidRPr="002C636E">
        <w:rPr>
          <w:noProof w:val="0"/>
          <w:lang w:val="fr-LU"/>
        </w:rPr>
        <w:fldChar w:fldCharType="end"/>
      </w:r>
    </w:p>
    <w:bookmarkEnd w:id="1"/>
    <w:p w14:paraId="1F2DDD55" w14:textId="77777777" w:rsidR="00AC1C59" w:rsidRPr="002C636E" w:rsidRDefault="00AC1C59" w:rsidP="00AC1C59">
      <w:pPr>
        <w:pStyle w:val="Headerfootertext"/>
      </w:pPr>
    </w:p>
    <w:p w14:paraId="3D90C9D7" w14:textId="77777777" w:rsidR="00AC1C59" w:rsidRPr="002C636E" w:rsidRDefault="00AC1C59" w:rsidP="0078240C">
      <w:pPr>
        <w:pStyle w:val="Heading1"/>
      </w:pPr>
      <w:bookmarkStart w:id="2" w:name="_Toc446043754"/>
      <w:bookmarkStart w:id="3" w:name="_Toc448262463"/>
      <w:bookmarkStart w:id="4" w:name="_Toc451743836"/>
      <w:bookmarkStart w:id="5" w:name="_Toc455434373"/>
      <w:bookmarkStart w:id="6" w:name="_Toc158724758"/>
      <w:bookmarkStart w:id="7" w:name="_Toc437268765"/>
      <w:r w:rsidRPr="002C636E">
        <w:lastRenderedPageBreak/>
        <w:t>Introduction</w:t>
      </w:r>
      <w:bookmarkEnd w:id="2"/>
      <w:bookmarkEnd w:id="3"/>
      <w:bookmarkEnd w:id="4"/>
      <w:bookmarkEnd w:id="5"/>
      <w:bookmarkEnd w:id="6"/>
    </w:p>
    <w:p w14:paraId="769C0D47" w14:textId="611752CF" w:rsidR="00AC1C59" w:rsidRPr="002C636E" w:rsidRDefault="00AC1C59" w:rsidP="00E3103A">
      <w:pPr>
        <w:pStyle w:val="Heading2"/>
      </w:pPr>
      <w:bookmarkStart w:id="8" w:name="_Toc446043755"/>
      <w:bookmarkStart w:id="9" w:name="_Toc448262464"/>
      <w:bookmarkStart w:id="10" w:name="_Toc451743837"/>
      <w:bookmarkStart w:id="11" w:name="_Toc455434374"/>
      <w:bookmarkStart w:id="12" w:name="_Toc158724759"/>
      <w:bookmarkStart w:id="13" w:name="_Hlk145581449"/>
      <w:r w:rsidRPr="002C636E">
        <w:t>Context</w:t>
      </w:r>
      <w:bookmarkEnd w:id="8"/>
      <w:bookmarkEnd w:id="9"/>
      <w:bookmarkEnd w:id="10"/>
      <w:bookmarkEnd w:id="11"/>
      <w:r w:rsidR="00760E12" w:rsidRPr="002C636E">
        <w:t>e</w:t>
      </w:r>
      <w:bookmarkEnd w:id="12"/>
    </w:p>
    <w:p w14:paraId="5BB64445" w14:textId="19BD2B8E" w:rsidR="00AC1C59" w:rsidRPr="002C636E" w:rsidRDefault="00760E12" w:rsidP="008541BD">
      <w:pPr>
        <w:pStyle w:val="Hidden"/>
      </w:pPr>
      <w:r w:rsidRPr="002C636E">
        <w:t>Décrivez ici le contexte de la cr</w:t>
      </w:r>
      <w:r w:rsidR="009C7F19" w:rsidRPr="002C636E">
        <w:t>é</w:t>
      </w:r>
      <w:r w:rsidRPr="002C636E">
        <w:t>ation de ce document</w:t>
      </w:r>
      <w:r w:rsidR="00AC1C59" w:rsidRPr="002C636E">
        <w:t>.</w:t>
      </w:r>
    </w:p>
    <w:p w14:paraId="7A65DF0F" w14:textId="77777777" w:rsidR="00AC1C59" w:rsidRPr="002C636E" w:rsidRDefault="00AC1C59" w:rsidP="0078240C">
      <w:pPr>
        <w:pStyle w:val="Heading2"/>
      </w:pPr>
      <w:bookmarkStart w:id="14" w:name="_Toc446043756"/>
      <w:bookmarkStart w:id="15" w:name="_Toc448262465"/>
      <w:bookmarkStart w:id="16" w:name="_Toc451743838"/>
      <w:bookmarkStart w:id="17" w:name="_Toc455434375"/>
      <w:bookmarkStart w:id="18" w:name="_Toc158724760"/>
      <w:r w:rsidRPr="002C636E">
        <w:t>Objectives</w:t>
      </w:r>
      <w:bookmarkEnd w:id="14"/>
      <w:bookmarkEnd w:id="15"/>
      <w:bookmarkEnd w:id="16"/>
      <w:bookmarkEnd w:id="17"/>
      <w:bookmarkEnd w:id="18"/>
    </w:p>
    <w:p w14:paraId="364B6439" w14:textId="11BA6398" w:rsidR="00760E12" w:rsidRPr="002C636E" w:rsidRDefault="00760E12" w:rsidP="00760E12">
      <w:pPr>
        <w:pStyle w:val="Hidden"/>
      </w:pPr>
      <w:r w:rsidRPr="002C636E">
        <w:t>A adapter au document</w:t>
      </w:r>
    </w:p>
    <w:p w14:paraId="64BA53B2" w14:textId="5377CEF5" w:rsidR="00760E12" w:rsidRPr="002C636E" w:rsidRDefault="00760E12" w:rsidP="00760E12">
      <w:pPr>
        <w:pStyle w:val="BodyOfText"/>
      </w:pPr>
      <w:r w:rsidRPr="002C636E">
        <w:rPr>
          <w:highlight w:val="yellow"/>
        </w:rPr>
        <w:t xml:space="preserve">L'objectif du modèle est de garantir que les mêmes styles Word sont utilisés dans tous les documents Word du SMSI. C'est pourquoi chaque document doit faire référence à ce document dans </w:t>
      </w:r>
      <w:proofErr w:type="spellStart"/>
      <w:r w:rsidRPr="002C636E">
        <w:rPr>
          <w:highlight w:val="yellow"/>
        </w:rPr>
        <w:t>Developer</w:t>
      </w:r>
      <w:proofErr w:type="spellEnd"/>
      <w:r w:rsidRPr="002C636E">
        <w:rPr>
          <w:highlight w:val="yellow"/>
        </w:rPr>
        <w:t xml:space="preserve"> &gt; Document </w:t>
      </w:r>
      <w:proofErr w:type="spellStart"/>
      <w:r w:rsidRPr="002C636E">
        <w:rPr>
          <w:highlight w:val="yellow"/>
        </w:rPr>
        <w:t>template</w:t>
      </w:r>
      <w:proofErr w:type="spellEnd"/>
      <w:r w:rsidRPr="002C636E">
        <w:rPr>
          <w:highlight w:val="yellow"/>
        </w:rPr>
        <w:t>.</w:t>
      </w:r>
    </w:p>
    <w:p w14:paraId="5EF78450" w14:textId="77777777" w:rsidR="00AC1C59" w:rsidRPr="002C636E" w:rsidRDefault="00AC1C59" w:rsidP="0078240C">
      <w:pPr>
        <w:pStyle w:val="Heading2"/>
      </w:pPr>
      <w:bookmarkStart w:id="19" w:name="_Toc158724761"/>
      <w:bookmarkStart w:id="20" w:name="_Hlk145581432"/>
      <w:bookmarkStart w:id="21" w:name="_Toc446043757"/>
      <w:bookmarkStart w:id="22" w:name="_Toc448262466"/>
      <w:bookmarkStart w:id="23" w:name="_Toc451743839"/>
      <w:bookmarkStart w:id="24" w:name="_Toc455434376"/>
      <w:r w:rsidRPr="002C636E">
        <w:t>Scope</w:t>
      </w:r>
      <w:bookmarkEnd w:id="19"/>
    </w:p>
    <w:p w14:paraId="143242B6" w14:textId="77777777" w:rsidR="00760E12" w:rsidRPr="002C636E" w:rsidRDefault="00760E12" w:rsidP="00760E12">
      <w:pPr>
        <w:pStyle w:val="BodyOfText"/>
        <w:rPr>
          <w:highlight w:val="yellow"/>
        </w:rPr>
      </w:pPr>
      <w:r w:rsidRPr="002C636E">
        <w:rPr>
          <w:highlight w:val="yellow"/>
        </w:rPr>
        <w:t>Le champ d'application de ce document est le même que celui du SMSI. Le document s'applique à tous les documents du SMSI de type politique et procédure, et éventuellement à d'autres documents de l'itrust consulting.</w:t>
      </w:r>
    </w:p>
    <w:p w14:paraId="4C847E4A" w14:textId="6735F1F1" w:rsidR="00760E12" w:rsidRPr="002C636E" w:rsidRDefault="00760E12" w:rsidP="00760E12">
      <w:pPr>
        <w:pStyle w:val="BodyOfText"/>
        <w:rPr>
          <w:highlight w:val="yellow"/>
        </w:rPr>
      </w:pPr>
      <w:r w:rsidRPr="002C636E">
        <w:rPr>
          <w:highlight w:val="yellow"/>
        </w:rPr>
        <w:t>Ce document doit être lu et appliqué par tous les collaborateurs responsables de la rédaction ou de l'approbation des documents au sein de itrust consulting.</w:t>
      </w:r>
    </w:p>
    <w:p w14:paraId="06FC5EF5" w14:textId="77777777" w:rsidR="009C7F19" w:rsidRPr="002C636E" w:rsidRDefault="009C7F19" w:rsidP="009C7F19">
      <w:pPr>
        <w:pStyle w:val="Heading2"/>
      </w:pPr>
      <w:bookmarkStart w:id="25" w:name="_Toc158724762"/>
      <w:bookmarkStart w:id="26" w:name="_Toc512251162"/>
      <w:bookmarkStart w:id="27" w:name="_Hlk145581663"/>
      <w:bookmarkEnd w:id="13"/>
      <w:bookmarkEnd w:id="20"/>
      <w:r w:rsidRPr="002C636E">
        <w:t>Mise en vigueur et instructions de lecture</w:t>
      </w:r>
      <w:bookmarkEnd w:id="25"/>
    </w:p>
    <w:p w14:paraId="039577F7" w14:textId="77777777" w:rsidR="00760E12" w:rsidRPr="002C636E" w:rsidRDefault="00760E12" w:rsidP="00760E12">
      <w:pPr>
        <w:pStyle w:val="Hidden"/>
        <w:rPr>
          <w:vanish w:val="0"/>
          <w:color w:val="auto"/>
        </w:rPr>
      </w:pPr>
      <w:bookmarkStart w:id="28" w:name="_Hlk145581634"/>
      <w:bookmarkEnd w:id="26"/>
      <w:bookmarkEnd w:id="27"/>
      <w:r w:rsidRPr="002C636E">
        <w:rPr>
          <w:vanish w:val="0"/>
          <w:color w:val="auto"/>
        </w:rPr>
        <w:t xml:space="preserve">Ce document entre en vigueur une fois approuvé par le directeur général et publié dans le répertoire du SMSI accessible à tous les employés d'itrust consulting. Il demeurera en vigueur jusqu'à ce qu'il soit révoqué ou révisé par le Propriétaire ou le Gérant. Ne vous fiez pas à un document imprimé, mais consultez plutôt le site de documentation officielle d'itrust consulting pour la version en </w:t>
      </w:r>
      <w:proofErr w:type="spellStart"/>
      <w:proofErr w:type="gramStart"/>
      <w:r w:rsidRPr="002C636E">
        <w:rPr>
          <w:vanish w:val="0"/>
          <w:color w:val="auto"/>
        </w:rPr>
        <w:t>vigueur.La</w:t>
      </w:r>
      <w:proofErr w:type="spellEnd"/>
      <w:proofErr w:type="gramEnd"/>
      <w:r w:rsidRPr="002C636E">
        <w:rPr>
          <w:vanish w:val="0"/>
          <w:color w:val="auto"/>
        </w:rPr>
        <w:t xml:space="preserve"> signature du Gérant indique le caractère obligatoire de ce document. Il doit être respecté par tous les employés d'itrust consulting et le non-respect de celui-ci sera considéré comme une violation du contrat de travail et entraîner des mesures disciplinaires.</w:t>
      </w:r>
    </w:p>
    <w:p w14:paraId="09CC13B4" w14:textId="77777777" w:rsidR="00760E12" w:rsidRPr="002C636E" w:rsidRDefault="00760E12" w:rsidP="00760E12">
      <w:pPr>
        <w:pStyle w:val="Hidden"/>
        <w:rPr>
          <w:vanish w:val="0"/>
          <w:color w:val="auto"/>
        </w:rPr>
      </w:pPr>
      <w:r w:rsidRPr="002C636E">
        <w:rPr>
          <w:vanish w:val="0"/>
          <w:color w:val="auto"/>
        </w:rPr>
        <w:t xml:space="preserve">L'utilisation du temps SIMPLE PRÉSENT ou des termes " DOIT ", " OBLIGATOIRE ", "REQUIS " ou " DEVRA " dans un énoncé signifie que l'énoncé est considéré comme une exigence </w:t>
      </w:r>
      <w:proofErr w:type="spellStart"/>
      <w:r w:rsidRPr="002C636E">
        <w:rPr>
          <w:vanish w:val="0"/>
          <w:color w:val="auto"/>
        </w:rPr>
        <w:t>formelle.L'emploi</w:t>
      </w:r>
      <w:proofErr w:type="spellEnd"/>
      <w:r w:rsidRPr="002C636E">
        <w:rPr>
          <w:vanish w:val="0"/>
          <w:color w:val="auto"/>
        </w:rPr>
        <w:t xml:space="preserve"> de termes tels que "DEVRAIT" ou l'adjectif "RECOMMANDÉ" signifie qu'il peut y avoir des raisons légitimes de ne pas tenir compte de la déclaration, mais que les implications d'une telle exception doivent être évaluées et pleinement </w:t>
      </w:r>
      <w:proofErr w:type="spellStart"/>
      <w:r w:rsidRPr="002C636E">
        <w:rPr>
          <w:vanish w:val="0"/>
          <w:color w:val="auto"/>
        </w:rPr>
        <w:t>comprises.La</w:t>
      </w:r>
      <w:proofErr w:type="spellEnd"/>
      <w:r w:rsidRPr="002C636E">
        <w:rPr>
          <w:vanish w:val="0"/>
          <w:color w:val="auto"/>
        </w:rPr>
        <w:t xml:space="preserve"> terminologie "PEUT" ou l'adjectif "OPTIONNEL" signifie que la mise en œuvre de l'énoncé est laissée à la discrétion de l'exécutant.</w:t>
      </w:r>
    </w:p>
    <w:p w14:paraId="36523181" w14:textId="4E0DFDBD" w:rsidR="008541BD" w:rsidRPr="00ED70C3" w:rsidRDefault="008541BD" w:rsidP="00760E12">
      <w:pPr>
        <w:pStyle w:val="Hidden"/>
        <w:rPr>
          <w:lang w:val="en-GB"/>
        </w:rPr>
      </w:pPr>
      <w:r w:rsidRPr="00ED70C3">
        <w:rPr>
          <w:lang w:val="en-GB"/>
        </w:rPr>
        <w:t>Delete what is not used:</w:t>
      </w:r>
    </w:p>
    <w:p w14:paraId="593D33E0" w14:textId="77777777" w:rsidR="00760E12" w:rsidRPr="002C636E" w:rsidRDefault="00760E12" w:rsidP="00760E12">
      <w:pPr>
        <w:pStyle w:val="BodyOfText"/>
      </w:pPr>
      <w:bookmarkStart w:id="29" w:name="_Hlk145582332"/>
      <w:r w:rsidRPr="002C636E">
        <w:t>L'indication #ITR-WordTempl fait référence au document avec l'acronyme donné, ici ITR-</w:t>
      </w:r>
      <w:proofErr w:type="spellStart"/>
      <w:r w:rsidRPr="002C636E">
        <w:t>WordTempl</w:t>
      </w:r>
      <w:proofErr w:type="spellEnd"/>
      <w:r w:rsidRPr="002C636E">
        <w:t xml:space="preserve">. L'indication #175W renvoie au document ISMS avec l'indicateur donné, ici 175W, dans ce cas le même document que la référence précédente. </w:t>
      </w:r>
    </w:p>
    <w:p w14:paraId="5E6D25AC" w14:textId="1BFBF537" w:rsidR="00760E12" w:rsidRPr="002C636E" w:rsidRDefault="00760E12" w:rsidP="00760E12">
      <w:pPr>
        <w:pStyle w:val="BodyOfText"/>
      </w:pPr>
      <w:r w:rsidRPr="002C636E">
        <w:t>L'indication #502 renvoie à un document séparé 502 s'il existe, sinon au chapitre 02 du document #5.</w:t>
      </w:r>
    </w:p>
    <w:bookmarkEnd w:id="29"/>
    <w:p w14:paraId="208198A4" w14:textId="3FC2BD98" w:rsidR="004F7F2F" w:rsidRPr="002C636E" w:rsidRDefault="00760E12" w:rsidP="006F7567">
      <w:pPr>
        <w:pStyle w:val="SP-Quote"/>
      </w:pPr>
      <w:r w:rsidRPr="002C636E">
        <w:t>Le texte copié d'une loi ou d'une autre référence est marqué en rouge et constitue en tout état de cause une obligation.</w:t>
      </w:r>
    </w:p>
    <w:p w14:paraId="26C99E00" w14:textId="1F365E3E" w:rsidR="004F7F2F" w:rsidRPr="002C636E" w:rsidRDefault="00760E12" w:rsidP="006F7567">
      <w:pPr>
        <w:pStyle w:val="SP-Control"/>
      </w:pPr>
      <w:r w:rsidRPr="002C636E">
        <w:t>Les objectifs de contrôle indiqués dans l'ISO sont en gras</w:t>
      </w:r>
      <w:r w:rsidR="004F7F2F" w:rsidRPr="002C636E">
        <w:t>.</w:t>
      </w:r>
    </w:p>
    <w:p w14:paraId="1FBF3859" w14:textId="77777777" w:rsidR="004F7F2F" w:rsidRPr="002C636E" w:rsidRDefault="004F7F2F" w:rsidP="006F7567">
      <w:pPr>
        <w:pStyle w:val="Endlist"/>
      </w:pPr>
    </w:p>
    <w:p w14:paraId="05E179B7" w14:textId="1986371D" w:rsidR="004F7F2F" w:rsidRPr="002C636E" w:rsidRDefault="00760E12" w:rsidP="006F7567">
      <w:pPr>
        <w:pStyle w:val="SP-Objective"/>
      </w:pPr>
      <w:r w:rsidRPr="002C636E">
        <w:t>Les mesures de sécurité pour atteindre ces objectifs sont placées dans une boîte.</w:t>
      </w:r>
    </w:p>
    <w:p w14:paraId="36070A9E" w14:textId="167DC057" w:rsidR="004F7F2F" w:rsidRPr="002C636E" w:rsidRDefault="00760E12" w:rsidP="006F7567">
      <w:pPr>
        <w:pStyle w:val="BodyOfText"/>
      </w:pPr>
      <w:r w:rsidRPr="002C636E">
        <w:t xml:space="preserve">Le texte </w:t>
      </w:r>
      <w:r w:rsidR="009C7F19" w:rsidRPr="002C636E">
        <w:t>spécifique</w:t>
      </w:r>
      <w:r w:rsidRPr="002C636E">
        <w:t xml:space="preserve"> </w:t>
      </w:r>
      <w:r w:rsidRPr="002C636E">
        <w:rPr>
          <w:rStyle w:val="SP-Block"/>
        </w:rPr>
        <w:t>à la mise en œuvre chez itrust consulting</w:t>
      </w:r>
      <w:r w:rsidR="004F7F2F" w:rsidRPr="002C636E">
        <w:rPr>
          <w:rStyle w:val="SP-Block"/>
        </w:rPr>
        <w:t xml:space="preserve"> </w:t>
      </w:r>
      <w:r w:rsidRPr="002C636E">
        <w:t>est mis en évidence</w:t>
      </w:r>
      <w:r w:rsidR="004F7F2F" w:rsidRPr="002C636E">
        <w:t>.</w:t>
      </w:r>
    </w:p>
    <w:p w14:paraId="677BD067" w14:textId="6F5ED857" w:rsidR="00AC1C59" w:rsidRPr="002C636E" w:rsidRDefault="009C7F19" w:rsidP="009C7F19">
      <w:pPr>
        <w:pStyle w:val="Heading2"/>
      </w:pPr>
      <w:bookmarkStart w:id="30" w:name="_Toc158724763"/>
      <w:bookmarkStart w:id="31" w:name="_Hlk145582561"/>
      <w:bookmarkEnd w:id="28"/>
      <w:r w:rsidRPr="002C636E">
        <w:t>Structure du document</w:t>
      </w:r>
      <w:bookmarkEnd w:id="21"/>
      <w:bookmarkEnd w:id="22"/>
      <w:bookmarkEnd w:id="23"/>
      <w:bookmarkEnd w:id="24"/>
      <w:bookmarkEnd w:id="30"/>
    </w:p>
    <w:p w14:paraId="4CA7B5A7" w14:textId="77777777" w:rsidR="009C7F19" w:rsidRPr="002C636E" w:rsidRDefault="009C7F19" w:rsidP="009C7F19">
      <w:pPr>
        <w:pStyle w:val="BodyOfText"/>
      </w:pPr>
      <w:r w:rsidRPr="002C636E">
        <w:t>La structure de ce document est la suivante :</w:t>
      </w:r>
    </w:p>
    <w:p w14:paraId="58F0B390" w14:textId="3D9F533E" w:rsidR="009C7F19" w:rsidRPr="002C636E" w:rsidRDefault="009C7F19" w:rsidP="009C7F19">
      <w:pPr>
        <w:pStyle w:val="BulletL1"/>
      </w:pPr>
      <w:r w:rsidRPr="002C636E">
        <w:t>Chapitre 2 traite de …</w:t>
      </w:r>
    </w:p>
    <w:p w14:paraId="2A28686C" w14:textId="24493569" w:rsidR="009C7F19" w:rsidRPr="002C636E" w:rsidRDefault="009C7F19" w:rsidP="009C7F19">
      <w:pPr>
        <w:pStyle w:val="BulletL1"/>
      </w:pPr>
      <w:r w:rsidRPr="002C636E">
        <w:t>Chapitre 3 décrit…</w:t>
      </w:r>
    </w:p>
    <w:p w14:paraId="3FA1E986" w14:textId="77777777" w:rsidR="00AC1C59" w:rsidRPr="002C636E" w:rsidRDefault="00AC1C59" w:rsidP="00EF7AB1">
      <w:pPr>
        <w:pStyle w:val="Endlist"/>
      </w:pPr>
    </w:p>
    <w:p w14:paraId="41889026" w14:textId="77777777" w:rsidR="00AC1C59" w:rsidRPr="002C636E" w:rsidRDefault="00AC1C59" w:rsidP="00E3103A">
      <w:pPr>
        <w:pStyle w:val="Heading2"/>
      </w:pPr>
      <w:bookmarkStart w:id="32" w:name="_Toc448262467"/>
      <w:bookmarkStart w:id="33" w:name="_Toc451743840"/>
      <w:bookmarkStart w:id="34" w:name="_Toc455434377"/>
      <w:bookmarkStart w:id="35" w:name="_Toc158724764"/>
      <w:proofErr w:type="spellStart"/>
      <w:r w:rsidRPr="002C636E">
        <w:t>References</w:t>
      </w:r>
      <w:bookmarkEnd w:id="7"/>
      <w:bookmarkEnd w:id="32"/>
      <w:bookmarkEnd w:id="33"/>
      <w:bookmarkEnd w:id="34"/>
      <w:bookmarkEnd w:id="35"/>
      <w:proofErr w:type="spellEnd"/>
    </w:p>
    <w:bookmarkEnd w:id="31"/>
    <w:p w14:paraId="2F0ECCCF" w14:textId="4201DEBE" w:rsidR="00AC1C59" w:rsidRPr="002C636E" w:rsidRDefault="009C7F19" w:rsidP="00406B94">
      <w:pPr>
        <w:pStyle w:val="Hidden"/>
        <w:rPr>
          <w:caps/>
        </w:rPr>
      </w:pPr>
      <w:r w:rsidRPr="002C636E">
        <w:rPr>
          <w:caps/>
        </w:rPr>
        <w:t>SUPPRIMER CE QUI N’EST PAS NECESSAIRE ET AJOUTER DE NOUVELLES Réferences</w:t>
      </w:r>
      <w:r w:rsidR="00AC1C59" w:rsidRPr="002C636E">
        <w:rPr>
          <w:caps/>
        </w:rPr>
        <w:t>.</w:t>
      </w:r>
    </w:p>
    <w:p w14:paraId="65D3F438" w14:textId="7C316BA8" w:rsidR="008541BD" w:rsidRPr="002C636E" w:rsidRDefault="00A17302" w:rsidP="005C5C3C">
      <w:pPr>
        <w:pStyle w:val="RefList"/>
      </w:pPr>
      <w:bookmarkStart w:id="36" w:name="_Ref441759057"/>
      <w:bookmarkStart w:id="37" w:name="_Hlk145583252"/>
      <w:bookmarkStart w:id="38" w:name="_Ref438547058"/>
      <w:proofErr w:type="gramStart"/>
      <w:r w:rsidRPr="002C636E">
        <w:t>itrust</w:t>
      </w:r>
      <w:proofErr w:type="gramEnd"/>
      <w:r w:rsidRPr="002C636E">
        <w:t xml:space="preserve"> consulting, ISMS,</w:t>
      </w:r>
      <w:r w:rsidR="005415B2" w:rsidRPr="002C636E">
        <w:t xml:space="preserve"> Politique,</w:t>
      </w:r>
      <w:r w:rsidRPr="002C636E">
        <w:t xml:space="preserve"> </w:t>
      </w:r>
      <w:r w:rsidR="005415B2" w:rsidRPr="002C636E">
        <w:t>Politique de Sécurité de l’Information</w:t>
      </w:r>
      <w:r w:rsidRPr="002C636E">
        <w:t xml:space="preserve"> (ITR-</w:t>
      </w:r>
      <w:proofErr w:type="spellStart"/>
      <w:r w:rsidR="005415B2" w:rsidRPr="002C636E">
        <w:t>PolSécuInfo</w:t>
      </w:r>
      <w:proofErr w:type="spellEnd"/>
      <w:r w:rsidRPr="002C636E">
        <w:t xml:space="preserve">), </w:t>
      </w:r>
      <w:r w:rsidR="00A35F77" w:rsidRPr="002C636E">
        <w:t>#0</w:t>
      </w:r>
      <w:r w:rsidR="008541BD" w:rsidRPr="002C636E">
        <w:t>.</w:t>
      </w:r>
    </w:p>
    <w:p w14:paraId="0F4CEC14" w14:textId="64020875" w:rsidR="008541BD" w:rsidRPr="002C636E" w:rsidRDefault="00E810E6" w:rsidP="00FA7838">
      <w:pPr>
        <w:pStyle w:val="RefList"/>
      </w:pPr>
      <w:proofErr w:type="gramStart"/>
      <w:r w:rsidRPr="002C636E">
        <w:t>itrust</w:t>
      </w:r>
      <w:proofErr w:type="gramEnd"/>
      <w:r w:rsidRPr="002C636E">
        <w:t xml:space="preserve"> consulting, ISMS, </w:t>
      </w:r>
      <w:r w:rsidR="005415B2" w:rsidRPr="002C636E">
        <w:t xml:space="preserve">Plan, </w:t>
      </w:r>
      <w:r w:rsidRPr="002C636E">
        <w:t>List</w:t>
      </w:r>
      <w:r w:rsidR="005415B2" w:rsidRPr="002C636E">
        <w:t>e</w:t>
      </w:r>
      <w:r w:rsidRPr="002C636E">
        <w:t xml:space="preserve"> </w:t>
      </w:r>
      <w:r w:rsidR="005415B2" w:rsidRPr="002C636E">
        <w:t xml:space="preserve">des </w:t>
      </w:r>
      <w:r w:rsidRPr="002C636E">
        <w:t>documents (ITR-</w:t>
      </w:r>
      <w:proofErr w:type="spellStart"/>
      <w:r w:rsidRPr="002C636E">
        <w:t>List</w:t>
      </w:r>
      <w:r w:rsidR="005415B2" w:rsidRPr="002C636E">
        <w:t>e</w:t>
      </w:r>
      <w:r w:rsidRPr="002C636E">
        <w:t>Doc</w:t>
      </w:r>
      <w:proofErr w:type="spellEnd"/>
      <w:r w:rsidRPr="002C636E">
        <w:t>),</w:t>
      </w:r>
      <w:r w:rsidR="00A35F77" w:rsidRPr="002C636E">
        <w:t xml:space="preserve"> #0</w:t>
      </w:r>
      <w:r w:rsidR="005415B2" w:rsidRPr="002C636E">
        <w:t>D</w:t>
      </w:r>
      <w:r w:rsidRPr="002C636E">
        <w:t>.</w:t>
      </w:r>
    </w:p>
    <w:p w14:paraId="150965AE" w14:textId="148D8B9D" w:rsidR="008541BD" w:rsidRPr="00ED70C3" w:rsidRDefault="00E810E6" w:rsidP="00FA7838">
      <w:pPr>
        <w:pStyle w:val="RefList"/>
        <w:rPr>
          <w:lang w:val="en-GB"/>
        </w:rPr>
      </w:pPr>
      <w:r w:rsidRPr="00ED70C3">
        <w:rPr>
          <w:lang w:val="en-GB"/>
        </w:rPr>
        <w:t xml:space="preserve">itrust consulting, ISMS, </w:t>
      </w:r>
      <w:r w:rsidR="005415B2" w:rsidRPr="00ED70C3">
        <w:rPr>
          <w:lang w:val="en-GB"/>
        </w:rPr>
        <w:t xml:space="preserve">Standard, </w:t>
      </w:r>
      <w:r w:rsidRPr="00ED70C3">
        <w:rPr>
          <w:lang w:val="en-GB"/>
        </w:rPr>
        <w:t>Glossa</w:t>
      </w:r>
      <w:r w:rsidR="005415B2" w:rsidRPr="00ED70C3">
        <w:rPr>
          <w:lang w:val="en-GB"/>
        </w:rPr>
        <w:t>ire</w:t>
      </w:r>
      <w:r w:rsidRPr="00ED70C3">
        <w:rPr>
          <w:lang w:val="en-GB"/>
        </w:rPr>
        <w:t xml:space="preserve"> (ITR-Glossa</w:t>
      </w:r>
      <w:r w:rsidR="005415B2" w:rsidRPr="00ED70C3">
        <w:rPr>
          <w:lang w:val="en-GB"/>
        </w:rPr>
        <w:t>ire</w:t>
      </w:r>
      <w:r w:rsidRPr="00ED70C3">
        <w:rPr>
          <w:lang w:val="en-GB"/>
        </w:rPr>
        <w:t xml:space="preserve">), </w:t>
      </w:r>
      <w:r w:rsidR="00A35F77" w:rsidRPr="00ED70C3">
        <w:rPr>
          <w:lang w:val="en-GB"/>
        </w:rPr>
        <w:t>#0G</w:t>
      </w:r>
      <w:r w:rsidRPr="00ED70C3">
        <w:rPr>
          <w:lang w:val="en-GB"/>
        </w:rPr>
        <w:t>.</w:t>
      </w:r>
    </w:p>
    <w:p w14:paraId="5AFBEA46" w14:textId="448CA86C" w:rsidR="00EE3153" w:rsidRPr="002C636E" w:rsidRDefault="00EE3153" w:rsidP="00EE3153">
      <w:pPr>
        <w:pStyle w:val="RefList"/>
      </w:pPr>
      <w:bookmarkStart w:id="39" w:name="_Ref509844785"/>
      <w:proofErr w:type="gramStart"/>
      <w:r w:rsidRPr="002C636E">
        <w:t>itrust</w:t>
      </w:r>
      <w:proofErr w:type="gramEnd"/>
      <w:r w:rsidRPr="002C636E">
        <w:t xml:space="preserve"> consulting, ISMS, </w:t>
      </w:r>
      <w:r w:rsidR="005415B2" w:rsidRPr="002C636E">
        <w:t xml:space="preserve">Standard, </w:t>
      </w:r>
      <w:r w:rsidRPr="002C636E">
        <w:t>R</w:t>
      </w:r>
      <w:r w:rsidR="005415B2" w:rsidRPr="002C636E">
        <w:t>ô</w:t>
      </w:r>
      <w:r w:rsidRPr="002C636E">
        <w:t xml:space="preserve">les and </w:t>
      </w:r>
      <w:r w:rsidR="005415B2" w:rsidRPr="002C636E">
        <w:t>responsabilités</w:t>
      </w:r>
      <w:r w:rsidRPr="002C636E">
        <w:t xml:space="preserve"> (ITR-</w:t>
      </w:r>
      <w:proofErr w:type="spellStart"/>
      <w:r w:rsidRPr="002C636E">
        <w:t>Role</w:t>
      </w:r>
      <w:r w:rsidR="005415B2" w:rsidRPr="002C636E">
        <w:t>Responsabilités</w:t>
      </w:r>
      <w:proofErr w:type="spellEnd"/>
      <w:r w:rsidRPr="002C636E">
        <w:t xml:space="preserve">), </w:t>
      </w:r>
      <w:bookmarkEnd w:id="39"/>
      <w:r w:rsidRPr="002C636E">
        <w:t>#</w:t>
      </w:r>
      <w:r w:rsidR="00C32664" w:rsidRPr="002C636E">
        <w:t>502.</w:t>
      </w:r>
    </w:p>
    <w:p w14:paraId="3220896E" w14:textId="346FD475" w:rsidR="00EE3153" w:rsidRPr="002C636E" w:rsidRDefault="00EE3153" w:rsidP="00EE3153">
      <w:pPr>
        <w:pStyle w:val="RefList"/>
      </w:pPr>
      <w:bookmarkStart w:id="40" w:name="_Ref484447223"/>
      <w:bookmarkStart w:id="41" w:name="_Ref11755653"/>
      <w:proofErr w:type="gramStart"/>
      <w:r w:rsidRPr="002C636E">
        <w:t>itrust</w:t>
      </w:r>
      <w:proofErr w:type="gramEnd"/>
      <w:r w:rsidRPr="002C636E">
        <w:t xml:space="preserve"> consulting, ISMS, </w:t>
      </w:r>
      <w:bookmarkEnd w:id="40"/>
      <w:r w:rsidR="005415B2" w:rsidRPr="002C636E">
        <w:t xml:space="preserve">Politique, Mesures de sécurité applicables aux personnes </w:t>
      </w:r>
      <w:r w:rsidRPr="002C636E">
        <w:t xml:space="preserve"> (ITR-</w:t>
      </w:r>
      <w:proofErr w:type="spellStart"/>
      <w:r w:rsidRPr="002C636E">
        <w:t>PeopleControls</w:t>
      </w:r>
      <w:proofErr w:type="spellEnd"/>
      <w:r w:rsidRPr="002C636E">
        <w:t xml:space="preserve">), </w:t>
      </w:r>
      <w:r w:rsidR="00C32664" w:rsidRPr="002C636E">
        <w:t>#</w:t>
      </w:r>
      <w:r w:rsidRPr="002C636E">
        <w:t>6.</w:t>
      </w:r>
      <w:bookmarkEnd w:id="41"/>
    </w:p>
    <w:p w14:paraId="27E9E4B3" w14:textId="6701FEA3" w:rsidR="00E630B1" w:rsidRPr="002C636E" w:rsidRDefault="00E630B1" w:rsidP="00E630B1">
      <w:pPr>
        <w:pStyle w:val="RefList"/>
      </w:pPr>
      <w:proofErr w:type="gramStart"/>
      <w:r w:rsidRPr="002C636E">
        <w:t>itrust</w:t>
      </w:r>
      <w:proofErr w:type="gramEnd"/>
      <w:r w:rsidRPr="002C636E">
        <w:t xml:space="preserve"> consulting, ISMS, </w:t>
      </w:r>
      <w:r w:rsidR="00CA179A" w:rsidRPr="002C636E">
        <w:t xml:space="preserve">Politique, </w:t>
      </w:r>
      <w:r w:rsidR="005415B2" w:rsidRPr="002C636E">
        <w:t xml:space="preserve">Mesures de sécurité </w:t>
      </w:r>
      <w:r w:rsidR="00CA179A" w:rsidRPr="002C636E">
        <w:t>organisationnelles</w:t>
      </w:r>
      <w:r w:rsidRPr="002C636E">
        <w:t xml:space="preserve"> (ITR-</w:t>
      </w:r>
      <w:proofErr w:type="spellStart"/>
      <w:r w:rsidRPr="002C636E">
        <w:t>OrgControls</w:t>
      </w:r>
      <w:proofErr w:type="spellEnd"/>
      <w:r w:rsidRPr="002C636E">
        <w:t xml:space="preserve">), </w:t>
      </w:r>
      <w:r w:rsidR="00C32664" w:rsidRPr="002C636E">
        <w:t>#</w:t>
      </w:r>
      <w:r w:rsidRPr="002C636E">
        <w:t>5.</w:t>
      </w:r>
    </w:p>
    <w:p w14:paraId="76E3ED68" w14:textId="3DEEFB29" w:rsidR="002C5829" w:rsidRPr="002C636E" w:rsidRDefault="002C5829" w:rsidP="002C5829">
      <w:pPr>
        <w:pStyle w:val="RefList"/>
      </w:pPr>
      <w:bookmarkStart w:id="42" w:name="_Ref509409634"/>
      <w:proofErr w:type="gramStart"/>
      <w:r w:rsidRPr="002C636E">
        <w:t>itrust</w:t>
      </w:r>
      <w:proofErr w:type="gramEnd"/>
      <w:r w:rsidRPr="002C636E">
        <w:t xml:space="preserve"> consulting, ISMS, </w:t>
      </w:r>
      <w:r w:rsidR="00CA179A" w:rsidRPr="002C636E">
        <w:t>Standard, Inventaire d’actifs</w:t>
      </w:r>
      <w:r w:rsidRPr="002C636E">
        <w:t xml:space="preserve"> (ITR-</w:t>
      </w:r>
      <w:proofErr w:type="spellStart"/>
      <w:r w:rsidR="00CA179A" w:rsidRPr="002C636E">
        <w:t>InventaireActifs</w:t>
      </w:r>
      <w:proofErr w:type="spellEnd"/>
      <w:r w:rsidRPr="002C636E">
        <w:t xml:space="preserve">), </w:t>
      </w:r>
      <w:r w:rsidR="00C32664" w:rsidRPr="002C636E">
        <w:t>#</w:t>
      </w:r>
      <w:r w:rsidRPr="002C636E">
        <w:t>509A.</w:t>
      </w:r>
      <w:bookmarkEnd w:id="42"/>
    </w:p>
    <w:p w14:paraId="2C22575D" w14:textId="6899744E" w:rsidR="00A35F77" w:rsidRPr="00ED70C3" w:rsidRDefault="00A35F77" w:rsidP="00A35F77">
      <w:pPr>
        <w:pStyle w:val="RefList"/>
        <w:rPr>
          <w:lang w:val="en-GB"/>
        </w:rPr>
      </w:pPr>
      <w:r w:rsidRPr="00ED70C3">
        <w:rPr>
          <w:lang w:val="en-GB"/>
        </w:rPr>
        <w:t xml:space="preserve">itrust consulting, </w:t>
      </w:r>
      <w:r w:rsidR="00CA179A" w:rsidRPr="00ED70C3">
        <w:rPr>
          <w:lang w:val="en-GB"/>
        </w:rPr>
        <w:t>Système de ticketing Redmine</w:t>
      </w:r>
      <w:r w:rsidRPr="00ED70C3">
        <w:rPr>
          <w:lang w:val="en-GB"/>
        </w:rPr>
        <w:t xml:space="preserve">, </w:t>
      </w:r>
      <w:hyperlink r:id="rId11" w:history="1">
        <w:r w:rsidRPr="00ED70C3">
          <w:rPr>
            <w:rStyle w:val="Hyperlink"/>
            <w:lang w:val="en-GB"/>
          </w:rPr>
          <w:t>https://redmine.itrust.lu.</w:t>
        </w:r>
      </w:hyperlink>
      <w:r w:rsidRPr="00ED70C3">
        <w:rPr>
          <w:rStyle w:val="Hyperlink"/>
          <w:lang w:val="en-GB"/>
        </w:rPr>
        <w:t>,</w:t>
      </w:r>
      <w:r w:rsidRPr="00ED70C3">
        <w:rPr>
          <w:lang w:val="en-GB"/>
        </w:rPr>
        <w:t xml:space="preserve"> (ITR-TICKETING-URL)</w:t>
      </w:r>
    </w:p>
    <w:p w14:paraId="6273F8EB" w14:textId="343D570E" w:rsidR="00A35F77" w:rsidRPr="002C636E" w:rsidRDefault="00A35F77" w:rsidP="00A35F77">
      <w:pPr>
        <w:pStyle w:val="RefList"/>
      </w:pPr>
      <w:proofErr w:type="gramStart"/>
      <w:r w:rsidRPr="002C636E">
        <w:t>itrust</w:t>
      </w:r>
      <w:proofErr w:type="gramEnd"/>
      <w:r w:rsidRPr="002C636E">
        <w:t xml:space="preserve"> consulting, </w:t>
      </w:r>
      <w:r w:rsidR="00CA179A" w:rsidRPr="002C636E">
        <w:t>Référentiel ISMS</w:t>
      </w:r>
      <w:r w:rsidRPr="002C636E">
        <w:t>, N:\_INternal\ISMS, (ITR-ISMS-REPO)</w:t>
      </w:r>
    </w:p>
    <w:p w14:paraId="30F7E90A" w14:textId="77777777" w:rsidR="00A35F77" w:rsidRPr="00ED70C3" w:rsidRDefault="00A35F77" w:rsidP="00A35F77">
      <w:pPr>
        <w:pStyle w:val="RefList"/>
        <w:rPr>
          <w:lang w:val="en-GB"/>
        </w:rPr>
      </w:pPr>
      <w:r w:rsidRPr="00ED70C3">
        <w:rPr>
          <w:lang w:val="en-GB"/>
        </w:rPr>
        <w:t xml:space="preserve">National Commission for Data Protection (CNPD): </w:t>
      </w:r>
      <w:r w:rsidR="00000000">
        <w:fldChar w:fldCharType="begin"/>
      </w:r>
      <w:r w:rsidR="00000000" w:rsidRPr="00ED70C3">
        <w:rPr>
          <w:lang w:val="en-GB"/>
        </w:rPr>
        <w:instrText>HYPERLINK "https://cnpd.public.lu/en.html"</w:instrText>
      </w:r>
      <w:r w:rsidR="00000000">
        <w:fldChar w:fldCharType="separate"/>
      </w:r>
      <w:r w:rsidRPr="00ED70C3">
        <w:rPr>
          <w:rStyle w:val="Hyperlink"/>
          <w:lang w:val="en-GB"/>
        </w:rPr>
        <w:t>https://cnpd.public.lu/en.html</w:t>
      </w:r>
      <w:r w:rsidR="00000000">
        <w:rPr>
          <w:rStyle w:val="Hyperlink"/>
        </w:rPr>
        <w:fldChar w:fldCharType="end"/>
      </w:r>
      <w:r w:rsidRPr="00ED70C3">
        <w:rPr>
          <w:lang w:val="en-GB"/>
        </w:rPr>
        <w:t>, (CNPD-URL)</w:t>
      </w:r>
    </w:p>
    <w:p w14:paraId="49418D87" w14:textId="77777777" w:rsidR="00A35F77" w:rsidRPr="00ED70C3" w:rsidRDefault="00A35F77" w:rsidP="00A35F77">
      <w:pPr>
        <w:pStyle w:val="RefList"/>
        <w:rPr>
          <w:lang w:val="en-GB"/>
        </w:rPr>
      </w:pPr>
      <w:r w:rsidRPr="00ED70C3">
        <w:rPr>
          <w:lang w:val="en-GB"/>
        </w:rPr>
        <w:t xml:space="preserve">itrust consulting, wiki page, </w:t>
      </w:r>
      <w:r w:rsidR="00000000">
        <w:fldChar w:fldCharType="begin"/>
      </w:r>
      <w:r w:rsidR="00000000" w:rsidRPr="00ED70C3">
        <w:rPr>
          <w:lang w:val="en-GB"/>
        </w:rPr>
        <w:instrText>HYPERLINK "https://wiki.itrust.lu/index.php/List_of_services"</w:instrText>
      </w:r>
      <w:r w:rsidR="00000000">
        <w:fldChar w:fldCharType="separate"/>
      </w:r>
      <w:r w:rsidRPr="00ED70C3">
        <w:rPr>
          <w:rStyle w:val="Hyperlink"/>
          <w:lang w:val="en-GB"/>
        </w:rPr>
        <w:t>https://wiki.itrust.lu/index.php/List_of_services</w:t>
      </w:r>
      <w:r w:rsidR="00000000">
        <w:rPr>
          <w:rStyle w:val="Hyperlink"/>
        </w:rPr>
        <w:fldChar w:fldCharType="end"/>
      </w:r>
      <w:r w:rsidRPr="00ED70C3">
        <w:rPr>
          <w:lang w:val="en-GB"/>
        </w:rPr>
        <w:t>, (ITR-LIST-OF-SERVICES)</w:t>
      </w:r>
    </w:p>
    <w:p w14:paraId="3EA8A03B" w14:textId="77777777" w:rsidR="00A35F77" w:rsidRPr="00ED70C3" w:rsidRDefault="00A35F77" w:rsidP="00A35F77">
      <w:pPr>
        <w:pStyle w:val="RefList"/>
        <w:rPr>
          <w:lang w:val="en-GB"/>
        </w:rPr>
      </w:pPr>
      <w:r w:rsidRPr="00ED70C3">
        <w:rPr>
          <w:lang w:val="en-GB"/>
        </w:rPr>
        <w:t>itrust consulting, git repository, https://gitlab.itrust.lu, (ITR-GITREPO-URL)</w:t>
      </w:r>
    </w:p>
    <w:p w14:paraId="4D44AE36" w14:textId="0272DF34" w:rsidR="00C32664" w:rsidRPr="002C636E" w:rsidRDefault="00C32664" w:rsidP="00C32664">
      <w:pPr>
        <w:pStyle w:val="Hidden"/>
      </w:pPr>
      <w:bookmarkStart w:id="43" w:name="_Hlk145583352"/>
      <w:proofErr w:type="spellStart"/>
      <w:r w:rsidRPr="002C636E">
        <w:t>Add</w:t>
      </w:r>
      <w:proofErr w:type="spellEnd"/>
      <w:r w:rsidRPr="002C636E">
        <w:t xml:space="preserve"> </w:t>
      </w:r>
      <w:proofErr w:type="spellStart"/>
      <w:r w:rsidRPr="002C636E">
        <w:t>legal</w:t>
      </w:r>
      <w:proofErr w:type="spellEnd"/>
      <w:r w:rsidRPr="002C636E">
        <w:t xml:space="preserve"> </w:t>
      </w:r>
      <w:proofErr w:type="spellStart"/>
      <w:r w:rsidRPr="002C636E">
        <w:t>reference</w:t>
      </w:r>
      <w:proofErr w:type="spellEnd"/>
      <w:r w:rsidRPr="002C636E">
        <w:t xml:space="preserve"> </w:t>
      </w:r>
      <w:proofErr w:type="spellStart"/>
      <w:r w:rsidRPr="002C636E">
        <w:t>below</w:t>
      </w:r>
      <w:proofErr w:type="spellEnd"/>
      <w:r w:rsidRPr="002C636E">
        <w:t xml:space="preserve">, </w:t>
      </w:r>
      <w:proofErr w:type="spellStart"/>
      <w:r w:rsidRPr="002C636E">
        <w:t>than</w:t>
      </w:r>
      <w:proofErr w:type="spellEnd"/>
      <w:r w:rsidRPr="002C636E">
        <w:t xml:space="preserve"> </w:t>
      </w:r>
      <w:proofErr w:type="spellStart"/>
      <w:r w:rsidRPr="002C636E">
        <w:t>norms</w:t>
      </w:r>
      <w:proofErr w:type="spellEnd"/>
      <w:r w:rsidRPr="002C636E">
        <w:t>.</w:t>
      </w:r>
    </w:p>
    <w:bookmarkEnd w:id="43"/>
    <w:p w14:paraId="248E7059" w14:textId="6E6A666F" w:rsidR="00AC1C59" w:rsidRPr="002C636E" w:rsidRDefault="00CA179A" w:rsidP="00FA7838">
      <w:pPr>
        <w:pStyle w:val="RefList"/>
      </w:pPr>
      <w:r w:rsidRPr="002C636E">
        <w:t>Règlement (UE) 2016/679 du Parlement européen et du Conseil du 27 avril 2016, relatif à la protection des personnes physiques à l'égard du traitement des données à caractère personnel et à la libre circulation de ces données, et abrogeant la directive 95/46/CE (règlement général sur la protection des données)</w:t>
      </w:r>
    </w:p>
    <w:p w14:paraId="423D9D66" w14:textId="1B69DFFF" w:rsidR="00AC19CE" w:rsidRPr="002C636E" w:rsidRDefault="00AC19CE" w:rsidP="00AC19CE">
      <w:pPr>
        <w:pStyle w:val="RefList"/>
      </w:pPr>
      <w:bookmarkStart w:id="44" w:name="_Ref509844788"/>
      <w:bookmarkEnd w:id="36"/>
      <w:r w:rsidRPr="002C636E">
        <w:t xml:space="preserve">ISO/IEC </w:t>
      </w:r>
      <w:proofErr w:type="gramStart"/>
      <w:r w:rsidRPr="002C636E">
        <w:t>27001:</w:t>
      </w:r>
      <w:proofErr w:type="gramEnd"/>
      <w:r w:rsidRPr="002C636E">
        <w:t xml:space="preserve">2022(E), </w:t>
      </w:r>
      <w:r w:rsidR="00CA179A" w:rsidRPr="002C636E">
        <w:t>Sécurité de l'information, cybersécurité et protection de la vie privée — Systèmes de management de la sécurité de l'information — Exigences</w:t>
      </w:r>
      <w:r w:rsidRPr="002C636E">
        <w:t>.</w:t>
      </w:r>
      <w:bookmarkEnd w:id="44"/>
    </w:p>
    <w:p w14:paraId="7D505E2A" w14:textId="36C9A0A7" w:rsidR="00AC1C59" w:rsidRPr="002C636E" w:rsidRDefault="00AC19CE" w:rsidP="009C7F19">
      <w:pPr>
        <w:pStyle w:val="RefList"/>
      </w:pPr>
      <w:r w:rsidRPr="002C636E">
        <w:t xml:space="preserve">ISO/IEC </w:t>
      </w:r>
      <w:proofErr w:type="gramStart"/>
      <w:r w:rsidRPr="002C636E">
        <w:t>27002:</w:t>
      </w:r>
      <w:proofErr w:type="gramEnd"/>
      <w:r w:rsidRPr="002C636E">
        <w:t xml:space="preserve">2022(E), </w:t>
      </w:r>
      <w:r w:rsidR="00CA179A" w:rsidRPr="002C636E">
        <w:t>Sécurité de l'information, cybersécurité et protection de la vie privée — Mesures de sécurité de l'information</w:t>
      </w:r>
      <w:r w:rsidRPr="002C636E">
        <w:t>.</w:t>
      </w:r>
      <w:bookmarkEnd w:id="37"/>
    </w:p>
    <w:p w14:paraId="0F39633A" w14:textId="5B58D97F" w:rsidR="00AC1C59" w:rsidRPr="002C636E" w:rsidRDefault="00AC1C59" w:rsidP="0078240C">
      <w:pPr>
        <w:pStyle w:val="Heading2"/>
      </w:pPr>
      <w:bookmarkStart w:id="45" w:name="_Toc437268778"/>
      <w:bookmarkStart w:id="46" w:name="_Toc448262468"/>
      <w:bookmarkStart w:id="47" w:name="_Toc451743841"/>
      <w:bookmarkStart w:id="48" w:name="_Toc455434378"/>
      <w:bookmarkStart w:id="49" w:name="_Toc158724765"/>
      <w:bookmarkEnd w:id="38"/>
      <w:r w:rsidRPr="002C636E">
        <w:t>Acronym</w:t>
      </w:r>
      <w:r w:rsidR="009C7F19" w:rsidRPr="002C636E">
        <w:t>e</w:t>
      </w:r>
      <w:r w:rsidRPr="002C636E">
        <w:t>s</w:t>
      </w:r>
      <w:bookmarkEnd w:id="45"/>
      <w:bookmarkEnd w:id="46"/>
      <w:bookmarkEnd w:id="47"/>
      <w:bookmarkEnd w:id="48"/>
      <w:bookmarkEnd w:id="49"/>
    </w:p>
    <w:tbl>
      <w:tblPr>
        <w:tblStyle w:val="TableBLight"/>
        <w:tblW w:w="5000" w:type="pct"/>
        <w:tblLook w:val="0680" w:firstRow="0" w:lastRow="0" w:firstColumn="1" w:lastColumn="0" w:noHBand="1" w:noVBand="1"/>
      </w:tblPr>
      <w:tblGrid>
        <w:gridCol w:w="1702"/>
        <w:gridCol w:w="7926"/>
      </w:tblGrid>
      <w:tr w:rsidR="00AC1C59" w:rsidRPr="002C636E" w14:paraId="0AD58646" w14:textId="77777777" w:rsidTr="00A06132">
        <w:tc>
          <w:tcPr>
            <w:cnfStyle w:val="001000000000" w:firstRow="0" w:lastRow="0" w:firstColumn="1" w:lastColumn="0" w:oddVBand="0" w:evenVBand="0" w:oddHBand="0" w:evenHBand="0" w:firstRowFirstColumn="0" w:firstRowLastColumn="0" w:lastRowFirstColumn="0" w:lastRowLastColumn="0"/>
            <w:tcW w:w="884" w:type="pct"/>
            <w:noWrap/>
          </w:tcPr>
          <w:p w14:paraId="27A06630" w14:textId="7E2A1844" w:rsidR="00AC1C59" w:rsidRPr="002C636E" w:rsidRDefault="009C7F19" w:rsidP="00946C39">
            <w:pPr>
              <w:pStyle w:val="TabText0"/>
              <w:rPr>
                <w:highlight w:val="yellow"/>
              </w:rPr>
            </w:pPr>
            <w:r w:rsidRPr="002C636E">
              <w:rPr>
                <w:highlight w:val="yellow"/>
              </w:rPr>
              <w:t>SMSI/SGSI</w:t>
            </w:r>
          </w:p>
        </w:tc>
        <w:tc>
          <w:tcPr>
            <w:tcW w:w="4116" w:type="pct"/>
            <w:noWrap/>
          </w:tcPr>
          <w:p w14:paraId="4F7D092B" w14:textId="735A5F74" w:rsidR="00AC1C59" w:rsidRPr="002C636E" w:rsidRDefault="009C7F19" w:rsidP="00946C39">
            <w:pPr>
              <w:pStyle w:val="TabText0"/>
              <w:cnfStyle w:val="000000000000" w:firstRow="0" w:lastRow="0" w:firstColumn="0" w:lastColumn="0" w:oddVBand="0" w:evenVBand="0" w:oddHBand="0" w:evenHBand="0" w:firstRowFirstColumn="0" w:firstRowLastColumn="0" w:lastRowFirstColumn="0" w:lastRowLastColumn="0"/>
              <w:rPr>
                <w:highlight w:val="yellow"/>
              </w:rPr>
            </w:pPr>
            <w:r w:rsidRPr="002C636E">
              <w:rPr>
                <w:highlight w:val="yellow"/>
              </w:rPr>
              <w:t>Système de Management/Gestion de la Sécurité de l’Information.</w:t>
            </w:r>
          </w:p>
        </w:tc>
      </w:tr>
      <w:tr w:rsidR="009C7F19" w:rsidRPr="002C636E" w14:paraId="3DECA254" w14:textId="77777777" w:rsidTr="00A06132">
        <w:tc>
          <w:tcPr>
            <w:cnfStyle w:val="001000000000" w:firstRow="0" w:lastRow="0" w:firstColumn="1" w:lastColumn="0" w:oddVBand="0" w:evenVBand="0" w:oddHBand="0" w:evenHBand="0" w:firstRowFirstColumn="0" w:firstRowLastColumn="0" w:lastRowFirstColumn="0" w:lastRowLastColumn="0"/>
            <w:tcW w:w="884" w:type="pct"/>
            <w:noWrap/>
          </w:tcPr>
          <w:p w14:paraId="3C8CE221" w14:textId="7895C3BF" w:rsidR="009C7F19" w:rsidRPr="002C636E" w:rsidRDefault="009C7F19" w:rsidP="009C7F19">
            <w:pPr>
              <w:pStyle w:val="TabText0"/>
              <w:rPr>
                <w:highlight w:val="yellow"/>
              </w:rPr>
            </w:pPr>
            <w:r w:rsidRPr="002C636E">
              <w:rPr>
                <w:highlight w:val="yellow"/>
              </w:rPr>
              <w:t>TIC</w:t>
            </w:r>
          </w:p>
        </w:tc>
        <w:tc>
          <w:tcPr>
            <w:tcW w:w="4116" w:type="pct"/>
            <w:noWrap/>
          </w:tcPr>
          <w:p w14:paraId="03CBD665" w14:textId="7F38B2B2" w:rsidR="009C7F19" w:rsidRPr="002C636E" w:rsidRDefault="009C7F19" w:rsidP="009C7F19">
            <w:pPr>
              <w:pStyle w:val="TabText0"/>
              <w:cnfStyle w:val="000000000000" w:firstRow="0" w:lastRow="0" w:firstColumn="0" w:lastColumn="0" w:oddVBand="0" w:evenVBand="0" w:oddHBand="0" w:evenHBand="0" w:firstRowFirstColumn="0" w:firstRowLastColumn="0" w:lastRowFirstColumn="0" w:lastRowLastColumn="0"/>
              <w:rPr>
                <w:highlight w:val="yellow"/>
              </w:rPr>
            </w:pPr>
            <w:r w:rsidRPr="002C636E">
              <w:rPr>
                <w:highlight w:val="yellow"/>
              </w:rPr>
              <w:t>Technologie de l’Information et de la Communication</w:t>
            </w:r>
          </w:p>
        </w:tc>
      </w:tr>
    </w:tbl>
    <w:p w14:paraId="3A1C4EDA" w14:textId="77777777" w:rsidR="00AC1C59" w:rsidRPr="002C636E" w:rsidRDefault="00AC1C59" w:rsidP="00EF7AB1">
      <w:pPr>
        <w:pStyle w:val="Endlist"/>
      </w:pPr>
    </w:p>
    <w:p w14:paraId="6B09CEF8" w14:textId="153A957E" w:rsidR="00AC1C59" w:rsidRPr="002C636E" w:rsidRDefault="00AC1C59" w:rsidP="00B04A0A">
      <w:pPr>
        <w:pStyle w:val="Heading2"/>
      </w:pPr>
      <w:bookmarkStart w:id="50" w:name="_Toc437268779"/>
      <w:bookmarkStart w:id="51" w:name="_Toc448262469"/>
      <w:bookmarkStart w:id="52" w:name="_Toc451743842"/>
      <w:bookmarkStart w:id="53" w:name="_Toc455434379"/>
      <w:bookmarkStart w:id="54" w:name="_Toc158724766"/>
      <w:r w:rsidRPr="002C636E">
        <w:lastRenderedPageBreak/>
        <w:t>Glossa</w:t>
      </w:r>
      <w:bookmarkEnd w:id="50"/>
      <w:bookmarkEnd w:id="51"/>
      <w:bookmarkEnd w:id="52"/>
      <w:bookmarkEnd w:id="53"/>
      <w:r w:rsidR="009C7F19" w:rsidRPr="002C636E">
        <w:t>ire</w:t>
      </w:r>
      <w:bookmarkEnd w:id="54"/>
    </w:p>
    <w:tbl>
      <w:tblPr>
        <w:tblStyle w:val="TableBLight"/>
        <w:tblW w:w="0" w:type="auto"/>
        <w:tblLook w:val="0680" w:firstRow="0" w:lastRow="0" w:firstColumn="1" w:lastColumn="0" w:noHBand="1" w:noVBand="1"/>
      </w:tblPr>
      <w:tblGrid>
        <w:gridCol w:w="1706"/>
        <w:gridCol w:w="7922"/>
      </w:tblGrid>
      <w:tr w:rsidR="00AC1C59" w:rsidRPr="00ED70C3" w14:paraId="01ECFA15" w14:textId="77777777" w:rsidTr="00A06132">
        <w:tc>
          <w:tcPr>
            <w:cnfStyle w:val="001000000000" w:firstRow="0" w:lastRow="0" w:firstColumn="1" w:lastColumn="0" w:oddVBand="0" w:evenVBand="0" w:oddHBand="0" w:evenHBand="0" w:firstRowFirstColumn="0" w:firstRowLastColumn="0" w:lastRowFirstColumn="0" w:lastRowLastColumn="0"/>
            <w:tcW w:w="1706" w:type="dxa"/>
            <w:noWrap/>
          </w:tcPr>
          <w:p w14:paraId="7255EEC3" w14:textId="77777777" w:rsidR="00AC1C59" w:rsidRPr="002C636E" w:rsidRDefault="00AC1C59" w:rsidP="00946C39">
            <w:pPr>
              <w:pStyle w:val="TabText0"/>
              <w:rPr>
                <w:highlight w:val="yellow"/>
              </w:rPr>
            </w:pPr>
            <w:r w:rsidRPr="002C636E">
              <w:rPr>
                <w:highlight w:val="yellow"/>
              </w:rPr>
              <w:t>CSIRT</w:t>
            </w:r>
          </w:p>
        </w:tc>
        <w:tc>
          <w:tcPr>
            <w:tcW w:w="7922" w:type="dxa"/>
            <w:noWrap/>
          </w:tcPr>
          <w:p w14:paraId="65B5939E" w14:textId="77777777" w:rsidR="00AC1C59" w:rsidRPr="00ED70C3" w:rsidRDefault="00AC1C59" w:rsidP="00946C39">
            <w:pPr>
              <w:pStyle w:val="TabText0"/>
              <w:cnfStyle w:val="000000000000" w:firstRow="0" w:lastRow="0" w:firstColumn="0" w:lastColumn="0" w:oddVBand="0" w:evenVBand="0" w:oddHBand="0" w:evenHBand="0" w:firstRowFirstColumn="0" w:firstRowLastColumn="0" w:lastRowFirstColumn="0" w:lastRowLastColumn="0"/>
              <w:rPr>
                <w:lang w:val="en-GB"/>
              </w:rPr>
            </w:pPr>
            <w:r w:rsidRPr="00ED70C3">
              <w:rPr>
                <w:highlight w:val="yellow"/>
                <w:lang w:val="en-GB"/>
              </w:rPr>
              <w:t>A Computer Security Incident Response Team (CSIRT) is a service organization that is responsible for receiving, reviewing, and responding to computer security incident reports and activity. Their services are usually performed for a defined constituency that could be a parent entity such as a corporate, governmental, or educational organization; a region or country; a research network; or a paid client.</w:t>
            </w:r>
          </w:p>
        </w:tc>
      </w:tr>
    </w:tbl>
    <w:p w14:paraId="7B429765" w14:textId="77777777" w:rsidR="00AC1C59" w:rsidRPr="00ED70C3" w:rsidRDefault="00AC1C59" w:rsidP="00EF7AB1">
      <w:pPr>
        <w:pStyle w:val="Endlist"/>
        <w:rPr>
          <w:lang w:val="en-GB"/>
        </w:rPr>
      </w:pPr>
    </w:p>
    <w:p w14:paraId="44B6FE7F" w14:textId="3E553449" w:rsidR="00AC1C59" w:rsidRPr="002C636E" w:rsidRDefault="00AC1C59" w:rsidP="0078240C">
      <w:pPr>
        <w:pStyle w:val="Heading1"/>
        <w:rPr>
          <w:highlight w:val="yellow"/>
        </w:rPr>
      </w:pPr>
      <w:bookmarkStart w:id="55" w:name="_Toc448262470"/>
      <w:bookmarkStart w:id="56" w:name="_Toc451743843"/>
      <w:bookmarkStart w:id="57" w:name="_Toc455434380"/>
      <w:bookmarkStart w:id="58" w:name="_Toc158724767"/>
      <w:bookmarkStart w:id="59" w:name="_Hlk145583511"/>
      <w:r w:rsidRPr="002C636E">
        <w:rPr>
          <w:highlight w:val="yellow"/>
        </w:rPr>
        <w:lastRenderedPageBreak/>
        <w:t>Chap</w:t>
      </w:r>
      <w:r w:rsidR="00E11AF8" w:rsidRPr="002C636E">
        <w:rPr>
          <w:highlight w:val="yellow"/>
        </w:rPr>
        <w:t>i</w:t>
      </w:r>
      <w:r w:rsidRPr="002C636E">
        <w:rPr>
          <w:highlight w:val="yellow"/>
        </w:rPr>
        <w:t>t</w:t>
      </w:r>
      <w:bookmarkEnd w:id="55"/>
      <w:r w:rsidRPr="002C636E">
        <w:rPr>
          <w:highlight w:val="yellow"/>
        </w:rPr>
        <w:t>r</w:t>
      </w:r>
      <w:r w:rsidR="00E11AF8" w:rsidRPr="002C636E">
        <w:rPr>
          <w:highlight w:val="yellow"/>
        </w:rPr>
        <w:t>e</w:t>
      </w:r>
      <w:r w:rsidR="00F8004C" w:rsidRPr="002C636E">
        <w:rPr>
          <w:highlight w:val="yellow"/>
        </w:rPr>
        <w:t> </w:t>
      </w:r>
      <w:r w:rsidRPr="002C636E">
        <w:rPr>
          <w:highlight w:val="yellow"/>
        </w:rPr>
        <w:t>1</w:t>
      </w:r>
      <w:bookmarkEnd w:id="56"/>
      <w:bookmarkEnd w:id="57"/>
      <w:bookmarkEnd w:id="58"/>
    </w:p>
    <w:p w14:paraId="3B4E21D5" w14:textId="72479D9F" w:rsidR="00AC1C59" w:rsidRPr="002C636E" w:rsidRDefault="00E11AF8" w:rsidP="0078240C">
      <w:pPr>
        <w:pStyle w:val="Heading2"/>
      </w:pPr>
      <w:bookmarkStart w:id="60" w:name="_Toc448262471"/>
      <w:bookmarkStart w:id="61" w:name="_Toc451743844"/>
      <w:bookmarkStart w:id="62" w:name="_Toc455434381"/>
      <w:bookmarkStart w:id="63" w:name="_Toc158724768"/>
      <w:r w:rsidRPr="002C636E">
        <w:t>Titre de s</w:t>
      </w:r>
      <w:r w:rsidR="00AC1C59" w:rsidRPr="002C636E">
        <w:t>ection</w:t>
      </w:r>
      <w:bookmarkEnd w:id="60"/>
      <w:r w:rsidR="00F8004C" w:rsidRPr="002C636E">
        <w:t> </w:t>
      </w:r>
      <w:r w:rsidR="00AC1C59" w:rsidRPr="002C636E">
        <w:t>1</w:t>
      </w:r>
      <w:bookmarkEnd w:id="61"/>
      <w:bookmarkEnd w:id="62"/>
      <w:bookmarkEnd w:id="63"/>
    </w:p>
    <w:p w14:paraId="3F74BE19" w14:textId="316B7D65" w:rsidR="00161E6D" w:rsidRPr="002C636E" w:rsidRDefault="00C00531" w:rsidP="0086633C">
      <w:pPr>
        <w:pStyle w:val="Heading3"/>
      </w:pPr>
      <w:bookmarkStart w:id="64" w:name="_Toc158724769"/>
      <w:bookmarkStart w:id="65" w:name="_Toc445481175"/>
      <w:bookmarkStart w:id="66" w:name="_Toc448262472"/>
      <w:bookmarkStart w:id="67" w:name="_Toc451743845"/>
      <w:bookmarkStart w:id="68" w:name="_Toc455434382"/>
      <w:r w:rsidRPr="002C636E">
        <w:t>T</w:t>
      </w:r>
      <w:r w:rsidR="00E11AF8" w:rsidRPr="002C636E">
        <w:t>itre de sous-section 1</w:t>
      </w:r>
      <w:bookmarkEnd w:id="64"/>
    </w:p>
    <w:p w14:paraId="3F204C1F" w14:textId="77777777" w:rsidR="00E11AF8" w:rsidRPr="002C636E" w:rsidRDefault="00E11AF8" w:rsidP="00E11AF8">
      <w:pPr>
        <w:pStyle w:val="BodyOfText"/>
      </w:pPr>
      <w:r w:rsidRPr="002C636E">
        <w:t xml:space="preserve">Lorem ipsum </w:t>
      </w:r>
      <w:proofErr w:type="spellStart"/>
      <w:r w:rsidRPr="002C636E">
        <w:t>dolor</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consectetur</w:t>
      </w:r>
      <w:proofErr w:type="spellEnd"/>
      <w:r w:rsidRPr="002C636E">
        <w:t xml:space="preserve"> </w:t>
      </w:r>
      <w:proofErr w:type="spellStart"/>
      <w:r w:rsidRPr="002C636E">
        <w:t>adipiscing</w:t>
      </w:r>
      <w:proofErr w:type="spellEnd"/>
      <w:r w:rsidRPr="002C636E">
        <w:t xml:space="preserve"> </w:t>
      </w:r>
      <w:proofErr w:type="spellStart"/>
      <w:r w:rsidRPr="002C636E">
        <w:t>elit</w:t>
      </w:r>
      <w:proofErr w:type="spellEnd"/>
      <w:r w:rsidRPr="002C636E">
        <w:t xml:space="preserve">. Sed non </w:t>
      </w:r>
      <w:proofErr w:type="spellStart"/>
      <w:r w:rsidRPr="002C636E">
        <w:t>risus</w:t>
      </w:r>
      <w:proofErr w:type="spellEnd"/>
      <w:r w:rsidRPr="002C636E">
        <w:t xml:space="preserve">. Suspendisse </w:t>
      </w:r>
      <w:proofErr w:type="spellStart"/>
      <w:r w:rsidRPr="002C636E">
        <w:t>lectus</w:t>
      </w:r>
      <w:proofErr w:type="spellEnd"/>
      <w:r w:rsidRPr="002C636E">
        <w:t xml:space="preserve"> </w:t>
      </w:r>
      <w:proofErr w:type="spellStart"/>
      <w:r w:rsidRPr="002C636E">
        <w:t>tortor</w:t>
      </w:r>
      <w:proofErr w:type="spellEnd"/>
      <w:r w:rsidRPr="002C636E">
        <w:t xml:space="preserve">, </w:t>
      </w:r>
      <w:proofErr w:type="spellStart"/>
      <w:r w:rsidRPr="002C636E">
        <w:t>dignissim</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adipiscing</w:t>
      </w:r>
      <w:proofErr w:type="spellEnd"/>
      <w:r w:rsidRPr="002C636E">
        <w:t xml:space="preserve"> nec, </w:t>
      </w:r>
      <w:proofErr w:type="spellStart"/>
      <w:r w:rsidRPr="002C636E">
        <w:t>ultricies</w:t>
      </w:r>
      <w:proofErr w:type="spellEnd"/>
      <w:r w:rsidRPr="002C636E">
        <w:t xml:space="preserve"> </w:t>
      </w:r>
      <w:proofErr w:type="spellStart"/>
      <w:r w:rsidRPr="002C636E">
        <w:t>sed</w:t>
      </w:r>
      <w:proofErr w:type="spellEnd"/>
      <w:r w:rsidRPr="002C636E">
        <w:t xml:space="preserve">, </w:t>
      </w:r>
      <w:proofErr w:type="spellStart"/>
      <w:r w:rsidRPr="002C636E">
        <w:t>dolor</w:t>
      </w:r>
      <w:proofErr w:type="spellEnd"/>
      <w:r w:rsidRPr="002C636E">
        <w:t xml:space="preserve">. Cras </w:t>
      </w:r>
      <w:proofErr w:type="spellStart"/>
      <w:r w:rsidRPr="002C636E">
        <w:t>elementum</w:t>
      </w:r>
      <w:proofErr w:type="spellEnd"/>
      <w:r w:rsidRPr="002C636E">
        <w:t xml:space="preserve"> </w:t>
      </w:r>
      <w:proofErr w:type="spellStart"/>
      <w:r w:rsidRPr="002C636E">
        <w:t>ultrices</w:t>
      </w:r>
      <w:proofErr w:type="spellEnd"/>
      <w:r w:rsidRPr="002C636E">
        <w:t xml:space="preserve"> diam. </w:t>
      </w:r>
      <w:proofErr w:type="spellStart"/>
      <w:r w:rsidRPr="002C636E">
        <w:t>Maecenas</w:t>
      </w:r>
      <w:proofErr w:type="spellEnd"/>
      <w:r w:rsidRPr="002C636E">
        <w:t xml:space="preserve"> </w:t>
      </w:r>
      <w:proofErr w:type="spellStart"/>
      <w:r w:rsidRPr="002C636E">
        <w:t>ligula</w:t>
      </w:r>
      <w:proofErr w:type="spellEnd"/>
      <w:r w:rsidRPr="002C636E">
        <w:t xml:space="preserve"> massa, </w:t>
      </w:r>
      <w:proofErr w:type="spellStart"/>
      <w:r w:rsidRPr="002C636E">
        <w:t>varius</w:t>
      </w:r>
      <w:proofErr w:type="spellEnd"/>
      <w:r w:rsidRPr="002C636E">
        <w:t xml:space="preserve"> a, semper </w:t>
      </w:r>
      <w:proofErr w:type="spellStart"/>
      <w:r w:rsidRPr="002C636E">
        <w:t>congue</w:t>
      </w:r>
      <w:proofErr w:type="spellEnd"/>
      <w:r w:rsidRPr="002C636E">
        <w:t xml:space="preserve">, </w:t>
      </w:r>
      <w:proofErr w:type="spellStart"/>
      <w:r w:rsidRPr="002C636E">
        <w:t>euismod</w:t>
      </w:r>
      <w:proofErr w:type="spellEnd"/>
      <w:r w:rsidRPr="002C636E">
        <w:t xml:space="preserve"> non, mi.</w:t>
      </w:r>
    </w:p>
    <w:p w14:paraId="7CEB9781" w14:textId="4B806E9E" w:rsidR="00E11AF8" w:rsidRPr="002C636E" w:rsidRDefault="00E11AF8" w:rsidP="00E11AF8">
      <w:pPr>
        <w:pStyle w:val="Heading2"/>
      </w:pPr>
      <w:bookmarkStart w:id="69" w:name="_Toc158724770"/>
      <w:r w:rsidRPr="002C636E">
        <w:t>Titre de section 2</w:t>
      </w:r>
      <w:bookmarkEnd w:id="69"/>
    </w:p>
    <w:p w14:paraId="7CAD9720" w14:textId="584A6FE6" w:rsidR="0086633C" w:rsidRPr="002C636E" w:rsidRDefault="00E11AF8" w:rsidP="0086633C">
      <w:pPr>
        <w:pStyle w:val="Heading3"/>
      </w:pPr>
      <w:bookmarkStart w:id="70" w:name="_Toc158724771"/>
      <w:r w:rsidRPr="002C636E">
        <w:t>Titre de sous-s</w:t>
      </w:r>
      <w:r w:rsidR="0086633C" w:rsidRPr="002C636E">
        <w:t>ection</w:t>
      </w:r>
      <w:r w:rsidRPr="002C636E">
        <w:t> 1</w:t>
      </w:r>
      <w:bookmarkEnd w:id="70"/>
    </w:p>
    <w:p w14:paraId="4391C7BD" w14:textId="77777777" w:rsidR="00E11AF8" w:rsidRPr="002C636E" w:rsidRDefault="00E11AF8" w:rsidP="00E11AF8">
      <w:pPr>
        <w:pStyle w:val="BodyOfText"/>
      </w:pPr>
      <w:r w:rsidRPr="002C636E">
        <w:t xml:space="preserve">Lorem ipsum </w:t>
      </w:r>
      <w:proofErr w:type="spellStart"/>
      <w:r w:rsidRPr="002C636E">
        <w:t>dolor</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consectetur</w:t>
      </w:r>
      <w:proofErr w:type="spellEnd"/>
      <w:r w:rsidRPr="002C636E">
        <w:t xml:space="preserve"> </w:t>
      </w:r>
      <w:proofErr w:type="spellStart"/>
      <w:r w:rsidRPr="002C636E">
        <w:t>adipiscing</w:t>
      </w:r>
      <w:proofErr w:type="spellEnd"/>
      <w:r w:rsidRPr="002C636E">
        <w:t xml:space="preserve"> </w:t>
      </w:r>
      <w:proofErr w:type="spellStart"/>
      <w:r w:rsidRPr="002C636E">
        <w:t>elit</w:t>
      </w:r>
      <w:proofErr w:type="spellEnd"/>
      <w:r w:rsidRPr="002C636E">
        <w:t xml:space="preserve">. Sed non </w:t>
      </w:r>
      <w:proofErr w:type="spellStart"/>
      <w:r w:rsidRPr="002C636E">
        <w:t>risus</w:t>
      </w:r>
      <w:proofErr w:type="spellEnd"/>
      <w:r w:rsidRPr="002C636E">
        <w:t xml:space="preserve">. Suspendisse </w:t>
      </w:r>
      <w:proofErr w:type="spellStart"/>
      <w:r w:rsidRPr="002C636E">
        <w:t>lectus</w:t>
      </w:r>
      <w:proofErr w:type="spellEnd"/>
      <w:r w:rsidRPr="002C636E">
        <w:t xml:space="preserve"> </w:t>
      </w:r>
      <w:proofErr w:type="spellStart"/>
      <w:r w:rsidRPr="002C636E">
        <w:t>tortor</w:t>
      </w:r>
      <w:proofErr w:type="spellEnd"/>
      <w:r w:rsidRPr="002C636E">
        <w:t xml:space="preserve">, </w:t>
      </w:r>
      <w:proofErr w:type="spellStart"/>
      <w:r w:rsidRPr="002C636E">
        <w:t>dignissim</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adipiscing</w:t>
      </w:r>
      <w:proofErr w:type="spellEnd"/>
      <w:r w:rsidRPr="002C636E">
        <w:t xml:space="preserve"> nec, </w:t>
      </w:r>
      <w:proofErr w:type="spellStart"/>
      <w:r w:rsidRPr="002C636E">
        <w:t>ultricies</w:t>
      </w:r>
      <w:proofErr w:type="spellEnd"/>
      <w:r w:rsidRPr="002C636E">
        <w:t xml:space="preserve"> </w:t>
      </w:r>
      <w:proofErr w:type="spellStart"/>
      <w:r w:rsidRPr="002C636E">
        <w:t>sed</w:t>
      </w:r>
      <w:proofErr w:type="spellEnd"/>
      <w:r w:rsidRPr="002C636E">
        <w:t xml:space="preserve">, </w:t>
      </w:r>
      <w:proofErr w:type="spellStart"/>
      <w:r w:rsidRPr="002C636E">
        <w:t>dolor</w:t>
      </w:r>
      <w:proofErr w:type="spellEnd"/>
      <w:r w:rsidRPr="002C636E">
        <w:t xml:space="preserve">. Cras </w:t>
      </w:r>
      <w:proofErr w:type="spellStart"/>
      <w:r w:rsidRPr="002C636E">
        <w:t>elementum</w:t>
      </w:r>
      <w:proofErr w:type="spellEnd"/>
      <w:r w:rsidRPr="002C636E">
        <w:t xml:space="preserve"> </w:t>
      </w:r>
      <w:proofErr w:type="spellStart"/>
      <w:r w:rsidRPr="002C636E">
        <w:t>ultrices</w:t>
      </w:r>
      <w:proofErr w:type="spellEnd"/>
      <w:r w:rsidRPr="002C636E">
        <w:t xml:space="preserve"> diam. </w:t>
      </w:r>
      <w:proofErr w:type="spellStart"/>
      <w:r w:rsidRPr="002C636E">
        <w:t>Maecenas</w:t>
      </w:r>
      <w:proofErr w:type="spellEnd"/>
      <w:r w:rsidRPr="002C636E">
        <w:t xml:space="preserve"> </w:t>
      </w:r>
      <w:proofErr w:type="spellStart"/>
      <w:r w:rsidRPr="002C636E">
        <w:t>ligula</w:t>
      </w:r>
      <w:proofErr w:type="spellEnd"/>
      <w:r w:rsidRPr="002C636E">
        <w:t xml:space="preserve"> massa, </w:t>
      </w:r>
      <w:proofErr w:type="spellStart"/>
      <w:r w:rsidRPr="002C636E">
        <w:t>varius</w:t>
      </w:r>
      <w:proofErr w:type="spellEnd"/>
      <w:r w:rsidRPr="002C636E">
        <w:t xml:space="preserve"> a, semper </w:t>
      </w:r>
      <w:proofErr w:type="spellStart"/>
      <w:r w:rsidRPr="002C636E">
        <w:t>congue</w:t>
      </w:r>
      <w:proofErr w:type="spellEnd"/>
      <w:r w:rsidRPr="002C636E">
        <w:t xml:space="preserve">, </w:t>
      </w:r>
      <w:proofErr w:type="spellStart"/>
      <w:r w:rsidRPr="002C636E">
        <w:t>euismod</w:t>
      </w:r>
      <w:proofErr w:type="spellEnd"/>
      <w:r w:rsidRPr="002C636E">
        <w:t xml:space="preserve"> non, mi.</w:t>
      </w:r>
    </w:p>
    <w:p w14:paraId="725232B9" w14:textId="62C1488C" w:rsidR="00E11AF8" w:rsidRPr="002C636E" w:rsidRDefault="00E11AF8" w:rsidP="00E11AF8">
      <w:pPr>
        <w:pStyle w:val="Heading3"/>
      </w:pPr>
      <w:bookmarkStart w:id="71" w:name="_Toc158724772"/>
      <w:r w:rsidRPr="002C636E">
        <w:t>Titre de sous-section 2</w:t>
      </w:r>
      <w:bookmarkEnd w:id="71"/>
    </w:p>
    <w:p w14:paraId="70A22763" w14:textId="4570E6CD" w:rsidR="00E11AF8" w:rsidRPr="002C636E" w:rsidRDefault="00E11AF8" w:rsidP="00E11AF8">
      <w:pPr>
        <w:pStyle w:val="Heading4"/>
      </w:pPr>
      <w:r w:rsidRPr="002C636E">
        <w:t>Petit titre (niveau 4)</w:t>
      </w:r>
    </w:p>
    <w:p w14:paraId="3F07AC90" w14:textId="77777777" w:rsidR="00E11AF8" w:rsidRPr="002C636E" w:rsidRDefault="00E11AF8" w:rsidP="00E11AF8">
      <w:pPr>
        <w:pStyle w:val="BodyOfText"/>
      </w:pPr>
      <w:r w:rsidRPr="002C636E">
        <w:t xml:space="preserve">Lorem ipsum </w:t>
      </w:r>
      <w:proofErr w:type="spellStart"/>
      <w:r w:rsidRPr="002C636E">
        <w:t>dolor</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consectetur</w:t>
      </w:r>
      <w:proofErr w:type="spellEnd"/>
      <w:r w:rsidRPr="002C636E">
        <w:t xml:space="preserve"> </w:t>
      </w:r>
      <w:proofErr w:type="spellStart"/>
      <w:r w:rsidRPr="002C636E">
        <w:t>adipiscing</w:t>
      </w:r>
      <w:proofErr w:type="spellEnd"/>
      <w:r w:rsidRPr="002C636E">
        <w:t xml:space="preserve"> </w:t>
      </w:r>
      <w:proofErr w:type="spellStart"/>
      <w:r w:rsidRPr="002C636E">
        <w:t>elit</w:t>
      </w:r>
      <w:proofErr w:type="spellEnd"/>
      <w:r w:rsidRPr="002C636E">
        <w:t xml:space="preserve">. Sed non </w:t>
      </w:r>
      <w:proofErr w:type="spellStart"/>
      <w:r w:rsidRPr="002C636E">
        <w:t>risus</w:t>
      </w:r>
      <w:proofErr w:type="spellEnd"/>
      <w:r w:rsidRPr="002C636E">
        <w:t xml:space="preserve">. Suspendisse </w:t>
      </w:r>
      <w:proofErr w:type="spellStart"/>
      <w:r w:rsidRPr="002C636E">
        <w:t>lectus</w:t>
      </w:r>
      <w:proofErr w:type="spellEnd"/>
      <w:r w:rsidRPr="002C636E">
        <w:t xml:space="preserve"> </w:t>
      </w:r>
      <w:proofErr w:type="spellStart"/>
      <w:r w:rsidRPr="002C636E">
        <w:t>tortor</w:t>
      </w:r>
      <w:proofErr w:type="spellEnd"/>
      <w:r w:rsidRPr="002C636E">
        <w:t xml:space="preserve">, </w:t>
      </w:r>
      <w:proofErr w:type="spellStart"/>
      <w:r w:rsidRPr="002C636E">
        <w:t>dignissim</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adipiscing</w:t>
      </w:r>
      <w:proofErr w:type="spellEnd"/>
      <w:r w:rsidRPr="002C636E">
        <w:t xml:space="preserve"> nec, </w:t>
      </w:r>
      <w:proofErr w:type="spellStart"/>
      <w:r w:rsidRPr="002C636E">
        <w:t>ultricies</w:t>
      </w:r>
      <w:proofErr w:type="spellEnd"/>
      <w:r w:rsidRPr="002C636E">
        <w:t xml:space="preserve"> </w:t>
      </w:r>
      <w:proofErr w:type="spellStart"/>
      <w:r w:rsidRPr="002C636E">
        <w:t>sed</w:t>
      </w:r>
      <w:proofErr w:type="spellEnd"/>
      <w:r w:rsidRPr="002C636E">
        <w:t xml:space="preserve">, </w:t>
      </w:r>
      <w:proofErr w:type="spellStart"/>
      <w:r w:rsidRPr="002C636E">
        <w:t>dolor</w:t>
      </w:r>
      <w:proofErr w:type="spellEnd"/>
      <w:r w:rsidRPr="002C636E">
        <w:t xml:space="preserve">. Cras </w:t>
      </w:r>
      <w:proofErr w:type="spellStart"/>
      <w:r w:rsidRPr="002C636E">
        <w:t>elementum</w:t>
      </w:r>
      <w:proofErr w:type="spellEnd"/>
      <w:r w:rsidRPr="002C636E">
        <w:t xml:space="preserve"> </w:t>
      </w:r>
      <w:proofErr w:type="spellStart"/>
      <w:r w:rsidRPr="002C636E">
        <w:t>ultrices</w:t>
      </w:r>
      <w:proofErr w:type="spellEnd"/>
      <w:r w:rsidRPr="002C636E">
        <w:t xml:space="preserve"> diam. </w:t>
      </w:r>
      <w:proofErr w:type="spellStart"/>
      <w:r w:rsidRPr="002C636E">
        <w:t>Maecenas</w:t>
      </w:r>
      <w:proofErr w:type="spellEnd"/>
      <w:r w:rsidRPr="002C636E">
        <w:t xml:space="preserve"> </w:t>
      </w:r>
      <w:proofErr w:type="spellStart"/>
      <w:r w:rsidRPr="002C636E">
        <w:t>ligula</w:t>
      </w:r>
      <w:proofErr w:type="spellEnd"/>
      <w:r w:rsidRPr="002C636E">
        <w:t xml:space="preserve"> massa, </w:t>
      </w:r>
      <w:proofErr w:type="spellStart"/>
      <w:r w:rsidRPr="002C636E">
        <w:t>varius</w:t>
      </w:r>
      <w:proofErr w:type="spellEnd"/>
      <w:r w:rsidRPr="002C636E">
        <w:t xml:space="preserve"> a, semper </w:t>
      </w:r>
      <w:proofErr w:type="spellStart"/>
      <w:r w:rsidRPr="002C636E">
        <w:t>congue</w:t>
      </w:r>
      <w:proofErr w:type="spellEnd"/>
      <w:r w:rsidRPr="002C636E">
        <w:t xml:space="preserve">, </w:t>
      </w:r>
      <w:proofErr w:type="spellStart"/>
      <w:r w:rsidRPr="002C636E">
        <w:t>euismod</w:t>
      </w:r>
      <w:proofErr w:type="spellEnd"/>
      <w:r w:rsidRPr="002C636E">
        <w:t xml:space="preserve"> non, mi.</w:t>
      </w:r>
    </w:p>
    <w:p w14:paraId="6CEB8785" w14:textId="615757A6" w:rsidR="00E11AF8" w:rsidRPr="002C636E" w:rsidRDefault="00E11AF8" w:rsidP="00E11AF8">
      <w:pPr>
        <w:pStyle w:val="Heading5"/>
      </w:pPr>
      <w:r w:rsidRPr="002C636E">
        <w:t>Très petit titre (niveau 5)</w:t>
      </w:r>
    </w:p>
    <w:p w14:paraId="3524BC20" w14:textId="68A778A4" w:rsidR="00E11AF8" w:rsidRPr="002C636E" w:rsidRDefault="00E11AF8" w:rsidP="00E11AF8">
      <w:pPr>
        <w:pStyle w:val="BodyOfText"/>
      </w:pPr>
      <w:r w:rsidRPr="002C636E">
        <w:t xml:space="preserve">Lorem ipsum </w:t>
      </w:r>
      <w:proofErr w:type="spellStart"/>
      <w:r w:rsidRPr="002C636E">
        <w:t>dolor</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consectetur</w:t>
      </w:r>
      <w:proofErr w:type="spellEnd"/>
      <w:r w:rsidRPr="002C636E">
        <w:t xml:space="preserve"> </w:t>
      </w:r>
      <w:proofErr w:type="spellStart"/>
      <w:r w:rsidRPr="002C636E">
        <w:t>adipiscing</w:t>
      </w:r>
      <w:proofErr w:type="spellEnd"/>
      <w:r w:rsidRPr="002C636E">
        <w:t xml:space="preserve"> </w:t>
      </w:r>
      <w:proofErr w:type="spellStart"/>
      <w:r w:rsidRPr="002C636E">
        <w:t>elit</w:t>
      </w:r>
      <w:proofErr w:type="spellEnd"/>
      <w:r w:rsidRPr="002C636E">
        <w:t xml:space="preserve">. Sed non </w:t>
      </w:r>
      <w:proofErr w:type="spellStart"/>
      <w:r w:rsidRPr="002C636E">
        <w:t>risus</w:t>
      </w:r>
      <w:proofErr w:type="spellEnd"/>
      <w:r w:rsidRPr="002C636E">
        <w:t xml:space="preserve">. Suspendisse </w:t>
      </w:r>
      <w:proofErr w:type="spellStart"/>
      <w:r w:rsidRPr="002C636E">
        <w:t>lectus</w:t>
      </w:r>
      <w:proofErr w:type="spellEnd"/>
      <w:r w:rsidRPr="002C636E">
        <w:t xml:space="preserve"> </w:t>
      </w:r>
      <w:proofErr w:type="spellStart"/>
      <w:r w:rsidRPr="002C636E">
        <w:t>tortor</w:t>
      </w:r>
      <w:proofErr w:type="spellEnd"/>
      <w:r w:rsidRPr="002C636E">
        <w:t xml:space="preserve">, </w:t>
      </w:r>
      <w:proofErr w:type="spellStart"/>
      <w:r w:rsidRPr="002C636E">
        <w:t>dignissim</w:t>
      </w:r>
      <w:proofErr w:type="spellEnd"/>
      <w:r w:rsidRPr="002C636E">
        <w:t xml:space="preserve"> </w:t>
      </w:r>
      <w:proofErr w:type="spellStart"/>
      <w:r w:rsidRPr="002C636E">
        <w:t>sit</w:t>
      </w:r>
      <w:proofErr w:type="spellEnd"/>
      <w:r w:rsidRPr="002C636E">
        <w:t xml:space="preserve"> </w:t>
      </w:r>
      <w:proofErr w:type="spellStart"/>
      <w:r w:rsidRPr="002C636E">
        <w:t>amet</w:t>
      </w:r>
      <w:proofErr w:type="spellEnd"/>
      <w:r w:rsidRPr="002C636E">
        <w:t xml:space="preserve">, </w:t>
      </w:r>
      <w:proofErr w:type="spellStart"/>
      <w:r w:rsidRPr="002C636E">
        <w:t>adipiscing</w:t>
      </w:r>
      <w:proofErr w:type="spellEnd"/>
      <w:r w:rsidRPr="002C636E">
        <w:t xml:space="preserve"> nec, </w:t>
      </w:r>
      <w:proofErr w:type="spellStart"/>
      <w:r w:rsidRPr="002C636E">
        <w:t>ultricies</w:t>
      </w:r>
      <w:proofErr w:type="spellEnd"/>
      <w:r w:rsidRPr="002C636E">
        <w:t xml:space="preserve"> </w:t>
      </w:r>
      <w:proofErr w:type="spellStart"/>
      <w:r w:rsidRPr="002C636E">
        <w:t>sed</w:t>
      </w:r>
      <w:proofErr w:type="spellEnd"/>
      <w:r w:rsidRPr="002C636E">
        <w:t xml:space="preserve">, </w:t>
      </w:r>
      <w:proofErr w:type="spellStart"/>
      <w:r w:rsidRPr="002C636E">
        <w:t>dolor</w:t>
      </w:r>
      <w:proofErr w:type="spellEnd"/>
      <w:r w:rsidRPr="002C636E">
        <w:t xml:space="preserve">. Cras </w:t>
      </w:r>
      <w:proofErr w:type="spellStart"/>
      <w:r w:rsidRPr="002C636E">
        <w:t>elementum</w:t>
      </w:r>
      <w:proofErr w:type="spellEnd"/>
      <w:r w:rsidRPr="002C636E">
        <w:t xml:space="preserve"> </w:t>
      </w:r>
      <w:proofErr w:type="spellStart"/>
      <w:r w:rsidRPr="002C636E">
        <w:t>ultrices</w:t>
      </w:r>
      <w:proofErr w:type="spellEnd"/>
      <w:r w:rsidRPr="002C636E">
        <w:t xml:space="preserve"> diam…</w:t>
      </w:r>
    </w:p>
    <w:bookmarkEnd w:id="65"/>
    <w:bookmarkEnd w:id="66"/>
    <w:bookmarkEnd w:id="67"/>
    <w:bookmarkEnd w:id="68"/>
    <w:p w14:paraId="2A8BA2DC" w14:textId="77777777" w:rsidR="0086633C" w:rsidRPr="002C636E" w:rsidRDefault="0086633C" w:rsidP="0086633C">
      <w:pPr>
        <w:pStyle w:val="Heading5"/>
      </w:pPr>
      <w:proofErr w:type="spellStart"/>
      <w:r w:rsidRPr="002C636E">
        <w:t>Enumeration</w:t>
      </w:r>
      <w:proofErr w:type="spellEnd"/>
      <w:r w:rsidRPr="002C636E">
        <w:t xml:space="preserve"> </w:t>
      </w:r>
      <w:proofErr w:type="spellStart"/>
      <w:r w:rsidRPr="002C636E">
        <w:t>list</w:t>
      </w:r>
      <w:proofErr w:type="spellEnd"/>
    </w:p>
    <w:p w14:paraId="49F38BB1" w14:textId="77777777" w:rsidR="00AC1C59" w:rsidRPr="002C636E" w:rsidRDefault="00AC1C59" w:rsidP="00EF7AB1">
      <w:pPr>
        <w:pStyle w:val="EnumerationL1"/>
      </w:pPr>
      <w:proofErr w:type="spellStart"/>
      <w:r w:rsidRPr="002C636E">
        <w:t>Level</w:t>
      </w:r>
      <w:proofErr w:type="spellEnd"/>
      <w:r w:rsidR="00F8004C" w:rsidRPr="002C636E">
        <w:t> </w:t>
      </w:r>
      <w:r w:rsidR="00902B2C" w:rsidRPr="002C636E">
        <w:t>1</w:t>
      </w:r>
    </w:p>
    <w:p w14:paraId="1F42E0DE" w14:textId="77777777" w:rsidR="00902B2C" w:rsidRPr="002C636E" w:rsidRDefault="00902B2C" w:rsidP="00EF7AB1">
      <w:pPr>
        <w:pStyle w:val="EnumerationL2"/>
      </w:pPr>
      <w:proofErr w:type="spellStart"/>
      <w:r w:rsidRPr="002C636E">
        <w:t>Level</w:t>
      </w:r>
      <w:proofErr w:type="spellEnd"/>
      <w:r w:rsidR="00F8004C" w:rsidRPr="002C636E">
        <w:t> </w:t>
      </w:r>
      <w:r w:rsidRPr="002C636E">
        <w:t>2</w:t>
      </w:r>
    </w:p>
    <w:p w14:paraId="63B956C6" w14:textId="77777777" w:rsidR="00902B2C" w:rsidRPr="002C636E" w:rsidRDefault="00902B2C" w:rsidP="00EF7AB1">
      <w:pPr>
        <w:pStyle w:val="EnumerationL2"/>
      </w:pPr>
      <w:proofErr w:type="spellStart"/>
      <w:r w:rsidRPr="002C636E">
        <w:t>Level</w:t>
      </w:r>
      <w:proofErr w:type="spellEnd"/>
      <w:r w:rsidR="00F8004C" w:rsidRPr="002C636E">
        <w:t> </w:t>
      </w:r>
      <w:r w:rsidRPr="002C636E">
        <w:t>2ff</w:t>
      </w:r>
    </w:p>
    <w:p w14:paraId="5842D7A0" w14:textId="77777777" w:rsidR="00AC1C59" w:rsidRPr="002C636E" w:rsidRDefault="00AC1C59" w:rsidP="00EF7AB1">
      <w:pPr>
        <w:pStyle w:val="EnumerationL3"/>
      </w:pPr>
      <w:proofErr w:type="spellStart"/>
      <w:r w:rsidRPr="002C636E">
        <w:t>Level</w:t>
      </w:r>
      <w:proofErr w:type="spellEnd"/>
      <w:r w:rsidR="00F8004C" w:rsidRPr="002C636E">
        <w:t> </w:t>
      </w:r>
      <w:r w:rsidRPr="002C636E">
        <w:t>3</w:t>
      </w:r>
    </w:p>
    <w:p w14:paraId="1756EBF8" w14:textId="77777777" w:rsidR="00AC1C59" w:rsidRPr="002C636E" w:rsidRDefault="00902B2C" w:rsidP="00EF7AB1">
      <w:pPr>
        <w:pStyle w:val="EnumerationL3"/>
      </w:pPr>
      <w:r w:rsidRPr="002C636E">
        <w:t>…</w:t>
      </w:r>
    </w:p>
    <w:p w14:paraId="7CA75092" w14:textId="77777777" w:rsidR="00902B2C" w:rsidRPr="002C636E" w:rsidRDefault="00902B2C" w:rsidP="00EF7AB1">
      <w:pPr>
        <w:pStyle w:val="EnumerationL4"/>
      </w:pPr>
      <w:proofErr w:type="spellStart"/>
      <w:r w:rsidRPr="002C636E">
        <w:t>Level</w:t>
      </w:r>
      <w:proofErr w:type="spellEnd"/>
      <w:r w:rsidR="00F8004C" w:rsidRPr="002C636E">
        <w:t> </w:t>
      </w:r>
      <w:r w:rsidRPr="002C636E">
        <w:t>4</w:t>
      </w:r>
    </w:p>
    <w:p w14:paraId="39CAFC2E" w14:textId="77777777" w:rsidR="00902B2C" w:rsidRPr="002C636E" w:rsidRDefault="00902B2C" w:rsidP="00EF7AB1">
      <w:pPr>
        <w:pStyle w:val="EnumerationL4"/>
      </w:pPr>
      <w:r w:rsidRPr="002C636E">
        <w:t>…</w:t>
      </w:r>
    </w:p>
    <w:p w14:paraId="3B395664" w14:textId="77777777" w:rsidR="00902B2C" w:rsidRPr="002C636E" w:rsidRDefault="00902B2C" w:rsidP="00EF7AB1">
      <w:pPr>
        <w:pStyle w:val="EnumerationL5"/>
      </w:pPr>
      <w:proofErr w:type="spellStart"/>
      <w:r w:rsidRPr="002C636E">
        <w:t>Level</w:t>
      </w:r>
      <w:proofErr w:type="spellEnd"/>
      <w:r w:rsidR="00F8004C" w:rsidRPr="002C636E">
        <w:t> </w:t>
      </w:r>
      <w:r w:rsidRPr="002C636E">
        <w:t>5</w:t>
      </w:r>
    </w:p>
    <w:p w14:paraId="21B40077" w14:textId="77777777" w:rsidR="00902B2C" w:rsidRPr="002C636E" w:rsidRDefault="00902B2C" w:rsidP="00EF7AB1">
      <w:pPr>
        <w:pStyle w:val="EnumerationL5"/>
      </w:pPr>
      <w:r w:rsidRPr="002C636E">
        <w:t>…</w:t>
      </w:r>
    </w:p>
    <w:p w14:paraId="1182894F" w14:textId="77777777" w:rsidR="00902B2C" w:rsidRPr="002C636E" w:rsidRDefault="00902B2C" w:rsidP="00EF7AB1">
      <w:pPr>
        <w:pStyle w:val="EnumerationL6"/>
      </w:pPr>
      <w:proofErr w:type="spellStart"/>
      <w:r w:rsidRPr="002C636E">
        <w:t>Level</w:t>
      </w:r>
      <w:proofErr w:type="spellEnd"/>
      <w:r w:rsidR="00F8004C" w:rsidRPr="002C636E">
        <w:t> </w:t>
      </w:r>
      <w:r w:rsidRPr="002C636E">
        <w:t>6</w:t>
      </w:r>
    </w:p>
    <w:p w14:paraId="57DA5864" w14:textId="77777777" w:rsidR="00902B2C" w:rsidRPr="002C636E" w:rsidRDefault="00902B2C" w:rsidP="00EF7AB1">
      <w:pPr>
        <w:pStyle w:val="EnumerationL6"/>
      </w:pPr>
      <w:r w:rsidRPr="002C636E">
        <w:t>…</w:t>
      </w:r>
    </w:p>
    <w:p w14:paraId="6E7DD31C" w14:textId="77777777" w:rsidR="00902B2C" w:rsidRPr="002C636E" w:rsidRDefault="00902B2C" w:rsidP="00902B2C">
      <w:pPr>
        <w:pStyle w:val="EnumerationL7"/>
      </w:pPr>
      <w:proofErr w:type="spellStart"/>
      <w:r w:rsidRPr="002C636E">
        <w:t>Level</w:t>
      </w:r>
      <w:proofErr w:type="spellEnd"/>
      <w:r w:rsidR="00F8004C" w:rsidRPr="002C636E">
        <w:t> </w:t>
      </w:r>
      <w:r w:rsidRPr="002C636E">
        <w:t>7</w:t>
      </w:r>
    </w:p>
    <w:p w14:paraId="6C18D0C1" w14:textId="77777777" w:rsidR="00902B2C" w:rsidRPr="002C636E" w:rsidRDefault="00902B2C" w:rsidP="00902B2C">
      <w:pPr>
        <w:pStyle w:val="EnumerationL7"/>
      </w:pPr>
      <w:r w:rsidRPr="002C636E">
        <w:t>…</w:t>
      </w:r>
    </w:p>
    <w:p w14:paraId="0F0D786C" w14:textId="77777777" w:rsidR="00902B2C" w:rsidRPr="002C636E" w:rsidRDefault="00902B2C" w:rsidP="00902B2C">
      <w:pPr>
        <w:pStyle w:val="EnumerationL8"/>
      </w:pPr>
      <w:proofErr w:type="spellStart"/>
      <w:r w:rsidRPr="002C636E">
        <w:t>Level</w:t>
      </w:r>
      <w:proofErr w:type="spellEnd"/>
      <w:r w:rsidR="00F8004C" w:rsidRPr="002C636E">
        <w:t> </w:t>
      </w:r>
      <w:r w:rsidRPr="002C636E">
        <w:t>8</w:t>
      </w:r>
    </w:p>
    <w:p w14:paraId="12D187E7" w14:textId="77777777" w:rsidR="00902B2C" w:rsidRPr="002C636E" w:rsidRDefault="00902B2C" w:rsidP="00902B2C">
      <w:pPr>
        <w:pStyle w:val="EnumerationL8"/>
      </w:pPr>
      <w:r w:rsidRPr="002C636E">
        <w:t>…</w:t>
      </w:r>
    </w:p>
    <w:p w14:paraId="0B575308" w14:textId="77777777" w:rsidR="00902B2C" w:rsidRPr="002C636E" w:rsidRDefault="00902B2C" w:rsidP="00902B2C">
      <w:pPr>
        <w:pStyle w:val="EnumerationL9"/>
      </w:pPr>
      <w:proofErr w:type="spellStart"/>
      <w:r w:rsidRPr="002C636E">
        <w:t>Level</w:t>
      </w:r>
      <w:proofErr w:type="spellEnd"/>
      <w:r w:rsidR="00F8004C" w:rsidRPr="002C636E">
        <w:t> </w:t>
      </w:r>
      <w:r w:rsidRPr="002C636E">
        <w:t>9…</w:t>
      </w:r>
    </w:p>
    <w:p w14:paraId="30191088" w14:textId="77777777" w:rsidR="00AC1C59" w:rsidRPr="002C636E" w:rsidRDefault="00AC1C59" w:rsidP="00EF7AB1">
      <w:pPr>
        <w:pStyle w:val="Endlist"/>
      </w:pPr>
    </w:p>
    <w:p w14:paraId="4C9BF4D7" w14:textId="77777777" w:rsidR="00E55E40" w:rsidRPr="002C636E" w:rsidRDefault="00E55E40" w:rsidP="00E55E40">
      <w:pPr>
        <w:pStyle w:val="Heading5"/>
      </w:pPr>
      <w:r w:rsidRPr="002C636E">
        <w:lastRenderedPageBreak/>
        <w:t xml:space="preserve">Bullet </w:t>
      </w:r>
      <w:proofErr w:type="spellStart"/>
      <w:r w:rsidRPr="002C636E">
        <w:t>list</w:t>
      </w:r>
      <w:proofErr w:type="spellEnd"/>
    </w:p>
    <w:p w14:paraId="25C44ACE" w14:textId="1DA8E6CA" w:rsidR="00DE0713" w:rsidRPr="002C636E" w:rsidRDefault="001E5769" w:rsidP="00845091">
      <w:pPr>
        <w:pStyle w:val="BulletL1"/>
      </w:pPr>
      <w:r w:rsidRPr="002C636E">
        <w:t>Bullet L1 (11pt)</w:t>
      </w:r>
    </w:p>
    <w:p w14:paraId="22F337AC" w14:textId="4A7A6014" w:rsidR="001E5769" w:rsidRPr="002C636E" w:rsidRDefault="001E5769" w:rsidP="008612CF">
      <w:pPr>
        <w:pStyle w:val="BulletL1"/>
      </w:pPr>
      <w:r w:rsidRPr="002C636E">
        <w:t>…</w:t>
      </w:r>
    </w:p>
    <w:p w14:paraId="3AB1E337" w14:textId="5ACDF6C3" w:rsidR="00DE0713" w:rsidRPr="002C636E" w:rsidRDefault="001E5769" w:rsidP="00845091">
      <w:pPr>
        <w:pStyle w:val="BulletL2"/>
      </w:pPr>
      <w:r w:rsidRPr="002C636E">
        <w:t>Bullet L2 (11 pt)</w:t>
      </w:r>
    </w:p>
    <w:p w14:paraId="3F28D985" w14:textId="2A1AE9B2" w:rsidR="001E5769" w:rsidRPr="002C636E" w:rsidRDefault="001E5769" w:rsidP="001E5769">
      <w:pPr>
        <w:pStyle w:val="BulletL2"/>
      </w:pPr>
      <w:r w:rsidRPr="002C636E">
        <w:t>…</w:t>
      </w:r>
    </w:p>
    <w:p w14:paraId="178C440D" w14:textId="77777777" w:rsidR="001E5769" w:rsidRPr="002C636E" w:rsidRDefault="001E5769" w:rsidP="00845091">
      <w:pPr>
        <w:pStyle w:val="BulletL3"/>
        <w:rPr>
          <w:sz w:val="20"/>
          <w:szCs w:val="20"/>
        </w:rPr>
      </w:pPr>
      <w:r w:rsidRPr="002C636E">
        <w:t>Bullet L3 (11pt)</w:t>
      </w:r>
    </w:p>
    <w:p w14:paraId="5B17593C" w14:textId="62E5737C" w:rsidR="00DE0713" w:rsidRPr="002C636E" w:rsidRDefault="00DE0713" w:rsidP="00845091">
      <w:pPr>
        <w:pStyle w:val="BulletL3"/>
        <w:rPr>
          <w:sz w:val="20"/>
          <w:szCs w:val="20"/>
        </w:rPr>
      </w:pPr>
      <w:r w:rsidRPr="002C636E">
        <w:rPr>
          <w:sz w:val="20"/>
          <w:szCs w:val="20"/>
        </w:rPr>
        <w:t>…</w:t>
      </w:r>
    </w:p>
    <w:p w14:paraId="1C5CF6E3" w14:textId="77777777" w:rsidR="00845091" w:rsidRPr="002C636E" w:rsidRDefault="00845091" w:rsidP="00845091">
      <w:pPr>
        <w:pStyle w:val="BulletL4"/>
      </w:pPr>
      <w:r w:rsidRPr="002C636E">
        <w:t>Bullet L4 (10 pt)</w:t>
      </w:r>
    </w:p>
    <w:p w14:paraId="5AC65208" w14:textId="2D737A9F" w:rsidR="00845091" w:rsidRPr="002C636E" w:rsidRDefault="00845091" w:rsidP="00845091">
      <w:pPr>
        <w:pStyle w:val="BulletL4"/>
      </w:pPr>
      <w:r w:rsidRPr="002C636E">
        <w:t>…</w:t>
      </w:r>
    </w:p>
    <w:p w14:paraId="29C73C13" w14:textId="77777777" w:rsidR="00DE0713" w:rsidRPr="002C636E" w:rsidRDefault="00DE0713">
      <w:pPr>
        <w:pStyle w:val="BulletL1"/>
        <w:numPr>
          <w:ilvl w:val="4"/>
          <w:numId w:val="2"/>
        </w:numPr>
        <w:rPr>
          <w:sz w:val="20"/>
          <w:szCs w:val="20"/>
        </w:rPr>
      </w:pPr>
      <w:r w:rsidRPr="002C636E">
        <w:rPr>
          <w:sz w:val="20"/>
          <w:szCs w:val="20"/>
        </w:rPr>
        <w:t>Bullet L5 (10 pt)</w:t>
      </w:r>
    </w:p>
    <w:p w14:paraId="5B58603F" w14:textId="77777777" w:rsidR="00DE0713" w:rsidRPr="002C636E" w:rsidRDefault="00DE0713">
      <w:pPr>
        <w:pStyle w:val="BulletL1"/>
        <w:numPr>
          <w:ilvl w:val="4"/>
          <w:numId w:val="2"/>
        </w:numPr>
        <w:rPr>
          <w:sz w:val="20"/>
          <w:szCs w:val="20"/>
        </w:rPr>
      </w:pPr>
      <w:r w:rsidRPr="002C636E">
        <w:rPr>
          <w:sz w:val="20"/>
          <w:szCs w:val="20"/>
        </w:rPr>
        <w:t>…</w:t>
      </w:r>
    </w:p>
    <w:p w14:paraId="68712554" w14:textId="77777777" w:rsidR="00DE0713" w:rsidRPr="002C636E" w:rsidRDefault="00DE0713">
      <w:pPr>
        <w:pStyle w:val="BulletL1"/>
        <w:numPr>
          <w:ilvl w:val="5"/>
          <w:numId w:val="2"/>
        </w:numPr>
        <w:rPr>
          <w:sz w:val="20"/>
          <w:szCs w:val="20"/>
        </w:rPr>
      </w:pPr>
      <w:r w:rsidRPr="002C636E">
        <w:rPr>
          <w:sz w:val="20"/>
          <w:szCs w:val="20"/>
        </w:rPr>
        <w:t>Bullet L6 (10pt)</w:t>
      </w:r>
    </w:p>
    <w:p w14:paraId="57B1FC8D" w14:textId="77777777" w:rsidR="00DE0713" w:rsidRPr="002C636E" w:rsidRDefault="00DE0713">
      <w:pPr>
        <w:pStyle w:val="BulletL1"/>
        <w:numPr>
          <w:ilvl w:val="5"/>
          <w:numId w:val="2"/>
        </w:numPr>
        <w:rPr>
          <w:sz w:val="20"/>
          <w:szCs w:val="20"/>
        </w:rPr>
      </w:pPr>
      <w:r w:rsidRPr="002C636E">
        <w:rPr>
          <w:sz w:val="20"/>
          <w:szCs w:val="20"/>
        </w:rPr>
        <w:t>…</w:t>
      </w:r>
    </w:p>
    <w:p w14:paraId="6232A2C9" w14:textId="77777777" w:rsidR="00DE0713" w:rsidRPr="002C636E" w:rsidRDefault="00DE0713">
      <w:pPr>
        <w:pStyle w:val="BulletL1"/>
        <w:numPr>
          <w:ilvl w:val="6"/>
          <w:numId w:val="2"/>
        </w:numPr>
        <w:rPr>
          <w:sz w:val="18"/>
          <w:szCs w:val="18"/>
        </w:rPr>
      </w:pPr>
      <w:r w:rsidRPr="002C636E">
        <w:rPr>
          <w:sz w:val="18"/>
          <w:szCs w:val="18"/>
        </w:rPr>
        <w:t>Bullet L7 (9pt)</w:t>
      </w:r>
    </w:p>
    <w:p w14:paraId="4B9BD2A2" w14:textId="77777777" w:rsidR="00DE0713" w:rsidRPr="002C636E" w:rsidRDefault="00DE0713">
      <w:pPr>
        <w:pStyle w:val="BulletL1"/>
        <w:numPr>
          <w:ilvl w:val="6"/>
          <w:numId w:val="2"/>
        </w:numPr>
        <w:rPr>
          <w:sz w:val="18"/>
          <w:szCs w:val="18"/>
        </w:rPr>
      </w:pPr>
      <w:r w:rsidRPr="002C636E">
        <w:rPr>
          <w:sz w:val="18"/>
          <w:szCs w:val="18"/>
        </w:rPr>
        <w:t>…</w:t>
      </w:r>
    </w:p>
    <w:p w14:paraId="33EC73FC" w14:textId="77777777" w:rsidR="00DE0713" w:rsidRPr="002C636E" w:rsidRDefault="00DE0713">
      <w:pPr>
        <w:pStyle w:val="BulletL1"/>
        <w:numPr>
          <w:ilvl w:val="7"/>
          <w:numId w:val="2"/>
        </w:numPr>
        <w:rPr>
          <w:sz w:val="18"/>
          <w:szCs w:val="18"/>
        </w:rPr>
      </w:pPr>
      <w:r w:rsidRPr="002C636E">
        <w:rPr>
          <w:sz w:val="18"/>
          <w:szCs w:val="18"/>
        </w:rPr>
        <w:t>Bullet L8 (9pt)</w:t>
      </w:r>
    </w:p>
    <w:p w14:paraId="112A49F0" w14:textId="77777777" w:rsidR="00DE0713" w:rsidRPr="002C636E" w:rsidRDefault="00DE0713">
      <w:pPr>
        <w:pStyle w:val="BulletL1"/>
        <w:numPr>
          <w:ilvl w:val="7"/>
          <w:numId w:val="2"/>
        </w:numPr>
        <w:rPr>
          <w:sz w:val="18"/>
          <w:szCs w:val="18"/>
        </w:rPr>
      </w:pPr>
      <w:r w:rsidRPr="002C636E">
        <w:rPr>
          <w:sz w:val="18"/>
          <w:szCs w:val="18"/>
        </w:rPr>
        <w:t>…</w:t>
      </w:r>
    </w:p>
    <w:p w14:paraId="1E63494B" w14:textId="77777777" w:rsidR="00DE0713" w:rsidRPr="002C636E" w:rsidRDefault="00DE0713">
      <w:pPr>
        <w:pStyle w:val="BulletL1"/>
        <w:numPr>
          <w:ilvl w:val="8"/>
          <w:numId w:val="2"/>
        </w:numPr>
        <w:rPr>
          <w:sz w:val="18"/>
          <w:szCs w:val="18"/>
        </w:rPr>
      </w:pPr>
      <w:r w:rsidRPr="002C636E">
        <w:rPr>
          <w:sz w:val="18"/>
          <w:szCs w:val="18"/>
        </w:rPr>
        <w:t>Bullet L9 (9pt)</w:t>
      </w:r>
    </w:p>
    <w:p w14:paraId="61FF7233" w14:textId="77777777" w:rsidR="00DE0713" w:rsidRPr="002C636E" w:rsidRDefault="00DE0713">
      <w:pPr>
        <w:pStyle w:val="BulletL1"/>
        <w:numPr>
          <w:ilvl w:val="8"/>
          <w:numId w:val="2"/>
        </w:numPr>
        <w:rPr>
          <w:sz w:val="18"/>
          <w:szCs w:val="18"/>
        </w:rPr>
      </w:pPr>
      <w:r w:rsidRPr="002C636E">
        <w:rPr>
          <w:sz w:val="18"/>
          <w:szCs w:val="18"/>
        </w:rPr>
        <w:t>…</w:t>
      </w:r>
    </w:p>
    <w:p w14:paraId="1FCCF1F6" w14:textId="77777777" w:rsidR="00DE0713" w:rsidRPr="002C636E" w:rsidRDefault="00DE0713" w:rsidP="00DE0713">
      <w:pPr>
        <w:pStyle w:val="Endlist"/>
      </w:pPr>
    </w:p>
    <w:p w14:paraId="146B1F45" w14:textId="77777777" w:rsidR="002A42C9" w:rsidRPr="002C636E" w:rsidRDefault="002A42C9" w:rsidP="002A42C9">
      <w:pPr>
        <w:pStyle w:val="Heading5"/>
      </w:pPr>
      <w:proofErr w:type="spellStart"/>
      <w:r w:rsidRPr="002C636E">
        <w:t>Enumeration</w:t>
      </w:r>
      <w:proofErr w:type="spellEnd"/>
      <w:r w:rsidRPr="002C636E">
        <w:t xml:space="preserve"> for Table</w:t>
      </w:r>
    </w:p>
    <w:p w14:paraId="6C9B56AE" w14:textId="77777777" w:rsidR="00FF6028" w:rsidRPr="002C636E" w:rsidRDefault="00FF6028" w:rsidP="00FF6028">
      <w:pPr>
        <w:pStyle w:val="TabEnumL1"/>
      </w:pPr>
      <w:r w:rsidRPr="002C636E">
        <w:t>TabEnumL1 (10pt)</w:t>
      </w:r>
    </w:p>
    <w:p w14:paraId="1E594F64" w14:textId="77777777" w:rsidR="00FF6028" w:rsidRPr="002C636E" w:rsidRDefault="00FF6028" w:rsidP="003E0950">
      <w:pPr>
        <w:pStyle w:val="TabEnumL1"/>
      </w:pPr>
      <w:r w:rsidRPr="002C636E">
        <w:t>…</w:t>
      </w:r>
    </w:p>
    <w:p w14:paraId="634784AB" w14:textId="77777777" w:rsidR="00FF6028" w:rsidRPr="002C636E" w:rsidRDefault="00FF6028" w:rsidP="003E0950">
      <w:pPr>
        <w:pStyle w:val="TabEnumL2"/>
      </w:pPr>
      <w:r w:rsidRPr="002C636E">
        <w:t>TabEnumL2 (10pt)</w:t>
      </w:r>
    </w:p>
    <w:p w14:paraId="49B9900D" w14:textId="77777777" w:rsidR="00FF6028" w:rsidRPr="002C636E" w:rsidRDefault="00FF6028" w:rsidP="003E0950">
      <w:pPr>
        <w:pStyle w:val="TabEnumL2"/>
      </w:pPr>
      <w:r w:rsidRPr="002C636E">
        <w:t>…</w:t>
      </w:r>
    </w:p>
    <w:p w14:paraId="6ED82D31" w14:textId="77777777" w:rsidR="00FF6028" w:rsidRPr="002C636E" w:rsidRDefault="00FF6028" w:rsidP="003E0950">
      <w:pPr>
        <w:pStyle w:val="TabEnumL3"/>
      </w:pPr>
      <w:r w:rsidRPr="002C636E">
        <w:t>TabEnumL3 (10pt)</w:t>
      </w:r>
    </w:p>
    <w:p w14:paraId="764AB545" w14:textId="77777777" w:rsidR="00FF6028" w:rsidRPr="002C636E" w:rsidRDefault="00FF6028" w:rsidP="003E0950">
      <w:pPr>
        <w:pStyle w:val="TabEnumL3"/>
      </w:pPr>
      <w:r w:rsidRPr="002C636E">
        <w:t>…</w:t>
      </w:r>
    </w:p>
    <w:p w14:paraId="2B191DAA" w14:textId="77777777" w:rsidR="00FF6028" w:rsidRPr="002C636E" w:rsidRDefault="00FF6028" w:rsidP="003E0950">
      <w:pPr>
        <w:pStyle w:val="TabEnumL4"/>
      </w:pPr>
      <w:r w:rsidRPr="002C636E">
        <w:t>TabEnumL4 (9pt)</w:t>
      </w:r>
    </w:p>
    <w:p w14:paraId="7D93D780" w14:textId="77777777" w:rsidR="00FF6028" w:rsidRPr="002C636E" w:rsidRDefault="00FF6028" w:rsidP="003E0950">
      <w:pPr>
        <w:pStyle w:val="TabEnumL4"/>
      </w:pPr>
      <w:r w:rsidRPr="002C636E">
        <w:t>…</w:t>
      </w:r>
    </w:p>
    <w:p w14:paraId="2BBF340D" w14:textId="77777777" w:rsidR="00FF6028" w:rsidRPr="002C636E" w:rsidRDefault="00FF6028" w:rsidP="003E0950">
      <w:pPr>
        <w:pStyle w:val="TabEnumL5"/>
      </w:pPr>
      <w:r w:rsidRPr="002C636E">
        <w:t>TabEnumL5 (9pt)</w:t>
      </w:r>
    </w:p>
    <w:p w14:paraId="613C9596" w14:textId="77777777" w:rsidR="00FF6028" w:rsidRPr="002C636E" w:rsidRDefault="00FF6028" w:rsidP="003E0950">
      <w:pPr>
        <w:pStyle w:val="TabEnumL5"/>
      </w:pPr>
      <w:r w:rsidRPr="002C636E">
        <w:t>…</w:t>
      </w:r>
    </w:p>
    <w:p w14:paraId="6C43848A" w14:textId="77777777" w:rsidR="00FF6028" w:rsidRPr="002C636E" w:rsidRDefault="00FF6028" w:rsidP="003E0950">
      <w:pPr>
        <w:pStyle w:val="TabEnumL6"/>
      </w:pPr>
      <w:r w:rsidRPr="002C636E">
        <w:t>TabEnumL6 (9pt)</w:t>
      </w:r>
    </w:p>
    <w:p w14:paraId="7540954B" w14:textId="77777777" w:rsidR="00FF6028" w:rsidRPr="002C636E" w:rsidRDefault="00FF6028" w:rsidP="003E0950">
      <w:pPr>
        <w:pStyle w:val="TabEnumL6"/>
      </w:pPr>
      <w:r w:rsidRPr="002C636E">
        <w:t>…</w:t>
      </w:r>
    </w:p>
    <w:p w14:paraId="49AC657E" w14:textId="77777777" w:rsidR="00FF6028" w:rsidRPr="002C636E" w:rsidRDefault="00FF6028" w:rsidP="003E0950">
      <w:pPr>
        <w:pStyle w:val="TabEnumL7"/>
      </w:pPr>
      <w:r w:rsidRPr="002C636E">
        <w:t>TabEnumL7 (8pt)</w:t>
      </w:r>
    </w:p>
    <w:p w14:paraId="75BE675D" w14:textId="77777777" w:rsidR="00FF6028" w:rsidRPr="002C636E" w:rsidRDefault="00FF6028" w:rsidP="003E0950">
      <w:pPr>
        <w:pStyle w:val="TabEnumL7"/>
      </w:pPr>
      <w:r w:rsidRPr="002C636E">
        <w:t>…</w:t>
      </w:r>
    </w:p>
    <w:p w14:paraId="24905DC3" w14:textId="77777777" w:rsidR="00FF6028" w:rsidRPr="002C636E" w:rsidRDefault="00FF6028" w:rsidP="003E0950">
      <w:pPr>
        <w:pStyle w:val="TabEnumL8"/>
      </w:pPr>
      <w:r w:rsidRPr="002C636E">
        <w:t>TabEnumL8 (</w:t>
      </w:r>
      <w:r w:rsidR="00406D16" w:rsidRPr="002C636E">
        <w:t>8</w:t>
      </w:r>
      <w:r w:rsidRPr="002C636E">
        <w:t>pt)</w:t>
      </w:r>
    </w:p>
    <w:p w14:paraId="5169C8CC" w14:textId="77777777" w:rsidR="00FF6028" w:rsidRPr="002C636E" w:rsidRDefault="00FF6028" w:rsidP="003E0950">
      <w:pPr>
        <w:pStyle w:val="TabEnumL8"/>
      </w:pPr>
      <w:r w:rsidRPr="002C636E">
        <w:t>…</w:t>
      </w:r>
    </w:p>
    <w:p w14:paraId="62491479" w14:textId="77777777" w:rsidR="00DE0713" w:rsidRPr="002C636E" w:rsidRDefault="00DE0713" w:rsidP="00DE0713">
      <w:pPr>
        <w:pStyle w:val="Endlist"/>
      </w:pPr>
    </w:p>
    <w:p w14:paraId="28A3420C" w14:textId="77777777" w:rsidR="00DE0713" w:rsidRPr="002C636E" w:rsidRDefault="00DE0713" w:rsidP="00DE0713">
      <w:pPr>
        <w:pStyle w:val="Heading5"/>
      </w:pPr>
      <w:r w:rsidRPr="002C636E">
        <w:t xml:space="preserve">Bullet </w:t>
      </w:r>
      <w:proofErr w:type="spellStart"/>
      <w:r w:rsidRPr="002C636E">
        <w:t>list</w:t>
      </w:r>
      <w:proofErr w:type="spellEnd"/>
      <w:r w:rsidRPr="002C636E">
        <w:t xml:space="preserve"> for tables</w:t>
      </w:r>
    </w:p>
    <w:p w14:paraId="1A2982E7" w14:textId="77777777" w:rsidR="00DE0713" w:rsidRPr="002C636E" w:rsidRDefault="00DE0713" w:rsidP="00DE0713">
      <w:pPr>
        <w:pStyle w:val="TabBulletL1"/>
      </w:pPr>
      <w:r w:rsidRPr="002C636E">
        <w:t>TabBulletL1 (10pt)</w:t>
      </w:r>
    </w:p>
    <w:p w14:paraId="458FA8C4" w14:textId="77777777" w:rsidR="00DE0713" w:rsidRPr="002C636E" w:rsidRDefault="00DE0713" w:rsidP="00DE0713">
      <w:pPr>
        <w:pStyle w:val="TabBulletL1"/>
      </w:pPr>
      <w:r w:rsidRPr="002C636E">
        <w:t>…</w:t>
      </w:r>
    </w:p>
    <w:p w14:paraId="334A40AB" w14:textId="77777777" w:rsidR="00DE0713" w:rsidRPr="002C636E" w:rsidRDefault="00DE0713" w:rsidP="00DE0713">
      <w:pPr>
        <w:pStyle w:val="TabBulletL2"/>
      </w:pPr>
      <w:r w:rsidRPr="002C636E">
        <w:t>TabBulletL2 (10pt)</w:t>
      </w:r>
    </w:p>
    <w:p w14:paraId="429FB551" w14:textId="77777777" w:rsidR="00DE0713" w:rsidRPr="002C636E" w:rsidRDefault="00DE0713" w:rsidP="00DE0713">
      <w:pPr>
        <w:pStyle w:val="TabBulletL2"/>
      </w:pPr>
      <w:r w:rsidRPr="002C636E">
        <w:t>…</w:t>
      </w:r>
    </w:p>
    <w:p w14:paraId="03FBAC10" w14:textId="77777777" w:rsidR="00DE0713" w:rsidRPr="002C636E" w:rsidRDefault="00DE0713" w:rsidP="00DE0713">
      <w:pPr>
        <w:pStyle w:val="TabBulletL3"/>
      </w:pPr>
      <w:r w:rsidRPr="002C636E">
        <w:t>TabBulletL3 (10pt)</w:t>
      </w:r>
    </w:p>
    <w:p w14:paraId="690487CD" w14:textId="77777777" w:rsidR="00DE0713" w:rsidRPr="002C636E" w:rsidRDefault="00DE0713" w:rsidP="00DE0713">
      <w:pPr>
        <w:pStyle w:val="TabBulletL3"/>
      </w:pPr>
      <w:r w:rsidRPr="002C636E">
        <w:t>…</w:t>
      </w:r>
    </w:p>
    <w:p w14:paraId="6DDAA0D5" w14:textId="77777777" w:rsidR="00DE0713" w:rsidRPr="002C636E" w:rsidRDefault="00DE0713" w:rsidP="00DE0713">
      <w:pPr>
        <w:pStyle w:val="TabBulletL4"/>
      </w:pPr>
      <w:r w:rsidRPr="002C636E">
        <w:t>TabBulletL4 (9pt)</w:t>
      </w:r>
    </w:p>
    <w:p w14:paraId="7758F1A7" w14:textId="77777777" w:rsidR="00DE0713" w:rsidRPr="002C636E" w:rsidRDefault="00DE0713" w:rsidP="00DE0713">
      <w:pPr>
        <w:pStyle w:val="TabBulletL4"/>
      </w:pPr>
      <w:r w:rsidRPr="002C636E">
        <w:t>…</w:t>
      </w:r>
    </w:p>
    <w:p w14:paraId="2A3B91A0" w14:textId="77777777" w:rsidR="00DE0713" w:rsidRPr="002C636E" w:rsidRDefault="00DE0713" w:rsidP="00DE0713">
      <w:pPr>
        <w:pStyle w:val="TabBulletL5"/>
      </w:pPr>
      <w:r w:rsidRPr="002C636E">
        <w:t>TabBulletL5 (9pt)</w:t>
      </w:r>
    </w:p>
    <w:p w14:paraId="4A4E67A3" w14:textId="77777777" w:rsidR="00DE0713" w:rsidRPr="002C636E" w:rsidRDefault="00DE0713" w:rsidP="00DE0713">
      <w:pPr>
        <w:pStyle w:val="TabBulletL5"/>
      </w:pPr>
      <w:r w:rsidRPr="002C636E">
        <w:t>…</w:t>
      </w:r>
    </w:p>
    <w:p w14:paraId="3CEAC11D" w14:textId="77777777" w:rsidR="00DE0713" w:rsidRPr="002C636E" w:rsidRDefault="00DE0713" w:rsidP="00DE0713">
      <w:pPr>
        <w:pStyle w:val="TabBulletL6"/>
      </w:pPr>
      <w:r w:rsidRPr="002C636E">
        <w:t>TabBulletL6 (9pt)</w:t>
      </w:r>
    </w:p>
    <w:p w14:paraId="14FF5AC4" w14:textId="77777777" w:rsidR="00DE0713" w:rsidRPr="002C636E" w:rsidRDefault="00DE0713" w:rsidP="00DE0713">
      <w:pPr>
        <w:pStyle w:val="TabBulletL6"/>
      </w:pPr>
      <w:r w:rsidRPr="002C636E">
        <w:lastRenderedPageBreak/>
        <w:t>…</w:t>
      </w:r>
    </w:p>
    <w:p w14:paraId="2349D3E4" w14:textId="51EE87AB" w:rsidR="00DE0713" w:rsidRPr="002C636E" w:rsidRDefault="00DE0713" w:rsidP="00DE0713">
      <w:pPr>
        <w:pStyle w:val="TabBulletL7"/>
      </w:pPr>
      <w:r w:rsidRPr="002C636E">
        <w:t>TabBulletL7 (8pt)</w:t>
      </w:r>
    </w:p>
    <w:p w14:paraId="62529EA1" w14:textId="4D306584" w:rsidR="00DE0713" w:rsidRPr="002C636E" w:rsidRDefault="00DE0713" w:rsidP="00DE0713">
      <w:pPr>
        <w:pStyle w:val="TabBulletL7"/>
      </w:pPr>
      <w:r w:rsidRPr="002C636E">
        <w:t>…</w:t>
      </w:r>
    </w:p>
    <w:p w14:paraId="169C674C" w14:textId="0AF5A5BC" w:rsidR="00DE0713" w:rsidRPr="002C636E" w:rsidRDefault="00DE0713" w:rsidP="00DE0713">
      <w:pPr>
        <w:pStyle w:val="TabBulletL8"/>
      </w:pPr>
      <w:r w:rsidRPr="002C636E">
        <w:t>TabBulletL8 (8pt)</w:t>
      </w:r>
    </w:p>
    <w:p w14:paraId="09339C2A" w14:textId="18063885" w:rsidR="00DE0713" w:rsidRPr="002C636E" w:rsidRDefault="00DE0713" w:rsidP="00DE0713">
      <w:pPr>
        <w:pStyle w:val="TabBulletL8"/>
      </w:pPr>
      <w:r w:rsidRPr="002C636E">
        <w:t>…</w:t>
      </w:r>
    </w:p>
    <w:p w14:paraId="1BFAAAA9" w14:textId="65EB1AD6" w:rsidR="002A42C9" w:rsidRPr="002C636E" w:rsidRDefault="002A42C9" w:rsidP="00DE0713">
      <w:pPr>
        <w:pStyle w:val="Endlist"/>
      </w:pPr>
    </w:p>
    <w:bookmarkStart w:id="72" w:name="_Toc158724773"/>
    <w:p w14:paraId="7A71E018" w14:textId="41B2F898" w:rsidR="009A5249" w:rsidRPr="002C636E" w:rsidRDefault="00E11AF8" w:rsidP="009A5249">
      <w:pPr>
        <w:pStyle w:val="Heading2"/>
      </w:pPr>
      <w:r w:rsidRPr="002C636E">
        <w:rPr>
          <w:noProof/>
        </w:rPr>
        <mc:AlternateContent>
          <mc:Choice Requires="wps">
            <w:drawing>
              <wp:anchor distT="0" distB="0" distL="114300" distR="114300" simplePos="0" relativeHeight="251659264" behindDoc="0" locked="0" layoutInCell="1" allowOverlap="1" wp14:anchorId="2D55C885" wp14:editId="4BE848C9">
                <wp:simplePos x="0" y="0"/>
                <wp:positionH relativeFrom="column">
                  <wp:posOffset>4723130</wp:posOffset>
                </wp:positionH>
                <wp:positionV relativeFrom="paragraph">
                  <wp:posOffset>255270</wp:posOffset>
                </wp:positionV>
                <wp:extent cx="1762760" cy="895350"/>
                <wp:effectExtent l="781050" t="19050" r="27940" b="247650"/>
                <wp:wrapNone/>
                <wp:docPr id="310242509" name="Speech Bubble: Oval 2"/>
                <wp:cNvGraphicFramePr/>
                <a:graphic xmlns:a="http://schemas.openxmlformats.org/drawingml/2006/main">
                  <a:graphicData uri="http://schemas.microsoft.com/office/word/2010/wordprocessingShape">
                    <wps:wsp>
                      <wps:cNvSpPr/>
                      <wps:spPr>
                        <a:xfrm>
                          <a:off x="0" y="0"/>
                          <a:ext cx="1762760" cy="895350"/>
                        </a:xfrm>
                        <a:prstGeom prst="wedgeEllipseCallout">
                          <a:avLst>
                            <a:gd name="adj1" fmla="val -91919"/>
                            <a:gd name="adj2" fmla="val 72593"/>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BC0B10" w14:textId="0F98F10F" w:rsidR="00E11AF8" w:rsidRPr="00E11AF8" w:rsidRDefault="00E11AF8" w:rsidP="00E11AF8">
                            <w:pPr>
                              <w:jc w:val="center"/>
                              <w:rPr>
                                <w:color w:val="000000" w:themeColor="text1"/>
                              </w:rPr>
                            </w:pPr>
                            <w:r w:rsidRPr="00E11AF8">
                              <w:rPr>
                                <w:color w:val="000000" w:themeColor="text1"/>
                              </w:rPr>
                              <w:t>Utilisez le style «</w:t>
                            </w:r>
                            <w:r w:rsidRPr="00E11AF8">
                              <w:rPr>
                                <w:rFonts w:ascii="Arial" w:hAnsi="Arial" w:cs="Arial"/>
                                <w:color w:val="000000" w:themeColor="text1"/>
                              </w:rPr>
                              <w:t> </w:t>
                            </w:r>
                            <w:r w:rsidRPr="00E11AF8">
                              <w:rPr>
                                <w:color w:val="000000" w:themeColor="text1"/>
                              </w:rPr>
                              <w:t>Figure with Caption</w:t>
                            </w:r>
                            <w:r w:rsidRPr="00E11AF8">
                              <w:rPr>
                                <w:rFonts w:ascii="Arial" w:hAnsi="Arial" w:cs="Arial"/>
                                <w:color w:val="000000" w:themeColor="text1"/>
                              </w:rPr>
                              <w:t> </w:t>
                            </w:r>
                            <w:r w:rsidRPr="00E11AF8">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5C88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left:0;text-align:left;margin-left:371.9pt;margin-top:20.1pt;width:138.8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" adj="-9055,26480" filled="f" strokecolor="#220408 [484]" strokeweight="1pt">
                <v:textbox>
                  <w:txbxContent>
                    <w:p w14:paraId="77BC0B10" w14:textId="0F98F10F" w:rsidR="00E11AF8" w:rsidRPr="00E11AF8" w:rsidRDefault="00E11AF8" w:rsidP="00E11AF8">
                      <w:pPr>
                        <w:jc w:val="center"/>
                        <w:rPr>
                          <w:color w:val="000000" w:themeColor="text1"/>
                        </w:rPr>
                      </w:pPr>
                      <w:r w:rsidRPr="00E11AF8">
                        <w:rPr>
                          <w:color w:val="000000" w:themeColor="text1"/>
                        </w:rPr>
                        <w:t>Utilisez le style «</w:t>
                      </w:r>
                      <w:r w:rsidRPr="00E11AF8">
                        <w:rPr>
                          <w:rFonts w:ascii="Arial" w:hAnsi="Arial" w:cs="Arial"/>
                          <w:color w:val="000000" w:themeColor="text1"/>
                        </w:rPr>
                        <w:t> </w:t>
                      </w:r>
                      <w:r w:rsidRPr="00E11AF8">
                        <w:rPr>
                          <w:color w:val="000000" w:themeColor="text1"/>
                        </w:rPr>
                        <w:t xml:space="preserve">Figure </w:t>
                      </w:r>
                      <w:proofErr w:type="spellStart"/>
                      <w:r w:rsidRPr="00E11AF8">
                        <w:rPr>
                          <w:color w:val="000000" w:themeColor="text1"/>
                        </w:rPr>
                        <w:t>with</w:t>
                      </w:r>
                      <w:proofErr w:type="spellEnd"/>
                      <w:r w:rsidRPr="00E11AF8">
                        <w:rPr>
                          <w:color w:val="000000" w:themeColor="text1"/>
                        </w:rPr>
                        <w:t xml:space="preserve"> </w:t>
                      </w:r>
                      <w:proofErr w:type="spellStart"/>
                      <w:r w:rsidRPr="00E11AF8">
                        <w:rPr>
                          <w:color w:val="000000" w:themeColor="text1"/>
                        </w:rPr>
                        <w:t>Caption</w:t>
                      </w:r>
                      <w:proofErr w:type="spellEnd"/>
                      <w:r w:rsidRPr="00E11AF8">
                        <w:rPr>
                          <w:rFonts w:ascii="Arial" w:hAnsi="Arial" w:cs="Arial"/>
                          <w:color w:val="000000" w:themeColor="text1"/>
                        </w:rPr>
                        <w:t> </w:t>
                      </w:r>
                      <w:r w:rsidRPr="00E11AF8">
                        <w:rPr>
                          <w:color w:val="000000" w:themeColor="text1"/>
                        </w:rPr>
                        <w:t>»</w:t>
                      </w:r>
                    </w:p>
                  </w:txbxContent>
                </v:textbox>
              </v:shape>
            </w:pict>
          </mc:Fallback>
        </mc:AlternateContent>
      </w:r>
      <w:r w:rsidRPr="002C636E">
        <w:t>Usage des figures</w:t>
      </w:r>
      <w:bookmarkEnd w:id="72"/>
    </w:p>
    <w:p w14:paraId="218A7EE4" w14:textId="77777777" w:rsidR="009A5249" w:rsidRPr="002C636E" w:rsidRDefault="009A5249" w:rsidP="009A5249">
      <w:pPr>
        <w:pStyle w:val="FigurewithCaption"/>
      </w:pPr>
      <w:r w:rsidRPr="002C636E">
        <w:rPr>
          <w:noProof/>
        </w:rPr>
        <w:drawing>
          <wp:inline distT="0" distB="0" distL="0" distR="0" wp14:anchorId="2150936B" wp14:editId="3B6F6A5A">
            <wp:extent cx="2762250" cy="55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3267" b="34685"/>
                    <a:stretch/>
                  </pic:blipFill>
                  <pic:spPr bwMode="auto">
                    <a:xfrm>
                      <a:off x="0" y="0"/>
                      <a:ext cx="2762250" cy="552450"/>
                    </a:xfrm>
                    <a:prstGeom prst="rect">
                      <a:avLst/>
                    </a:prstGeom>
                    <a:noFill/>
                    <a:ln>
                      <a:noFill/>
                    </a:ln>
                    <a:extLst>
                      <a:ext uri="{53640926-AAD7-44D8-BBD7-CCE9431645EC}">
                        <a14:shadowObscured xmlns:a14="http://schemas.microsoft.com/office/drawing/2010/main"/>
                      </a:ext>
                    </a:extLst>
                  </pic:spPr>
                </pic:pic>
              </a:graphicData>
            </a:graphic>
          </wp:inline>
        </w:drawing>
      </w:r>
    </w:p>
    <w:p w14:paraId="5932B204" w14:textId="21706B26" w:rsidR="009A5249" w:rsidRPr="002C636E" w:rsidRDefault="009A5249" w:rsidP="0046371A">
      <w:pPr>
        <w:pStyle w:val="Caption"/>
      </w:pPr>
      <w:bookmarkStart w:id="73" w:name="_Toc453749882"/>
      <w:bookmarkStart w:id="74" w:name="_Toc453751242"/>
      <w:bookmarkStart w:id="75" w:name="_Toc453752467"/>
      <w:bookmarkStart w:id="76" w:name="_Toc453752961"/>
      <w:bookmarkStart w:id="77" w:name="_Toc453754648"/>
      <w:bookmarkStart w:id="78" w:name="_Toc454746540"/>
      <w:bookmarkStart w:id="79" w:name="_Toc495379250"/>
      <w:bookmarkStart w:id="80" w:name="_Toc158724779"/>
      <w:r w:rsidRPr="002C636E">
        <w:t>Figure</w:t>
      </w:r>
      <w:r w:rsidR="00F8004C" w:rsidRPr="002C636E">
        <w:t> </w:t>
      </w:r>
      <w:r w:rsidR="0075620A" w:rsidRPr="002C636E">
        <w:fldChar w:fldCharType="begin"/>
      </w:r>
      <w:r w:rsidR="0075620A" w:rsidRPr="002C636E">
        <w:instrText xml:space="preserve"> SEQ Figure \* ARABIC </w:instrText>
      </w:r>
      <w:r w:rsidR="0075620A" w:rsidRPr="002C636E">
        <w:fldChar w:fldCharType="separate"/>
      </w:r>
      <w:r w:rsidR="00AD5A06" w:rsidRPr="002C636E">
        <w:t>1</w:t>
      </w:r>
      <w:r w:rsidR="0075620A" w:rsidRPr="002C636E">
        <w:fldChar w:fldCharType="end"/>
      </w:r>
      <w:r w:rsidRPr="002C636E">
        <w:t xml:space="preserve">: </w:t>
      </w:r>
      <w:bookmarkEnd w:id="73"/>
      <w:bookmarkEnd w:id="74"/>
      <w:bookmarkEnd w:id="75"/>
      <w:bookmarkEnd w:id="76"/>
      <w:bookmarkEnd w:id="77"/>
      <w:bookmarkEnd w:id="78"/>
      <w:bookmarkEnd w:id="79"/>
      <w:r w:rsidRPr="002C636E">
        <w:t xml:space="preserve">Example </w:t>
      </w:r>
      <w:r w:rsidR="00E11AF8" w:rsidRPr="002C636E">
        <w:t xml:space="preserve">de </w:t>
      </w:r>
      <w:r w:rsidRPr="002C636E">
        <w:t>figure</w:t>
      </w:r>
      <w:bookmarkEnd w:id="80"/>
    </w:p>
    <w:p w14:paraId="08E41E58" w14:textId="77777777" w:rsidR="009A5249" w:rsidRPr="002C636E" w:rsidRDefault="009A5249" w:rsidP="00EF7AB1">
      <w:pPr>
        <w:pStyle w:val="Endlist"/>
      </w:pPr>
    </w:p>
    <w:p w14:paraId="326CD61C" w14:textId="00D3B24A" w:rsidR="00DE5B91" w:rsidRPr="002C636E" w:rsidRDefault="00E11AF8" w:rsidP="00DE5B91">
      <w:pPr>
        <w:pStyle w:val="Heading2"/>
      </w:pPr>
      <w:bookmarkStart w:id="81" w:name="_Toc158724774"/>
      <w:r w:rsidRPr="002C636E">
        <w:t>Styles des</w:t>
      </w:r>
      <w:r w:rsidR="00DE5B91" w:rsidRPr="002C636E">
        <w:t xml:space="preserve"> </w:t>
      </w:r>
      <w:r w:rsidRPr="002C636E">
        <w:t>t</w:t>
      </w:r>
      <w:r w:rsidR="00DE5B91" w:rsidRPr="002C636E">
        <w:t>ables</w:t>
      </w:r>
      <w:bookmarkEnd w:id="81"/>
    </w:p>
    <w:p w14:paraId="145EB63C" w14:textId="2ACDF7E0" w:rsidR="00DE5B91" w:rsidRPr="002C636E" w:rsidRDefault="00DE5B91" w:rsidP="0086633C">
      <w:pPr>
        <w:pStyle w:val="Heading3"/>
      </w:pPr>
      <w:bookmarkStart w:id="82" w:name="_Toc455434386"/>
      <w:bookmarkStart w:id="83" w:name="_Toc158724775"/>
      <w:r w:rsidRPr="002C636E">
        <w:t xml:space="preserve">Insertion </w:t>
      </w:r>
      <w:proofErr w:type="gramStart"/>
      <w:r w:rsidR="00E11AF8" w:rsidRPr="002C636E">
        <w:t>du</w:t>
      </w:r>
      <w:r w:rsidRPr="002C636E">
        <w:t xml:space="preserve"> table</w:t>
      </w:r>
      <w:proofErr w:type="gramEnd"/>
      <w:r w:rsidRPr="002C636E">
        <w:t xml:space="preserve"> </w:t>
      </w:r>
      <w:r w:rsidR="00E11AF8" w:rsidRPr="002C636E">
        <w:t xml:space="preserve">sans ou avec </w:t>
      </w:r>
      <w:proofErr w:type="spellStart"/>
      <w:r w:rsidRPr="002C636E">
        <w:t>caption</w:t>
      </w:r>
      <w:bookmarkEnd w:id="82"/>
      <w:bookmarkEnd w:id="83"/>
      <w:proofErr w:type="spellEnd"/>
    </w:p>
    <w:tbl>
      <w:tblPr>
        <w:tblStyle w:val="TableAGrey"/>
        <w:tblW w:w="0" w:type="auto"/>
        <w:tblLook w:val="01E0" w:firstRow="1" w:lastRow="1" w:firstColumn="1" w:lastColumn="1" w:noHBand="0" w:noVBand="0"/>
      </w:tblPr>
      <w:tblGrid>
        <w:gridCol w:w="1840"/>
        <w:gridCol w:w="4092"/>
        <w:gridCol w:w="1436"/>
        <w:gridCol w:w="851"/>
        <w:gridCol w:w="1409"/>
      </w:tblGrid>
      <w:tr w:rsidR="001450C9" w:rsidRPr="002C636E" w14:paraId="176009C4" w14:textId="77777777" w:rsidTr="00A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1081C8E8" w14:textId="77777777" w:rsidR="001450C9" w:rsidRPr="002C636E" w:rsidRDefault="001450C9" w:rsidP="00B36043">
            <w:pPr>
              <w:pStyle w:val="TabText0"/>
            </w:pPr>
          </w:p>
        </w:tc>
        <w:tc>
          <w:tcPr>
            <w:tcW w:w="4092" w:type="dxa"/>
          </w:tcPr>
          <w:p w14:paraId="5E052D18" w14:textId="77777777" w:rsidR="001450C9" w:rsidRPr="002C636E" w:rsidRDefault="001450C9" w:rsidP="00B36043">
            <w:pPr>
              <w:pStyle w:val="TabText0"/>
              <w:cnfStyle w:val="100000000000" w:firstRow="1" w:lastRow="0" w:firstColumn="0" w:lastColumn="0" w:oddVBand="0" w:evenVBand="0" w:oddHBand="0" w:evenHBand="0" w:firstRowFirstColumn="0" w:firstRowLastColumn="0" w:lastRowFirstColumn="0" w:lastRowLastColumn="0"/>
            </w:pPr>
            <w:r w:rsidRPr="002C636E">
              <w:t>Select/</w:t>
            </w:r>
            <w:proofErr w:type="spellStart"/>
            <w:r w:rsidRPr="002C636E">
              <w:t>unselect</w:t>
            </w:r>
            <w:proofErr w:type="spellEnd"/>
            <w:r w:rsidRPr="002C636E">
              <w:t xml:space="preserve"> options for last </w:t>
            </w:r>
            <w:proofErr w:type="spellStart"/>
            <w:r w:rsidRPr="002C636E">
              <w:t>column</w:t>
            </w:r>
            <w:proofErr w:type="spellEnd"/>
            <w:r w:rsidRPr="002C636E">
              <w:t xml:space="preserve">, </w:t>
            </w:r>
            <w:proofErr w:type="spellStart"/>
            <w:r w:rsidRPr="002C636E">
              <w:t>banded</w:t>
            </w:r>
            <w:proofErr w:type="spellEnd"/>
            <w:r w:rsidRPr="002C636E">
              <w:t xml:space="preserve">, total </w:t>
            </w:r>
            <w:proofErr w:type="spellStart"/>
            <w:r w:rsidRPr="002C636E">
              <w:t>row</w:t>
            </w:r>
            <w:proofErr w:type="spellEnd"/>
            <w:r w:rsidRPr="002C636E">
              <w:t>…</w:t>
            </w:r>
          </w:p>
        </w:tc>
        <w:tc>
          <w:tcPr>
            <w:cnfStyle w:val="000001000000" w:firstRow="0" w:lastRow="0" w:firstColumn="0" w:lastColumn="0" w:oddVBand="0" w:evenVBand="1" w:oddHBand="0" w:evenHBand="0" w:firstRowFirstColumn="0" w:firstRowLastColumn="0" w:lastRowFirstColumn="0" w:lastRowLastColumn="0"/>
            <w:tcW w:w="1436" w:type="dxa"/>
          </w:tcPr>
          <w:p w14:paraId="079FD022" w14:textId="77777777" w:rsidR="001450C9" w:rsidRPr="002C636E" w:rsidRDefault="001450C9" w:rsidP="00B36043">
            <w:pPr>
              <w:pStyle w:val="TabText0"/>
            </w:pPr>
          </w:p>
        </w:tc>
        <w:tc>
          <w:tcPr>
            <w:tcW w:w="851" w:type="dxa"/>
          </w:tcPr>
          <w:p w14:paraId="190056BC" w14:textId="77777777" w:rsidR="001450C9" w:rsidRPr="002C636E" w:rsidRDefault="001450C9" w:rsidP="00B36043">
            <w:pPr>
              <w:pStyle w:val="TabText0"/>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3D0C2E7B" w14:textId="77777777" w:rsidR="001450C9" w:rsidRPr="002C636E" w:rsidRDefault="001450C9" w:rsidP="00B36043">
            <w:pPr>
              <w:pStyle w:val="TabText0"/>
            </w:pPr>
          </w:p>
        </w:tc>
      </w:tr>
      <w:tr w:rsidR="001450C9" w:rsidRPr="002C636E" w14:paraId="14C65A81"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5A6358F4" w14:textId="77777777" w:rsidR="001450C9" w:rsidRPr="002C636E" w:rsidRDefault="001450C9" w:rsidP="00B36043">
            <w:pPr>
              <w:pStyle w:val="TabText0"/>
            </w:pPr>
            <w:r w:rsidRPr="002C636E">
              <w:t>TabText0 (large)</w:t>
            </w:r>
          </w:p>
        </w:tc>
        <w:tc>
          <w:tcPr>
            <w:tcW w:w="4092" w:type="dxa"/>
          </w:tcPr>
          <w:p w14:paraId="30585DAF" w14:textId="77777777" w:rsidR="001450C9" w:rsidRPr="002C636E" w:rsidRDefault="001450C9" w:rsidP="00B36043">
            <w:pPr>
              <w:pStyle w:val="TabText0"/>
              <w:cnfStyle w:val="000000000000" w:firstRow="0" w:lastRow="0" w:firstColumn="0" w:lastColumn="0" w:oddVBand="0" w:evenVBand="0" w:oddHBand="0" w:evenHBand="0" w:firstRowFirstColumn="0" w:firstRowLastColumn="0" w:lastRowFirstColumn="0" w:lastRowLastColumn="0"/>
            </w:pPr>
            <w:r w:rsidRPr="002C636E">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490EE2A2" w14:textId="77777777" w:rsidR="001450C9" w:rsidRPr="002C636E" w:rsidRDefault="001450C9" w:rsidP="00B36043">
            <w:pPr>
              <w:pStyle w:val="TabText0"/>
            </w:pPr>
          </w:p>
        </w:tc>
        <w:tc>
          <w:tcPr>
            <w:tcW w:w="851" w:type="dxa"/>
          </w:tcPr>
          <w:p w14:paraId="5B193572" w14:textId="77777777" w:rsidR="001450C9" w:rsidRPr="002C636E" w:rsidRDefault="001450C9" w:rsidP="00B36043">
            <w:pPr>
              <w:pStyle w:val="TabText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71243306" w14:textId="77777777" w:rsidR="001450C9" w:rsidRPr="002C636E" w:rsidRDefault="001450C9" w:rsidP="00B36043">
            <w:pPr>
              <w:pStyle w:val="TabText0"/>
            </w:pPr>
          </w:p>
        </w:tc>
      </w:tr>
      <w:tr w:rsidR="001450C9" w:rsidRPr="002C636E" w14:paraId="77F672DF" w14:textId="77777777" w:rsidTr="00A06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188ABAF1" w14:textId="77777777" w:rsidR="001450C9" w:rsidRPr="002C636E" w:rsidRDefault="001450C9" w:rsidP="00B36043">
            <w:pPr>
              <w:pStyle w:val="TabText0"/>
            </w:pPr>
            <w:r w:rsidRPr="002C636E">
              <w:t>TabText0 (large)</w:t>
            </w:r>
          </w:p>
        </w:tc>
        <w:tc>
          <w:tcPr>
            <w:tcW w:w="4092" w:type="dxa"/>
          </w:tcPr>
          <w:p w14:paraId="1D326C3F" w14:textId="77777777" w:rsidR="001450C9" w:rsidRPr="002C636E" w:rsidRDefault="001450C9" w:rsidP="00B36043">
            <w:pPr>
              <w:pStyle w:val="TabText0"/>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326F654F" w14:textId="77777777" w:rsidR="001450C9" w:rsidRPr="002C636E" w:rsidRDefault="001450C9" w:rsidP="00B36043">
            <w:pPr>
              <w:pStyle w:val="TabText0"/>
            </w:pPr>
          </w:p>
        </w:tc>
        <w:tc>
          <w:tcPr>
            <w:tcW w:w="851" w:type="dxa"/>
          </w:tcPr>
          <w:p w14:paraId="768E58EB" w14:textId="77777777" w:rsidR="001450C9" w:rsidRPr="002C636E" w:rsidRDefault="001450C9" w:rsidP="00B36043">
            <w:pPr>
              <w:pStyle w:val="TabText0"/>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DF62BAD" w14:textId="77777777" w:rsidR="001450C9" w:rsidRPr="002C636E" w:rsidRDefault="001450C9" w:rsidP="00B36043">
            <w:pPr>
              <w:pStyle w:val="TabText0"/>
            </w:pPr>
          </w:p>
        </w:tc>
      </w:tr>
      <w:tr w:rsidR="001450C9" w:rsidRPr="002C636E" w14:paraId="5577D75C"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44A1CBD9" w14:textId="77777777" w:rsidR="001450C9" w:rsidRPr="002C636E" w:rsidRDefault="001450C9" w:rsidP="00B36043">
            <w:pPr>
              <w:pStyle w:val="TabText0"/>
            </w:pPr>
            <w:r w:rsidRPr="002C636E">
              <w:t>TabText0 (large)</w:t>
            </w:r>
          </w:p>
        </w:tc>
        <w:tc>
          <w:tcPr>
            <w:tcW w:w="4092" w:type="dxa"/>
          </w:tcPr>
          <w:p w14:paraId="0E1620F9" w14:textId="77777777" w:rsidR="001450C9" w:rsidRPr="002C636E" w:rsidRDefault="001450C9" w:rsidP="00B36043">
            <w:pPr>
              <w:pStyle w:val="TabText0"/>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01FB9B78" w14:textId="77777777" w:rsidR="001450C9" w:rsidRPr="002C636E" w:rsidRDefault="001450C9" w:rsidP="00B36043">
            <w:pPr>
              <w:pStyle w:val="TabText0"/>
            </w:pPr>
          </w:p>
        </w:tc>
        <w:tc>
          <w:tcPr>
            <w:tcW w:w="851" w:type="dxa"/>
          </w:tcPr>
          <w:p w14:paraId="2C88081D" w14:textId="77777777" w:rsidR="001450C9" w:rsidRPr="002C636E" w:rsidRDefault="001450C9" w:rsidP="00B36043">
            <w:pPr>
              <w:pStyle w:val="TabText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79ABF8E1" w14:textId="77777777" w:rsidR="001450C9" w:rsidRPr="002C636E" w:rsidRDefault="001450C9" w:rsidP="00B36043">
            <w:pPr>
              <w:pStyle w:val="TabText0"/>
            </w:pPr>
          </w:p>
        </w:tc>
      </w:tr>
      <w:tr w:rsidR="001450C9" w:rsidRPr="002C636E" w14:paraId="22205C09" w14:textId="77777777" w:rsidTr="00A0613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18DB591" w14:textId="77777777" w:rsidR="001450C9" w:rsidRPr="002C636E" w:rsidRDefault="001450C9" w:rsidP="00B36043">
            <w:pPr>
              <w:pStyle w:val="TabText0"/>
            </w:pPr>
          </w:p>
        </w:tc>
        <w:tc>
          <w:tcPr>
            <w:tcW w:w="4092" w:type="dxa"/>
          </w:tcPr>
          <w:p w14:paraId="647B7103" w14:textId="77777777" w:rsidR="001450C9" w:rsidRPr="002C636E" w:rsidRDefault="001450C9" w:rsidP="00B36043">
            <w:pPr>
              <w:pStyle w:val="TabText0"/>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6EAB6B4F" w14:textId="77777777" w:rsidR="001450C9" w:rsidRPr="002C636E" w:rsidRDefault="001450C9" w:rsidP="00B36043">
            <w:pPr>
              <w:pStyle w:val="TabText0"/>
            </w:pPr>
          </w:p>
        </w:tc>
        <w:tc>
          <w:tcPr>
            <w:tcW w:w="851" w:type="dxa"/>
          </w:tcPr>
          <w:p w14:paraId="4140B321" w14:textId="77777777" w:rsidR="001450C9" w:rsidRPr="002C636E" w:rsidRDefault="001450C9" w:rsidP="00B36043">
            <w:pPr>
              <w:pStyle w:val="TabText0"/>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6A24D586" w14:textId="77777777" w:rsidR="001450C9" w:rsidRPr="002C636E" w:rsidRDefault="001450C9" w:rsidP="00B36043">
            <w:pPr>
              <w:pStyle w:val="TabText0"/>
            </w:pPr>
          </w:p>
        </w:tc>
      </w:tr>
    </w:tbl>
    <w:p w14:paraId="4E777D64" w14:textId="77777777" w:rsidR="001450C9" w:rsidRPr="002C636E" w:rsidRDefault="001450C9" w:rsidP="001450C9">
      <w:pPr>
        <w:pStyle w:val="Caption"/>
      </w:pPr>
      <w:bookmarkStart w:id="84" w:name="_Toc158724800"/>
      <w:r w:rsidRPr="002C636E">
        <w:t>Table </w:t>
      </w:r>
      <w:r w:rsidRPr="002C636E">
        <w:fldChar w:fldCharType="begin"/>
      </w:r>
      <w:r w:rsidRPr="002C636E">
        <w:instrText xml:space="preserve"> SEQ Table \* ARABIC </w:instrText>
      </w:r>
      <w:r w:rsidRPr="002C636E">
        <w:fldChar w:fldCharType="separate"/>
      </w:r>
      <w:r w:rsidR="00AD5A06" w:rsidRPr="002C636E">
        <w:t>1</w:t>
      </w:r>
      <w:r w:rsidRPr="002C636E">
        <w:fldChar w:fldCharType="end"/>
      </w:r>
      <w:r w:rsidRPr="002C636E">
        <w:t xml:space="preserve">: </w:t>
      </w:r>
      <w:proofErr w:type="spellStart"/>
      <w:r w:rsidRPr="002C636E">
        <w:t>Table_</w:t>
      </w:r>
      <w:r w:rsidR="00A06132" w:rsidRPr="002C636E">
        <w:t>A</w:t>
      </w:r>
      <w:proofErr w:type="spellEnd"/>
      <w:r w:rsidRPr="002C636E">
        <w:t>(</w:t>
      </w:r>
      <w:r w:rsidR="00A06132" w:rsidRPr="002C636E">
        <w:t>G</w:t>
      </w:r>
      <w:r w:rsidRPr="002C636E">
        <w:t>rey)</w:t>
      </w:r>
      <w:bookmarkEnd w:id="84"/>
    </w:p>
    <w:tbl>
      <w:tblPr>
        <w:tblStyle w:val="TableBLight"/>
        <w:tblW w:w="0" w:type="auto"/>
        <w:tblLook w:val="01E0" w:firstRow="1" w:lastRow="1" w:firstColumn="1" w:lastColumn="1" w:noHBand="0" w:noVBand="0"/>
      </w:tblPr>
      <w:tblGrid>
        <w:gridCol w:w="1840"/>
        <w:gridCol w:w="4092"/>
        <w:gridCol w:w="1436"/>
        <w:gridCol w:w="851"/>
        <w:gridCol w:w="1409"/>
      </w:tblGrid>
      <w:tr w:rsidR="001450C9" w:rsidRPr="002C636E" w14:paraId="25DD6C59" w14:textId="77777777" w:rsidTr="00A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5912410A" w14:textId="77777777" w:rsidR="001450C9" w:rsidRPr="002C636E" w:rsidRDefault="001450C9" w:rsidP="00AC6F94">
            <w:pPr>
              <w:pStyle w:val="TabText1"/>
            </w:pPr>
          </w:p>
        </w:tc>
        <w:tc>
          <w:tcPr>
            <w:tcW w:w="4092" w:type="dxa"/>
          </w:tcPr>
          <w:p w14:paraId="2C560310" w14:textId="77777777" w:rsidR="001450C9" w:rsidRPr="002C636E" w:rsidRDefault="001450C9" w:rsidP="00AC6F94">
            <w:pPr>
              <w:pStyle w:val="TabText1"/>
              <w:cnfStyle w:val="100000000000" w:firstRow="1" w:lastRow="0" w:firstColumn="0" w:lastColumn="0" w:oddVBand="0" w:evenVBand="0" w:oddHBand="0" w:evenHBand="0" w:firstRowFirstColumn="0" w:firstRowLastColumn="0" w:lastRowFirstColumn="0" w:lastRowLastColumn="0"/>
            </w:pPr>
            <w:r w:rsidRPr="002C636E">
              <w:t>Select/</w:t>
            </w:r>
            <w:proofErr w:type="spellStart"/>
            <w:r w:rsidRPr="002C636E">
              <w:t>unselect</w:t>
            </w:r>
            <w:proofErr w:type="spellEnd"/>
            <w:r w:rsidRPr="002C636E">
              <w:t xml:space="preserve"> options for last </w:t>
            </w:r>
            <w:proofErr w:type="spellStart"/>
            <w:r w:rsidRPr="002C636E">
              <w:t>column</w:t>
            </w:r>
            <w:proofErr w:type="spellEnd"/>
            <w:r w:rsidRPr="002C636E">
              <w:t xml:space="preserve">, </w:t>
            </w:r>
            <w:proofErr w:type="spellStart"/>
            <w:r w:rsidRPr="002C636E">
              <w:t>banded</w:t>
            </w:r>
            <w:proofErr w:type="spellEnd"/>
            <w:r w:rsidRPr="002C636E">
              <w:t xml:space="preserve">, total </w:t>
            </w:r>
            <w:proofErr w:type="spellStart"/>
            <w:r w:rsidRPr="002C636E">
              <w:t>row</w:t>
            </w:r>
            <w:proofErr w:type="spellEnd"/>
            <w:r w:rsidRPr="002C636E">
              <w:t>…</w:t>
            </w:r>
          </w:p>
        </w:tc>
        <w:tc>
          <w:tcPr>
            <w:cnfStyle w:val="000001000000" w:firstRow="0" w:lastRow="0" w:firstColumn="0" w:lastColumn="0" w:oddVBand="0" w:evenVBand="1" w:oddHBand="0" w:evenHBand="0" w:firstRowFirstColumn="0" w:firstRowLastColumn="0" w:lastRowFirstColumn="0" w:lastRowLastColumn="0"/>
            <w:tcW w:w="1436" w:type="dxa"/>
          </w:tcPr>
          <w:p w14:paraId="7AC03BE6" w14:textId="77777777" w:rsidR="001450C9" w:rsidRPr="002C636E" w:rsidRDefault="001450C9" w:rsidP="00AC6F94">
            <w:pPr>
              <w:pStyle w:val="TabText1"/>
            </w:pPr>
          </w:p>
        </w:tc>
        <w:tc>
          <w:tcPr>
            <w:tcW w:w="851" w:type="dxa"/>
          </w:tcPr>
          <w:p w14:paraId="3BC6E482" w14:textId="77777777" w:rsidR="001450C9" w:rsidRPr="002C636E" w:rsidRDefault="001450C9" w:rsidP="00AC6F94">
            <w:pPr>
              <w:pStyle w:val="TabText1"/>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5839361A" w14:textId="77777777" w:rsidR="001450C9" w:rsidRPr="002C636E" w:rsidRDefault="001450C9" w:rsidP="00AC6F94">
            <w:pPr>
              <w:pStyle w:val="TabText1"/>
            </w:pPr>
          </w:p>
        </w:tc>
      </w:tr>
      <w:tr w:rsidR="001450C9" w:rsidRPr="002C636E" w14:paraId="00745380"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3A925133" w14:textId="77777777" w:rsidR="001450C9" w:rsidRPr="002C636E" w:rsidRDefault="001450C9" w:rsidP="00AC6F94">
            <w:pPr>
              <w:pStyle w:val="TabText1"/>
            </w:pPr>
            <w:r w:rsidRPr="002C636E">
              <w:t>TabText</w:t>
            </w:r>
            <w:r w:rsidR="00AC6F94" w:rsidRPr="002C636E">
              <w:t>1 (normal</w:t>
            </w:r>
          </w:p>
        </w:tc>
        <w:tc>
          <w:tcPr>
            <w:tcW w:w="4092" w:type="dxa"/>
          </w:tcPr>
          <w:p w14:paraId="1A41D437" w14:textId="77777777" w:rsidR="001450C9" w:rsidRPr="002C636E" w:rsidRDefault="001450C9" w:rsidP="00AC6F94">
            <w:pPr>
              <w:pStyle w:val="TabText1"/>
              <w:cnfStyle w:val="000000000000" w:firstRow="0" w:lastRow="0" w:firstColumn="0" w:lastColumn="0" w:oddVBand="0" w:evenVBand="0" w:oddHBand="0" w:evenHBand="0" w:firstRowFirstColumn="0" w:firstRowLastColumn="0" w:lastRowFirstColumn="0" w:lastRowLastColumn="0"/>
            </w:pPr>
            <w:r w:rsidRPr="002C636E">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6A770EC8" w14:textId="77777777" w:rsidR="001450C9" w:rsidRPr="002C636E" w:rsidRDefault="001450C9" w:rsidP="00AC6F94">
            <w:pPr>
              <w:pStyle w:val="TabText1"/>
            </w:pPr>
          </w:p>
        </w:tc>
        <w:tc>
          <w:tcPr>
            <w:tcW w:w="851" w:type="dxa"/>
          </w:tcPr>
          <w:p w14:paraId="747EEF76" w14:textId="77777777" w:rsidR="001450C9" w:rsidRPr="002C636E" w:rsidRDefault="001450C9" w:rsidP="00AC6F94">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4B575C8" w14:textId="77777777" w:rsidR="001450C9" w:rsidRPr="002C636E" w:rsidRDefault="001450C9" w:rsidP="00AC6F94">
            <w:pPr>
              <w:pStyle w:val="TabText1"/>
            </w:pPr>
          </w:p>
        </w:tc>
      </w:tr>
      <w:tr w:rsidR="00AC6F94" w:rsidRPr="002C636E" w14:paraId="53260191" w14:textId="77777777" w:rsidTr="00A06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9B400D0" w14:textId="77777777" w:rsidR="00AC6F94" w:rsidRPr="002C636E" w:rsidRDefault="00AC6F94" w:rsidP="00AC6F94">
            <w:pPr>
              <w:pStyle w:val="TabText1"/>
            </w:pPr>
            <w:r w:rsidRPr="002C636E">
              <w:t>TabText1 (normal</w:t>
            </w:r>
          </w:p>
        </w:tc>
        <w:tc>
          <w:tcPr>
            <w:tcW w:w="4092" w:type="dxa"/>
          </w:tcPr>
          <w:p w14:paraId="598FDE97" w14:textId="77777777" w:rsidR="00AC6F94" w:rsidRPr="002C636E" w:rsidRDefault="00AC6F94" w:rsidP="00AC6F94">
            <w:pPr>
              <w:pStyle w:val="TabText1"/>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7F5B2094" w14:textId="77777777" w:rsidR="00AC6F94" w:rsidRPr="002C636E" w:rsidRDefault="00AC6F94" w:rsidP="00AC6F94">
            <w:pPr>
              <w:pStyle w:val="TabText1"/>
            </w:pPr>
          </w:p>
        </w:tc>
        <w:tc>
          <w:tcPr>
            <w:tcW w:w="851" w:type="dxa"/>
          </w:tcPr>
          <w:p w14:paraId="65FDCE7E" w14:textId="77777777" w:rsidR="00AC6F94" w:rsidRPr="002C636E" w:rsidRDefault="00AC6F94" w:rsidP="00AC6F94">
            <w:pPr>
              <w:pStyle w:val="TabText1"/>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54E79402" w14:textId="77777777" w:rsidR="00AC6F94" w:rsidRPr="002C636E" w:rsidRDefault="00AC6F94" w:rsidP="00AC6F94">
            <w:pPr>
              <w:pStyle w:val="TabText1"/>
            </w:pPr>
          </w:p>
        </w:tc>
      </w:tr>
      <w:tr w:rsidR="00AC6F94" w:rsidRPr="002C636E" w14:paraId="1C542FD4"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741706A4" w14:textId="77777777" w:rsidR="00AC6F94" w:rsidRPr="002C636E" w:rsidRDefault="00AC6F94" w:rsidP="00AC6F94">
            <w:pPr>
              <w:pStyle w:val="TabText1"/>
            </w:pPr>
            <w:r w:rsidRPr="002C636E">
              <w:t>TabText1 (normal</w:t>
            </w:r>
          </w:p>
        </w:tc>
        <w:tc>
          <w:tcPr>
            <w:tcW w:w="4092" w:type="dxa"/>
          </w:tcPr>
          <w:p w14:paraId="3266C228" w14:textId="77777777" w:rsidR="00AC6F94" w:rsidRPr="002C636E" w:rsidRDefault="00AC6F94" w:rsidP="00AC6F94">
            <w:pPr>
              <w:pStyle w:val="TabText1"/>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2B3346AF" w14:textId="77777777" w:rsidR="00AC6F94" w:rsidRPr="002C636E" w:rsidRDefault="00AC6F94" w:rsidP="00AC6F94">
            <w:pPr>
              <w:pStyle w:val="TabText1"/>
            </w:pPr>
          </w:p>
        </w:tc>
        <w:tc>
          <w:tcPr>
            <w:tcW w:w="851" w:type="dxa"/>
          </w:tcPr>
          <w:p w14:paraId="692B6C5B" w14:textId="77777777" w:rsidR="00AC6F94" w:rsidRPr="002C636E" w:rsidRDefault="00AC6F94" w:rsidP="00AC6F94">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1E8D585" w14:textId="77777777" w:rsidR="00AC6F94" w:rsidRPr="002C636E" w:rsidRDefault="00AC6F94" w:rsidP="00AC6F94">
            <w:pPr>
              <w:pStyle w:val="TabText1"/>
            </w:pPr>
          </w:p>
        </w:tc>
      </w:tr>
      <w:tr w:rsidR="001450C9" w:rsidRPr="002C636E" w14:paraId="5D7A5AE6" w14:textId="77777777" w:rsidTr="00A0613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64BB89B1" w14:textId="77777777" w:rsidR="001450C9" w:rsidRPr="002C636E" w:rsidRDefault="001450C9" w:rsidP="00AC6F94">
            <w:pPr>
              <w:pStyle w:val="TabText1"/>
            </w:pPr>
          </w:p>
        </w:tc>
        <w:tc>
          <w:tcPr>
            <w:tcW w:w="4092" w:type="dxa"/>
          </w:tcPr>
          <w:p w14:paraId="099E358E" w14:textId="77777777" w:rsidR="001450C9" w:rsidRPr="002C636E" w:rsidRDefault="001450C9" w:rsidP="00AC6F94">
            <w:pPr>
              <w:pStyle w:val="TabText1"/>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15792B6E" w14:textId="77777777" w:rsidR="001450C9" w:rsidRPr="002C636E" w:rsidRDefault="001450C9" w:rsidP="00AC6F94">
            <w:pPr>
              <w:pStyle w:val="TabText1"/>
            </w:pPr>
          </w:p>
        </w:tc>
        <w:tc>
          <w:tcPr>
            <w:tcW w:w="851" w:type="dxa"/>
          </w:tcPr>
          <w:p w14:paraId="6483E031" w14:textId="77777777" w:rsidR="001450C9" w:rsidRPr="002C636E" w:rsidRDefault="001450C9" w:rsidP="00AC6F94">
            <w:pPr>
              <w:pStyle w:val="TabText1"/>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323CB1B6" w14:textId="77777777" w:rsidR="001450C9" w:rsidRPr="002C636E" w:rsidRDefault="001450C9" w:rsidP="00AC6F94">
            <w:pPr>
              <w:pStyle w:val="TabText1"/>
            </w:pPr>
          </w:p>
        </w:tc>
      </w:tr>
    </w:tbl>
    <w:p w14:paraId="39FE03D8" w14:textId="719AC9D2" w:rsidR="001450C9" w:rsidRPr="002C636E" w:rsidRDefault="001450C9" w:rsidP="001450C9">
      <w:pPr>
        <w:pStyle w:val="Caption"/>
        <w:rPr>
          <w:b/>
        </w:rPr>
      </w:pPr>
      <w:bookmarkStart w:id="85" w:name="_Toc158724801"/>
      <w:r w:rsidRPr="002C636E">
        <w:t>Table </w:t>
      </w:r>
      <w:r w:rsidRPr="002C636E">
        <w:fldChar w:fldCharType="begin"/>
      </w:r>
      <w:r w:rsidRPr="002C636E">
        <w:instrText xml:space="preserve"> SEQ Table \* ARABIC </w:instrText>
      </w:r>
      <w:r w:rsidRPr="002C636E">
        <w:fldChar w:fldCharType="separate"/>
      </w:r>
      <w:r w:rsidR="00AD5A06" w:rsidRPr="002C636E">
        <w:t>2</w:t>
      </w:r>
      <w:r w:rsidRPr="002C636E">
        <w:fldChar w:fldCharType="end"/>
      </w:r>
      <w:r w:rsidRPr="002C636E">
        <w:t xml:space="preserve">: </w:t>
      </w:r>
      <w:proofErr w:type="spellStart"/>
      <w:r w:rsidRPr="002C636E">
        <w:t>Table_B</w:t>
      </w:r>
      <w:proofErr w:type="spellEnd"/>
      <w:r w:rsidR="00A06132" w:rsidRPr="002C636E">
        <w:t>(L</w:t>
      </w:r>
      <w:r w:rsidRPr="002C636E">
        <w:t>ight</w:t>
      </w:r>
      <w:r w:rsidR="00A06132" w:rsidRPr="002C636E">
        <w:t>)</w:t>
      </w:r>
      <w:r w:rsidRPr="002C636E">
        <w:t>,</w:t>
      </w:r>
      <w:r w:rsidR="002C636E" w:rsidRPr="002C636E">
        <w:t xml:space="preserve"> </w:t>
      </w:r>
      <w:r w:rsidR="002C636E" w:rsidRPr="002C636E">
        <w:rPr>
          <w:b/>
        </w:rPr>
        <w:t>à utiliser par défaut</w:t>
      </w:r>
      <w:bookmarkEnd w:id="85"/>
    </w:p>
    <w:tbl>
      <w:tblPr>
        <w:tblStyle w:val="TableCNormal"/>
        <w:tblW w:w="0" w:type="auto"/>
        <w:tblLook w:val="01E0" w:firstRow="1" w:lastRow="1" w:firstColumn="1" w:lastColumn="1" w:noHBand="0" w:noVBand="0"/>
      </w:tblPr>
      <w:tblGrid>
        <w:gridCol w:w="1840"/>
        <w:gridCol w:w="4092"/>
        <w:gridCol w:w="1436"/>
        <w:gridCol w:w="851"/>
        <w:gridCol w:w="1409"/>
      </w:tblGrid>
      <w:tr w:rsidR="009311AB" w:rsidRPr="002C636E" w14:paraId="36E5C1F8" w14:textId="77777777" w:rsidTr="00A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60E64A96" w14:textId="77777777" w:rsidR="00CF3395" w:rsidRPr="002C636E" w:rsidRDefault="00CF3395" w:rsidP="00A06132">
            <w:pPr>
              <w:pStyle w:val="TabText1"/>
            </w:pPr>
          </w:p>
        </w:tc>
        <w:tc>
          <w:tcPr>
            <w:tcW w:w="4092" w:type="dxa"/>
          </w:tcPr>
          <w:p w14:paraId="7DC84384" w14:textId="77777777" w:rsidR="00CF3395" w:rsidRPr="002C636E" w:rsidRDefault="00CF3395" w:rsidP="00A06132">
            <w:pPr>
              <w:pStyle w:val="TabText1"/>
              <w:cnfStyle w:val="100000000000" w:firstRow="1" w:lastRow="0" w:firstColumn="0" w:lastColumn="0" w:oddVBand="0" w:evenVBand="0" w:oddHBand="0" w:evenHBand="0" w:firstRowFirstColumn="0" w:firstRowLastColumn="0" w:lastRowFirstColumn="0" w:lastRowLastColumn="0"/>
            </w:pPr>
            <w:r w:rsidRPr="002C636E">
              <w:t>Select/</w:t>
            </w:r>
            <w:proofErr w:type="spellStart"/>
            <w:r w:rsidRPr="002C636E">
              <w:t>unselect</w:t>
            </w:r>
            <w:proofErr w:type="spellEnd"/>
            <w:r w:rsidRPr="002C636E">
              <w:t xml:space="preserve"> options for last </w:t>
            </w:r>
            <w:proofErr w:type="spellStart"/>
            <w:r w:rsidRPr="002C636E">
              <w:t>column</w:t>
            </w:r>
            <w:proofErr w:type="spellEnd"/>
            <w:r w:rsidRPr="002C636E">
              <w:t xml:space="preserve">, </w:t>
            </w:r>
            <w:proofErr w:type="spellStart"/>
            <w:r w:rsidRPr="002C636E">
              <w:t>banded</w:t>
            </w:r>
            <w:proofErr w:type="spellEnd"/>
            <w:r w:rsidRPr="002C636E">
              <w:t xml:space="preserve">, total </w:t>
            </w:r>
            <w:proofErr w:type="spellStart"/>
            <w:r w:rsidRPr="002C636E">
              <w:t>row</w:t>
            </w:r>
            <w:proofErr w:type="spellEnd"/>
            <w:r w:rsidRPr="002C636E">
              <w:t>…</w:t>
            </w:r>
          </w:p>
        </w:tc>
        <w:tc>
          <w:tcPr>
            <w:cnfStyle w:val="000001000000" w:firstRow="0" w:lastRow="0" w:firstColumn="0" w:lastColumn="0" w:oddVBand="0" w:evenVBand="1" w:oddHBand="0" w:evenHBand="0" w:firstRowFirstColumn="0" w:firstRowLastColumn="0" w:lastRowFirstColumn="0" w:lastRowLastColumn="0"/>
            <w:tcW w:w="1436" w:type="dxa"/>
          </w:tcPr>
          <w:p w14:paraId="06D315CB" w14:textId="77777777" w:rsidR="00CF3395" w:rsidRPr="002C636E" w:rsidRDefault="00CF3395" w:rsidP="00A06132">
            <w:pPr>
              <w:pStyle w:val="TabText1"/>
            </w:pPr>
          </w:p>
        </w:tc>
        <w:tc>
          <w:tcPr>
            <w:tcW w:w="851" w:type="dxa"/>
          </w:tcPr>
          <w:p w14:paraId="6AF7C384" w14:textId="77777777" w:rsidR="00CF3395" w:rsidRPr="002C636E" w:rsidRDefault="00CF3395" w:rsidP="00A06132">
            <w:pPr>
              <w:pStyle w:val="TabText1"/>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3E1496B0" w14:textId="77777777" w:rsidR="00CF3395" w:rsidRPr="002C636E" w:rsidRDefault="00CF3395" w:rsidP="00A06132">
            <w:pPr>
              <w:pStyle w:val="TabText1"/>
            </w:pPr>
          </w:p>
        </w:tc>
      </w:tr>
      <w:tr w:rsidR="00CF3395" w:rsidRPr="002C636E" w14:paraId="1EFF9F8F"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274F0D61" w14:textId="77777777" w:rsidR="00CF3395" w:rsidRPr="002C636E" w:rsidRDefault="00CF3395" w:rsidP="00A06132">
            <w:pPr>
              <w:pStyle w:val="TabText1"/>
            </w:pPr>
            <w:r w:rsidRPr="002C636E">
              <w:t>TabText1 (normal</w:t>
            </w:r>
          </w:p>
        </w:tc>
        <w:tc>
          <w:tcPr>
            <w:tcW w:w="4092" w:type="dxa"/>
          </w:tcPr>
          <w:p w14:paraId="1EC10441" w14:textId="77777777" w:rsidR="00CF3395" w:rsidRPr="002C636E" w:rsidRDefault="00CF3395" w:rsidP="00A06132">
            <w:pPr>
              <w:pStyle w:val="TabText1"/>
              <w:cnfStyle w:val="000000000000" w:firstRow="0" w:lastRow="0" w:firstColumn="0" w:lastColumn="0" w:oddVBand="0" w:evenVBand="0" w:oddHBand="0" w:evenHBand="0" w:firstRowFirstColumn="0" w:firstRowLastColumn="0" w:lastRowFirstColumn="0" w:lastRowLastColumn="0"/>
            </w:pPr>
            <w:r w:rsidRPr="002C636E">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6DCCE610" w14:textId="77777777" w:rsidR="00CF3395" w:rsidRPr="002C636E" w:rsidRDefault="00CF3395" w:rsidP="00A06132">
            <w:pPr>
              <w:pStyle w:val="TabText1"/>
            </w:pPr>
          </w:p>
        </w:tc>
        <w:tc>
          <w:tcPr>
            <w:tcW w:w="851" w:type="dxa"/>
          </w:tcPr>
          <w:p w14:paraId="68A2D358" w14:textId="77777777" w:rsidR="00CF3395" w:rsidRPr="002C636E" w:rsidRDefault="00CF3395" w:rsidP="00A06132">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992C796" w14:textId="77777777" w:rsidR="00CF3395" w:rsidRPr="002C636E" w:rsidRDefault="00CF3395" w:rsidP="00A06132">
            <w:pPr>
              <w:pStyle w:val="TabText1"/>
            </w:pPr>
          </w:p>
        </w:tc>
      </w:tr>
      <w:tr w:rsidR="009311AB" w:rsidRPr="002C636E" w14:paraId="58ABA7C0" w14:textId="77777777" w:rsidTr="00A06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F98F12A" w14:textId="77777777" w:rsidR="00CF3395" w:rsidRPr="002C636E" w:rsidRDefault="00CF3395" w:rsidP="00A06132">
            <w:pPr>
              <w:pStyle w:val="TabText1"/>
            </w:pPr>
            <w:r w:rsidRPr="002C636E">
              <w:t>TabText1 (normal</w:t>
            </w:r>
          </w:p>
        </w:tc>
        <w:tc>
          <w:tcPr>
            <w:tcW w:w="4092" w:type="dxa"/>
          </w:tcPr>
          <w:p w14:paraId="3968A549" w14:textId="77777777" w:rsidR="00CF3395" w:rsidRPr="002C636E" w:rsidRDefault="00CF3395" w:rsidP="00A06132">
            <w:pPr>
              <w:pStyle w:val="TabText1"/>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7E99B0DD" w14:textId="77777777" w:rsidR="00CF3395" w:rsidRPr="002C636E" w:rsidRDefault="00CF3395" w:rsidP="00A06132">
            <w:pPr>
              <w:pStyle w:val="TabText1"/>
            </w:pPr>
          </w:p>
        </w:tc>
        <w:tc>
          <w:tcPr>
            <w:tcW w:w="851" w:type="dxa"/>
          </w:tcPr>
          <w:p w14:paraId="69231C32" w14:textId="77777777" w:rsidR="00CF3395" w:rsidRPr="002C636E" w:rsidRDefault="00CF3395" w:rsidP="00A06132">
            <w:pPr>
              <w:pStyle w:val="TabText1"/>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02FDAB92" w14:textId="77777777" w:rsidR="00CF3395" w:rsidRPr="002C636E" w:rsidRDefault="00CF3395" w:rsidP="00A06132">
            <w:pPr>
              <w:pStyle w:val="TabText1"/>
            </w:pPr>
          </w:p>
        </w:tc>
      </w:tr>
      <w:tr w:rsidR="00CF3395" w:rsidRPr="002C636E" w14:paraId="412F3E2B" w14:textId="77777777" w:rsidTr="00A06132">
        <w:tc>
          <w:tcPr>
            <w:cnfStyle w:val="001000000000" w:firstRow="0" w:lastRow="0" w:firstColumn="1" w:lastColumn="0" w:oddVBand="0" w:evenVBand="0" w:oddHBand="0" w:evenHBand="0" w:firstRowFirstColumn="0" w:firstRowLastColumn="0" w:lastRowFirstColumn="0" w:lastRowLastColumn="0"/>
            <w:tcW w:w="1840" w:type="dxa"/>
          </w:tcPr>
          <w:p w14:paraId="4C4F54EE" w14:textId="77777777" w:rsidR="00CF3395" w:rsidRPr="002C636E" w:rsidRDefault="00CF3395" w:rsidP="00A06132">
            <w:pPr>
              <w:pStyle w:val="TabText1"/>
            </w:pPr>
            <w:r w:rsidRPr="002C636E">
              <w:t>TabText1 (normal</w:t>
            </w:r>
          </w:p>
        </w:tc>
        <w:tc>
          <w:tcPr>
            <w:tcW w:w="4092" w:type="dxa"/>
          </w:tcPr>
          <w:p w14:paraId="1A7A19B0" w14:textId="77777777" w:rsidR="00CF3395" w:rsidRPr="002C636E" w:rsidRDefault="00CF3395" w:rsidP="00A06132">
            <w:pPr>
              <w:pStyle w:val="TabText1"/>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593825A4" w14:textId="77777777" w:rsidR="00CF3395" w:rsidRPr="002C636E" w:rsidRDefault="00CF3395" w:rsidP="00A06132">
            <w:pPr>
              <w:pStyle w:val="TabText1"/>
            </w:pPr>
          </w:p>
        </w:tc>
        <w:tc>
          <w:tcPr>
            <w:tcW w:w="851" w:type="dxa"/>
          </w:tcPr>
          <w:p w14:paraId="5A08E0F7" w14:textId="77777777" w:rsidR="00CF3395" w:rsidRPr="002C636E" w:rsidRDefault="00CF3395" w:rsidP="00A06132">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21AB3C26" w14:textId="77777777" w:rsidR="00CF3395" w:rsidRPr="002C636E" w:rsidRDefault="00CF3395" w:rsidP="00A06132">
            <w:pPr>
              <w:pStyle w:val="TabText1"/>
            </w:pPr>
          </w:p>
        </w:tc>
      </w:tr>
      <w:tr w:rsidR="009311AB" w:rsidRPr="002C636E" w14:paraId="0DD272D9" w14:textId="77777777" w:rsidTr="00A0613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C70D295" w14:textId="77777777" w:rsidR="00CF3395" w:rsidRPr="002C636E" w:rsidRDefault="00CF3395" w:rsidP="00A06132">
            <w:pPr>
              <w:pStyle w:val="TabText1"/>
            </w:pPr>
          </w:p>
        </w:tc>
        <w:tc>
          <w:tcPr>
            <w:tcW w:w="4092" w:type="dxa"/>
          </w:tcPr>
          <w:p w14:paraId="1F4B8B9A" w14:textId="77777777" w:rsidR="00CF3395" w:rsidRPr="002C636E" w:rsidRDefault="00CF3395" w:rsidP="00A06132">
            <w:pPr>
              <w:pStyle w:val="TabText1"/>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303754E2" w14:textId="77777777" w:rsidR="00CF3395" w:rsidRPr="002C636E" w:rsidRDefault="00CF3395" w:rsidP="00A06132">
            <w:pPr>
              <w:pStyle w:val="TabText1"/>
            </w:pPr>
          </w:p>
        </w:tc>
        <w:tc>
          <w:tcPr>
            <w:tcW w:w="851" w:type="dxa"/>
          </w:tcPr>
          <w:p w14:paraId="55C035F2" w14:textId="77777777" w:rsidR="00CF3395" w:rsidRPr="002C636E" w:rsidRDefault="00CF3395" w:rsidP="00A06132">
            <w:pPr>
              <w:pStyle w:val="TabText1"/>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49E26892" w14:textId="77777777" w:rsidR="00CF3395" w:rsidRPr="002C636E" w:rsidRDefault="00CF3395" w:rsidP="00A06132">
            <w:pPr>
              <w:pStyle w:val="TabText1"/>
            </w:pPr>
          </w:p>
        </w:tc>
      </w:tr>
    </w:tbl>
    <w:p w14:paraId="5D8C9F16" w14:textId="77777777" w:rsidR="00CF3395" w:rsidRPr="002C636E" w:rsidRDefault="00CF3395" w:rsidP="00CF3395">
      <w:pPr>
        <w:pStyle w:val="Caption"/>
      </w:pPr>
      <w:bookmarkStart w:id="86" w:name="_Toc158724802"/>
      <w:r w:rsidRPr="002C636E">
        <w:t>Table </w:t>
      </w:r>
      <w:r w:rsidRPr="002C636E">
        <w:fldChar w:fldCharType="begin"/>
      </w:r>
      <w:r w:rsidRPr="002C636E">
        <w:instrText xml:space="preserve"> SEQ Table \* ARABIC </w:instrText>
      </w:r>
      <w:r w:rsidRPr="002C636E">
        <w:fldChar w:fldCharType="separate"/>
      </w:r>
      <w:r w:rsidR="00AD5A06" w:rsidRPr="002C636E">
        <w:t>3</w:t>
      </w:r>
      <w:r w:rsidRPr="002C636E">
        <w:fldChar w:fldCharType="end"/>
      </w:r>
      <w:r w:rsidRPr="002C636E">
        <w:t xml:space="preserve">: </w:t>
      </w:r>
      <w:proofErr w:type="spellStart"/>
      <w:r w:rsidRPr="002C636E">
        <w:t>Table_</w:t>
      </w:r>
      <w:r w:rsidR="00A06132" w:rsidRPr="002C636E">
        <w:t>C</w:t>
      </w:r>
      <w:proofErr w:type="spellEnd"/>
      <w:r w:rsidR="00A06132" w:rsidRPr="002C636E">
        <w:t>(Normal)</w:t>
      </w:r>
      <w:bookmarkEnd w:id="86"/>
    </w:p>
    <w:tbl>
      <w:tblPr>
        <w:tblStyle w:val="Table1"/>
        <w:tblW w:w="0" w:type="auto"/>
        <w:tblLook w:val="01E0" w:firstRow="1" w:lastRow="1" w:firstColumn="1" w:lastColumn="1" w:noHBand="0" w:noVBand="0"/>
      </w:tblPr>
      <w:tblGrid>
        <w:gridCol w:w="1840"/>
        <w:gridCol w:w="4092"/>
        <w:gridCol w:w="1436"/>
        <w:gridCol w:w="851"/>
        <w:gridCol w:w="1409"/>
      </w:tblGrid>
      <w:tr w:rsidR="009A5249" w:rsidRPr="002C636E" w14:paraId="339C2B77" w14:textId="77777777" w:rsidTr="00780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6BFE7EE" w14:textId="77777777" w:rsidR="009A5249" w:rsidRPr="002C636E" w:rsidRDefault="009A5249" w:rsidP="009A5249">
            <w:pPr>
              <w:pStyle w:val="TabText0"/>
            </w:pPr>
          </w:p>
        </w:tc>
        <w:tc>
          <w:tcPr>
            <w:tcW w:w="4092" w:type="dxa"/>
          </w:tcPr>
          <w:p w14:paraId="3B31869A" w14:textId="77777777" w:rsidR="009A5249" w:rsidRPr="002C636E" w:rsidRDefault="009A5249" w:rsidP="009A5249">
            <w:pPr>
              <w:pStyle w:val="TabText0"/>
              <w:cnfStyle w:val="100000000000" w:firstRow="1" w:lastRow="0" w:firstColumn="0" w:lastColumn="0" w:oddVBand="0" w:evenVBand="0" w:oddHBand="0" w:evenHBand="0" w:firstRowFirstColumn="0" w:firstRowLastColumn="0" w:lastRowFirstColumn="0" w:lastRowLastColumn="0"/>
            </w:pPr>
            <w:r w:rsidRPr="002C636E">
              <w:t>Select/</w:t>
            </w:r>
            <w:proofErr w:type="spellStart"/>
            <w:r w:rsidRPr="002C636E">
              <w:t>unselect</w:t>
            </w:r>
            <w:proofErr w:type="spellEnd"/>
            <w:r w:rsidRPr="002C636E">
              <w:t xml:space="preserve"> options for last </w:t>
            </w:r>
            <w:proofErr w:type="spellStart"/>
            <w:r w:rsidRPr="002C636E">
              <w:t>column</w:t>
            </w:r>
            <w:proofErr w:type="spellEnd"/>
            <w:r w:rsidRPr="002C636E">
              <w:t xml:space="preserve">, </w:t>
            </w:r>
            <w:proofErr w:type="spellStart"/>
            <w:r w:rsidRPr="002C636E">
              <w:t>banded</w:t>
            </w:r>
            <w:proofErr w:type="spellEnd"/>
            <w:r w:rsidRPr="002C636E">
              <w:t xml:space="preserve">, total </w:t>
            </w:r>
            <w:proofErr w:type="spellStart"/>
            <w:r w:rsidRPr="002C636E">
              <w:t>row</w:t>
            </w:r>
            <w:proofErr w:type="spellEnd"/>
            <w:r w:rsidRPr="002C636E">
              <w:t>…</w:t>
            </w:r>
          </w:p>
        </w:tc>
        <w:tc>
          <w:tcPr>
            <w:cnfStyle w:val="000001000000" w:firstRow="0" w:lastRow="0" w:firstColumn="0" w:lastColumn="0" w:oddVBand="0" w:evenVBand="1" w:oddHBand="0" w:evenHBand="0" w:firstRowFirstColumn="0" w:firstRowLastColumn="0" w:lastRowFirstColumn="0" w:lastRowLastColumn="0"/>
            <w:tcW w:w="1436" w:type="dxa"/>
          </w:tcPr>
          <w:p w14:paraId="7605A692" w14:textId="77777777" w:rsidR="009A5249" w:rsidRPr="002C636E" w:rsidRDefault="009A5249" w:rsidP="009A5249">
            <w:pPr>
              <w:pStyle w:val="TabText0"/>
            </w:pPr>
          </w:p>
        </w:tc>
        <w:tc>
          <w:tcPr>
            <w:tcW w:w="851" w:type="dxa"/>
          </w:tcPr>
          <w:p w14:paraId="51D42D11" w14:textId="77777777" w:rsidR="009A5249" w:rsidRPr="002C636E" w:rsidRDefault="009A5249" w:rsidP="009A5249">
            <w:pPr>
              <w:pStyle w:val="TabText0"/>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53D1D318" w14:textId="77777777" w:rsidR="009A5249" w:rsidRPr="002C636E" w:rsidRDefault="009A5249" w:rsidP="009A5249">
            <w:pPr>
              <w:pStyle w:val="TabText0"/>
            </w:pPr>
          </w:p>
        </w:tc>
      </w:tr>
      <w:tr w:rsidR="009A5249" w:rsidRPr="002C636E" w14:paraId="2E801C21" w14:textId="77777777" w:rsidTr="00780E7F">
        <w:tc>
          <w:tcPr>
            <w:cnfStyle w:val="001000000000" w:firstRow="0" w:lastRow="0" w:firstColumn="1" w:lastColumn="0" w:oddVBand="0" w:evenVBand="0" w:oddHBand="0" w:evenHBand="0" w:firstRowFirstColumn="0" w:firstRowLastColumn="0" w:lastRowFirstColumn="0" w:lastRowLastColumn="0"/>
            <w:tcW w:w="1840" w:type="dxa"/>
          </w:tcPr>
          <w:p w14:paraId="093C55B7" w14:textId="77777777" w:rsidR="009A5249" w:rsidRPr="002C636E" w:rsidRDefault="009A5249" w:rsidP="009A5249">
            <w:pPr>
              <w:pStyle w:val="TabText0"/>
            </w:pPr>
            <w:r w:rsidRPr="002C636E">
              <w:t>TabText0 (large)</w:t>
            </w:r>
          </w:p>
        </w:tc>
        <w:tc>
          <w:tcPr>
            <w:tcW w:w="4092" w:type="dxa"/>
          </w:tcPr>
          <w:p w14:paraId="6AB10D04" w14:textId="77777777" w:rsidR="009A5249" w:rsidRPr="002C636E" w:rsidRDefault="009A5249" w:rsidP="009A5249">
            <w:pPr>
              <w:pStyle w:val="TabText0"/>
              <w:cnfStyle w:val="000000000000" w:firstRow="0" w:lastRow="0" w:firstColumn="0" w:lastColumn="0" w:oddVBand="0" w:evenVBand="0" w:oddHBand="0" w:evenHBand="0" w:firstRowFirstColumn="0" w:firstRowLastColumn="0" w:lastRowFirstColumn="0" w:lastRowLastColumn="0"/>
            </w:pPr>
            <w:r w:rsidRPr="002C636E">
              <w:t>Or use style TabText1 or TabText2</w:t>
            </w:r>
          </w:p>
        </w:tc>
        <w:tc>
          <w:tcPr>
            <w:cnfStyle w:val="000001000000" w:firstRow="0" w:lastRow="0" w:firstColumn="0" w:lastColumn="0" w:oddVBand="0" w:evenVBand="1" w:oddHBand="0" w:evenHBand="0" w:firstRowFirstColumn="0" w:firstRowLastColumn="0" w:lastRowFirstColumn="0" w:lastRowLastColumn="0"/>
            <w:tcW w:w="1436" w:type="dxa"/>
          </w:tcPr>
          <w:p w14:paraId="254D53DB" w14:textId="77777777" w:rsidR="009A5249" w:rsidRPr="002C636E" w:rsidRDefault="009A5249" w:rsidP="009A5249">
            <w:pPr>
              <w:pStyle w:val="TabText0"/>
            </w:pPr>
          </w:p>
        </w:tc>
        <w:tc>
          <w:tcPr>
            <w:tcW w:w="851" w:type="dxa"/>
          </w:tcPr>
          <w:p w14:paraId="2296C6A3" w14:textId="77777777" w:rsidR="009A5249" w:rsidRPr="002C636E" w:rsidRDefault="009A5249" w:rsidP="009A5249">
            <w:pPr>
              <w:pStyle w:val="TabText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0D4F1909" w14:textId="77777777" w:rsidR="009A5249" w:rsidRPr="002C636E" w:rsidRDefault="009A5249" w:rsidP="009A5249">
            <w:pPr>
              <w:pStyle w:val="TabText0"/>
            </w:pPr>
          </w:p>
        </w:tc>
      </w:tr>
      <w:tr w:rsidR="009A5249" w:rsidRPr="002C636E" w14:paraId="7EE8384F" w14:textId="77777777" w:rsidTr="00780E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3C3D7C3" w14:textId="77777777" w:rsidR="009A5249" w:rsidRPr="002C636E" w:rsidRDefault="009A5249" w:rsidP="009A5249">
            <w:pPr>
              <w:pStyle w:val="TabText0"/>
            </w:pPr>
            <w:r w:rsidRPr="002C636E">
              <w:lastRenderedPageBreak/>
              <w:t>TabText0 (large)</w:t>
            </w:r>
          </w:p>
        </w:tc>
        <w:tc>
          <w:tcPr>
            <w:tcW w:w="4092" w:type="dxa"/>
          </w:tcPr>
          <w:p w14:paraId="0B39090B" w14:textId="77777777" w:rsidR="009A5249" w:rsidRPr="002C636E" w:rsidRDefault="009A5249" w:rsidP="009A5249">
            <w:pPr>
              <w:pStyle w:val="TabText0"/>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261C9D20" w14:textId="77777777" w:rsidR="009A5249" w:rsidRPr="002C636E" w:rsidRDefault="009A5249" w:rsidP="009A5249">
            <w:pPr>
              <w:pStyle w:val="TabText0"/>
            </w:pPr>
          </w:p>
        </w:tc>
        <w:tc>
          <w:tcPr>
            <w:tcW w:w="851" w:type="dxa"/>
          </w:tcPr>
          <w:p w14:paraId="32C49BF5" w14:textId="77777777" w:rsidR="009A5249" w:rsidRPr="002C636E" w:rsidRDefault="009A5249" w:rsidP="009A5249">
            <w:pPr>
              <w:pStyle w:val="TabText0"/>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3B9FDCD9" w14:textId="77777777" w:rsidR="009A5249" w:rsidRPr="002C636E" w:rsidRDefault="009A5249" w:rsidP="009A5249">
            <w:pPr>
              <w:pStyle w:val="TabText0"/>
            </w:pPr>
          </w:p>
        </w:tc>
      </w:tr>
      <w:tr w:rsidR="009A5249" w:rsidRPr="002C636E" w14:paraId="67C17CDD" w14:textId="77777777" w:rsidTr="00780E7F">
        <w:tc>
          <w:tcPr>
            <w:cnfStyle w:val="001000000000" w:firstRow="0" w:lastRow="0" w:firstColumn="1" w:lastColumn="0" w:oddVBand="0" w:evenVBand="0" w:oddHBand="0" w:evenHBand="0" w:firstRowFirstColumn="0" w:firstRowLastColumn="0" w:lastRowFirstColumn="0" w:lastRowLastColumn="0"/>
            <w:tcW w:w="1840" w:type="dxa"/>
          </w:tcPr>
          <w:p w14:paraId="2DC539D8" w14:textId="77777777" w:rsidR="009A5249" w:rsidRPr="002C636E" w:rsidRDefault="009A5249" w:rsidP="009A5249">
            <w:pPr>
              <w:pStyle w:val="TabText0"/>
            </w:pPr>
            <w:r w:rsidRPr="002C636E">
              <w:t>TabText0 (large)</w:t>
            </w:r>
          </w:p>
        </w:tc>
        <w:tc>
          <w:tcPr>
            <w:tcW w:w="4092" w:type="dxa"/>
          </w:tcPr>
          <w:p w14:paraId="0248D2CA" w14:textId="77777777" w:rsidR="009A5249" w:rsidRPr="002C636E" w:rsidRDefault="009A5249" w:rsidP="009A5249">
            <w:pPr>
              <w:pStyle w:val="TabText0"/>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3ECB2F27" w14:textId="77777777" w:rsidR="009A5249" w:rsidRPr="002C636E" w:rsidRDefault="009A5249" w:rsidP="009A5249">
            <w:pPr>
              <w:pStyle w:val="TabText0"/>
            </w:pPr>
          </w:p>
        </w:tc>
        <w:tc>
          <w:tcPr>
            <w:tcW w:w="851" w:type="dxa"/>
          </w:tcPr>
          <w:p w14:paraId="13DCC59D" w14:textId="77777777" w:rsidR="009A5249" w:rsidRPr="002C636E" w:rsidRDefault="009A5249" w:rsidP="009A5249">
            <w:pPr>
              <w:pStyle w:val="TabText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1795C55F" w14:textId="77777777" w:rsidR="009A5249" w:rsidRPr="002C636E" w:rsidRDefault="009A5249" w:rsidP="009A5249">
            <w:pPr>
              <w:pStyle w:val="TabText0"/>
            </w:pPr>
          </w:p>
        </w:tc>
      </w:tr>
      <w:tr w:rsidR="00DE5B91" w:rsidRPr="002C636E" w14:paraId="3481F3F6" w14:textId="77777777" w:rsidTr="00780E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4E022B3" w14:textId="77777777" w:rsidR="00DE5B91" w:rsidRPr="002C636E" w:rsidRDefault="00DE5B91" w:rsidP="009A5249">
            <w:pPr>
              <w:pStyle w:val="TabText0"/>
            </w:pPr>
          </w:p>
        </w:tc>
        <w:tc>
          <w:tcPr>
            <w:tcW w:w="4092" w:type="dxa"/>
          </w:tcPr>
          <w:p w14:paraId="259FDC89" w14:textId="77777777" w:rsidR="00DE5B91" w:rsidRPr="002C636E" w:rsidRDefault="00DE5B91" w:rsidP="009A5249">
            <w:pPr>
              <w:pStyle w:val="TabText0"/>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436" w:type="dxa"/>
          </w:tcPr>
          <w:p w14:paraId="00DC2D65" w14:textId="77777777" w:rsidR="00DE5B91" w:rsidRPr="002C636E" w:rsidRDefault="00DE5B91" w:rsidP="009A5249">
            <w:pPr>
              <w:pStyle w:val="TabText0"/>
            </w:pPr>
          </w:p>
        </w:tc>
        <w:tc>
          <w:tcPr>
            <w:tcW w:w="851" w:type="dxa"/>
          </w:tcPr>
          <w:p w14:paraId="19C622F5" w14:textId="77777777" w:rsidR="00DE5B91" w:rsidRPr="002C636E" w:rsidRDefault="00DE5B91" w:rsidP="009A5249">
            <w:pPr>
              <w:pStyle w:val="TabText0"/>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409" w:type="dxa"/>
          </w:tcPr>
          <w:p w14:paraId="6137CB5F" w14:textId="77777777" w:rsidR="00DE5B91" w:rsidRPr="002C636E" w:rsidRDefault="00DE5B91" w:rsidP="009A5249">
            <w:pPr>
              <w:pStyle w:val="TabText0"/>
            </w:pPr>
          </w:p>
        </w:tc>
      </w:tr>
    </w:tbl>
    <w:p w14:paraId="7878EA7F" w14:textId="77777777" w:rsidR="00DE5B91" w:rsidRPr="002C636E" w:rsidRDefault="00DE5B91" w:rsidP="0046371A">
      <w:pPr>
        <w:pStyle w:val="Caption"/>
      </w:pPr>
      <w:bookmarkStart w:id="87" w:name="_Toc509947025"/>
      <w:bookmarkStart w:id="88" w:name="_Toc535423395"/>
      <w:bookmarkStart w:id="89" w:name="_Toc158724803"/>
      <w:r w:rsidRPr="002C636E">
        <w:t>Table</w:t>
      </w:r>
      <w:r w:rsidR="00F8004C" w:rsidRPr="002C636E">
        <w:t> </w:t>
      </w:r>
      <w:r w:rsidR="003A5B50" w:rsidRPr="002C636E">
        <w:fldChar w:fldCharType="begin"/>
      </w:r>
      <w:r w:rsidR="003A5B50" w:rsidRPr="002C636E">
        <w:instrText xml:space="preserve"> SEQ Table \* ARABIC </w:instrText>
      </w:r>
      <w:r w:rsidR="003A5B50" w:rsidRPr="002C636E">
        <w:fldChar w:fldCharType="separate"/>
      </w:r>
      <w:r w:rsidR="00AD5A06" w:rsidRPr="002C636E">
        <w:t>4</w:t>
      </w:r>
      <w:r w:rsidR="003A5B50" w:rsidRPr="002C636E">
        <w:fldChar w:fldCharType="end"/>
      </w:r>
      <w:r w:rsidRPr="002C636E">
        <w:t xml:space="preserve">: </w:t>
      </w:r>
      <w:bookmarkEnd w:id="87"/>
      <w:r w:rsidRPr="002C636E">
        <w:t>Table_1 style</w:t>
      </w:r>
      <w:bookmarkEnd w:id="88"/>
      <w:bookmarkEnd w:id="89"/>
    </w:p>
    <w:tbl>
      <w:tblPr>
        <w:tblStyle w:val="Table2"/>
        <w:tblW w:w="0" w:type="auto"/>
        <w:tblLook w:val="01E0" w:firstRow="1" w:lastRow="1" w:firstColumn="1" w:lastColumn="1" w:noHBand="0" w:noVBand="0"/>
      </w:tblPr>
      <w:tblGrid>
        <w:gridCol w:w="1924"/>
        <w:gridCol w:w="1926"/>
        <w:gridCol w:w="1926"/>
        <w:gridCol w:w="1926"/>
        <w:gridCol w:w="1926"/>
      </w:tblGrid>
      <w:tr w:rsidR="00DE5B91" w:rsidRPr="002C636E" w14:paraId="20075A2C" w14:textId="77777777" w:rsidTr="004D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1C90AF0" w14:textId="77777777" w:rsidR="00DE5B91" w:rsidRPr="002C636E" w:rsidRDefault="00DE5B91" w:rsidP="005D7527">
            <w:pPr>
              <w:pStyle w:val="TabHeader1"/>
            </w:pPr>
            <w:r w:rsidRPr="002C636E">
              <w:t>Tab</w:t>
            </w:r>
            <w:r w:rsidR="005D7527" w:rsidRPr="002C636E">
              <w:t>Header</w:t>
            </w:r>
            <w:r w:rsidR="002B3467" w:rsidRPr="002C636E">
              <w:t>1</w:t>
            </w:r>
          </w:p>
        </w:tc>
        <w:tc>
          <w:tcPr>
            <w:tcW w:w="1926" w:type="dxa"/>
          </w:tcPr>
          <w:p w14:paraId="28B57C52" w14:textId="77777777" w:rsidR="00DE5B91" w:rsidRPr="002C636E" w:rsidRDefault="00BE387C" w:rsidP="005D7527">
            <w:pPr>
              <w:pStyle w:val="TabHeader1"/>
              <w:cnfStyle w:val="100000000000" w:firstRow="1" w:lastRow="0" w:firstColumn="0" w:lastColumn="0" w:oddVBand="0" w:evenVBand="0" w:oddHBand="0" w:evenHBand="0" w:firstRowFirstColumn="0" w:firstRowLastColumn="0" w:lastRowFirstColumn="0" w:lastRowLastColumn="0"/>
            </w:pPr>
            <w:r w:rsidRPr="002C636E">
              <w:t>TabHeader1</w:t>
            </w:r>
          </w:p>
        </w:tc>
        <w:tc>
          <w:tcPr>
            <w:cnfStyle w:val="000001000000" w:firstRow="0" w:lastRow="0" w:firstColumn="0" w:lastColumn="0" w:oddVBand="0" w:evenVBand="1" w:oddHBand="0" w:evenHBand="0" w:firstRowFirstColumn="0" w:firstRowLastColumn="0" w:lastRowFirstColumn="0" w:lastRowLastColumn="0"/>
            <w:tcW w:w="1926" w:type="dxa"/>
          </w:tcPr>
          <w:p w14:paraId="556F152D" w14:textId="77777777" w:rsidR="00DE5B91" w:rsidRPr="002C636E" w:rsidRDefault="00DE5B91" w:rsidP="005D7527">
            <w:pPr>
              <w:pStyle w:val="TabHeader1"/>
            </w:pPr>
          </w:p>
        </w:tc>
        <w:tc>
          <w:tcPr>
            <w:tcW w:w="1926" w:type="dxa"/>
          </w:tcPr>
          <w:p w14:paraId="218C52D0" w14:textId="77777777" w:rsidR="00DE5B91" w:rsidRPr="002C636E" w:rsidRDefault="00DE5B91" w:rsidP="005D7527">
            <w:pPr>
              <w:pStyle w:val="TabHeader1"/>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1F51CBE2" w14:textId="77777777" w:rsidR="00DE5B91" w:rsidRPr="002C636E" w:rsidRDefault="00DE5B91" w:rsidP="005D7527">
            <w:pPr>
              <w:pStyle w:val="TabHeader1"/>
            </w:pPr>
          </w:p>
        </w:tc>
      </w:tr>
      <w:tr w:rsidR="00DE5B91" w:rsidRPr="002C636E" w14:paraId="15463A79" w14:textId="77777777" w:rsidTr="004D26D4">
        <w:tc>
          <w:tcPr>
            <w:cnfStyle w:val="001000000000" w:firstRow="0" w:lastRow="0" w:firstColumn="1" w:lastColumn="0" w:oddVBand="0" w:evenVBand="0" w:oddHBand="0" w:evenHBand="0" w:firstRowFirstColumn="0" w:firstRowLastColumn="0" w:lastRowFirstColumn="0" w:lastRowLastColumn="0"/>
            <w:tcW w:w="1924" w:type="dxa"/>
          </w:tcPr>
          <w:p w14:paraId="551AFEE2" w14:textId="77777777" w:rsidR="00DE5B91" w:rsidRPr="002C636E" w:rsidRDefault="009A5249" w:rsidP="005D7527">
            <w:pPr>
              <w:pStyle w:val="TabText1"/>
            </w:pPr>
            <w:r w:rsidRPr="002C636E">
              <w:t>TabText</w:t>
            </w:r>
            <w:r w:rsidR="005D7527" w:rsidRPr="002C636E">
              <w:t>1</w:t>
            </w:r>
          </w:p>
        </w:tc>
        <w:tc>
          <w:tcPr>
            <w:tcW w:w="1926" w:type="dxa"/>
          </w:tcPr>
          <w:p w14:paraId="07B10716" w14:textId="77777777" w:rsidR="00DE5B91" w:rsidRPr="002C636E" w:rsidRDefault="00BE387C" w:rsidP="005D7527">
            <w:pPr>
              <w:pStyle w:val="TabText1"/>
              <w:cnfStyle w:val="000000000000" w:firstRow="0" w:lastRow="0" w:firstColumn="0" w:lastColumn="0" w:oddVBand="0" w:evenVBand="0" w:oddHBand="0" w:evenHBand="0" w:firstRowFirstColumn="0" w:firstRowLastColumn="0" w:lastRowFirstColumn="0" w:lastRowLastColumn="0"/>
            </w:pPr>
            <w:r w:rsidRPr="002C636E">
              <w:t>TabText1</w:t>
            </w:r>
          </w:p>
        </w:tc>
        <w:tc>
          <w:tcPr>
            <w:cnfStyle w:val="000001000000" w:firstRow="0" w:lastRow="0" w:firstColumn="0" w:lastColumn="0" w:oddVBand="0" w:evenVBand="1" w:oddHBand="0" w:evenHBand="0" w:firstRowFirstColumn="0" w:firstRowLastColumn="0" w:lastRowFirstColumn="0" w:lastRowLastColumn="0"/>
            <w:tcW w:w="1926" w:type="dxa"/>
          </w:tcPr>
          <w:p w14:paraId="2D698872" w14:textId="77777777" w:rsidR="00DE5B91" w:rsidRPr="002C636E" w:rsidRDefault="00DE5B91" w:rsidP="005D7527">
            <w:pPr>
              <w:pStyle w:val="TabText1"/>
            </w:pPr>
          </w:p>
        </w:tc>
        <w:tc>
          <w:tcPr>
            <w:tcW w:w="1926" w:type="dxa"/>
          </w:tcPr>
          <w:p w14:paraId="44A452C2" w14:textId="77777777" w:rsidR="00DE5B91" w:rsidRPr="002C636E" w:rsidRDefault="00DE5B91" w:rsidP="005D7527">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6F07B20B" w14:textId="77777777" w:rsidR="00DE5B91" w:rsidRPr="002C636E" w:rsidRDefault="00DE5B91" w:rsidP="005D7527">
            <w:pPr>
              <w:pStyle w:val="TabText1"/>
            </w:pPr>
          </w:p>
        </w:tc>
      </w:tr>
      <w:tr w:rsidR="00DE5B91" w:rsidRPr="002C636E" w14:paraId="0A3DE358" w14:textId="77777777" w:rsidTr="004D26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23DEBC7" w14:textId="77777777" w:rsidR="00DE5B91" w:rsidRPr="002C636E" w:rsidRDefault="009A5249" w:rsidP="005D7527">
            <w:pPr>
              <w:pStyle w:val="TabText1"/>
            </w:pPr>
            <w:r w:rsidRPr="002C636E">
              <w:t>TabText</w:t>
            </w:r>
            <w:r w:rsidR="005D7527" w:rsidRPr="002C636E">
              <w:t>1</w:t>
            </w:r>
          </w:p>
        </w:tc>
        <w:tc>
          <w:tcPr>
            <w:tcW w:w="1926" w:type="dxa"/>
          </w:tcPr>
          <w:p w14:paraId="5C8B177E" w14:textId="77777777" w:rsidR="00DE5B91" w:rsidRPr="002C636E" w:rsidRDefault="00BE387C" w:rsidP="00BE387C">
            <w:pPr>
              <w:pStyle w:val="TabText1"/>
              <w:cnfStyle w:val="000000010000" w:firstRow="0" w:lastRow="0" w:firstColumn="0" w:lastColumn="0" w:oddVBand="0" w:evenVBand="0" w:oddHBand="0" w:evenHBand="1" w:firstRowFirstColumn="0" w:firstRowLastColumn="0" w:lastRowFirstColumn="0" w:lastRowLastColumn="0"/>
            </w:pPr>
            <w:r w:rsidRPr="002C636E">
              <w:t>TabText1</w:t>
            </w:r>
          </w:p>
        </w:tc>
        <w:tc>
          <w:tcPr>
            <w:cnfStyle w:val="000001000000" w:firstRow="0" w:lastRow="0" w:firstColumn="0" w:lastColumn="0" w:oddVBand="0" w:evenVBand="1" w:oddHBand="0" w:evenHBand="0" w:firstRowFirstColumn="0" w:firstRowLastColumn="0" w:lastRowFirstColumn="0" w:lastRowLastColumn="0"/>
            <w:tcW w:w="1926" w:type="dxa"/>
          </w:tcPr>
          <w:p w14:paraId="5F1133AF" w14:textId="77777777" w:rsidR="00DE5B91" w:rsidRPr="002C636E" w:rsidRDefault="00DE5B91" w:rsidP="005D7527">
            <w:pPr>
              <w:pStyle w:val="TabText1"/>
            </w:pPr>
          </w:p>
        </w:tc>
        <w:tc>
          <w:tcPr>
            <w:tcW w:w="1926" w:type="dxa"/>
          </w:tcPr>
          <w:p w14:paraId="31F8A488" w14:textId="77777777" w:rsidR="00DE5B91" w:rsidRPr="002C636E" w:rsidRDefault="00DE5B91" w:rsidP="005D7527">
            <w:pPr>
              <w:pStyle w:val="TabText1"/>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2ACCB4B9" w14:textId="77777777" w:rsidR="00DE5B91" w:rsidRPr="002C636E" w:rsidRDefault="00DE5B91" w:rsidP="005D7527">
            <w:pPr>
              <w:pStyle w:val="TabText1"/>
            </w:pPr>
          </w:p>
        </w:tc>
      </w:tr>
      <w:tr w:rsidR="00DE5B91" w:rsidRPr="002C636E" w14:paraId="39F57C3B" w14:textId="77777777" w:rsidTr="004D26D4">
        <w:tc>
          <w:tcPr>
            <w:cnfStyle w:val="001000000000" w:firstRow="0" w:lastRow="0" w:firstColumn="1" w:lastColumn="0" w:oddVBand="0" w:evenVBand="0" w:oddHBand="0" w:evenHBand="0" w:firstRowFirstColumn="0" w:firstRowLastColumn="0" w:lastRowFirstColumn="0" w:lastRowLastColumn="0"/>
            <w:tcW w:w="1924" w:type="dxa"/>
          </w:tcPr>
          <w:p w14:paraId="03475B0C" w14:textId="77777777" w:rsidR="00DE5B91" w:rsidRPr="002C636E" w:rsidRDefault="00DE5B91" w:rsidP="005D7527">
            <w:pPr>
              <w:pStyle w:val="TabText1"/>
            </w:pPr>
          </w:p>
        </w:tc>
        <w:tc>
          <w:tcPr>
            <w:tcW w:w="1926" w:type="dxa"/>
          </w:tcPr>
          <w:p w14:paraId="637C980D" w14:textId="77777777" w:rsidR="00DE5B91" w:rsidRPr="002C636E" w:rsidRDefault="00DE5B91" w:rsidP="005D7527">
            <w:pPr>
              <w:pStyle w:val="TabText1"/>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6" w:type="dxa"/>
          </w:tcPr>
          <w:p w14:paraId="3DE20982" w14:textId="77777777" w:rsidR="00DE5B91" w:rsidRPr="002C636E" w:rsidRDefault="00DE5B91" w:rsidP="005D7527">
            <w:pPr>
              <w:pStyle w:val="TabText1"/>
            </w:pPr>
          </w:p>
        </w:tc>
        <w:tc>
          <w:tcPr>
            <w:tcW w:w="1926" w:type="dxa"/>
          </w:tcPr>
          <w:p w14:paraId="2393A874" w14:textId="77777777" w:rsidR="00DE5B91" w:rsidRPr="002C636E" w:rsidRDefault="00DE5B91" w:rsidP="005D7527">
            <w:pPr>
              <w:pStyle w:val="TabText1"/>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72B23704" w14:textId="77777777" w:rsidR="00DE5B91" w:rsidRPr="002C636E" w:rsidRDefault="00DE5B91" w:rsidP="005D7527">
            <w:pPr>
              <w:pStyle w:val="TabText1"/>
            </w:pPr>
          </w:p>
        </w:tc>
      </w:tr>
      <w:tr w:rsidR="00DE5B91" w:rsidRPr="002C636E" w14:paraId="04DE5D07" w14:textId="77777777" w:rsidTr="004D26D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19ABACF1" w14:textId="77777777" w:rsidR="00DE5B91" w:rsidRPr="002C636E" w:rsidRDefault="00DE5B91" w:rsidP="005D7527">
            <w:pPr>
              <w:pStyle w:val="TabText1"/>
            </w:pPr>
          </w:p>
        </w:tc>
        <w:tc>
          <w:tcPr>
            <w:tcW w:w="1926" w:type="dxa"/>
          </w:tcPr>
          <w:p w14:paraId="6A16544B" w14:textId="77777777" w:rsidR="00DE5B91" w:rsidRPr="002C636E" w:rsidRDefault="00DE5B91" w:rsidP="005D7527">
            <w:pPr>
              <w:pStyle w:val="TabText1"/>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6" w:type="dxa"/>
          </w:tcPr>
          <w:p w14:paraId="75ACAAAB" w14:textId="77777777" w:rsidR="00DE5B91" w:rsidRPr="002C636E" w:rsidRDefault="00DE5B91" w:rsidP="005D7527">
            <w:pPr>
              <w:pStyle w:val="TabText1"/>
            </w:pPr>
          </w:p>
        </w:tc>
        <w:tc>
          <w:tcPr>
            <w:tcW w:w="1926" w:type="dxa"/>
          </w:tcPr>
          <w:p w14:paraId="7C1C51C3" w14:textId="77777777" w:rsidR="00DE5B91" w:rsidRPr="002C636E" w:rsidRDefault="00DE5B91" w:rsidP="005D7527">
            <w:pPr>
              <w:pStyle w:val="TabText1"/>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6" w:type="dxa"/>
          </w:tcPr>
          <w:p w14:paraId="6579988E" w14:textId="77777777" w:rsidR="00DE5B91" w:rsidRPr="002C636E" w:rsidRDefault="00DE5B91" w:rsidP="005D7527">
            <w:pPr>
              <w:pStyle w:val="TabText1"/>
            </w:pPr>
          </w:p>
        </w:tc>
      </w:tr>
    </w:tbl>
    <w:p w14:paraId="61A3760F" w14:textId="77777777" w:rsidR="00DE5B91" w:rsidRPr="002C636E" w:rsidRDefault="00DE5B91" w:rsidP="0046371A">
      <w:pPr>
        <w:pStyle w:val="Caption"/>
      </w:pPr>
      <w:bookmarkStart w:id="90" w:name="_Toc495379334"/>
      <w:bookmarkStart w:id="91" w:name="_Toc535423396"/>
      <w:bookmarkStart w:id="92" w:name="_Toc158724804"/>
      <w:r w:rsidRPr="002C636E">
        <w:t>Table</w:t>
      </w:r>
      <w:r w:rsidR="00F8004C" w:rsidRPr="002C636E">
        <w:t> </w:t>
      </w:r>
      <w:r w:rsidR="003A5B50" w:rsidRPr="002C636E">
        <w:fldChar w:fldCharType="begin"/>
      </w:r>
      <w:r w:rsidR="003A5B50" w:rsidRPr="002C636E">
        <w:instrText xml:space="preserve"> SEQ Table \* ARABIC </w:instrText>
      </w:r>
      <w:r w:rsidR="003A5B50" w:rsidRPr="002C636E">
        <w:fldChar w:fldCharType="separate"/>
      </w:r>
      <w:r w:rsidR="00AD5A06" w:rsidRPr="002C636E">
        <w:t>5</w:t>
      </w:r>
      <w:r w:rsidR="003A5B50" w:rsidRPr="002C636E">
        <w:fldChar w:fldCharType="end"/>
      </w:r>
      <w:r w:rsidRPr="002C636E">
        <w:t xml:space="preserve">: </w:t>
      </w:r>
      <w:bookmarkEnd w:id="90"/>
      <w:r w:rsidRPr="002C636E">
        <w:t>Table_2</w:t>
      </w:r>
      <w:bookmarkEnd w:id="91"/>
      <w:r w:rsidR="005F6D3D" w:rsidRPr="002C636E">
        <w:t xml:space="preserve"> </w:t>
      </w:r>
      <w:proofErr w:type="gramStart"/>
      <w:r w:rsidR="005F6D3D" w:rsidRPr="002C636E">
        <w:t>style</w:t>
      </w:r>
      <w:bookmarkEnd w:id="92"/>
      <w:proofErr w:type="gramEnd"/>
    </w:p>
    <w:tbl>
      <w:tblPr>
        <w:tblStyle w:val="Table3"/>
        <w:tblW w:w="0" w:type="auto"/>
        <w:tblLook w:val="01E0" w:firstRow="1" w:lastRow="1" w:firstColumn="1" w:lastColumn="1" w:noHBand="0" w:noVBand="0"/>
      </w:tblPr>
      <w:tblGrid>
        <w:gridCol w:w="1936"/>
        <w:gridCol w:w="1923"/>
        <w:gridCol w:w="1923"/>
        <w:gridCol w:w="1923"/>
        <w:gridCol w:w="1923"/>
      </w:tblGrid>
      <w:tr w:rsidR="009A5249" w:rsidRPr="002C636E" w14:paraId="1C3692A9" w14:textId="77777777" w:rsidTr="009A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56F51735" w14:textId="77777777" w:rsidR="009A5249" w:rsidRPr="002C636E" w:rsidRDefault="009A5249" w:rsidP="005D7527">
            <w:pPr>
              <w:pStyle w:val="TabText2"/>
            </w:pPr>
            <w:r w:rsidRPr="002C636E">
              <w:t>TabText2 (</w:t>
            </w:r>
            <w:proofErr w:type="spellStart"/>
            <w:r w:rsidRPr="002C636E">
              <w:t>small</w:t>
            </w:r>
            <w:proofErr w:type="spellEnd"/>
            <w:r w:rsidRPr="002C636E">
              <w:t>)</w:t>
            </w:r>
          </w:p>
        </w:tc>
        <w:tc>
          <w:tcPr>
            <w:tcW w:w="1923" w:type="dxa"/>
          </w:tcPr>
          <w:p w14:paraId="13882C77" w14:textId="77777777" w:rsidR="009A5249" w:rsidRPr="002C636E" w:rsidRDefault="009A5249" w:rsidP="005D7527">
            <w:pPr>
              <w:pStyle w:val="TabText2"/>
              <w:cnfStyle w:val="100000000000" w:firstRow="1" w:lastRow="0" w:firstColumn="0" w:lastColumn="0" w:oddVBand="0" w:evenVBand="0" w:oddHBand="0" w:evenHBand="0" w:firstRowFirstColumn="0" w:firstRowLastColumn="0" w:lastRowFirstColumn="0" w:lastRowLastColumn="0"/>
            </w:pPr>
            <w:r w:rsidRPr="002C636E">
              <w:t>Tab</w:t>
            </w:r>
            <w:r w:rsidR="00BE387C" w:rsidRPr="002C636E">
              <w:t>Header</w:t>
            </w:r>
            <w:r w:rsidRPr="002C636E">
              <w:t>2</w:t>
            </w:r>
          </w:p>
        </w:tc>
        <w:tc>
          <w:tcPr>
            <w:cnfStyle w:val="000001000000" w:firstRow="0" w:lastRow="0" w:firstColumn="0" w:lastColumn="0" w:oddVBand="0" w:evenVBand="1" w:oddHBand="0" w:evenHBand="0" w:firstRowFirstColumn="0" w:firstRowLastColumn="0" w:lastRowFirstColumn="0" w:lastRowLastColumn="0"/>
            <w:tcW w:w="1923" w:type="dxa"/>
          </w:tcPr>
          <w:p w14:paraId="6A1E8D65" w14:textId="77777777" w:rsidR="009A5249" w:rsidRPr="002C636E" w:rsidRDefault="009A5249" w:rsidP="005D7527">
            <w:pPr>
              <w:pStyle w:val="TabText2"/>
            </w:pPr>
          </w:p>
        </w:tc>
        <w:tc>
          <w:tcPr>
            <w:tcW w:w="1923" w:type="dxa"/>
          </w:tcPr>
          <w:p w14:paraId="3123566D" w14:textId="77777777" w:rsidR="009A5249" w:rsidRPr="002C636E" w:rsidRDefault="009A5249" w:rsidP="005D7527">
            <w:pPr>
              <w:pStyle w:val="TabText2"/>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33B75B4E" w14:textId="77777777" w:rsidR="009A5249" w:rsidRPr="002C636E" w:rsidRDefault="009A5249" w:rsidP="005D7527">
            <w:pPr>
              <w:pStyle w:val="TabText2"/>
            </w:pPr>
          </w:p>
        </w:tc>
      </w:tr>
      <w:tr w:rsidR="009A5249" w:rsidRPr="002C636E" w14:paraId="5ACF4A7F" w14:textId="77777777" w:rsidTr="00374AAA">
        <w:tc>
          <w:tcPr>
            <w:cnfStyle w:val="001000000000" w:firstRow="0" w:lastRow="0" w:firstColumn="1" w:lastColumn="0" w:oddVBand="0" w:evenVBand="0" w:oddHBand="0" w:evenHBand="0" w:firstRowFirstColumn="0" w:firstRowLastColumn="0" w:lastRowFirstColumn="0" w:lastRowLastColumn="0"/>
            <w:tcW w:w="1936" w:type="dxa"/>
          </w:tcPr>
          <w:p w14:paraId="74A51045" w14:textId="77777777" w:rsidR="009A5249" w:rsidRPr="002C636E" w:rsidRDefault="009A5249" w:rsidP="005D7527">
            <w:pPr>
              <w:pStyle w:val="TabText2"/>
            </w:pPr>
            <w:r w:rsidRPr="002C636E">
              <w:t>TabText2</w:t>
            </w:r>
          </w:p>
        </w:tc>
        <w:tc>
          <w:tcPr>
            <w:tcW w:w="1923" w:type="dxa"/>
          </w:tcPr>
          <w:p w14:paraId="7B6E0DB7" w14:textId="77777777" w:rsidR="009A5249" w:rsidRPr="002C636E" w:rsidRDefault="009A5249" w:rsidP="005D7527">
            <w:pPr>
              <w:pStyle w:val="TabText2"/>
              <w:cnfStyle w:val="000000000000" w:firstRow="0" w:lastRow="0" w:firstColumn="0" w:lastColumn="0" w:oddVBand="0" w:evenVBand="0" w:oddHBand="0" w:evenHBand="0" w:firstRowFirstColumn="0" w:firstRowLastColumn="0" w:lastRowFirstColumn="0" w:lastRowLastColumn="0"/>
            </w:pPr>
            <w:r w:rsidRPr="002C636E">
              <w:t>TabText2</w:t>
            </w:r>
          </w:p>
        </w:tc>
        <w:tc>
          <w:tcPr>
            <w:cnfStyle w:val="000001000000" w:firstRow="0" w:lastRow="0" w:firstColumn="0" w:lastColumn="0" w:oddVBand="0" w:evenVBand="1" w:oddHBand="0" w:evenHBand="0" w:firstRowFirstColumn="0" w:firstRowLastColumn="0" w:lastRowFirstColumn="0" w:lastRowLastColumn="0"/>
            <w:tcW w:w="1923" w:type="dxa"/>
          </w:tcPr>
          <w:p w14:paraId="48111FFD" w14:textId="77777777" w:rsidR="009A5249" w:rsidRPr="002C636E" w:rsidRDefault="009A5249" w:rsidP="005D7527">
            <w:pPr>
              <w:pStyle w:val="TabText2"/>
            </w:pPr>
          </w:p>
        </w:tc>
        <w:tc>
          <w:tcPr>
            <w:tcW w:w="1923" w:type="dxa"/>
          </w:tcPr>
          <w:p w14:paraId="54050626" w14:textId="77777777" w:rsidR="009A5249" w:rsidRPr="002C636E" w:rsidRDefault="009A5249" w:rsidP="005D7527">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5FC9C674" w14:textId="77777777" w:rsidR="009A5249" w:rsidRPr="002C636E" w:rsidRDefault="009A5249" w:rsidP="005D7527">
            <w:pPr>
              <w:pStyle w:val="TabText2"/>
            </w:pPr>
          </w:p>
        </w:tc>
      </w:tr>
      <w:tr w:rsidR="009A5249" w:rsidRPr="002C636E" w14:paraId="58BED4CA" w14:textId="77777777" w:rsidTr="00374A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5D69DBBA" w14:textId="77777777" w:rsidR="009A5249" w:rsidRPr="002C636E" w:rsidRDefault="009A5249" w:rsidP="005D7527">
            <w:pPr>
              <w:pStyle w:val="TabText2"/>
            </w:pPr>
            <w:r w:rsidRPr="002C636E">
              <w:t>TabText2</w:t>
            </w:r>
          </w:p>
        </w:tc>
        <w:tc>
          <w:tcPr>
            <w:tcW w:w="1923" w:type="dxa"/>
          </w:tcPr>
          <w:p w14:paraId="411F567F" w14:textId="77777777" w:rsidR="009A5249" w:rsidRPr="002C636E" w:rsidRDefault="009A5249" w:rsidP="005D7527">
            <w:pPr>
              <w:pStyle w:val="TabText2"/>
              <w:cnfStyle w:val="000000010000" w:firstRow="0" w:lastRow="0" w:firstColumn="0" w:lastColumn="0" w:oddVBand="0" w:evenVBand="0" w:oddHBand="0" w:evenHBand="1" w:firstRowFirstColumn="0" w:firstRowLastColumn="0" w:lastRowFirstColumn="0" w:lastRowLastColumn="0"/>
            </w:pPr>
            <w:r w:rsidRPr="002C636E">
              <w:t>TabText2</w:t>
            </w:r>
          </w:p>
        </w:tc>
        <w:tc>
          <w:tcPr>
            <w:cnfStyle w:val="000001000000" w:firstRow="0" w:lastRow="0" w:firstColumn="0" w:lastColumn="0" w:oddVBand="0" w:evenVBand="1" w:oddHBand="0" w:evenHBand="0" w:firstRowFirstColumn="0" w:firstRowLastColumn="0" w:lastRowFirstColumn="0" w:lastRowLastColumn="0"/>
            <w:tcW w:w="1923" w:type="dxa"/>
          </w:tcPr>
          <w:p w14:paraId="6A461D80" w14:textId="77777777" w:rsidR="009A5249" w:rsidRPr="002C636E" w:rsidRDefault="009A5249" w:rsidP="005D7527">
            <w:pPr>
              <w:pStyle w:val="TabText2"/>
            </w:pPr>
          </w:p>
        </w:tc>
        <w:tc>
          <w:tcPr>
            <w:tcW w:w="1923" w:type="dxa"/>
          </w:tcPr>
          <w:p w14:paraId="1EE6AFC3" w14:textId="77777777" w:rsidR="009A5249" w:rsidRPr="002C636E" w:rsidRDefault="009A5249" w:rsidP="005D7527">
            <w:pPr>
              <w:pStyle w:val="TabText2"/>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12F193C6" w14:textId="77777777" w:rsidR="009A5249" w:rsidRPr="002C636E" w:rsidRDefault="009A5249" w:rsidP="005D7527">
            <w:pPr>
              <w:pStyle w:val="TabText2"/>
            </w:pPr>
          </w:p>
        </w:tc>
      </w:tr>
      <w:tr w:rsidR="00DE5B91" w:rsidRPr="002C636E" w14:paraId="1B43E5EE" w14:textId="77777777" w:rsidTr="009A5249">
        <w:tc>
          <w:tcPr>
            <w:cnfStyle w:val="001000000000" w:firstRow="0" w:lastRow="0" w:firstColumn="1" w:lastColumn="0" w:oddVBand="0" w:evenVBand="0" w:oddHBand="0" w:evenHBand="0" w:firstRowFirstColumn="0" w:firstRowLastColumn="0" w:lastRowFirstColumn="0" w:lastRowLastColumn="0"/>
            <w:tcW w:w="1936" w:type="dxa"/>
          </w:tcPr>
          <w:p w14:paraId="2BF63CA0" w14:textId="77777777" w:rsidR="00DE5B91" w:rsidRPr="002C636E" w:rsidRDefault="00DE5B91" w:rsidP="005D7527">
            <w:pPr>
              <w:pStyle w:val="TabText2"/>
            </w:pPr>
          </w:p>
        </w:tc>
        <w:tc>
          <w:tcPr>
            <w:tcW w:w="1923" w:type="dxa"/>
          </w:tcPr>
          <w:p w14:paraId="2080878A" w14:textId="77777777" w:rsidR="00DE5B91" w:rsidRPr="002C636E" w:rsidRDefault="00DE5B91" w:rsidP="005D7527">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7DDC828F" w14:textId="77777777" w:rsidR="00DE5B91" w:rsidRPr="002C636E" w:rsidRDefault="00DE5B91" w:rsidP="005D7527">
            <w:pPr>
              <w:pStyle w:val="TabText2"/>
            </w:pPr>
          </w:p>
        </w:tc>
        <w:tc>
          <w:tcPr>
            <w:tcW w:w="1923" w:type="dxa"/>
          </w:tcPr>
          <w:p w14:paraId="0F89A874" w14:textId="77777777" w:rsidR="00DE5B91" w:rsidRPr="002C636E" w:rsidRDefault="00DE5B91" w:rsidP="005D7527">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2F103166" w14:textId="77777777" w:rsidR="00DE5B91" w:rsidRPr="002C636E" w:rsidRDefault="00DE5B91" w:rsidP="005D7527">
            <w:pPr>
              <w:pStyle w:val="TabText2"/>
            </w:pPr>
          </w:p>
        </w:tc>
      </w:tr>
      <w:tr w:rsidR="00DE5B91" w:rsidRPr="002C636E" w14:paraId="3490B111" w14:textId="77777777" w:rsidTr="009A524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16D8A711" w14:textId="77777777" w:rsidR="00DE5B91" w:rsidRPr="002C636E" w:rsidRDefault="00DE5B91" w:rsidP="005D7527">
            <w:pPr>
              <w:pStyle w:val="TabText2"/>
            </w:pPr>
          </w:p>
        </w:tc>
        <w:tc>
          <w:tcPr>
            <w:tcW w:w="1923" w:type="dxa"/>
          </w:tcPr>
          <w:p w14:paraId="108DF538" w14:textId="77777777" w:rsidR="00DE5B91" w:rsidRPr="002C636E" w:rsidRDefault="00DE5B91" w:rsidP="005D7527">
            <w:pPr>
              <w:pStyle w:val="TabText2"/>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3105281B" w14:textId="77777777" w:rsidR="00DE5B91" w:rsidRPr="002C636E" w:rsidRDefault="00DE5B91" w:rsidP="005D7527">
            <w:pPr>
              <w:pStyle w:val="TabText2"/>
            </w:pPr>
          </w:p>
        </w:tc>
        <w:tc>
          <w:tcPr>
            <w:tcW w:w="1923" w:type="dxa"/>
          </w:tcPr>
          <w:p w14:paraId="2DE06794" w14:textId="77777777" w:rsidR="00DE5B91" w:rsidRPr="002C636E" w:rsidRDefault="00DE5B91" w:rsidP="005D7527">
            <w:pPr>
              <w:pStyle w:val="TabText2"/>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14F27574" w14:textId="77777777" w:rsidR="00DE5B91" w:rsidRPr="002C636E" w:rsidRDefault="00DE5B91" w:rsidP="005D7527">
            <w:pPr>
              <w:pStyle w:val="TabText2"/>
            </w:pPr>
          </w:p>
        </w:tc>
      </w:tr>
    </w:tbl>
    <w:p w14:paraId="2DE5AF6B" w14:textId="77777777" w:rsidR="00DE5B91" w:rsidRPr="002C636E" w:rsidRDefault="00DE5B91" w:rsidP="0046371A">
      <w:pPr>
        <w:pStyle w:val="Caption"/>
      </w:pPr>
      <w:bookmarkStart w:id="93" w:name="_Toc535423397"/>
      <w:bookmarkStart w:id="94" w:name="_Toc158724805"/>
      <w:r w:rsidRPr="002C636E">
        <w:t>Table</w:t>
      </w:r>
      <w:r w:rsidR="00F8004C" w:rsidRPr="002C636E">
        <w:t> </w:t>
      </w:r>
      <w:r w:rsidR="003A5B50" w:rsidRPr="002C636E">
        <w:fldChar w:fldCharType="begin"/>
      </w:r>
      <w:r w:rsidR="003A5B50" w:rsidRPr="002C636E">
        <w:instrText xml:space="preserve"> SEQ Table \* ARABIC </w:instrText>
      </w:r>
      <w:r w:rsidR="003A5B50" w:rsidRPr="002C636E">
        <w:fldChar w:fldCharType="separate"/>
      </w:r>
      <w:r w:rsidR="00AD5A06" w:rsidRPr="002C636E">
        <w:t>6</w:t>
      </w:r>
      <w:r w:rsidR="003A5B50" w:rsidRPr="002C636E">
        <w:fldChar w:fldCharType="end"/>
      </w:r>
      <w:r w:rsidRPr="002C636E">
        <w:t>: Table_3</w:t>
      </w:r>
      <w:bookmarkEnd w:id="93"/>
      <w:r w:rsidR="005F6D3D" w:rsidRPr="002C636E">
        <w:t xml:space="preserve"> </w:t>
      </w:r>
      <w:proofErr w:type="gramStart"/>
      <w:r w:rsidR="005F6D3D" w:rsidRPr="002C636E">
        <w:t>style</w:t>
      </w:r>
      <w:bookmarkEnd w:id="94"/>
      <w:proofErr w:type="gramEnd"/>
    </w:p>
    <w:tbl>
      <w:tblPr>
        <w:tblStyle w:val="Table4"/>
        <w:tblW w:w="0" w:type="auto"/>
        <w:tblLook w:val="01E0" w:firstRow="1" w:lastRow="1" w:firstColumn="1" w:lastColumn="1" w:noHBand="0" w:noVBand="0"/>
      </w:tblPr>
      <w:tblGrid>
        <w:gridCol w:w="1925"/>
        <w:gridCol w:w="1925"/>
        <w:gridCol w:w="1926"/>
        <w:gridCol w:w="1926"/>
        <w:gridCol w:w="1926"/>
      </w:tblGrid>
      <w:tr w:rsidR="00DE5B91" w:rsidRPr="002C636E" w14:paraId="65E4BC38" w14:textId="77777777" w:rsidTr="007E6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5F877855" w14:textId="77777777" w:rsidR="00DE5B91" w:rsidRPr="002C636E" w:rsidRDefault="00DE03BA" w:rsidP="00DE03BA">
            <w:pPr>
              <w:pStyle w:val="TabHeader2"/>
            </w:pPr>
            <w:r w:rsidRPr="002C636E">
              <w:t>TabHeader2</w:t>
            </w:r>
          </w:p>
        </w:tc>
        <w:tc>
          <w:tcPr>
            <w:tcW w:w="1926" w:type="dxa"/>
            <w:noWrap/>
          </w:tcPr>
          <w:p w14:paraId="6B203443" w14:textId="77777777" w:rsidR="00DE5B91" w:rsidRPr="002C636E" w:rsidRDefault="00DE5B91" w:rsidP="00DE03BA">
            <w:pPr>
              <w:pStyle w:val="TabHeader2"/>
              <w:cnfStyle w:val="100000000000" w:firstRow="1"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4D81D0F2" w14:textId="77777777" w:rsidR="00DE5B91" w:rsidRPr="002C636E" w:rsidRDefault="00DE5B91" w:rsidP="00DE03BA">
            <w:pPr>
              <w:pStyle w:val="TabHeader2"/>
            </w:pPr>
          </w:p>
        </w:tc>
        <w:tc>
          <w:tcPr>
            <w:tcW w:w="1927" w:type="dxa"/>
            <w:noWrap/>
          </w:tcPr>
          <w:p w14:paraId="0839AF41" w14:textId="77777777" w:rsidR="00DE5B91" w:rsidRPr="002C636E" w:rsidRDefault="00DE5B91" w:rsidP="00DE03BA">
            <w:pPr>
              <w:pStyle w:val="TabHeader2"/>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28051433" w14:textId="77777777" w:rsidR="00DE5B91" w:rsidRPr="002C636E" w:rsidRDefault="00DE5B91" w:rsidP="00DE03BA">
            <w:pPr>
              <w:pStyle w:val="TabHeader2"/>
            </w:pPr>
          </w:p>
        </w:tc>
      </w:tr>
      <w:tr w:rsidR="00DE5B91" w:rsidRPr="002C636E" w14:paraId="7346D6C2" w14:textId="77777777" w:rsidTr="007E6617">
        <w:tc>
          <w:tcPr>
            <w:cnfStyle w:val="001000000000" w:firstRow="0" w:lastRow="0" w:firstColumn="1" w:lastColumn="0" w:oddVBand="0" w:evenVBand="0" w:oddHBand="0" w:evenHBand="0" w:firstRowFirstColumn="0" w:firstRowLastColumn="0" w:lastRowFirstColumn="0" w:lastRowLastColumn="0"/>
            <w:tcW w:w="1925" w:type="dxa"/>
            <w:noWrap/>
          </w:tcPr>
          <w:p w14:paraId="1315AC6E" w14:textId="77777777" w:rsidR="00DE5B91" w:rsidRPr="002C636E" w:rsidRDefault="00DE03BA" w:rsidP="00DE03BA">
            <w:pPr>
              <w:pStyle w:val="TabText2"/>
            </w:pPr>
            <w:r w:rsidRPr="002C636E">
              <w:t>TabText2</w:t>
            </w:r>
          </w:p>
        </w:tc>
        <w:tc>
          <w:tcPr>
            <w:tcW w:w="1926" w:type="dxa"/>
            <w:noWrap/>
          </w:tcPr>
          <w:p w14:paraId="4184A3A5" w14:textId="77777777" w:rsidR="00DE5B91" w:rsidRPr="002C636E" w:rsidRDefault="00DE5B91" w:rsidP="00DE03BA">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1886C6D0" w14:textId="77777777" w:rsidR="00DE5B91" w:rsidRPr="002C636E" w:rsidRDefault="00DE5B91" w:rsidP="00DE03BA">
            <w:pPr>
              <w:pStyle w:val="TabText2"/>
            </w:pPr>
          </w:p>
        </w:tc>
        <w:tc>
          <w:tcPr>
            <w:tcW w:w="1927" w:type="dxa"/>
            <w:noWrap/>
          </w:tcPr>
          <w:p w14:paraId="0585D330" w14:textId="77777777" w:rsidR="00DE5B91" w:rsidRPr="002C636E" w:rsidRDefault="00DE5B91" w:rsidP="00DE03BA">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7A037FB2" w14:textId="77777777" w:rsidR="00DE5B91" w:rsidRPr="002C636E" w:rsidRDefault="00DE5B91" w:rsidP="00DE03BA">
            <w:pPr>
              <w:pStyle w:val="TabText2"/>
            </w:pPr>
          </w:p>
        </w:tc>
      </w:tr>
      <w:tr w:rsidR="00DE5B91" w:rsidRPr="002C636E" w14:paraId="6AC02D9C" w14:textId="77777777" w:rsidTr="007E66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7FA9BD7E" w14:textId="77777777" w:rsidR="00DE5B91" w:rsidRPr="002C636E" w:rsidRDefault="00DE5B91" w:rsidP="00DE03BA">
            <w:pPr>
              <w:pStyle w:val="TabText2"/>
            </w:pPr>
          </w:p>
        </w:tc>
        <w:tc>
          <w:tcPr>
            <w:tcW w:w="1926" w:type="dxa"/>
            <w:noWrap/>
          </w:tcPr>
          <w:p w14:paraId="2DD79611" w14:textId="77777777" w:rsidR="00DE5B91" w:rsidRPr="002C636E" w:rsidRDefault="00DE5B91" w:rsidP="00DE03BA">
            <w:pPr>
              <w:pStyle w:val="TabText2"/>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42A4D76D" w14:textId="77777777" w:rsidR="00DE5B91" w:rsidRPr="002C636E" w:rsidRDefault="00DE5B91" w:rsidP="00DE03BA">
            <w:pPr>
              <w:pStyle w:val="TabText2"/>
            </w:pPr>
          </w:p>
        </w:tc>
        <w:tc>
          <w:tcPr>
            <w:tcW w:w="1927" w:type="dxa"/>
            <w:noWrap/>
          </w:tcPr>
          <w:p w14:paraId="48E954DA" w14:textId="77777777" w:rsidR="00DE5B91" w:rsidRPr="002C636E" w:rsidRDefault="00DE5B91" w:rsidP="00DE03BA">
            <w:pPr>
              <w:pStyle w:val="TabText2"/>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3A690A62" w14:textId="77777777" w:rsidR="00DE5B91" w:rsidRPr="002C636E" w:rsidRDefault="00DE5B91" w:rsidP="00DE03BA">
            <w:pPr>
              <w:pStyle w:val="TabText2"/>
            </w:pPr>
          </w:p>
        </w:tc>
      </w:tr>
      <w:tr w:rsidR="00DE5B91" w:rsidRPr="002C636E" w14:paraId="4AF1DAC2" w14:textId="77777777" w:rsidTr="007E6617">
        <w:tc>
          <w:tcPr>
            <w:cnfStyle w:val="001000000000" w:firstRow="0" w:lastRow="0" w:firstColumn="1" w:lastColumn="0" w:oddVBand="0" w:evenVBand="0" w:oddHBand="0" w:evenHBand="0" w:firstRowFirstColumn="0" w:firstRowLastColumn="0" w:lastRowFirstColumn="0" w:lastRowLastColumn="0"/>
            <w:tcW w:w="1925" w:type="dxa"/>
            <w:noWrap/>
          </w:tcPr>
          <w:p w14:paraId="69A2BBF8" w14:textId="77777777" w:rsidR="00DE5B91" w:rsidRPr="002C636E" w:rsidRDefault="00DE5B91" w:rsidP="00DE03BA">
            <w:pPr>
              <w:pStyle w:val="TabText2"/>
            </w:pPr>
          </w:p>
        </w:tc>
        <w:tc>
          <w:tcPr>
            <w:tcW w:w="1926" w:type="dxa"/>
            <w:noWrap/>
          </w:tcPr>
          <w:p w14:paraId="2312146E" w14:textId="77777777" w:rsidR="00DE5B91" w:rsidRPr="002C636E" w:rsidRDefault="00DE5B91" w:rsidP="00DE03BA">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07A672B1" w14:textId="77777777" w:rsidR="00DE5B91" w:rsidRPr="002C636E" w:rsidRDefault="00DE5B91" w:rsidP="00DE03BA">
            <w:pPr>
              <w:pStyle w:val="TabText2"/>
            </w:pPr>
          </w:p>
        </w:tc>
        <w:tc>
          <w:tcPr>
            <w:tcW w:w="1927" w:type="dxa"/>
            <w:noWrap/>
          </w:tcPr>
          <w:p w14:paraId="178AA2A8" w14:textId="77777777" w:rsidR="00DE5B91" w:rsidRPr="002C636E" w:rsidRDefault="00DE5B91" w:rsidP="00DE03BA">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3C8EBCE8" w14:textId="77777777" w:rsidR="00DE5B91" w:rsidRPr="002C636E" w:rsidRDefault="00DE5B91" w:rsidP="00DE03BA">
            <w:pPr>
              <w:pStyle w:val="TabText2"/>
            </w:pPr>
          </w:p>
        </w:tc>
      </w:tr>
      <w:tr w:rsidR="00DE5B91" w:rsidRPr="002C636E" w14:paraId="5229359C" w14:textId="77777777" w:rsidTr="007E661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3B623372" w14:textId="77777777" w:rsidR="00DE5B91" w:rsidRPr="002C636E" w:rsidRDefault="00DE5B91" w:rsidP="00DE03BA">
            <w:pPr>
              <w:pStyle w:val="TabText2"/>
            </w:pPr>
          </w:p>
        </w:tc>
        <w:tc>
          <w:tcPr>
            <w:tcW w:w="1926" w:type="dxa"/>
            <w:noWrap/>
          </w:tcPr>
          <w:p w14:paraId="415C76A1" w14:textId="77777777" w:rsidR="00DE5B91" w:rsidRPr="002C636E" w:rsidRDefault="00DE5B91" w:rsidP="00DE03BA">
            <w:pPr>
              <w:pStyle w:val="TabText2"/>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133FCCA4" w14:textId="77777777" w:rsidR="00DE5B91" w:rsidRPr="002C636E" w:rsidRDefault="00DE5B91" w:rsidP="00DE03BA">
            <w:pPr>
              <w:pStyle w:val="TabText2"/>
            </w:pPr>
          </w:p>
        </w:tc>
        <w:tc>
          <w:tcPr>
            <w:tcW w:w="1927" w:type="dxa"/>
            <w:noWrap/>
          </w:tcPr>
          <w:p w14:paraId="119A745E" w14:textId="77777777" w:rsidR="00DE5B91" w:rsidRPr="002C636E" w:rsidRDefault="00DE5B91" w:rsidP="00DE03BA">
            <w:pPr>
              <w:pStyle w:val="TabText2"/>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6D6EE3E2" w14:textId="77777777" w:rsidR="00DE5B91" w:rsidRPr="002C636E" w:rsidRDefault="00DE5B91" w:rsidP="00DE03BA">
            <w:pPr>
              <w:pStyle w:val="TabText2"/>
            </w:pPr>
          </w:p>
        </w:tc>
      </w:tr>
    </w:tbl>
    <w:p w14:paraId="11FA79B7" w14:textId="77777777" w:rsidR="00DE5B91" w:rsidRPr="002C636E" w:rsidRDefault="00DE5B91" w:rsidP="0046371A">
      <w:pPr>
        <w:pStyle w:val="Caption"/>
      </w:pPr>
      <w:bookmarkStart w:id="95" w:name="_Toc535423398"/>
      <w:bookmarkStart w:id="96" w:name="_Toc158724806"/>
      <w:r w:rsidRPr="002C636E">
        <w:t>Table</w:t>
      </w:r>
      <w:r w:rsidR="00F8004C" w:rsidRPr="002C636E">
        <w:t> </w:t>
      </w:r>
      <w:r w:rsidR="003A5B50" w:rsidRPr="002C636E">
        <w:fldChar w:fldCharType="begin"/>
      </w:r>
      <w:r w:rsidR="003A5B50" w:rsidRPr="002C636E">
        <w:instrText xml:space="preserve"> SEQ Table \* ARABIC </w:instrText>
      </w:r>
      <w:r w:rsidR="003A5B50" w:rsidRPr="002C636E">
        <w:fldChar w:fldCharType="separate"/>
      </w:r>
      <w:r w:rsidR="00AD5A06" w:rsidRPr="002C636E">
        <w:t>7</w:t>
      </w:r>
      <w:r w:rsidR="003A5B50" w:rsidRPr="002C636E">
        <w:fldChar w:fldCharType="end"/>
      </w:r>
      <w:r w:rsidRPr="002C636E">
        <w:t>: Table_4</w:t>
      </w:r>
      <w:bookmarkEnd w:id="95"/>
      <w:r w:rsidR="005F6D3D" w:rsidRPr="002C636E">
        <w:t xml:space="preserve"> </w:t>
      </w:r>
      <w:proofErr w:type="gramStart"/>
      <w:r w:rsidR="005F6D3D" w:rsidRPr="002C636E">
        <w:t>style</w:t>
      </w:r>
      <w:bookmarkEnd w:id="96"/>
      <w:proofErr w:type="gramEnd"/>
    </w:p>
    <w:tbl>
      <w:tblPr>
        <w:tblStyle w:val="Table5"/>
        <w:tblW w:w="0" w:type="auto"/>
        <w:tblLook w:val="01E0" w:firstRow="1" w:lastRow="1" w:firstColumn="1" w:lastColumn="1" w:noHBand="0" w:noVBand="0"/>
      </w:tblPr>
      <w:tblGrid>
        <w:gridCol w:w="1936"/>
        <w:gridCol w:w="1923"/>
        <w:gridCol w:w="1923"/>
        <w:gridCol w:w="1923"/>
        <w:gridCol w:w="1923"/>
      </w:tblGrid>
      <w:tr w:rsidR="00B3418F" w:rsidRPr="002C636E" w14:paraId="76C09B68" w14:textId="77777777" w:rsidTr="005F6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511C255D" w14:textId="77777777" w:rsidR="00B3418F" w:rsidRPr="002C636E" w:rsidRDefault="00B3418F" w:rsidP="007E6617">
            <w:pPr>
              <w:pStyle w:val="TabHeader2"/>
            </w:pPr>
            <w:r w:rsidRPr="002C636E">
              <w:t>Tab</w:t>
            </w:r>
            <w:r w:rsidR="00DE03BA" w:rsidRPr="002C636E">
              <w:t>Header</w:t>
            </w:r>
            <w:r w:rsidRPr="002C636E">
              <w:t>2</w:t>
            </w:r>
          </w:p>
        </w:tc>
        <w:tc>
          <w:tcPr>
            <w:tcW w:w="1923" w:type="dxa"/>
          </w:tcPr>
          <w:p w14:paraId="3FD2505B" w14:textId="77777777" w:rsidR="00B3418F" w:rsidRPr="002C636E" w:rsidRDefault="00B3418F" w:rsidP="007E6617">
            <w:pPr>
              <w:pStyle w:val="TabHeader2"/>
              <w:cnfStyle w:val="100000000000" w:firstRow="1"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0261784C" w14:textId="77777777" w:rsidR="00B3418F" w:rsidRPr="002C636E" w:rsidRDefault="00B3418F" w:rsidP="007E6617">
            <w:pPr>
              <w:pStyle w:val="TabHeader2"/>
            </w:pPr>
          </w:p>
        </w:tc>
        <w:tc>
          <w:tcPr>
            <w:tcW w:w="1923" w:type="dxa"/>
          </w:tcPr>
          <w:p w14:paraId="7050A8CA" w14:textId="77777777" w:rsidR="00B3418F" w:rsidRPr="002C636E" w:rsidRDefault="00B3418F" w:rsidP="007E6617">
            <w:pPr>
              <w:pStyle w:val="TabHeader2"/>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61683B87" w14:textId="77777777" w:rsidR="00B3418F" w:rsidRPr="002C636E" w:rsidRDefault="00B3418F" w:rsidP="007E6617">
            <w:pPr>
              <w:pStyle w:val="TabHeader2"/>
            </w:pPr>
          </w:p>
        </w:tc>
      </w:tr>
      <w:tr w:rsidR="00B3418F" w:rsidRPr="002C636E" w14:paraId="43A539D1" w14:textId="77777777" w:rsidTr="005F6D3D">
        <w:tc>
          <w:tcPr>
            <w:cnfStyle w:val="001000000000" w:firstRow="0" w:lastRow="0" w:firstColumn="1" w:lastColumn="0" w:oddVBand="0" w:evenVBand="0" w:oddHBand="0" w:evenHBand="0" w:firstRowFirstColumn="0" w:firstRowLastColumn="0" w:lastRowFirstColumn="0" w:lastRowLastColumn="0"/>
            <w:tcW w:w="1936" w:type="dxa"/>
          </w:tcPr>
          <w:p w14:paraId="5616DE2A" w14:textId="77777777" w:rsidR="00B3418F" w:rsidRPr="002C636E" w:rsidRDefault="00B3418F" w:rsidP="007E6617">
            <w:pPr>
              <w:pStyle w:val="TabText2"/>
            </w:pPr>
            <w:r w:rsidRPr="002C636E">
              <w:t>TabText2</w:t>
            </w:r>
          </w:p>
        </w:tc>
        <w:tc>
          <w:tcPr>
            <w:tcW w:w="1923" w:type="dxa"/>
          </w:tcPr>
          <w:p w14:paraId="4655D4FD" w14:textId="77777777" w:rsidR="00B3418F" w:rsidRPr="002C636E" w:rsidRDefault="00B3418F" w:rsidP="007E6617">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65D8BEAE" w14:textId="77777777" w:rsidR="00B3418F" w:rsidRPr="002C636E" w:rsidRDefault="00B3418F" w:rsidP="007E6617">
            <w:pPr>
              <w:pStyle w:val="TabText2"/>
            </w:pPr>
          </w:p>
        </w:tc>
        <w:tc>
          <w:tcPr>
            <w:tcW w:w="1923" w:type="dxa"/>
          </w:tcPr>
          <w:p w14:paraId="47181212" w14:textId="77777777" w:rsidR="00B3418F" w:rsidRPr="002C636E" w:rsidRDefault="00B3418F" w:rsidP="007E6617">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017A15DC" w14:textId="77777777" w:rsidR="00B3418F" w:rsidRPr="002C636E" w:rsidRDefault="00B3418F" w:rsidP="007E6617">
            <w:pPr>
              <w:pStyle w:val="TabText2"/>
            </w:pPr>
          </w:p>
        </w:tc>
      </w:tr>
      <w:tr w:rsidR="00B3418F" w:rsidRPr="002C636E" w14:paraId="480EEF5B" w14:textId="77777777" w:rsidTr="005F6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34A7D6CD" w14:textId="77777777" w:rsidR="00B3418F" w:rsidRPr="002C636E" w:rsidRDefault="00B3418F" w:rsidP="007E6617">
            <w:pPr>
              <w:pStyle w:val="TabText2"/>
            </w:pPr>
          </w:p>
        </w:tc>
        <w:tc>
          <w:tcPr>
            <w:tcW w:w="1923" w:type="dxa"/>
          </w:tcPr>
          <w:p w14:paraId="25E84D8B" w14:textId="77777777" w:rsidR="00B3418F" w:rsidRPr="002C636E" w:rsidRDefault="00B3418F" w:rsidP="007E6617">
            <w:pPr>
              <w:pStyle w:val="TabText2"/>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5BF38385" w14:textId="77777777" w:rsidR="00B3418F" w:rsidRPr="002C636E" w:rsidRDefault="00B3418F" w:rsidP="007E6617">
            <w:pPr>
              <w:pStyle w:val="TabText2"/>
            </w:pPr>
          </w:p>
        </w:tc>
        <w:tc>
          <w:tcPr>
            <w:tcW w:w="1923" w:type="dxa"/>
          </w:tcPr>
          <w:p w14:paraId="28095DBC" w14:textId="77777777" w:rsidR="00B3418F" w:rsidRPr="002C636E" w:rsidRDefault="00B3418F" w:rsidP="007E6617">
            <w:pPr>
              <w:pStyle w:val="TabText2"/>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0A5DB5AA" w14:textId="77777777" w:rsidR="00B3418F" w:rsidRPr="002C636E" w:rsidRDefault="00B3418F" w:rsidP="007E6617">
            <w:pPr>
              <w:pStyle w:val="TabText2"/>
            </w:pPr>
          </w:p>
        </w:tc>
      </w:tr>
      <w:tr w:rsidR="00B3418F" w:rsidRPr="002C636E" w14:paraId="531ED432" w14:textId="77777777" w:rsidTr="005F6D3D">
        <w:tc>
          <w:tcPr>
            <w:cnfStyle w:val="001000000000" w:firstRow="0" w:lastRow="0" w:firstColumn="1" w:lastColumn="0" w:oddVBand="0" w:evenVBand="0" w:oddHBand="0" w:evenHBand="0" w:firstRowFirstColumn="0" w:firstRowLastColumn="0" w:lastRowFirstColumn="0" w:lastRowLastColumn="0"/>
            <w:tcW w:w="1936" w:type="dxa"/>
          </w:tcPr>
          <w:p w14:paraId="00016388" w14:textId="77777777" w:rsidR="00B3418F" w:rsidRPr="002C636E" w:rsidRDefault="00B3418F" w:rsidP="007E6617">
            <w:pPr>
              <w:pStyle w:val="TabText2"/>
            </w:pPr>
          </w:p>
        </w:tc>
        <w:tc>
          <w:tcPr>
            <w:tcW w:w="1923" w:type="dxa"/>
          </w:tcPr>
          <w:p w14:paraId="50541A58" w14:textId="77777777" w:rsidR="00B3418F" w:rsidRPr="002C636E" w:rsidRDefault="00B3418F" w:rsidP="007E6617">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458375D1" w14:textId="77777777" w:rsidR="00B3418F" w:rsidRPr="002C636E" w:rsidRDefault="00B3418F" w:rsidP="007E6617">
            <w:pPr>
              <w:pStyle w:val="TabText2"/>
            </w:pPr>
          </w:p>
        </w:tc>
        <w:tc>
          <w:tcPr>
            <w:tcW w:w="1923" w:type="dxa"/>
          </w:tcPr>
          <w:p w14:paraId="5F4B9E14" w14:textId="77777777" w:rsidR="00B3418F" w:rsidRPr="002C636E" w:rsidRDefault="00B3418F" w:rsidP="007E6617">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72FC4638" w14:textId="77777777" w:rsidR="00B3418F" w:rsidRPr="002C636E" w:rsidRDefault="00B3418F" w:rsidP="007E6617">
            <w:pPr>
              <w:pStyle w:val="TabText2"/>
            </w:pPr>
          </w:p>
        </w:tc>
      </w:tr>
      <w:tr w:rsidR="00B3418F" w:rsidRPr="002C636E" w14:paraId="23D21E39" w14:textId="77777777" w:rsidTr="005F6D3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14:paraId="60BF53C2" w14:textId="77777777" w:rsidR="00B3418F" w:rsidRPr="002C636E" w:rsidRDefault="00B3418F" w:rsidP="007E6617">
            <w:pPr>
              <w:pStyle w:val="TabText2"/>
            </w:pPr>
          </w:p>
        </w:tc>
        <w:tc>
          <w:tcPr>
            <w:tcW w:w="1923" w:type="dxa"/>
          </w:tcPr>
          <w:p w14:paraId="26FD3243" w14:textId="77777777" w:rsidR="00B3418F" w:rsidRPr="002C636E" w:rsidRDefault="00B3418F" w:rsidP="007E6617">
            <w:pPr>
              <w:pStyle w:val="TabText2"/>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3" w:type="dxa"/>
          </w:tcPr>
          <w:p w14:paraId="5A7E06AF" w14:textId="77777777" w:rsidR="00B3418F" w:rsidRPr="002C636E" w:rsidRDefault="00B3418F" w:rsidP="007E6617">
            <w:pPr>
              <w:pStyle w:val="TabText2"/>
            </w:pPr>
          </w:p>
        </w:tc>
        <w:tc>
          <w:tcPr>
            <w:tcW w:w="1923" w:type="dxa"/>
          </w:tcPr>
          <w:p w14:paraId="2FD35951" w14:textId="77777777" w:rsidR="00B3418F" w:rsidRPr="002C636E" w:rsidRDefault="00B3418F" w:rsidP="007E6617">
            <w:pPr>
              <w:pStyle w:val="TabText2"/>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3" w:type="dxa"/>
          </w:tcPr>
          <w:p w14:paraId="5A1647EC" w14:textId="77777777" w:rsidR="00B3418F" w:rsidRPr="002C636E" w:rsidRDefault="00B3418F" w:rsidP="007E6617">
            <w:pPr>
              <w:pStyle w:val="TabText2"/>
            </w:pPr>
          </w:p>
        </w:tc>
      </w:tr>
    </w:tbl>
    <w:p w14:paraId="4EDE435A" w14:textId="77777777" w:rsidR="00B3418F" w:rsidRPr="002C636E" w:rsidRDefault="00B3418F" w:rsidP="00B3418F">
      <w:pPr>
        <w:pStyle w:val="Caption"/>
      </w:pPr>
      <w:bookmarkStart w:id="97" w:name="_Toc158724807"/>
      <w:r w:rsidRPr="002C636E">
        <w:t>Table </w:t>
      </w:r>
      <w:r w:rsidRPr="002C636E">
        <w:fldChar w:fldCharType="begin"/>
      </w:r>
      <w:r w:rsidRPr="002C636E">
        <w:instrText xml:space="preserve"> SEQ Table \* ARABIC </w:instrText>
      </w:r>
      <w:r w:rsidRPr="002C636E">
        <w:fldChar w:fldCharType="separate"/>
      </w:r>
      <w:r w:rsidR="00AD5A06" w:rsidRPr="002C636E">
        <w:t>8</w:t>
      </w:r>
      <w:r w:rsidRPr="002C636E">
        <w:fldChar w:fldCharType="end"/>
      </w:r>
      <w:r w:rsidRPr="002C636E">
        <w:t>: Table_</w:t>
      </w:r>
      <w:r w:rsidR="005F6D3D" w:rsidRPr="002C636E">
        <w:t xml:space="preserve">5 </w:t>
      </w:r>
      <w:proofErr w:type="gramStart"/>
      <w:r w:rsidR="005F6D3D" w:rsidRPr="002C636E">
        <w:t>style</w:t>
      </w:r>
      <w:bookmarkEnd w:id="97"/>
      <w:proofErr w:type="gramEnd"/>
    </w:p>
    <w:tbl>
      <w:tblPr>
        <w:tblStyle w:val="Table6"/>
        <w:tblW w:w="0" w:type="auto"/>
        <w:tblLook w:val="01E0" w:firstRow="1" w:lastRow="1" w:firstColumn="1" w:lastColumn="1" w:noHBand="0" w:noVBand="0"/>
      </w:tblPr>
      <w:tblGrid>
        <w:gridCol w:w="1925"/>
        <w:gridCol w:w="1925"/>
        <w:gridCol w:w="1926"/>
        <w:gridCol w:w="1926"/>
        <w:gridCol w:w="1926"/>
      </w:tblGrid>
      <w:tr w:rsidR="00B3418F" w:rsidRPr="002C636E" w14:paraId="1F0E0118" w14:textId="77777777" w:rsidTr="005F6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3FCABAF2" w14:textId="77777777" w:rsidR="00B3418F" w:rsidRPr="002C636E" w:rsidRDefault="005F6D3D" w:rsidP="005F6D3D">
            <w:pPr>
              <w:pStyle w:val="TabHeader2"/>
            </w:pPr>
            <w:r w:rsidRPr="002C636E">
              <w:t>TabHeader2</w:t>
            </w:r>
          </w:p>
        </w:tc>
        <w:tc>
          <w:tcPr>
            <w:tcW w:w="1926" w:type="dxa"/>
            <w:noWrap/>
          </w:tcPr>
          <w:p w14:paraId="5F72BB4A" w14:textId="77777777" w:rsidR="00B3418F" w:rsidRPr="002C636E" w:rsidRDefault="00B3418F" w:rsidP="005F6D3D">
            <w:pPr>
              <w:pStyle w:val="TabHeader2"/>
              <w:cnfStyle w:val="100000000000" w:firstRow="1"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4F87FCDE" w14:textId="77777777" w:rsidR="00B3418F" w:rsidRPr="002C636E" w:rsidRDefault="00B3418F" w:rsidP="005F6D3D">
            <w:pPr>
              <w:pStyle w:val="TabHeader2"/>
            </w:pPr>
          </w:p>
        </w:tc>
        <w:tc>
          <w:tcPr>
            <w:tcW w:w="1927" w:type="dxa"/>
            <w:noWrap/>
          </w:tcPr>
          <w:p w14:paraId="2EFCBB93" w14:textId="77777777" w:rsidR="00B3418F" w:rsidRPr="002C636E" w:rsidRDefault="00B3418F" w:rsidP="005F6D3D">
            <w:pPr>
              <w:pStyle w:val="TabHeader2"/>
              <w:cnfStyle w:val="100000000000" w:firstRow="1"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30B4B199" w14:textId="77777777" w:rsidR="00B3418F" w:rsidRPr="002C636E" w:rsidRDefault="00B3418F" w:rsidP="005F6D3D">
            <w:pPr>
              <w:pStyle w:val="TabHeader2"/>
            </w:pPr>
          </w:p>
        </w:tc>
      </w:tr>
      <w:tr w:rsidR="00B3418F" w:rsidRPr="002C636E" w14:paraId="49496F25" w14:textId="77777777" w:rsidTr="005F6D3D">
        <w:tc>
          <w:tcPr>
            <w:cnfStyle w:val="001000000000" w:firstRow="0" w:lastRow="0" w:firstColumn="1" w:lastColumn="0" w:oddVBand="0" w:evenVBand="0" w:oddHBand="0" w:evenHBand="0" w:firstRowFirstColumn="0" w:firstRowLastColumn="0" w:lastRowFirstColumn="0" w:lastRowLastColumn="0"/>
            <w:tcW w:w="1925" w:type="dxa"/>
            <w:noWrap/>
          </w:tcPr>
          <w:p w14:paraId="774CA645" w14:textId="77777777" w:rsidR="00B3418F" w:rsidRPr="002C636E" w:rsidRDefault="005F6D3D" w:rsidP="005F6D3D">
            <w:pPr>
              <w:pStyle w:val="TabText2"/>
            </w:pPr>
            <w:r w:rsidRPr="002C636E">
              <w:t>TabText2</w:t>
            </w:r>
          </w:p>
        </w:tc>
        <w:tc>
          <w:tcPr>
            <w:tcW w:w="1926" w:type="dxa"/>
            <w:noWrap/>
          </w:tcPr>
          <w:p w14:paraId="529399E1" w14:textId="77777777" w:rsidR="00B3418F" w:rsidRPr="002C636E" w:rsidRDefault="00B3418F" w:rsidP="005F6D3D">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03832D7A" w14:textId="77777777" w:rsidR="00B3418F" w:rsidRPr="002C636E" w:rsidRDefault="00B3418F" w:rsidP="005F6D3D">
            <w:pPr>
              <w:pStyle w:val="TabText2"/>
            </w:pPr>
          </w:p>
        </w:tc>
        <w:tc>
          <w:tcPr>
            <w:tcW w:w="1927" w:type="dxa"/>
            <w:noWrap/>
          </w:tcPr>
          <w:p w14:paraId="5A74418A" w14:textId="77777777" w:rsidR="00B3418F" w:rsidRPr="002C636E" w:rsidRDefault="00B3418F" w:rsidP="005F6D3D">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39032905" w14:textId="77777777" w:rsidR="00B3418F" w:rsidRPr="002C636E" w:rsidRDefault="00B3418F" w:rsidP="005F6D3D">
            <w:pPr>
              <w:pStyle w:val="TabText2"/>
            </w:pPr>
          </w:p>
        </w:tc>
      </w:tr>
      <w:tr w:rsidR="00B3418F" w:rsidRPr="002C636E" w14:paraId="326986AE" w14:textId="77777777" w:rsidTr="005F6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2139BF7A" w14:textId="77777777" w:rsidR="00B3418F" w:rsidRPr="002C636E" w:rsidRDefault="00B3418F" w:rsidP="005F6D3D">
            <w:pPr>
              <w:pStyle w:val="TabText2"/>
            </w:pPr>
          </w:p>
        </w:tc>
        <w:tc>
          <w:tcPr>
            <w:tcW w:w="1926" w:type="dxa"/>
            <w:noWrap/>
          </w:tcPr>
          <w:p w14:paraId="3F73676A" w14:textId="77777777" w:rsidR="00B3418F" w:rsidRPr="002C636E" w:rsidRDefault="00B3418F" w:rsidP="005F6D3D">
            <w:pPr>
              <w:pStyle w:val="TabText2"/>
              <w:cnfStyle w:val="000000010000" w:firstRow="0" w:lastRow="0" w:firstColumn="0" w:lastColumn="0" w:oddVBand="0" w:evenVBand="0" w:oddHBand="0" w:evenHBand="1"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49531AE9" w14:textId="77777777" w:rsidR="00B3418F" w:rsidRPr="002C636E" w:rsidRDefault="00B3418F" w:rsidP="005F6D3D">
            <w:pPr>
              <w:pStyle w:val="TabText2"/>
            </w:pPr>
          </w:p>
        </w:tc>
        <w:tc>
          <w:tcPr>
            <w:tcW w:w="1927" w:type="dxa"/>
            <w:noWrap/>
          </w:tcPr>
          <w:p w14:paraId="143C287A" w14:textId="77777777" w:rsidR="00B3418F" w:rsidRPr="002C636E" w:rsidRDefault="00B3418F" w:rsidP="005F6D3D">
            <w:pPr>
              <w:pStyle w:val="TabText2"/>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62E97CE7" w14:textId="77777777" w:rsidR="00B3418F" w:rsidRPr="002C636E" w:rsidRDefault="00B3418F" w:rsidP="005F6D3D">
            <w:pPr>
              <w:pStyle w:val="TabText2"/>
            </w:pPr>
          </w:p>
        </w:tc>
      </w:tr>
      <w:tr w:rsidR="00B3418F" w:rsidRPr="002C636E" w14:paraId="1F278BF5" w14:textId="77777777" w:rsidTr="005F6D3D">
        <w:tc>
          <w:tcPr>
            <w:cnfStyle w:val="001000000000" w:firstRow="0" w:lastRow="0" w:firstColumn="1" w:lastColumn="0" w:oddVBand="0" w:evenVBand="0" w:oddHBand="0" w:evenHBand="0" w:firstRowFirstColumn="0" w:firstRowLastColumn="0" w:lastRowFirstColumn="0" w:lastRowLastColumn="0"/>
            <w:tcW w:w="1925" w:type="dxa"/>
            <w:noWrap/>
          </w:tcPr>
          <w:p w14:paraId="1560961C" w14:textId="77777777" w:rsidR="00B3418F" w:rsidRPr="002C636E" w:rsidRDefault="00B3418F" w:rsidP="005F6D3D">
            <w:pPr>
              <w:pStyle w:val="TabText2"/>
            </w:pPr>
          </w:p>
        </w:tc>
        <w:tc>
          <w:tcPr>
            <w:tcW w:w="1926" w:type="dxa"/>
            <w:noWrap/>
          </w:tcPr>
          <w:p w14:paraId="356B5BEE" w14:textId="77777777" w:rsidR="00B3418F" w:rsidRPr="002C636E" w:rsidRDefault="00B3418F" w:rsidP="005F6D3D">
            <w:pPr>
              <w:pStyle w:val="TabText2"/>
              <w:cnfStyle w:val="000000000000" w:firstRow="0" w:lastRow="0"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72B2964B" w14:textId="77777777" w:rsidR="00B3418F" w:rsidRPr="002C636E" w:rsidRDefault="00B3418F" w:rsidP="005F6D3D">
            <w:pPr>
              <w:pStyle w:val="TabText2"/>
            </w:pPr>
          </w:p>
        </w:tc>
        <w:tc>
          <w:tcPr>
            <w:tcW w:w="1927" w:type="dxa"/>
            <w:noWrap/>
          </w:tcPr>
          <w:p w14:paraId="483CBD79" w14:textId="77777777" w:rsidR="00B3418F" w:rsidRPr="002C636E" w:rsidRDefault="00B3418F" w:rsidP="005F6D3D">
            <w:pPr>
              <w:pStyle w:val="TabText2"/>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5D3D991B" w14:textId="77777777" w:rsidR="00B3418F" w:rsidRPr="002C636E" w:rsidRDefault="00B3418F" w:rsidP="005F6D3D">
            <w:pPr>
              <w:pStyle w:val="TabText2"/>
            </w:pPr>
          </w:p>
        </w:tc>
      </w:tr>
      <w:tr w:rsidR="00B3418F" w:rsidRPr="002C636E" w14:paraId="5A4C4623" w14:textId="77777777" w:rsidTr="005F6D3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noWrap/>
          </w:tcPr>
          <w:p w14:paraId="4B31061A" w14:textId="77777777" w:rsidR="00B3418F" w:rsidRPr="002C636E" w:rsidRDefault="00B3418F" w:rsidP="005F6D3D">
            <w:pPr>
              <w:pStyle w:val="TabText2"/>
            </w:pPr>
          </w:p>
        </w:tc>
        <w:tc>
          <w:tcPr>
            <w:tcW w:w="1926" w:type="dxa"/>
            <w:noWrap/>
          </w:tcPr>
          <w:p w14:paraId="32C3F3F4" w14:textId="77777777" w:rsidR="00B3418F" w:rsidRPr="002C636E" w:rsidRDefault="00B3418F" w:rsidP="005F6D3D">
            <w:pPr>
              <w:pStyle w:val="TabText2"/>
              <w:cnfStyle w:val="010000000000" w:firstRow="0" w:lastRow="1" w:firstColumn="0" w:lastColumn="0" w:oddVBand="0" w:evenVBand="0" w:oddHBand="0" w:evenHBand="0" w:firstRowFirstColumn="0" w:firstRowLastColumn="0" w:lastRowFirstColumn="0" w:lastRowLastColumn="0"/>
            </w:pPr>
          </w:p>
        </w:tc>
        <w:tc>
          <w:tcPr>
            <w:cnfStyle w:val="000001000000" w:firstRow="0" w:lastRow="0" w:firstColumn="0" w:lastColumn="0" w:oddVBand="0" w:evenVBand="1" w:oddHBand="0" w:evenHBand="0" w:firstRowFirstColumn="0" w:firstRowLastColumn="0" w:lastRowFirstColumn="0" w:lastRowLastColumn="0"/>
            <w:tcW w:w="1927" w:type="dxa"/>
            <w:noWrap/>
          </w:tcPr>
          <w:p w14:paraId="2272AFAF" w14:textId="77777777" w:rsidR="00B3418F" w:rsidRPr="002C636E" w:rsidRDefault="00B3418F" w:rsidP="005F6D3D">
            <w:pPr>
              <w:pStyle w:val="TabText2"/>
            </w:pPr>
          </w:p>
        </w:tc>
        <w:tc>
          <w:tcPr>
            <w:tcW w:w="1927" w:type="dxa"/>
            <w:noWrap/>
          </w:tcPr>
          <w:p w14:paraId="24CA9076" w14:textId="77777777" w:rsidR="00B3418F" w:rsidRPr="002C636E" w:rsidRDefault="00B3418F" w:rsidP="005F6D3D">
            <w:pPr>
              <w:pStyle w:val="TabText2"/>
              <w:cnfStyle w:val="010000000000" w:firstRow="0" w:lastRow="1"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27" w:type="dxa"/>
            <w:noWrap/>
          </w:tcPr>
          <w:p w14:paraId="0A14C813" w14:textId="77777777" w:rsidR="00B3418F" w:rsidRPr="002C636E" w:rsidRDefault="00B3418F" w:rsidP="005F6D3D">
            <w:pPr>
              <w:pStyle w:val="TabText2"/>
            </w:pPr>
          </w:p>
        </w:tc>
      </w:tr>
    </w:tbl>
    <w:p w14:paraId="3B2B8043" w14:textId="77777777" w:rsidR="00B3418F" w:rsidRPr="002C636E" w:rsidRDefault="00B3418F" w:rsidP="00B3418F">
      <w:pPr>
        <w:pStyle w:val="Caption"/>
      </w:pPr>
      <w:bookmarkStart w:id="98" w:name="_Toc158724808"/>
      <w:r w:rsidRPr="002C636E">
        <w:t>Table </w:t>
      </w:r>
      <w:r w:rsidRPr="002C636E">
        <w:fldChar w:fldCharType="begin"/>
      </w:r>
      <w:r w:rsidRPr="002C636E">
        <w:instrText xml:space="preserve"> SEQ Table \* ARABIC </w:instrText>
      </w:r>
      <w:r w:rsidRPr="002C636E">
        <w:fldChar w:fldCharType="separate"/>
      </w:r>
      <w:r w:rsidR="00AD5A06" w:rsidRPr="002C636E">
        <w:t>9</w:t>
      </w:r>
      <w:r w:rsidRPr="002C636E">
        <w:fldChar w:fldCharType="end"/>
      </w:r>
      <w:r w:rsidRPr="002C636E">
        <w:t>: Table_</w:t>
      </w:r>
      <w:r w:rsidR="005F6D3D" w:rsidRPr="002C636E">
        <w:t xml:space="preserve">6 </w:t>
      </w:r>
      <w:proofErr w:type="gramStart"/>
      <w:r w:rsidR="005F6D3D" w:rsidRPr="002C636E">
        <w:t>style</w:t>
      </w:r>
      <w:bookmarkEnd w:id="98"/>
      <w:proofErr w:type="gramEnd"/>
    </w:p>
    <w:p w14:paraId="0EE45220" w14:textId="28523FE7" w:rsidR="00AC1C59" w:rsidRPr="002C636E" w:rsidRDefault="00AC1C59" w:rsidP="0078240C">
      <w:pPr>
        <w:pStyle w:val="Heading2"/>
      </w:pPr>
      <w:bookmarkStart w:id="99" w:name="_Toc158724776"/>
      <w:bookmarkStart w:id="100" w:name="_Hlk532655521"/>
      <w:r w:rsidRPr="002C636E">
        <w:t>List</w:t>
      </w:r>
      <w:r w:rsidR="00E11AF8" w:rsidRPr="002C636E">
        <w:t>e</w:t>
      </w:r>
      <w:r w:rsidRPr="002C636E">
        <w:t xml:space="preserve"> </w:t>
      </w:r>
      <w:r w:rsidR="00E11AF8" w:rsidRPr="002C636E">
        <w:t>des</w:t>
      </w:r>
      <w:r w:rsidRPr="002C636E">
        <w:t xml:space="preserve"> styles</w:t>
      </w:r>
      <w:bookmarkEnd w:id="99"/>
    </w:p>
    <w:p w14:paraId="682F498C" w14:textId="77777777" w:rsidR="001450C9" w:rsidRPr="00ED70C3" w:rsidRDefault="001450C9" w:rsidP="001450C9">
      <w:pPr>
        <w:pStyle w:val="BodyOfText"/>
        <w:rPr>
          <w:lang w:val="en-GB"/>
        </w:rPr>
      </w:pPr>
      <w:r w:rsidRPr="00ED70C3">
        <w:rPr>
          <w:lang w:val="en-GB"/>
        </w:rPr>
        <w:t>For a full list of styles, cf: "C:\Users\</w:t>
      </w:r>
      <w:r w:rsidR="00AC30B5" w:rsidRPr="00ED70C3">
        <w:rPr>
          <w:i/>
          <w:lang w:val="en-GB"/>
        </w:rPr>
        <w:t>your name</w:t>
      </w:r>
      <w:r w:rsidRPr="00ED70C3">
        <w:rPr>
          <w:lang w:val="en-GB"/>
        </w:rPr>
        <w:t>\AppData\Roaming\Microsoft\Templates\itrust_QM\ITR-StyleSheet.dotx"</w:t>
      </w:r>
    </w:p>
    <w:tbl>
      <w:tblPr>
        <w:tblStyle w:val="TableBLight"/>
        <w:tblW w:w="5000" w:type="pct"/>
        <w:tblLayout w:type="fixed"/>
        <w:tblLook w:val="06A0" w:firstRow="1" w:lastRow="0" w:firstColumn="1" w:lastColumn="0" w:noHBand="1" w:noVBand="1"/>
      </w:tblPr>
      <w:tblGrid>
        <w:gridCol w:w="1697"/>
        <w:gridCol w:w="4109"/>
        <w:gridCol w:w="1134"/>
        <w:gridCol w:w="2688"/>
      </w:tblGrid>
      <w:tr w:rsidR="00A06132" w:rsidRPr="002C636E" w14:paraId="7D605F01" w14:textId="77777777" w:rsidTr="00A0613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81" w:type="pct"/>
            <w:noWrap/>
          </w:tcPr>
          <w:p w14:paraId="79257B57" w14:textId="24CA32B1" w:rsidR="00A06132" w:rsidRPr="002C636E" w:rsidRDefault="00E11AF8" w:rsidP="00A06132">
            <w:pPr>
              <w:pStyle w:val="BodyOfText"/>
            </w:pPr>
            <w:bookmarkStart w:id="101" w:name="_Toc454746544"/>
            <w:bookmarkStart w:id="102" w:name="_Toc495379333"/>
            <w:bookmarkStart w:id="103" w:name="_Toc535423400"/>
            <w:r w:rsidRPr="002C636E">
              <w:t>Nom du style</w:t>
            </w:r>
          </w:p>
        </w:tc>
        <w:tc>
          <w:tcPr>
            <w:tcW w:w="2134" w:type="pct"/>
            <w:noWrap/>
          </w:tcPr>
          <w:p w14:paraId="2DF99FA2" w14:textId="2DBA6FA9" w:rsidR="00A06132" w:rsidRPr="002C636E" w:rsidRDefault="00A06132" w:rsidP="00A06132">
            <w:pPr>
              <w:pStyle w:val="BodyOfText"/>
              <w:cnfStyle w:val="100000000000" w:firstRow="1" w:lastRow="0" w:firstColumn="0" w:lastColumn="0" w:oddVBand="0" w:evenVBand="0" w:oddHBand="0" w:evenHBand="0" w:firstRowFirstColumn="0" w:firstRowLastColumn="0" w:lastRowFirstColumn="0" w:lastRowLastColumn="0"/>
            </w:pPr>
            <w:r w:rsidRPr="002C636E">
              <w:t xml:space="preserve">Application </w:t>
            </w:r>
            <w:r w:rsidR="00E11AF8" w:rsidRPr="002C636E">
              <w:t>ou</w:t>
            </w:r>
            <w:r w:rsidRPr="002C636E">
              <w:t xml:space="preserve"> </w:t>
            </w:r>
            <w:proofErr w:type="spellStart"/>
            <w:r w:rsidRPr="002C636E">
              <w:t>example</w:t>
            </w:r>
            <w:proofErr w:type="spellEnd"/>
          </w:p>
        </w:tc>
        <w:tc>
          <w:tcPr>
            <w:tcW w:w="1985" w:type="pct"/>
            <w:gridSpan w:val="2"/>
            <w:noWrap/>
          </w:tcPr>
          <w:p w14:paraId="5C6DDA66" w14:textId="511B3AC7" w:rsidR="00A06132" w:rsidRPr="002C636E" w:rsidRDefault="00E11AF8" w:rsidP="00A06132">
            <w:pPr>
              <w:pStyle w:val="BodyOfText"/>
              <w:cnfStyle w:val="100000000000" w:firstRow="1" w:lastRow="0" w:firstColumn="0" w:lastColumn="0" w:oddVBand="0" w:evenVBand="0" w:oddHBand="0" w:evenHBand="0" w:firstRowFirstColumn="0" w:firstRowLastColumn="0" w:lastRowFirstColumn="0" w:lastRowLastColumn="0"/>
            </w:pPr>
            <w:r w:rsidRPr="002C636E">
              <w:t>Modalités d’utilisation ou informations complémentaires</w:t>
            </w:r>
          </w:p>
        </w:tc>
      </w:tr>
      <w:tr w:rsidR="00A06132" w:rsidRPr="002C636E" w14:paraId="5C211CFD"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noWrap/>
          </w:tcPr>
          <w:p w14:paraId="7529B567" w14:textId="77777777" w:rsidR="00A06132" w:rsidRPr="002C636E" w:rsidRDefault="00A06132" w:rsidP="00A06132">
            <w:pPr>
              <w:pStyle w:val="BodyOfText"/>
            </w:pPr>
            <w:proofErr w:type="spellStart"/>
            <w:r w:rsidRPr="002C636E">
              <w:t>Headings</w:t>
            </w:r>
            <w:proofErr w:type="spellEnd"/>
          </w:p>
        </w:tc>
      </w:tr>
      <w:tr w:rsidR="00A06132" w:rsidRPr="002C636E" w14:paraId="380CDF08"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7D61F763" w14:textId="77777777" w:rsidR="00A06132" w:rsidRPr="002C636E" w:rsidRDefault="00A06132" w:rsidP="00A06132">
            <w:pPr>
              <w:pStyle w:val="BodyOfText"/>
            </w:pPr>
            <w:proofErr w:type="spellStart"/>
            <w:r w:rsidRPr="002C636E">
              <w:lastRenderedPageBreak/>
              <w:t>Heading</w:t>
            </w:r>
            <w:proofErr w:type="spellEnd"/>
            <w:r w:rsidRPr="002C636E">
              <w:t xml:space="preserve"> 1</w:t>
            </w:r>
          </w:p>
        </w:tc>
        <w:tc>
          <w:tcPr>
            <w:tcW w:w="2134" w:type="pct"/>
            <w:noWrap/>
          </w:tcPr>
          <w:p w14:paraId="325C9D3B"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t>Numbered</w:t>
            </w:r>
            <w:proofErr w:type="spellEnd"/>
            <w:r w:rsidRPr="002C636E">
              <w:t xml:space="preserve"> </w:t>
            </w:r>
            <w:proofErr w:type="spellStart"/>
            <w:r w:rsidRPr="002C636E">
              <w:t>title</w:t>
            </w:r>
            <w:proofErr w:type="spellEnd"/>
            <w:r w:rsidRPr="002C636E">
              <w:t xml:space="preserve"> </w:t>
            </w:r>
            <w:proofErr w:type="spellStart"/>
            <w:r w:rsidRPr="002C636E">
              <w:t>with</w:t>
            </w:r>
            <w:proofErr w:type="spellEnd"/>
            <w:r w:rsidRPr="002C636E">
              <w:t xml:space="preserve"> page break </w:t>
            </w:r>
            <w:proofErr w:type="spellStart"/>
            <w:r w:rsidRPr="002C636E">
              <w:t>before</w:t>
            </w:r>
            <w:proofErr w:type="spellEnd"/>
          </w:p>
        </w:tc>
        <w:tc>
          <w:tcPr>
            <w:tcW w:w="1985" w:type="pct"/>
            <w:gridSpan w:val="2"/>
            <w:noWrap/>
          </w:tcPr>
          <w:p w14:paraId="2608BB79" w14:textId="6049E35C"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du chapitre (niveau 1)</w:t>
            </w:r>
          </w:p>
        </w:tc>
      </w:tr>
      <w:tr w:rsidR="00A06132" w:rsidRPr="002C636E" w14:paraId="6433FE4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60D51A15" w14:textId="77777777" w:rsidR="00A06132" w:rsidRPr="002C636E" w:rsidRDefault="00A06132" w:rsidP="00A06132">
            <w:pPr>
              <w:pStyle w:val="BodyOfText"/>
            </w:pPr>
            <w:proofErr w:type="spellStart"/>
            <w:r w:rsidRPr="002C636E">
              <w:t>Heading</w:t>
            </w:r>
            <w:proofErr w:type="spellEnd"/>
            <w:r w:rsidRPr="002C636E">
              <w:t xml:space="preserve"> 2</w:t>
            </w:r>
          </w:p>
        </w:tc>
        <w:tc>
          <w:tcPr>
            <w:tcW w:w="2134" w:type="pct"/>
            <w:noWrap/>
          </w:tcPr>
          <w:p w14:paraId="6A569236"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rFonts w:asciiTheme="majorHAnsi" w:eastAsiaTheme="majorEastAsia" w:hAnsiTheme="majorHAnsi" w:cstheme="majorBidi"/>
                <w:b/>
                <w:color w:val="00A3E0" w:themeColor="text2"/>
                <w:sz w:val="36"/>
                <w:szCs w:val="26"/>
              </w:rPr>
              <w:t xml:space="preserve">Section </w:t>
            </w:r>
            <w:proofErr w:type="spellStart"/>
            <w:r w:rsidRPr="002C636E">
              <w:rPr>
                <w:rFonts w:asciiTheme="majorHAnsi" w:eastAsiaTheme="majorEastAsia" w:hAnsiTheme="majorHAnsi" w:cstheme="majorBidi"/>
                <w:b/>
                <w:color w:val="00A3E0" w:themeColor="text2"/>
                <w:sz w:val="36"/>
                <w:szCs w:val="26"/>
              </w:rPr>
              <w:t>title</w:t>
            </w:r>
            <w:proofErr w:type="spellEnd"/>
            <w:r w:rsidRPr="002C636E">
              <w:rPr>
                <w:rFonts w:asciiTheme="majorHAnsi" w:eastAsiaTheme="majorEastAsia" w:hAnsiTheme="majorHAnsi" w:cstheme="majorBidi"/>
                <w:b/>
                <w:color w:val="00A3E0" w:themeColor="text2"/>
                <w:sz w:val="36"/>
                <w:szCs w:val="26"/>
              </w:rPr>
              <w:t xml:space="preserve"> (</w:t>
            </w:r>
            <w:proofErr w:type="spellStart"/>
            <w:r w:rsidRPr="002C636E">
              <w:rPr>
                <w:rFonts w:asciiTheme="majorHAnsi" w:eastAsiaTheme="majorEastAsia" w:hAnsiTheme="majorHAnsi" w:cstheme="majorBidi"/>
                <w:b/>
                <w:color w:val="00A3E0" w:themeColor="text2"/>
                <w:sz w:val="36"/>
                <w:szCs w:val="26"/>
              </w:rPr>
              <w:t>level</w:t>
            </w:r>
            <w:proofErr w:type="spellEnd"/>
            <w:r w:rsidRPr="002C636E">
              <w:rPr>
                <w:rFonts w:asciiTheme="majorHAnsi" w:eastAsiaTheme="majorEastAsia" w:hAnsiTheme="majorHAnsi" w:cstheme="majorBidi"/>
                <w:b/>
                <w:color w:val="00A3E0" w:themeColor="text2"/>
                <w:sz w:val="36"/>
                <w:szCs w:val="26"/>
              </w:rPr>
              <w:t> 2)</w:t>
            </w:r>
          </w:p>
        </w:tc>
        <w:tc>
          <w:tcPr>
            <w:tcW w:w="1985" w:type="pct"/>
            <w:gridSpan w:val="2"/>
            <w:noWrap/>
          </w:tcPr>
          <w:p w14:paraId="163401C1" w14:textId="4C338A59"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de la section (niveau 2)</w:t>
            </w:r>
          </w:p>
        </w:tc>
      </w:tr>
      <w:tr w:rsidR="00A06132" w:rsidRPr="002C636E" w14:paraId="7839A07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39B01B8E" w14:textId="77777777" w:rsidR="00A06132" w:rsidRPr="002C636E" w:rsidRDefault="00A06132" w:rsidP="00A06132">
            <w:pPr>
              <w:pStyle w:val="BodyOfText"/>
            </w:pPr>
            <w:proofErr w:type="spellStart"/>
            <w:r w:rsidRPr="002C636E">
              <w:t>Heading</w:t>
            </w:r>
            <w:proofErr w:type="spellEnd"/>
            <w:r w:rsidRPr="002C636E">
              <w:t xml:space="preserve"> 3</w:t>
            </w:r>
          </w:p>
        </w:tc>
        <w:tc>
          <w:tcPr>
            <w:tcW w:w="2134" w:type="pct"/>
            <w:noWrap/>
          </w:tcPr>
          <w:p w14:paraId="341DDDEB"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rPr>
                <w:rFonts w:asciiTheme="majorHAnsi" w:eastAsiaTheme="majorEastAsia" w:hAnsiTheme="majorHAnsi" w:cstheme="majorBidi"/>
                <w:b/>
                <w:color w:val="00A3E0" w:themeColor="text2"/>
                <w:sz w:val="30"/>
                <w:szCs w:val="24"/>
              </w:rPr>
              <w:t>Subsection</w:t>
            </w:r>
            <w:proofErr w:type="spellEnd"/>
            <w:r w:rsidRPr="002C636E">
              <w:rPr>
                <w:rFonts w:asciiTheme="majorHAnsi" w:eastAsiaTheme="majorEastAsia" w:hAnsiTheme="majorHAnsi" w:cstheme="majorBidi"/>
                <w:b/>
                <w:color w:val="00A3E0" w:themeColor="text2"/>
                <w:sz w:val="30"/>
                <w:szCs w:val="24"/>
              </w:rPr>
              <w:t xml:space="preserve"> </w:t>
            </w:r>
            <w:proofErr w:type="spellStart"/>
            <w:r w:rsidRPr="002C636E">
              <w:rPr>
                <w:rFonts w:asciiTheme="majorHAnsi" w:eastAsiaTheme="majorEastAsia" w:hAnsiTheme="majorHAnsi" w:cstheme="majorBidi"/>
                <w:b/>
                <w:color w:val="00A3E0" w:themeColor="text2"/>
                <w:sz w:val="30"/>
                <w:szCs w:val="24"/>
              </w:rPr>
              <w:t>title</w:t>
            </w:r>
            <w:proofErr w:type="spellEnd"/>
            <w:r w:rsidRPr="002C636E">
              <w:rPr>
                <w:rFonts w:asciiTheme="majorHAnsi" w:eastAsiaTheme="majorEastAsia" w:hAnsiTheme="majorHAnsi" w:cstheme="majorBidi"/>
                <w:b/>
                <w:color w:val="00A3E0" w:themeColor="text2"/>
                <w:sz w:val="30"/>
                <w:szCs w:val="24"/>
              </w:rPr>
              <w:t xml:space="preserve"> (</w:t>
            </w:r>
            <w:proofErr w:type="spellStart"/>
            <w:r w:rsidRPr="002C636E">
              <w:rPr>
                <w:rFonts w:asciiTheme="majorHAnsi" w:eastAsiaTheme="majorEastAsia" w:hAnsiTheme="majorHAnsi" w:cstheme="majorBidi"/>
                <w:b/>
                <w:color w:val="00A3E0" w:themeColor="text2"/>
                <w:sz w:val="30"/>
                <w:szCs w:val="24"/>
              </w:rPr>
              <w:t>level</w:t>
            </w:r>
            <w:proofErr w:type="spellEnd"/>
            <w:r w:rsidRPr="002C636E">
              <w:rPr>
                <w:rFonts w:asciiTheme="majorHAnsi" w:eastAsiaTheme="majorEastAsia" w:hAnsiTheme="majorHAnsi" w:cstheme="majorBidi"/>
                <w:b/>
                <w:color w:val="00A3E0" w:themeColor="text2"/>
                <w:sz w:val="30"/>
                <w:szCs w:val="24"/>
              </w:rPr>
              <w:t> 3)</w:t>
            </w:r>
          </w:p>
        </w:tc>
        <w:tc>
          <w:tcPr>
            <w:tcW w:w="1985" w:type="pct"/>
            <w:gridSpan w:val="2"/>
            <w:noWrap/>
          </w:tcPr>
          <w:p w14:paraId="78D75736" w14:textId="6D2926BE"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de sous-section (niveau 3)</w:t>
            </w:r>
          </w:p>
        </w:tc>
      </w:tr>
      <w:tr w:rsidR="00A06132" w:rsidRPr="002C636E" w14:paraId="0E92B70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55CDB3CB" w14:textId="77777777" w:rsidR="00A06132" w:rsidRPr="002C636E" w:rsidRDefault="00A06132" w:rsidP="00A06132">
            <w:pPr>
              <w:pStyle w:val="BodyOfText"/>
            </w:pPr>
            <w:proofErr w:type="spellStart"/>
            <w:r w:rsidRPr="002C636E">
              <w:t>Heading</w:t>
            </w:r>
            <w:proofErr w:type="spellEnd"/>
            <w:r w:rsidRPr="002C636E">
              <w:t xml:space="preserve"> 4</w:t>
            </w:r>
          </w:p>
        </w:tc>
        <w:tc>
          <w:tcPr>
            <w:tcW w:w="2134" w:type="pct"/>
            <w:noWrap/>
          </w:tcPr>
          <w:p w14:paraId="4F77665C"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rPr>
                <w:rFonts w:asciiTheme="majorHAnsi" w:eastAsiaTheme="majorEastAsia" w:hAnsiTheme="majorHAnsi" w:cstheme="majorBidi"/>
                <w:b/>
                <w:iCs/>
                <w:color w:val="00A3E0" w:themeColor="text2"/>
                <w:sz w:val="26"/>
                <w:szCs w:val="24"/>
              </w:rPr>
              <w:t>Title</w:t>
            </w:r>
            <w:proofErr w:type="spellEnd"/>
            <w:r w:rsidRPr="002C636E">
              <w:rPr>
                <w:rFonts w:asciiTheme="majorHAnsi" w:eastAsiaTheme="majorEastAsia" w:hAnsiTheme="majorHAnsi" w:cstheme="majorBidi"/>
                <w:b/>
                <w:iCs/>
                <w:color w:val="00A3E0" w:themeColor="text2"/>
                <w:sz w:val="26"/>
                <w:szCs w:val="24"/>
              </w:rPr>
              <w:t xml:space="preserve"> in a </w:t>
            </w:r>
            <w:proofErr w:type="spellStart"/>
            <w:r w:rsidRPr="002C636E">
              <w:rPr>
                <w:rFonts w:asciiTheme="majorHAnsi" w:eastAsiaTheme="majorEastAsia" w:hAnsiTheme="majorHAnsi" w:cstheme="majorBidi"/>
                <w:b/>
                <w:iCs/>
                <w:color w:val="00A3E0" w:themeColor="text2"/>
                <w:sz w:val="26"/>
                <w:szCs w:val="24"/>
              </w:rPr>
              <w:t>subsection</w:t>
            </w:r>
            <w:proofErr w:type="spellEnd"/>
            <w:r w:rsidRPr="002C636E">
              <w:rPr>
                <w:rFonts w:asciiTheme="majorHAnsi" w:eastAsiaTheme="majorEastAsia" w:hAnsiTheme="majorHAnsi" w:cstheme="majorBidi"/>
                <w:b/>
                <w:iCs/>
                <w:color w:val="00A3E0" w:themeColor="text2"/>
                <w:sz w:val="26"/>
                <w:szCs w:val="24"/>
              </w:rPr>
              <w:t xml:space="preserve"> (</w:t>
            </w:r>
            <w:proofErr w:type="spellStart"/>
            <w:r w:rsidRPr="002C636E">
              <w:rPr>
                <w:rFonts w:asciiTheme="majorHAnsi" w:eastAsiaTheme="majorEastAsia" w:hAnsiTheme="majorHAnsi" w:cstheme="majorBidi"/>
                <w:b/>
                <w:iCs/>
                <w:color w:val="00A3E0" w:themeColor="text2"/>
                <w:sz w:val="26"/>
                <w:szCs w:val="24"/>
              </w:rPr>
              <w:t>level</w:t>
            </w:r>
            <w:proofErr w:type="spellEnd"/>
            <w:r w:rsidRPr="002C636E">
              <w:rPr>
                <w:rFonts w:asciiTheme="majorHAnsi" w:eastAsiaTheme="majorEastAsia" w:hAnsiTheme="majorHAnsi" w:cstheme="majorBidi"/>
                <w:b/>
                <w:iCs/>
                <w:color w:val="00A3E0" w:themeColor="text2"/>
                <w:sz w:val="26"/>
                <w:szCs w:val="24"/>
              </w:rPr>
              <w:t> 4)</w:t>
            </w:r>
          </w:p>
        </w:tc>
        <w:tc>
          <w:tcPr>
            <w:tcW w:w="1985" w:type="pct"/>
            <w:gridSpan w:val="2"/>
            <w:noWrap/>
          </w:tcPr>
          <w:p w14:paraId="329EBBAD" w14:textId="0E46A644"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dans une sous-section (niveau 4)</w:t>
            </w:r>
          </w:p>
        </w:tc>
      </w:tr>
      <w:tr w:rsidR="00A06132" w:rsidRPr="002C636E" w14:paraId="5D6C1D5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2D84B048" w14:textId="77777777" w:rsidR="00A06132" w:rsidRPr="002C636E" w:rsidRDefault="00A06132" w:rsidP="00A06132">
            <w:pPr>
              <w:pStyle w:val="BodyOfText"/>
            </w:pPr>
            <w:proofErr w:type="spellStart"/>
            <w:r w:rsidRPr="002C636E">
              <w:t>Heading</w:t>
            </w:r>
            <w:proofErr w:type="spellEnd"/>
            <w:r w:rsidRPr="002C636E">
              <w:t xml:space="preserve"> 5</w:t>
            </w:r>
          </w:p>
        </w:tc>
        <w:tc>
          <w:tcPr>
            <w:tcW w:w="2134" w:type="pct"/>
            <w:noWrap/>
          </w:tcPr>
          <w:p w14:paraId="566B9618" w14:textId="0FCA7C2B"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rFonts w:asciiTheme="majorHAnsi" w:eastAsiaTheme="majorEastAsia" w:hAnsiTheme="majorHAnsi" w:cstheme="majorBidi"/>
                <w:b/>
                <w:iCs/>
                <w:color w:val="00A3E0" w:themeColor="text2"/>
                <w:sz w:val="24"/>
                <w:szCs w:val="24"/>
              </w:rPr>
              <w:t>Titre sans numérotation</w:t>
            </w:r>
          </w:p>
        </w:tc>
        <w:tc>
          <w:tcPr>
            <w:tcW w:w="589" w:type="pct"/>
            <w:noWrap/>
          </w:tcPr>
          <w:p w14:paraId="7869EBAF" w14:textId="411A5256"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t>Niveau 5</w:t>
            </w:r>
          </w:p>
        </w:tc>
        <w:tc>
          <w:tcPr>
            <w:tcW w:w="1396" w:type="pct"/>
            <w:vMerge w:val="restart"/>
            <w:noWrap/>
          </w:tcPr>
          <w:p w14:paraId="12839808" w14:textId="34C772E6"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de l’alinéa</w:t>
            </w:r>
          </w:p>
        </w:tc>
      </w:tr>
      <w:tr w:rsidR="00A06132" w:rsidRPr="002C636E" w14:paraId="53C8650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17AE2916" w14:textId="77777777" w:rsidR="00A06132" w:rsidRPr="002C636E" w:rsidRDefault="00A06132" w:rsidP="00A06132">
            <w:pPr>
              <w:pStyle w:val="BodyOfText"/>
            </w:pPr>
            <w:proofErr w:type="spellStart"/>
            <w:r w:rsidRPr="002C636E">
              <w:t>Heading</w:t>
            </w:r>
            <w:proofErr w:type="spellEnd"/>
            <w:r w:rsidRPr="002C636E">
              <w:t xml:space="preserve"> 6</w:t>
            </w:r>
          </w:p>
        </w:tc>
        <w:tc>
          <w:tcPr>
            <w:tcW w:w="2134" w:type="pct"/>
            <w:noWrap/>
          </w:tcPr>
          <w:p w14:paraId="0F6AF75A" w14:textId="7654C8D8"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rFonts w:asciiTheme="majorHAnsi" w:eastAsiaTheme="majorEastAsia" w:hAnsiTheme="majorHAnsi" w:cstheme="majorBidi"/>
                <w:b/>
                <w:iCs/>
                <w:color w:val="00A3E0" w:themeColor="text2"/>
                <w:szCs w:val="24"/>
              </w:rPr>
              <w:t>Titre sans numérotation</w:t>
            </w:r>
          </w:p>
        </w:tc>
        <w:tc>
          <w:tcPr>
            <w:tcW w:w="589" w:type="pct"/>
            <w:noWrap/>
          </w:tcPr>
          <w:p w14:paraId="15A000AE" w14:textId="66783AC3" w:rsidR="00A06132" w:rsidRPr="002C636E" w:rsidRDefault="00AA19A7" w:rsidP="00A06132">
            <w:pPr>
              <w:pStyle w:val="BodyOfText"/>
              <w:cnfStyle w:val="000000000000" w:firstRow="0" w:lastRow="0" w:firstColumn="0" w:lastColumn="0" w:oddVBand="0" w:evenVBand="0" w:oddHBand="0" w:evenHBand="0" w:firstRowFirstColumn="0" w:firstRowLastColumn="0" w:lastRowFirstColumn="0" w:lastRowLastColumn="0"/>
            </w:pPr>
            <w:r w:rsidRPr="002C636E">
              <w:t>Niveau 6</w:t>
            </w:r>
          </w:p>
        </w:tc>
        <w:tc>
          <w:tcPr>
            <w:tcW w:w="1396" w:type="pct"/>
            <w:vMerge/>
            <w:noWrap/>
          </w:tcPr>
          <w:p w14:paraId="3646C38A" w14:textId="77777777" w:rsidR="00A06132" w:rsidRPr="002C636E" w:rsidRDefault="00A06132" w:rsidP="001E027B">
            <w:pPr>
              <w:spacing w:before="20" w:after="20" w:line="240" w:lineRule="auto"/>
              <w:cnfStyle w:val="000000000000" w:firstRow="0" w:lastRow="0" w:firstColumn="0" w:lastColumn="0" w:oddVBand="0" w:evenVBand="0" w:oddHBand="0" w:evenHBand="0" w:firstRowFirstColumn="0" w:firstRowLastColumn="0" w:lastRowFirstColumn="0" w:lastRowLastColumn="0"/>
            </w:pPr>
          </w:p>
        </w:tc>
      </w:tr>
      <w:tr w:rsidR="00A06132" w:rsidRPr="002C636E" w14:paraId="71A42BDE"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9D91DA7" w14:textId="77777777" w:rsidR="00A06132" w:rsidRPr="002C636E" w:rsidRDefault="00A06132" w:rsidP="00A06132">
            <w:pPr>
              <w:pStyle w:val="BodyOfText"/>
            </w:pPr>
            <w:r w:rsidRPr="002C636E">
              <w:t xml:space="preserve">H1 no </w:t>
            </w:r>
            <w:proofErr w:type="spellStart"/>
            <w:r w:rsidRPr="002C636E">
              <w:t>number</w:t>
            </w:r>
            <w:proofErr w:type="spellEnd"/>
          </w:p>
        </w:tc>
        <w:tc>
          <w:tcPr>
            <w:tcW w:w="2134" w:type="pct"/>
            <w:noWrap/>
          </w:tcPr>
          <w:p w14:paraId="29537486" w14:textId="7E102FF6"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de l’annexe/appendice sans numéro, mais avec un saut de page avant</w:t>
            </w:r>
          </w:p>
        </w:tc>
        <w:tc>
          <w:tcPr>
            <w:tcW w:w="1985" w:type="pct"/>
            <w:gridSpan w:val="2"/>
            <w:noWrap/>
          </w:tcPr>
          <w:p w14:paraId="01A9FEE4" w14:textId="396EB79B"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Annexe/Titre de l’appendice</w:t>
            </w:r>
          </w:p>
        </w:tc>
      </w:tr>
      <w:tr w:rsidR="00A06132" w:rsidRPr="002C636E" w14:paraId="54C869B3"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233E8F2" w14:textId="77777777" w:rsidR="00A06132" w:rsidRPr="002C636E" w:rsidRDefault="00A06132" w:rsidP="00A06132">
            <w:pPr>
              <w:pStyle w:val="BodyOfText"/>
            </w:pPr>
            <w:r w:rsidRPr="002C636E">
              <w:t xml:space="preserve">H2 no </w:t>
            </w:r>
            <w:proofErr w:type="spellStart"/>
            <w:r w:rsidRPr="002C636E">
              <w:t>number</w:t>
            </w:r>
            <w:proofErr w:type="spellEnd"/>
          </w:p>
        </w:tc>
        <w:tc>
          <w:tcPr>
            <w:tcW w:w="2134" w:type="pct"/>
            <w:noWrap/>
          </w:tcPr>
          <w:p w14:paraId="5C7C76AF" w14:textId="06A2B2CB"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rFonts w:asciiTheme="majorHAnsi" w:eastAsiaTheme="majorEastAsia" w:hAnsiTheme="majorHAnsi" w:cstheme="majorBidi"/>
                <w:b/>
                <w:color w:val="00A3E0" w:themeColor="text2"/>
                <w:sz w:val="36"/>
                <w:szCs w:val="26"/>
              </w:rPr>
              <w:t>Titre de la sous-section de l’annexe</w:t>
            </w:r>
          </w:p>
        </w:tc>
        <w:tc>
          <w:tcPr>
            <w:tcW w:w="1985" w:type="pct"/>
            <w:gridSpan w:val="2"/>
            <w:noWrap/>
          </w:tcPr>
          <w:p w14:paraId="2DE2118F" w14:textId="13B2D9EE"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de la sous-section de l’annexe</w:t>
            </w:r>
          </w:p>
        </w:tc>
      </w:tr>
      <w:tr w:rsidR="00A06132" w:rsidRPr="002C636E" w14:paraId="183C6B0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278BCE32" w14:textId="77777777" w:rsidR="00A06132" w:rsidRPr="002C636E" w:rsidRDefault="00A06132" w:rsidP="00A06132">
            <w:pPr>
              <w:pStyle w:val="BodyOfText"/>
            </w:pPr>
            <w:r w:rsidRPr="002C636E">
              <w:t>H Doc Prop.</w:t>
            </w:r>
          </w:p>
        </w:tc>
        <w:tc>
          <w:tcPr>
            <w:tcW w:w="2134" w:type="pct"/>
            <w:noWrap/>
          </w:tcPr>
          <w:p w14:paraId="397229A8"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rFonts w:asciiTheme="majorHAnsi" w:hAnsiTheme="majorHAnsi"/>
                <w:b/>
                <w:color w:val="E61F3D" w:themeColor="accent5"/>
                <w:sz w:val="28"/>
              </w:rPr>
              <w:t>H Doc Prop.</w:t>
            </w:r>
          </w:p>
        </w:tc>
        <w:tc>
          <w:tcPr>
            <w:tcW w:w="1985" w:type="pct"/>
            <w:gridSpan w:val="2"/>
            <w:noWrap/>
          </w:tcPr>
          <w:p w14:paraId="6BB4F589" w14:textId="639F44A6"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des propriétés du document.</w:t>
            </w:r>
          </w:p>
        </w:tc>
      </w:tr>
      <w:tr w:rsidR="00A06132" w:rsidRPr="002C636E" w14:paraId="60781D96"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60E1BDEF" w14:textId="77777777" w:rsidR="00A06132" w:rsidRPr="002C636E" w:rsidRDefault="00A06132" w:rsidP="00A06132">
            <w:pPr>
              <w:pStyle w:val="BodyOfText"/>
            </w:pPr>
            <w:r w:rsidRPr="002C636E">
              <w:t xml:space="preserve">H </w:t>
            </w:r>
            <w:proofErr w:type="spellStart"/>
            <w:r w:rsidRPr="002C636E">
              <w:t>ToC</w:t>
            </w:r>
            <w:proofErr w:type="spellEnd"/>
          </w:p>
        </w:tc>
        <w:tc>
          <w:tcPr>
            <w:tcW w:w="2134" w:type="pct"/>
            <w:noWrap/>
          </w:tcPr>
          <w:p w14:paraId="4F4058FC"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rFonts w:asciiTheme="majorHAnsi" w:hAnsiTheme="majorHAnsi"/>
                <w:b/>
                <w:color w:val="E61F3D" w:themeColor="accent5"/>
                <w:sz w:val="28"/>
              </w:rPr>
              <w:t>Table of Contents</w:t>
            </w:r>
          </w:p>
        </w:tc>
        <w:tc>
          <w:tcPr>
            <w:tcW w:w="1985" w:type="pct"/>
            <w:gridSpan w:val="2"/>
            <w:noWrap/>
          </w:tcPr>
          <w:p w14:paraId="72A2893F" w14:textId="52875992"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Tables des matières titre</w:t>
            </w:r>
          </w:p>
        </w:tc>
      </w:tr>
      <w:tr w:rsidR="00A06132" w:rsidRPr="002C636E" w14:paraId="70EE49A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7B13EC50" w14:textId="77777777" w:rsidR="00A06132" w:rsidRPr="002C636E" w:rsidRDefault="00A06132" w:rsidP="00A06132">
            <w:pPr>
              <w:pStyle w:val="BodyOfText"/>
            </w:pPr>
            <w:proofErr w:type="spellStart"/>
            <w:r w:rsidRPr="002C636E">
              <w:t>Title</w:t>
            </w:r>
            <w:proofErr w:type="spellEnd"/>
          </w:p>
        </w:tc>
        <w:tc>
          <w:tcPr>
            <w:tcW w:w="2134" w:type="pct"/>
            <w:noWrap/>
          </w:tcPr>
          <w:p w14:paraId="465DBDAF"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rPr>
                <w:rFonts w:asciiTheme="majorHAnsi" w:eastAsiaTheme="majorEastAsia" w:hAnsiTheme="majorHAnsi" w:cstheme="majorBidi"/>
                <w:b/>
                <w:color w:val="E61F3D" w:themeColor="accent5"/>
                <w:spacing w:val="20"/>
                <w:sz w:val="40"/>
                <w:szCs w:val="56"/>
              </w:rPr>
              <w:t>Title</w:t>
            </w:r>
            <w:proofErr w:type="spellEnd"/>
          </w:p>
        </w:tc>
        <w:tc>
          <w:tcPr>
            <w:tcW w:w="1985" w:type="pct"/>
            <w:gridSpan w:val="2"/>
            <w:noWrap/>
          </w:tcPr>
          <w:p w14:paraId="63AFBD0C" w14:textId="77777777" w:rsidR="00926BC7" w:rsidRPr="002C636E" w:rsidRDefault="00926BC7" w:rsidP="00926BC7">
            <w:pPr>
              <w:pStyle w:val="BodyOfText"/>
              <w:cnfStyle w:val="000000000000" w:firstRow="0" w:lastRow="0" w:firstColumn="0" w:lastColumn="0" w:oddVBand="0" w:evenVBand="0" w:oddHBand="0" w:evenHBand="0" w:firstRowFirstColumn="0" w:firstRowLastColumn="0" w:lastRowFirstColumn="0" w:lastRowLastColumn="0"/>
            </w:pPr>
            <w:r w:rsidRPr="002C636E">
              <w:t>Titre principal dans la page d’en-tête</w:t>
            </w:r>
          </w:p>
          <w:p w14:paraId="3F2E5E8E" w14:textId="67F45CAF" w:rsidR="00A06132" w:rsidRPr="002C636E" w:rsidRDefault="00926BC7" w:rsidP="00926BC7">
            <w:pPr>
              <w:pStyle w:val="BodyOfText"/>
              <w:cnfStyle w:val="000000000000" w:firstRow="0" w:lastRow="0" w:firstColumn="0" w:lastColumn="0" w:oddVBand="0" w:evenVBand="0" w:oddHBand="0" w:evenHBand="0" w:firstRowFirstColumn="0" w:firstRowLastColumn="0" w:lastRowFirstColumn="0" w:lastRowLastColumn="0"/>
            </w:pPr>
            <w:r w:rsidRPr="002C636E">
              <w:t>Non visible dans le menu Style rapide</w:t>
            </w:r>
            <w:r w:rsidRPr="002C636E">
              <w:rPr>
                <w:rFonts w:ascii="Arial" w:hAnsi="Arial" w:cs="Arial"/>
              </w:rPr>
              <w:t> </w:t>
            </w:r>
            <w:r w:rsidRPr="002C636E">
              <w:t>; utilis</w:t>
            </w:r>
            <w:r w:rsidRPr="002C636E">
              <w:rPr>
                <w:rFonts w:ascii="Corbel" w:hAnsi="Corbel" w:cs="Corbel"/>
              </w:rPr>
              <w:t>é</w:t>
            </w:r>
            <w:r w:rsidRPr="002C636E">
              <w:t xml:space="preserve"> sur la page de couverture</w:t>
            </w:r>
          </w:p>
        </w:tc>
      </w:tr>
      <w:tr w:rsidR="00A06132" w:rsidRPr="002C636E" w14:paraId="1D31C453"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008D2E65" w14:textId="77777777" w:rsidR="00A06132" w:rsidRPr="002C636E" w:rsidRDefault="00A06132" w:rsidP="00A06132">
            <w:pPr>
              <w:pStyle w:val="BodyOfText"/>
            </w:pPr>
            <w:proofErr w:type="spellStart"/>
            <w:r w:rsidRPr="002C636E">
              <w:t>Subtitle</w:t>
            </w:r>
            <w:proofErr w:type="spellEnd"/>
          </w:p>
        </w:tc>
        <w:tc>
          <w:tcPr>
            <w:tcW w:w="2134" w:type="pct"/>
            <w:noWrap/>
          </w:tcPr>
          <w:p w14:paraId="4339832D"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rPr>
                <w:rFonts w:asciiTheme="majorHAnsi" w:eastAsiaTheme="minorEastAsia" w:hAnsiTheme="majorHAnsi" w:cstheme="majorBidi"/>
                <w:b/>
                <w:color w:val="00A3E0" w:themeColor="text2"/>
                <w:spacing w:val="20"/>
                <w:sz w:val="36"/>
                <w:szCs w:val="56"/>
              </w:rPr>
              <w:t>Subtitle</w:t>
            </w:r>
            <w:proofErr w:type="spellEnd"/>
          </w:p>
        </w:tc>
        <w:tc>
          <w:tcPr>
            <w:tcW w:w="1985" w:type="pct"/>
            <w:gridSpan w:val="2"/>
            <w:noWrap/>
          </w:tcPr>
          <w:p w14:paraId="5492C238" w14:textId="34DDC8A3"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Titre du sujet dans la page d’en-tête</w:t>
            </w:r>
          </w:p>
        </w:tc>
      </w:tr>
      <w:tr w:rsidR="00A06132" w:rsidRPr="002C636E" w14:paraId="1578DF1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noWrap/>
          </w:tcPr>
          <w:p w14:paraId="19455FCC" w14:textId="77777777" w:rsidR="00A06132" w:rsidRPr="002C636E" w:rsidRDefault="00A06132" w:rsidP="00A06132">
            <w:pPr>
              <w:pStyle w:val="BodyOfText"/>
            </w:pPr>
            <w:r w:rsidRPr="002C636E">
              <w:t>Body</w:t>
            </w:r>
          </w:p>
        </w:tc>
      </w:tr>
      <w:tr w:rsidR="00A06132" w:rsidRPr="002C636E" w14:paraId="72E0CDDB"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59124D5D" w14:textId="77777777" w:rsidR="00A06132" w:rsidRPr="002C636E" w:rsidRDefault="00A06132" w:rsidP="00A06132">
            <w:pPr>
              <w:pStyle w:val="BodyOfText"/>
            </w:pPr>
            <w:r w:rsidRPr="002C636E">
              <w:t xml:space="preserve">Body of </w:t>
            </w:r>
            <w:proofErr w:type="spellStart"/>
            <w:r w:rsidRPr="002C636E">
              <w:t>Text</w:t>
            </w:r>
            <w:proofErr w:type="spellEnd"/>
          </w:p>
        </w:tc>
        <w:tc>
          <w:tcPr>
            <w:tcW w:w="2134" w:type="pct"/>
            <w:noWrap/>
          </w:tcPr>
          <w:p w14:paraId="2E2EDFD9" w14:textId="38745C93"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Corps du paragraphe normal</w:t>
            </w:r>
          </w:p>
        </w:tc>
        <w:tc>
          <w:tcPr>
            <w:tcW w:w="1985" w:type="pct"/>
            <w:gridSpan w:val="2"/>
            <w:noWrap/>
          </w:tcPr>
          <w:p w14:paraId="574E535C" w14:textId="238D9845"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Chaque paragraphe sera séparé par un espace.</w:t>
            </w:r>
          </w:p>
        </w:tc>
      </w:tr>
      <w:tr w:rsidR="00A06132" w:rsidRPr="002C636E" w14:paraId="27CF99E4"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354637CE" w14:textId="77777777" w:rsidR="00A06132" w:rsidRPr="002C636E" w:rsidRDefault="00A06132" w:rsidP="00A06132">
            <w:pPr>
              <w:pStyle w:val="BodyOfText"/>
            </w:pPr>
            <w:proofErr w:type="spellStart"/>
            <w:r w:rsidRPr="002C636E">
              <w:t>Hidden</w:t>
            </w:r>
            <w:proofErr w:type="spellEnd"/>
          </w:p>
        </w:tc>
        <w:tc>
          <w:tcPr>
            <w:tcW w:w="2134" w:type="pct"/>
            <w:noWrap/>
          </w:tcPr>
          <w:p w14:paraId="61D7AD61"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rPr>
                <w:vanish/>
                <w:color w:val="00B050"/>
              </w:rPr>
              <w:t>Hidden</w:t>
            </w:r>
            <w:proofErr w:type="spellEnd"/>
            <w:r w:rsidRPr="002C636E">
              <w:rPr>
                <w:vanish/>
                <w:color w:val="00B050"/>
              </w:rPr>
              <w:t xml:space="preserve"> </w:t>
            </w:r>
            <w:proofErr w:type="spellStart"/>
            <w:r w:rsidRPr="002C636E">
              <w:rPr>
                <w:vanish/>
                <w:color w:val="00B050"/>
              </w:rPr>
              <w:t>text</w:t>
            </w:r>
            <w:proofErr w:type="spellEnd"/>
          </w:p>
        </w:tc>
        <w:tc>
          <w:tcPr>
            <w:tcW w:w="1985" w:type="pct"/>
            <w:gridSpan w:val="2"/>
            <w:noWrap/>
          </w:tcPr>
          <w:p w14:paraId="2A235062" w14:textId="31792092"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Utilisez ce type de paragraphe pour souligner l’idée pour les autres partenaires avant l’édition finale du texte en PDF. Le fichier PDF ou le document imprimé ne contiendra pas ce type de texte.</w:t>
            </w:r>
          </w:p>
        </w:tc>
      </w:tr>
      <w:tr w:rsidR="00A06132" w:rsidRPr="002C636E" w14:paraId="61F6553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624F94F2" w14:textId="77777777" w:rsidR="00A06132" w:rsidRPr="002C636E" w:rsidRDefault="00A06132" w:rsidP="00A06132">
            <w:pPr>
              <w:pStyle w:val="BodyOfText"/>
            </w:pPr>
            <w:r w:rsidRPr="002C636E">
              <w:t>Bullet L*</w:t>
            </w:r>
          </w:p>
        </w:tc>
        <w:tc>
          <w:tcPr>
            <w:tcW w:w="2134" w:type="pct"/>
            <w:noWrap/>
          </w:tcPr>
          <w:p w14:paraId="2211EEF1"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t>See</w:t>
            </w:r>
            <w:proofErr w:type="spellEnd"/>
            <w:r w:rsidRPr="002C636E">
              <w:t xml:space="preserve"> </w:t>
            </w:r>
            <w:proofErr w:type="spellStart"/>
            <w:r w:rsidRPr="002C636E">
              <w:t>above</w:t>
            </w:r>
            <w:proofErr w:type="spellEnd"/>
          </w:p>
          <w:p w14:paraId="25086407" w14:textId="77777777" w:rsidR="00A06132" w:rsidRPr="002C636E" w:rsidRDefault="00A06132" w:rsidP="00861C8D">
            <w:pPr>
              <w:pStyle w:val="BodyOfText"/>
              <w:cnfStyle w:val="000000000000" w:firstRow="0" w:lastRow="0" w:firstColumn="0" w:lastColumn="0" w:oddVBand="0" w:evenVBand="0" w:oddHBand="0" w:evenHBand="0" w:firstRowFirstColumn="0" w:firstRowLastColumn="0" w:lastRowFirstColumn="0" w:lastRowLastColumn="0"/>
            </w:pPr>
          </w:p>
        </w:tc>
        <w:tc>
          <w:tcPr>
            <w:tcW w:w="1985" w:type="pct"/>
            <w:gridSpan w:val="2"/>
            <w:noWrap/>
          </w:tcPr>
          <w:p w14:paraId="5C77C818" w14:textId="1A1C2E5A" w:rsidR="00926BC7" w:rsidRPr="002C636E" w:rsidRDefault="00926BC7" w:rsidP="00926BC7">
            <w:pPr>
              <w:pStyle w:val="BodyOfText"/>
              <w:cnfStyle w:val="000000000000" w:firstRow="0" w:lastRow="0" w:firstColumn="0" w:lastColumn="0" w:oddVBand="0" w:evenVBand="0" w:oddHBand="0" w:evenHBand="0" w:firstRowFirstColumn="0" w:firstRowLastColumn="0" w:lastRowFirstColumn="0" w:lastRowLastColumn="0"/>
              <w:rPr>
                <w:sz w:val="18"/>
              </w:rPr>
            </w:pPr>
            <w:r w:rsidRPr="002C636E">
              <w:rPr>
                <w:sz w:val="18"/>
              </w:rPr>
              <w:t xml:space="preserve">Ce style permet de </w:t>
            </w:r>
            <w:proofErr w:type="gramStart"/>
            <w:r w:rsidRPr="002C636E">
              <w:rPr>
                <w:sz w:val="18"/>
              </w:rPr>
              <w:t>faire</w:t>
            </w:r>
            <w:proofErr w:type="gramEnd"/>
            <w:r w:rsidRPr="002C636E">
              <w:rPr>
                <w:sz w:val="18"/>
              </w:rPr>
              <w:t xml:space="preserve"> une liste automatique de sous-puces en utilisant le bouton de tabulation </w:t>
            </w:r>
            <w:r w:rsidRPr="002C636E">
              <w:rPr>
                <w:noProof/>
              </w:rPr>
              <w:drawing>
                <wp:inline distT="0" distB="0" distL="0" distR="0" wp14:anchorId="2315DBA0" wp14:editId="18974D76">
                  <wp:extent cx="216000" cy="1031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 cy="103197"/>
                          </a:xfrm>
                          <a:prstGeom prst="rect">
                            <a:avLst/>
                          </a:prstGeom>
                          <a:noFill/>
                        </pic:spPr>
                      </pic:pic>
                    </a:graphicData>
                  </a:graphic>
                </wp:inline>
              </w:drawing>
            </w:r>
            <w:r w:rsidRPr="002C636E">
              <w:rPr>
                <w:sz w:val="18"/>
              </w:rPr>
              <w:t xml:space="preserve">   ou  </w:t>
            </w:r>
            <w:r w:rsidRPr="002C636E">
              <w:rPr>
                <w:noProof/>
              </w:rPr>
              <w:drawing>
                <wp:inline distT="0" distB="0" distL="0" distR="0" wp14:anchorId="462AE246" wp14:editId="76377E61">
                  <wp:extent cx="216000" cy="1031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16000" cy="103197"/>
                          </a:xfrm>
                          <a:prstGeom prst="rect">
                            <a:avLst/>
                          </a:prstGeom>
                          <a:noFill/>
                        </pic:spPr>
                      </pic:pic>
                    </a:graphicData>
                  </a:graphic>
                </wp:inline>
              </w:drawing>
            </w:r>
          </w:p>
          <w:p w14:paraId="5B6F900E" w14:textId="7A4421BF" w:rsidR="00A06132" w:rsidRPr="002C636E" w:rsidRDefault="00926BC7" w:rsidP="00926BC7">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 xml:space="preserve">NB : nous pouvons directement utiliser une liste de puces inférieure en utilisant le style </w:t>
            </w:r>
            <w:proofErr w:type="spellStart"/>
            <w:r w:rsidRPr="002C636E">
              <w:rPr>
                <w:sz w:val="18"/>
              </w:rPr>
              <w:t>BulletL</w:t>
            </w:r>
            <w:proofErr w:type="spellEnd"/>
            <w:r w:rsidRPr="002C636E">
              <w:rPr>
                <w:sz w:val="18"/>
              </w:rPr>
              <w:t xml:space="preserve">(n-1) ou </w:t>
            </w:r>
            <w:proofErr w:type="spellStart"/>
            <w:r w:rsidRPr="002C636E">
              <w:rPr>
                <w:sz w:val="18"/>
              </w:rPr>
              <w:t>BulletL</w:t>
            </w:r>
            <w:proofErr w:type="spellEnd"/>
            <w:r w:rsidRPr="002C636E">
              <w:rPr>
                <w:sz w:val="18"/>
              </w:rPr>
              <w:t>(n+1)</w:t>
            </w:r>
          </w:p>
        </w:tc>
      </w:tr>
      <w:tr w:rsidR="00A06132" w:rsidRPr="002C636E" w14:paraId="583B9F1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22FB037" w14:textId="77777777" w:rsidR="00A06132" w:rsidRPr="002C636E" w:rsidRDefault="00A06132" w:rsidP="00A06132">
            <w:pPr>
              <w:pStyle w:val="BodyOfText"/>
            </w:pPr>
            <w:proofErr w:type="spellStart"/>
            <w:r w:rsidRPr="002C636E">
              <w:t>Enumeration</w:t>
            </w:r>
            <w:proofErr w:type="spellEnd"/>
            <w:r w:rsidRPr="002C636E">
              <w:t xml:space="preserve"> *</w:t>
            </w:r>
          </w:p>
        </w:tc>
        <w:tc>
          <w:tcPr>
            <w:tcW w:w="2134" w:type="pct"/>
            <w:noWrap/>
          </w:tcPr>
          <w:p w14:paraId="3A87FF47"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t>Enumeration</w:t>
            </w:r>
            <w:proofErr w:type="spellEnd"/>
            <w:r w:rsidRPr="002C636E">
              <w:t xml:space="preserve"> List</w:t>
            </w:r>
          </w:p>
          <w:p w14:paraId="0E5923B5"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t>Enumeration</w:t>
            </w:r>
            <w:proofErr w:type="spellEnd"/>
            <w:r w:rsidRPr="002C636E">
              <w:t xml:space="preserve"> </w:t>
            </w:r>
            <w:proofErr w:type="spellStart"/>
            <w:r w:rsidRPr="002C636E">
              <w:t>list</w:t>
            </w:r>
            <w:proofErr w:type="spellEnd"/>
          </w:p>
          <w:p w14:paraId="0CBB9339"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t>Enumeration</w:t>
            </w:r>
            <w:proofErr w:type="spellEnd"/>
            <w:r w:rsidRPr="002C636E">
              <w:t xml:space="preserve"> </w:t>
            </w:r>
            <w:proofErr w:type="spellStart"/>
            <w:r w:rsidRPr="002C636E">
              <w:t>list</w:t>
            </w:r>
            <w:proofErr w:type="spellEnd"/>
          </w:p>
        </w:tc>
        <w:tc>
          <w:tcPr>
            <w:tcW w:w="1985" w:type="pct"/>
            <w:gridSpan w:val="2"/>
            <w:noWrap/>
          </w:tcPr>
          <w:p w14:paraId="718B7311" w14:textId="6C95AD6B" w:rsidR="00926BC7" w:rsidRPr="002C636E" w:rsidRDefault="00926BC7" w:rsidP="00926BC7">
            <w:pPr>
              <w:pStyle w:val="BodyOfText"/>
              <w:cnfStyle w:val="000000000000" w:firstRow="0" w:lastRow="0" w:firstColumn="0" w:lastColumn="0" w:oddVBand="0" w:evenVBand="0" w:oddHBand="0" w:evenHBand="0" w:firstRowFirstColumn="0" w:firstRowLastColumn="0" w:lastRowFirstColumn="0" w:lastRowLastColumn="0"/>
              <w:rPr>
                <w:sz w:val="18"/>
              </w:rPr>
            </w:pPr>
            <w:r w:rsidRPr="002C636E">
              <w:rPr>
                <w:sz w:val="18"/>
              </w:rPr>
              <w:t xml:space="preserve">Ce style permet de </w:t>
            </w:r>
            <w:proofErr w:type="gramStart"/>
            <w:r w:rsidRPr="002C636E">
              <w:rPr>
                <w:sz w:val="18"/>
              </w:rPr>
              <w:t>faire</w:t>
            </w:r>
            <w:proofErr w:type="gramEnd"/>
            <w:r w:rsidRPr="002C636E">
              <w:rPr>
                <w:sz w:val="18"/>
              </w:rPr>
              <w:t xml:space="preserve"> une liste automatique d’énumération en utilisant le bouton de tabulation </w:t>
            </w:r>
            <w:r w:rsidRPr="002C636E">
              <w:rPr>
                <w:noProof/>
              </w:rPr>
              <w:drawing>
                <wp:inline distT="0" distB="0" distL="0" distR="0" wp14:anchorId="26AE1966" wp14:editId="00111774">
                  <wp:extent cx="216000" cy="103197"/>
                  <wp:effectExtent l="0" t="0" r="0" b="0"/>
                  <wp:docPr id="174704174" name="Picture 17470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 cy="103197"/>
                          </a:xfrm>
                          <a:prstGeom prst="rect">
                            <a:avLst/>
                          </a:prstGeom>
                          <a:noFill/>
                        </pic:spPr>
                      </pic:pic>
                    </a:graphicData>
                  </a:graphic>
                </wp:inline>
              </w:drawing>
            </w:r>
            <w:r w:rsidRPr="002C636E">
              <w:rPr>
                <w:sz w:val="18"/>
              </w:rPr>
              <w:t xml:space="preserve">   ou  </w:t>
            </w:r>
            <w:r w:rsidRPr="002C636E">
              <w:rPr>
                <w:noProof/>
              </w:rPr>
              <w:drawing>
                <wp:inline distT="0" distB="0" distL="0" distR="0" wp14:anchorId="2ABD75DD" wp14:editId="415F6605">
                  <wp:extent cx="216000" cy="103197"/>
                  <wp:effectExtent l="0" t="0" r="0" b="0"/>
                  <wp:docPr id="1931409805" name="Picture 1931409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16000" cy="103197"/>
                          </a:xfrm>
                          <a:prstGeom prst="rect">
                            <a:avLst/>
                          </a:prstGeom>
                          <a:noFill/>
                        </pic:spPr>
                      </pic:pic>
                    </a:graphicData>
                  </a:graphic>
                </wp:inline>
              </w:drawing>
            </w:r>
          </w:p>
          <w:p w14:paraId="44284714" w14:textId="04D3A9A4" w:rsidR="00A06132" w:rsidRPr="002C636E" w:rsidRDefault="00926BC7" w:rsidP="00926BC7">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 xml:space="preserve">NB : nous pouvons directement utiliser une liste d’énumération inférieure en utilisant le style </w:t>
            </w:r>
            <w:proofErr w:type="spellStart"/>
            <w:r w:rsidRPr="002C636E">
              <w:rPr>
                <w:sz w:val="18"/>
              </w:rPr>
              <w:t>Enumeration</w:t>
            </w:r>
            <w:proofErr w:type="spellEnd"/>
            <w:r w:rsidRPr="002C636E">
              <w:rPr>
                <w:sz w:val="18"/>
              </w:rPr>
              <w:t xml:space="preserve">(n-1) ou </w:t>
            </w:r>
            <w:proofErr w:type="spellStart"/>
            <w:r w:rsidRPr="002C636E">
              <w:rPr>
                <w:sz w:val="18"/>
              </w:rPr>
              <w:t>Enumeration</w:t>
            </w:r>
            <w:proofErr w:type="spellEnd"/>
            <w:r w:rsidRPr="002C636E">
              <w:rPr>
                <w:sz w:val="18"/>
              </w:rPr>
              <w:t>(n+1)</w:t>
            </w:r>
          </w:p>
        </w:tc>
      </w:tr>
      <w:tr w:rsidR="00A06132" w:rsidRPr="002C636E" w14:paraId="04D3DF06" w14:textId="77777777" w:rsidTr="00A06132">
        <w:trPr>
          <w:trHeight w:val="573"/>
        </w:trPr>
        <w:tc>
          <w:tcPr>
            <w:cnfStyle w:val="001000000000" w:firstRow="0" w:lastRow="0" w:firstColumn="1" w:lastColumn="0" w:oddVBand="0" w:evenVBand="0" w:oddHBand="0" w:evenHBand="0" w:firstRowFirstColumn="0" w:firstRowLastColumn="0" w:lastRowFirstColumn="0" w:lastRowLastColumn="0"/>
            <w:tcW w:w="881" w:type="pct"/>
            <w:noWrap/>
          </w:tcPr>
          <w:p w14:paraId="0252DA26" w14:textId="77777777" w:rsidR="00A06132" w:rsidRPr="002C636E" w:rsidRDefault="00A06132" w:rsidP="00A06132">
            <w:pPr>
              <w:pStyle w:val="BodyOfText"/>
            </w:pPr>
            <w:r w:rsidRPr="002C636E">
              <w:t xml:space="preserve">End </w:t>
            </w:r>
            <w:proofErr w:type="spellStart"/>
            <w:r w:rsidRPr="002C636E">
              <w:t>list</w:t>
            </w:r>
            <w:proofErr w:type="spellEnd"/>
          </w:p>
        </w:tc>
        <w:tc>
          <w:tcPr>
            <w:tcW w:w="2134" w:type="pct"/>
            <w:noWrap/>
          </w:tcPr>
          <w:p w14:paraId="3F879E66"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proofErr w:type="spellStart"/>
            <w:r w:rsidRPr="002C636E">
              <w:rPr>
                <w:sz w:val="14"/>
                <w:szCs w:val="14"/>
              </w:rPr>
              <w:t>Paragraph</w:t>
            </w:r>
            <w:proofErr w:type="spellEnd"/>
            <w:r w:rsidRPr="002C636E">
              <w:rPr>
                <w:sz w:val="14"/>
                <w:szCs w:val="14"/>
              </w:rPr>
              <w:t xml:space="preserve"> to </w:t>
            </w:r>
            <w:proofErr w:type="spellStart"/>
            <w:r w:rsidRPr="002C636E">
              <w:rPr>
                <w:sz w:val="14"/>
                <w:szCs w:val="14"/>
              </w:rPr>
              <w:t>be</w:t>
            </w:r>
            <w:proofErr w:type="spellEnd"/>
            <w:r w:rsidRPr="002C636E">
              <w:rPr>
                <w:sz w:val="14"/>
                <w:szCs w:val="14"/>
              </w:rPr>
              <w:t xml:space="preserve"> </w:t>
            </w:r>
            <w:proofErr w:type="spellStart"/>
            <w:r w:rsidRPr="002C636E">
              <w:rPr>
                <w:sz w:val="14"/>
                <w:szCs w:val="14"/>
              </w:rPr>
              <w:t>used</w:t>
            </w:r>
            <w:proofErr w:type="spellEnd"/>
            <w:r w:rsidRPr="002C636E">
              <w:rPr>
                <w:sz w:val="14"/>
                <w:szCs w:val="14"/>
              </w:rPr>
              <w:t xml:space="preserve"> </w:t>
            </w:r>
            <w:proofErr w:type="spellStart"/>
            <w:r w:rsidRPr="002C636E">
              <w:rPr>
                <w:sz w:val="14"/>
                <w:szCs w:val="14"/>
              </w:rPr>
              <w:t>after</w:t>
            </w:r>
            <w:proofErr w:type="spellEnd"/>
            <w:r w:rsidRPr="002C636E">
              <w:rPr>
                <w:sz w:val="14"/>
                <w:szCs w:val="14"/>
              </w:rPr>
              <w:t xml:space="preserve"> an </w:t>
            </w:r>
            <w:proofErr w:type="spellStart"/>
            <w:r w:rsidRPr="002C636E">
              <w:rPr>
                <w:sz w:val="14"/>
                <w:szCs w:val="14"/>
              </w:rPr>
              <w:t>enumeration</w:t>
            </w:r>
            <w:proofErr w:type="spellEnd"/>
            <w:r w:rsidRPr="002C636E">
              <w:rPr>
                <w:sz w:val="14"/>
                <w:szCs w:val="14"/>
              </w:rPr>
              <w:t xml:space="preserve"> or a </w:t>
            </w:r>
            <w:proofErr w:type="spellStart"/>
            <w:r w:rsidRPr="002C636E">
              <w:rPr>
                <w:sz w:val="14"/>
                <w:szCs w:val="14"/>
              </w:rPr>
              <w:t>bullet</w:t>
            </w:r>
            <w:proofErr w:type="spellEnd"/>
            <w:r w:rsidRPr="002C636E">
              <w:rPr>
                <w:sz w:val="14"/>
                <w:szCs w:val="14"/>
              </w:rPr>
              <w:t xml:space="preserve"> </w:t>
            </w:r>
            <w:proofErr w:type="spellStart"/>
            <w:r w:rsidRPr="002C636E">
              <w:rPr>
                <w:sz w:val="14"/>
                <w:szCs w:val="14"/>
              </w:rPr>
              <w:t>list</w:t>
            </w:r>
            <w:proofErr w:type="spellEnd"/>
          </w:p>
        </w:tc>
        <w:tc>
          <w:tcPr>
            <w:tcW w:w="1985" w:type="pct"/>
            <w:gridSpan w:val="2"/>
            <w:noWrap/>
          </w:tcPr>
          <w:p w14:paraId="50D48A8B" w14:textId="1062D730"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Ce style permet de séparer le dernier paragraphe d’une liste à puces ou d’une liste de dénombrement par un paragraphe normal pour éviter une collision visuelle entre les deux paragraphes en raison du manque d’espace.</w:t>
            </w:r>
          </w:p>
        </w:tc>
      </w:tr>
      <w:tr w:rsidR="00A06132" w:rsidRPr="002C636E" w14:paraId="22F8E33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881" w:type="pct"/>
            <w:noWrap/>
          </w:tcPr>
          <w:p w14:paraId="4F1FAB91" w14:textId="77777777" w:rsidR="00A06132" w:rsidRPr="002C636E" w:rsidRDefault="00A06132" w:rsidP="00A06132">
            <w:pPr>
              <w:pStyle w:val="BodyOfText"/>
            </w:pPr>
            <w:proofErr w:type="spellStart"/>
            <w:r w:rsidRPr="002C636E">
              <w:lastRenderedPageBreak/>
              <w:t>RefList</w:t>
            </w:r>
            <w:proofErr w:type="spellEnd"/>
          </w:p>
        </w:tc>
        <w:tc>
          <w:tcPr>
            <w:tcW w:w="2134" w:type="pct"/>
            <w:noWrap/>
          </w:tcPr>
          <w:p w14:paraId="0D05B0F8"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2C636E">
              <w:t xml:space="preserve">Follow the good practices to </w:t>
            </w:r>
            <w:proofErr w:type="spellStart"/>
            <w:r w:rsidRPr="002C636E">
              <w:t>quote</w:t>
            </w:r>
            <w:proofErr w:type="spellEnd"/>
            <w:r w:rsidRPr="002C636E">
              <w:t xml:space="preserve"> a </w:t>
            </w:r>
            <w:proofErr w:type="spellStart"/>
            <w:r w:rsidRPr="002C636E">
              <w:t>reference</w:t>
            </w:r>
            <w:proofErr w:type="spellEnd"/>
            <w:r w:rsidRPr="002C636E">
              <w:t>.</w:t>
            </w:r>
          </w:p>
        </w:tc>
        <w:tc>
          <w:tcPr>
            <w:tcW w:w="1985" w:type="pct"/>
            <w:gridSpan w:val="2"/>
            <w:noWrap/>
          </w:tcPr>
          <w:p w14:paraId="2E62E506" w14:textId="08B512B7"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Style pour donner des livres ou toute référence textuelle utilisée dans le document.</w:t>
            </w:r>
          </w:p>
        </w:tc>
      </w:tr>
    </w:tbl>
    <w:p w14:paraId="41323649" w14:textId="0206E4AA" w:rsidR="00A06132" w:rsidRPr="002C636E" w:rsidRDefault="00A06132" w:rsidP="00A06132">
      <w:pPr>
        <w:pStyle w:val="Caption"/>
      </w:pPr>
      <w:bookmarkStart w:id="104" w:name="_Toc158724809"/>
      <w:r w:rsidRPr="002C636E">
        <w:t xml:space="preserve">Table </w:t>
      </w:r>
      <w:r w:rsidRPr="002C636E">
        <w:fldChar w:fldCharType="begin"/>
      </w:r>
      <w:r w:rsidRPr="002C636E">
        <w:instrText xml:space="preserve"> SEQ Table \* ARABIC </w:instrText>
      </w:r>
      <w:r w:rsidRPr="002C636E">
        <w:fldChar w:fldCharType="separate"/>
      </w:r>
      <w:r w:rsidR="00AD5A06" w:rsidRPr="002C636E">
        <w:t>10</w:t>
      </w:r>
      <w:r w:rsidRPr="002C636E">
        <w:fldChar w:fldCharType="end"/>
      </w:r>
      <w:r w:rsidRPr="002C636E">
        <w:t>: List</w:t>
      </w:r>
      <w:r w:rsidR="00926BC7" w:rsidRPr="002C636E">
        <w:t>e</w:t>
      </w:r>
      <w:r w:rsidRPr="002C636E">
        <w:t xml:space="preserve"> </w:t>
      </w:r>
      <w:r w:rsidR="00926BC7" w:rsidRPr="002C636E">
        <w:t>des</w:t>
      </w:r>
      <w:r w:rsidRPr="002C636E">
        <w:t xml:space="preserve"> styles</w:t>
      </w:r>
      <w:r w:rsidR="00926BC7" w:rsidRPr="002C636E">
        <w:t xml:space="preserve"> courants</w:t>
      </w:r>
      <w:bookmarkEnd w:id="104"/>
    </w:p>
    <w:p w14:paraId="3E595EEB" w14:textId="77777777" w:rsidR="00A06132" w:rsidRPr="002C636E" w:rsidRDefault="00A06132" w:rsidP="00A06132">
      <w:pPr>
        <w:pStyle w:val="BodyOfText"/>
      </w:pPr>
    </w:p>
    <w:tbl>
      <w:tblPr>
        <w:tblStyle w:val="TableBLight"/>
        <w:tblW w:w="5000" w:type="pct"/>
        <w:tblLayout w:type="fixed"/>
        <w:tblLook w:val="06A0" w:firstRow="1" w:lastRow="0" w:firstColumn="1" w:lastColumn="0" w:noHBand="1" w:noVBand="1"/>
      </w:tblPr>
      <w:tblGrid>
        <w:gridCol w:w="2124"/>
        <w:gridCol w:w="4107"/>
        <w:gridCol w:w="3397"/>
      </w:tblGrid>
      <w:tr w:rsidR="00A06132" w:rsidRPr="002C636E" w14:paraId="16A58551" w14:textId="77777777" w:rsidTr="00A0613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59B3365" w14:textId="053A5650" w:rsidR="00A06132" w:rsidRPr="002C636E" w:rsidRDefault="00926BC7" w:rsidP="00A06132">
            <w:pPr>
              <w:pStyle w:val="BodyOfText"/>
            </w:pPr>
            <w:r w:rsidRPr="002C636E">
              <w:t>Nom du style</w:t>
            </w:r>
          </w:p>
        </w:tc>
        <w:tc>
          <w:tcPr>
            <w:tcW w:w="2133" w:type="pct"/>
            <w:noWrap/>
          </w:tcPr>
          <w:p w14:paraId="2E0F4AE3" w14:textId="72881FA8" w:rsidR="00A06132" w:rsidRPr="002C636E" w:rsidRDefault="00A06132" w:rsidP="00A06132">
            <w:pPr>
              <w:pStyle w:val="BodyOfText"/>
              <w:cnfStyle w:val="100000000000" w:firstRow="1" w:lastRow="0" w:firstColumn="0" w:lastColumn="0" w:oddVBand="0" w:evenVBand="0" w:oddHBand="0" w:evenHBand="0" w:firstRowFirstColumn="0" w:firstRowLastColumn="0" w:lastRowFirstColumn="0" w:lastRowLastColumn="0"/>
            </w:pPr>
            <w:r w:rsidRPr="002C636E">
              <w:t xml:space="preserve">Application </w:t>
            </w:r>
            <w:r w:rsidR="00926BC7" w:rsidRPr="002C636E">
              <w:t>ou</w:t>
            </w:r>
            <w:r w:rsidRPr="002C636E">
              <w:t xml:space="preserve"> </w:t>
            </w:r>
            <w:proofErr w:type="spellStart"/>
            <w:r w:rsidRPr="002C636E">
              <w:t>example</w:t>
            </w:r>
            <w:proofErr w:type="spellEnd"/>
          </w:p>
        </w:tc>
        <w:tc>
          <w:tcPr>
            <w:tcW w:w="1764" w:type="pct"/>
          </w:tcPr>
          <w:p w14:paraId="1BB8ABDA" w14:textId="6362F340" w:rsidR="00A06132" w:rsidRPr="002C636E" w:rsidRDefault="00926BC7" w:rsidP="00A06132">
            <w:pPr>
              <w:pStyle w:val="BodyOfText"/>
              <w:cnfStyle w:val="100000000000" w:firstRow="1" w:lastRow="0" w:firstColumn="0" w:lastColumn="0" w:oddVBand="0" w:evenVBand="0" w:oddHBand="0" w:evenHBand="0" w:firstRowFirstColumn="0" w:firstRowLastColumn="0" w:lastRowFirstColumn="0" w:lastRowLastColumn="0"/>
            </w:pPr>
            <w:r w:rsidRPr="002C636E">
              <w:t>Modalités d’utilisation ou informations complémentaires</w:t>
            </w:r>
          </w:p>
        </w:tc>
      </w:tr>
      <w:tr w:rsidR="00A06132" w:rsidRPr="002C636E" w14:paraId="5AEE65C4"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66F833F7" w14:textId="62A82DEE" w:rsidR="00A06132" w:rsidRPr="002C636E" w:rsidRDefault="00926BC7" w:rsidP="00A06132">
            <w:pPr>
              <w:pStyle w:val="BodyOfText"/>
            </w:pPr>
            <w:r w:rsidRPr="002C636E">
              <w:t>Styles pour Tableaux</w:t>
            </w:r>
          </w:p>
        </w:tc>
      </w:tr>
      <w:tr w:rsidR="00A06132" w:rsidRPr="002C636E" w14:paraId="3CB89DCD"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6C304A5" w14:textId="77777777" w:rsidR="00A06132" w:rsidRPr="002C636E" w:rsidRDefault="00A06132" w:rsidP="00A06132">
            <w:pPr>
              <w:pStyle w:val="BodyOfText"/>
            </w:pPr>
            <w:r w:rsidRPr="002C636E">
              <w:t>TabText0</w:t>
            </w:r>
          </w:p>
        </w:tc>
        <w:tc>
          <w:tcPr>
            <w:tcW w:w="2133" w:type="pct"/>
            <w:noWrap/>
          </w:tcPr>
          <w:p w14:paraId="0295EBC3" w14:textId="7619D469"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Police 11pt (utilisée pour les tableaux avec peu de colonnes)</w:t>
            </w:r>
          </w:p>
        </w:tc>
        <w:tc>
          <w:tcPr>
            <w:tcW w:w="1764" w:type="pct"/>
          </w:tcPr>
          <w:p w14:paraId="4C8245B2" w14:textId="6DD086FD"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Corps de texte grand à utiliser dans le tableau</w:t>
            </w:r>
          </w:p>
        </w:tc>
      </w:tr>
      <w:tr w:rsidR="00A06132" w:rsidRPr="002C636E" w14:paraId="61E7BF42"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18A8DAE" w14:textId="77777777" w:rsidR="00A06132" w:rsidRPr="002C636E" w:rsidRDefault="00A06132" w:rsidP="00A06132">
            <w:pPr>
              <w:pStyle w:val="BodyOfText"/>
            </w:pPr>
            <w:r w:rsidRPr="002C636E">
              <w:t>TabText1</w:t>
            </w:r>
          </w:p>
        </w:tc>
        <w:tc>
          <w:tcPr>
            <w:tcW w:w="2133" w:type="pct"/>
            <w:noWrap/>
          </w:tcPr>
          <w:p w14:paraId="0B69F546" w14:textId="78B21678"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Permet de réduire la police à 10 pt dans le tableau et d’allouer suffisamment d’espace autour du texte dans chaque cellule.</w:t>
            </w:r>
          </w:p>
        </w:tc>
        <w:tc>
          <w:tcPr>
            <w:tcW w:w="1764" w:type="pct"/>
          </w:tcPr>
          <w:p w14:paraId="7AF34695" w14:textId="6AD0A343"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Corps du texte à utiliser dans le tableau</w:t>
            </w:r>
          </w:p>
        </w:tc>
      </w:tr>
      <w:tr w:rsidR="00A06132" w:rsidRPr="002C636E" w14:paraId="31B04B5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2A12E02" w14:textId="77777777" w:rsidR="00A06132" w:rsidRPr="002C636E" w:rsidRDefault="00A06132" w:rsidP="00A06132">
            <w:pPr>
              <w:pStyle w:val="BodyOfText"/>
            </w:pPr>
            <w:r w:rsidRPr="002C636E">
              <w:t>TabText2</w:t>
            </w:r>
          </w:p>
        </w:tc>
        <w:tc>
          <w:tcPr>
            <w:tcW w:w="2133" w:type="pct"/>
            <w:noWrap/>
          </w:tcPr>
          <w:p w14:paraId="4C6EACD6" w14:textId="0D238664"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Permet de réduire la police à 9 pt dans le tableau et d’allouer suffisamment d’espace autour du texte dans chaque cellule.</w:t>
            </w:r>
          </w:p>
        </w:tc>
        <w:tc>
          <w:tcPr>
            <w:tcW w:w="1764" w:type="pct"/>
          </w:tcPr>
          <w:p w14:paraId="4CE96ABA" w14:textId="3682B1BF"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Corps du texte condensé du tableau</w:t>
            </w:r>
          </w:p>
        </w:tc>
      </w:tr>
      <w:tr w:rsidR="00A06132" w:rsidRPr="002C636E" w14:paraId="168F4005"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3484145" w14:textId="77777777" w:rsidR="00A06132" w:rsidRPr="002C636E" w:rsidRDefault="00A06132" w:rsidP="00A06132">
            <w:pPr>
              <w:pStyle w:val="BodyOfText"/>
            </w:pPr>
            <w:r w:rsidRPr="002C636E">
              <w:t>TabHeader0</w:t>
            </w:r>
          </w:p>
        </w:tc>
        <w:tc>
          <w:tcPr>
            <w:tcW w:w="2133" w:type="pct"/>
            <w:noWrap/>
          </w:tcPr>
          <w:p w14:paraId="15FCD208" w14:textId="3E85A20C"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Espace avant et après le texte 4 pt</w:t>
            </w:r>
          </w:p>
        </w:tc>
        <w:tc>
          <w:tcPr>
            <w:tcW w:w="1764" w:type="pct"/>
          </w:tcPr>
          <w:p w14:paraId="1F1227D8" w14:textId="667093AE"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En-tête grand tableau</w:t>
            </w:r>
          </w:p>
        </w:tc>
      </w:tr>
      <w:tr w:rsidR="00A06132" w:rsidRPr="002C636E" w14:paraId="03CCEC67"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097BC49" w14:textId="77777777" w:rsidR="00A06132" w:rsidRPr="002C636E" w:rsidRDefault="00A06132" w:rsidP="00A06132">
            <w:pPr>
              <w:pStyle w:val="BodyOfText"/>
            </w:pPr>
            <w:r w:rsidRPr="002C636E">
              <w:t>TabHeader1</w:t>
            </w:r>
          </w:p>
        </w:tc>
        <w:tc>
          <w:tcPr>
            <w:tcW w:w="2133" w:type="pct"/>
            <w:noWrap/>
          </w:tcPr>
          <w:p w14:paraId="281F0667" w14:textId="551911EC"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Espace avant et après le texte 3 pt</w:t>
            </w:r>
          </w:p>
        </w:tc>
        <w:tc>
          <w:tcPr>
            <w:tcW w:w="1764" w:type="pct"/>
          </w:tcPr>
          <w:p w14:paraId="494554A4" w14:textId="0411A923" w:rsidR="00A06132" w:rsidRPr="002C636E" w:rsidRDefault="00926BC7" w:rsidP="00A06132">
            <w:pPr>
              <w:pStyle w:val="BodyOfText"/>
              <w:cnfStyle w:val="000000000000" w:firstRow="0" w:lastRow="0" w:firstColumn="0" w:lastColumn="0" w:oddVBand="0" w:evenVBand="0" w:oddHBand="0" w:evenHBand="0" w:firstRowFirstColumn="0" w:firstRowLastColumn="0" w:lastRowFirstColumn="0" w:lastRowLastColumn="0"/>
            </w:pPr>
            <w:r w:rsidRPr="002C636E">
              <w:t>En-tête tableau normal</w:t>
            </w:r>
          </w:p>
        </w:tc>
      </w:tr>
      <w:tr w:rsidR="00A06132" w:rsidRPr="002C636E" w14:paraId="5E8F1667"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795D035" w14:textId="77777777" w:rsidR="00A06132" w:rsidRPr="002C636E" w:rsidRDefault="00A06132" w:rsidP="00A06132">
            <w:pPr>
              <w:pStyle w:val="BodyOfText"/>
            </w:pPr>
            <w:r w:rsidRPr="002C636E">
              <w:t>TabHeader2</w:t>
            </w:r>
          </w:p>
        </w:tc>
        <w:tc>
          <w:tcPr>
            <w:tcW w:w="2133" w:type="pct"/>
            <w:noWrap/>
          </w:tcPr>
          <w:p w14:paraId="79616235" w14:textId="62C16F1B" w:rsidR="00A06132" w:rsidRPr="002C636E" w:rsidRDefault="00FC708D"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sz w:val="18"/>
              </w:rPr>
              <w:t>Espace avant et après le texte 3 pt</w:t>
            </w:r>
          </w:p>
        </w:tc>
        <w:tc>
          <w:tcPr>
            <w:tcW w:w="1764" w:type="pct"/>
          </w:tcPr>
          <w:p w14:paraId="28018D1B" w14:textId="13848857" w:rsidR="00A06132" w:rsidRPr="002C636E" w:rsidRDefault="00FC708D" w:rsidP="00A06132">
            <w:pPr>
              <w:pStyle w:val="BodyOfText"/>
              <w:cnfStyle w:val="000000000000" w:firstRow="0" w:lastRow="0" w:firstColumn="0" w:lastColumn="0" w:oddVBand="0" w:evenVBand="0" w:oddHBand="0" w:evenHBand="0" w:firstRowFirstColumn="0" w:firstRowLastColumn="0" w:lastRowFirstColumn="0" w:lastRowLastColumn="0"/>
            </w:pPr>
            <w:r w:rsidRPr="002C636E">
              <w:t>En-tête tableau condensé</w:t>
            </w:r>
          </w:p>
        </w:tc>
      </w:tr>
      <w:tr w:rsidR="00A06132" w:rsidRPr="002C636E" w14:paraId="74FF3DE2"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325B6634" w14:textId="77777777" w:rsidR="00A06132" w:rsidRPr="002C636E" w:rsidRDefault="00A06132" w:rsidP="00A06132">
            <w:pPr>
              <w:pStyle w:val="BodyOfText"/>
            </w:pPr>
            <w:proofErr w:type="spellStart"/>
            <w:r w:rsidRPr="002C636E">
              <w:t>TabEnumL</w:t>
            </w:r>
            <w:proofErr w:type="spellEnd"/>
            <w:r w:rsidRPr="002C636E">
              <w:t>*</w:t>
            </w:r>
          </w:p>
        </w:tc>
        <w:tc>
          <w:tcPr>
            <w:tcW w:w="2133" w:type="pct"/>
            <w:noWrap/>
          </w:tcPr>
          <w:p w14:paraId="776CAB3C" w14:textId="10FA7DE2" w:rsidR="00A06132" w:rsidRPr="002C636E" w:rsidRDefault="00FC708D" w:rsidP="00C4222E">
            <w:pPr>
              <w:pStyle w:val="TabEnumL1"/>
              <w:cnfStyle w:val="000000000000" w:firstRow="0" w:lastRow="0" w:firstColumn="0" w:lastColumn="0" w:oddVBand="0" w:evenVBand="0" w:oddHBand="0" w:evenHBand="0" w:firstRowFirstColumn="0" w:firstRowLastColumn="0" w:lastRowFirstColumn="0" w:lastRowLastColumn="0"/>
            </w:pPr>
            <w:r w:rsidRPr="002C636E">
              <w:t xml:space="preserve">Liste d'énumération du tableau </w:t>
            </w:r>
            <w:r w:rsidR="00A06132" w:rsidRPr="002C636E">
              <w:t>L1</w:t>
            </w:r>
          </w:p>
          <w:p w14:paraId="1EF20E8A" w14:textId="5B0B3180" w:rsidR="00A06132" w:rsidRPr="002C636E" w:rsidRDefault="00FC708D" w:rsidP="00C4222E">
            <w:pPr>
              <w:pStyle w:val="TabEnumL2"/>
              <w:cnfStyle w:val="000000000000" w:firstRow="0" w:lastRow="0" w:firstColumn="0" w:lastColumn="0" w:oddVBand="0" w:evenVBand="0" w:oddHBand="0" w:evenHBand="0" w:firstRowFirstColumn="0" w:firstRowLastColumn="0" w:lastRowFirstColumn="0" w:lastRowLastColumn="0"/>
            </w:pPr>
            <w:r w:rsidRPr="002C636E">
              <w:t xml:space="preserve">Liste d'énumération du tableau </w:t>
            </w:r>
            <w:r w:rsidR="00A06132" w:rsidRPr="002C636E">
              <w:t>L2</w:t>
            </w:r>
          </w:p>
          <w:p w14:paraId="2A442F5E" w14:textId="050C6472" w:rsidR="00A06132" w:rsidRPr="002C636E" w:rsidRDefault="00FC708D" w:rsidP="00861C8D">
            <w:pPr>
              <w:pStyle w:val="TabEnumL3"/>
              <w:cnfStyle w:val="000000000000" w:firstRow="0" w:lastRow="0" w:firstColumn="0" w:lastColumn="0" w:oddVBand="0" w:evenVBand="0" w:oddHBand="0" w:evenHBand="0" w:firstRowFirstColumn="0" w:firstRowLastColumn="0" w:lastRowFirstColumn="0" w:lastRowLastColumn="0"/>
            </w:pPr>
            <w:r w:rsidRPr="002C636E">
              <w:t xml:space="preserve">Liste d'énumération du tableau </w:t>
            </w:r>
            <w:r w:rsidR="00A06132" w:rsidRPr="002C636E">
              <w:t>L3</w:t>
            </w:r>
          </w:p>
          <w:p w14:paraId="61463CB7" w14:textId="517AC994" w:rsidR="00C4222E" w:rsidRPr="002C636E" w:rsidRDefault="00C4222E" w:rsidP="00C4222E">
            <w:pPr>
              <w:pStyle w:val="TabEnumL4"/>
              <w:cnfStyle w:val="000000000000" w:firstRow="0" w:lastRow="0" w:firstColumn="0" w:lastColumn="0" w:oddVBand="0" w:evenVBand="0" w:oddHBand="0" w:evenHBand="0" w:firstRowFirstColumn="0" w:firstRowLastColumn="0" w:lastRowFirstColumn="0" w:lastRowLastColumn="0"/>
            </w:pPr>
            <w:r w:rsidRPr="002C636E">
              <w:t>…</w:t>
            </w:r>
          </w:p>
        </w:tc>
        <w:tc>
          <w:tcPr>
            <w:tcW w:w="1764" w:type="pct"/>
          </w:tcPr>
          <w:p w14:paraId="5E94293F" w14:textId="244F6E8F"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2C636E">
              <w:t xml:space="preserve">8 </w:t>
            </w:r>
            <w:r w:rsidR="00FC708D" w:rsidRPr="002C636E">
              <w:t>niveaux</w:t>
            </w:r>
          </w:p>
        </w:tc>
      </w:tr>
      <w:tr w:rsidR="00A06132" w:rsidRPr="002C636E" w14:paraId="6FC0162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7EF60BCC" w14:textId="77777777" w:rsidR="00A06132" w:rsidRPr="002C636E" w:rsidRDefault="00A06132" w:rsidP="00A06132">
            <w:pPr>
              <w:pStyle w:val="BodyOfText"/>
            </w:pPr>
            <w:proofErr w:type="spellStart"/>
            <w:r w:rsidRPr="002C636E">
              <w:t>TabBulletL</w:t>
            </w:r>
            <w:proofErr w:type="spellEnd"/>
            <w:r w:rsidRPr="002C636E">
              <w:t>*</w:t>
            </w:r>
          </w:p>
        </w:tc>
        <w:tc>
          <w:tcPr>
            <w:tcW w:w="2133" w:type="pct"/>
            <w:noWrap/>
          </w:tcPr>
          <w:p w14:paraId="402F8553" w14:textId="32B78A3D" w:rsidR="00A06132" w:rsidRPr="002C636E" w:rsidRDefault="00FC708D" w:rsidP="00C4222E">
            <w:pPr>
              <w:pStyle w:val="TabBulletL1"/>
              <w:cnfStyle w:val="000000000000" w:firstRow="0" w:lastRow="0" w:firstColumn="0" w:lastColumn="0" w:oddVBand="0" w:evenVBand="0" w:oddHBand="0" w:evenHBand="0" w:firstRowFirstColumn="0" w:firstRowLastColumn="0" w:lastRowFirstColumn="0" w:lastRowLastColumn="0"/>
            </w:pPr>
            <w:r w:rsidRPr="002C636E">
              <w:t xml:space="preserve">Point à puce dans le tableau </w:t>
            </w:r>
            <w:r w:rsidR="00A06132" w:rsidRPr="002C636E">
              <w:t>L1</w:t>
            </w:r>
          </w:p>
          <w:p w14:paraId="7A1A9080" w14:textId="5E9CC767" w:rsidR="00A06132" w:rsidRPr="002C636E" w:rsidRDefault="00FC708D" w:rsidP="00C4222E">
            <w:pPr>
              <w:pStyle w:val="TabBulletL2"/>
              <w:cnfStyle w:val="000000000000" w:firstRow="0" w:lastRow="0" w:firstColumn="0" w:lastColumn="0" w:oddVBand="0" w:evenVBand="0" w:oddHBand="0" w:evenHBand="0" w:firstRowFirstColumn="0" w:firstRowLastColumn="0" w:lastRowFirstColumn="0" w:lastRowLastColumn="0"/>
            </w:pPr>
            <w:r w:rsidRPr="002C636E">
              <w:t xml:space="preserve">Point à puce dans le tableau </w:t>
            </w:r>
            <w:r w:rsidR="00A06132" w:rsidRPr="002C636E">
              <w:t>L</w:t>
            </w:r>
            <w:r w:rsidRPr="002C636E">
              <w:t>2</w:t>
            </w:r>
          </w:p>
          <w:p w14:paraId="7D66F9DB" w14:textId="23183162" w:rsidR="00A06132" w:rsidRPr="002C636E" w:rsidRDefault="00FC708D" w:rsidP="00861C8D">
            <w:pPr>
              <w:pStyle w:val="TabBulletL3"/>
              <w:cnfStyle w:val="000000000000" w:firstRow="0" w:lastRow="0" w:firstColumn="0" w:lastColumn="0" w:oddVBand="0" w:evenVBand="0" w:oddHBand="0" w:evenHBand="0" w:firstRowFirstColumn="0" w:firstRowLastColumn="0" w:lastRowFirstColumn="0" w:lastRowLastColumn="0"/>
            </w:pPr>
            <w:r w:rsidRPr="002C636E">
              <w:t xml:space="preserve">Point à puce dans le tableau </w:t>
            </w:r>
            <w:r w:rsidR="00A06132" w:rsidRPr="002C636E">
              <w:t>L</w:t>
            </w:r>
            <w:r w:rsidRPr="002C636E">
              <w:t>3</w:t>
            </w:r>
          </w:p>
          <w:p w14:paraId="2425DBC3" w14:textId="79816F4A" w:rsidR="00C4222E" w:rsidRPr="002C636E" w:rsidRDefault="00C4222E" w:rsidP="00C4222E">
            <w:pPr>
              <w:pStyle w:val="TabBulletL4"/>
              <w:cnfStyle w:val="000000000000" w:firstRow="0" w:lastRow="0" w:firstColumn="0" w:lastColumn="0" w:oddVBand="0" w:evenVBand="0" w:oddHBand="0" w:evenHBand="0" w:firstRowFirstColumn="0" w:firstRowLastColumn="0" w:lastRowFirstColumn="0" w:lastRowLastColumn="0"/>
            </w:pPr>
            <w:r w:rsidRPr="002C636E">
              <w:t>…</w:t>
            </w:r>
          </w:p>
        </w:tc>
        <w:tc>
          <w:tcPr>
            <w:tcW w:w="1764" w:type="pct"/>
          </w:tcPr>
          <w:p w14:paraId="5B6C95EA" w14:textId="3C5F8BC5" w:rsidR="00A06132" w:rsidRPr="002C636E" w:rsidRDefault="00FC708D" w:rsidP="00A06132">
            <w:pPr>
              <w:pStyle w:val="BodyOfText"/>
              <w:cnfStyle w:val="000000000000" w:firstRow="0" w:lastRow="0" w:firstColumn="0" w:lastColumn="0" w:oddVBand="0" w:evenVBand="0" w:oddHBand="0" w:evenHBand="0" w:firstRowFirstColumn="0" w:firstRowLastColumn="0" w:lastRowFirstColumn="0" w:lastRowLastColumn="0"/>
            </w:pPr>
            <w:r w:rsidRPr="002C636E">
              <w:t>8 niveaux</w:t>
            </w:r>
          </w:p>
        </w:tc>
      </w:tr>
      <w:tr w:rsidR="00A06132" w:rsidRPr="002C636E" w14:paraId="6239242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372003A8" w14:textId="77777777" w:rsidR="00A06132" w:rsidRPr="002C636E" w:rsidRDefault="00A06132" w:rsidP="00A06132">
            <w:pPr>
              <w:pStyle w:val="BodyOfText"/>
            </w:pPr>
            <w:r w:rsidRPr="002C636E">
              <w:t xml:space="preserve">Style for </w:t>
            </w:r>
            <w:proofErr w:type="spellStart"/>
            <w:r w:rsidRPr="002C636E">
              <w:t>special</w:t>
            </w:r>
            <w:proofErr w:type="spellEnd"/>
            <w:r w:rsidRPr="002C636E">
              <w:t xml:space="preserve"> </w:t>
            </w:r>
            <w:proofErr w:type="spellStart"/>
            <w:r w:rsidRPr="002C636E">
              <w:t>paragraphs</w:t>
            </w:r>
            <w:proofErr w:type="spellEnd"/>
          </w:p>
        </w:tc>
      </w:tr>
      <w:tr w:rsidR="00A06132" w:rsidRPr="002C636E" w14:paraId="0C2115C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452D3AD2" w14:textId="77777777" w:rsidR="00A06132" w:rsidRPr="002C636E" w:rsidRDefault="00A06132" w:rsidP="00A06132">
            <w:pPr>
              <w:pStyle w:val="BodyOfText"/>
            </w:pPr>
            <w:r w:rsidRPr="002C636E">
              <w:t>Figure</w:t>
            </w:r>
          </w:p>
        </w:tc>
        <w:tc>
          <w:tcPr>
            <w:tcW w:w="2133" w:type="pct"/>
            <w:noWrap/>
          </w:tcPr>
          <w:p w14:paraId="733662C7" w14:textId="4C3CC5F0"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t>Laissez centrer la figure et ajoutez de l’espace après la figure.</w:t>
            </w:r>
          </w:p>
        </w:tc>
        <w:tc>
          <w:tcPr>
            <w:tcW w:w="1764" w:type="pct"/>
          </w:tcPr>
          <w:p w14:paraId="087859FE" w14:textId="7A065C80"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t>Style à appliquer au paragraphe où une figure est insérée sans légende</w:t>
            </w:r>
          </w:p>
        </w:tc>
      </w:tr>
      <w:tr w:rsidR="00A06132" w:rsidRPr="002C636E" w14:paraId="472FFC8F"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C4C5498" w14:textId="77777777" w:rsidR="00A06132" w:rsidRPr="002C636E" w:rsidRDefault="00A06132" w:rsidP="00A06132">
            <w:pPr>
              <w:pStyle w:val="BodyOfText"/>
            </w:pPr>
            <w:r w:rsidRPr="002C636E">
              <w:t xml:space="preserve">Figure </w:t>
            </w:r>
            <w:proofErr w:type="spellStart"/>
            <w:r w:rsidRPr="002C636E">
              <w:t>with</w:t>
            </w:r>
            <w:proofErr w:type="spellEnd"/>
            <w:r w:rsidRPr="002C636E">
              <w:t xml:space="preserve"> </w:t>
            </w:r>
            <w:proofErr w:type="spellStart"/>
            <w:r w:rsidRPr="002C636E">
              <w:t>caption</w:t>
            </w:r>
            <w:proofErr w:type="spellEnd"/>
          </w:p>
        </w:tc>
        <w:tc>
          <w:tcPr>
            <w:tcW w:w="2133" w:type="pct"/>
            <w:noWrap/>
          </w:tcPr>
          <w:p w14:paraId="47562FFF" w14:textId="1C696383"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t>Permet de centrer la figure.</w:t>
            </w:r>
          </w:p>
        </w:tc>
        <w:tc>
          <w:tcPr>
            <w:tcW w:w="1764" w:type="pct"/>
          </w:tcPr>
          <w:p w14:paraId="507C2F50" w14:textId="1A1EAB13"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t>Idem pour figure avec légende</w:t>
            </w:r>
          </w:p>
        </w:tc>
      </w:tr>
      <w:tr w:rsidR="00A06132" w:rsidRPr="002C636E" w14:paraId="505FB02B"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6F8D464" w14:textId="77777777" w:rsidR="00A06132" w:rsidRPr="002C636E" w:rsidRDefault="00A06132" w:rsidP="00A06132">
            <w:pPr>
              <w:pStyle w:val="BodyOfText"/>
            </w:pPr>
            <w:proofErr w:type="spellStart"/>
            <w:r w:rsidRPr="002C636E">
              <w:t>Caption</w:t>
            </w:r>
            <w:proofErr w:type="spellEnd"/>
          </w:p>
        </w:tc>
        <w:tc>
          <w:tcPr>
            <w:tcW w:w="2133" w:type="pct"/>
            <w:noWrap/>
          </w:tcPr>
          <w:p w14:paraId="62F8BD05" w14:textId="056B93A9"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rPr>
                <w:iCs/>
                <w:color w:val="0079A7" w:themeColor="text2" w:themeShade="BF"/>
                <w:szCs w:val="18"/>
              </w:rPr>
              <w:t>Couleur de la police (</w:t>
            </w:r>
            <w:proofErr w:type="spellStart"/>
            <w:r w:rsidRPr="002C636E">
              <w:rPr>
                <w:iCs/>
                <w:color w:val="0079A7" w:themeColor="text2" w:themeShade="BF"/>
                <w:szCs w:val="18"/>
              </w:rPr>
              <w:t>Text</w:t>
            </w:r>
            <w:proofErr w:type="spellEnd"/>
            <w:r w:rsidRPr="002C636E">
              <w:rPr>
                <w:iCs/>
                <w:color w:val="0079A7" w:themeColor="text2" w:themeShade="BF"/>
                <w:szCs w:val="18"/>
              </w:rPr>
              <w:t xml:space="preserve">/Background – </w:t>
            </w:r>
            <w:proofErr w:type="spellStart"/>
            <w:r w:rsidRPr="002C636E">
              <w:rPr>
                <w:iCs/>
                <w:color w:val="0079A7" w:themeColor="text2" w:themeShade="BF"/>
                <w:szCs w:val="18"/>
              </w:rPr>
              <w:t>Dark</w:t>
            </w:r>
            <w:proofErr w:type="spellEnd"/>
            <w:r w:rsidRPr="002C636E">
              <w:rPr>
                <w:iCs/>
                <w:color w:val="0079A7" w:themeColor="text2" w:themeShade="BF"/>
                <w:szCs w:val="18"/>
              </w:rPr>
              <w:t xml:space="preserve"> 2). Centré, 6 pt avant et 10 pt après</w:t>
            </w:r>
          </w:p>
        </w:tc>
        <w:tc>
          <w:tcPr>
            <w:tcW w:w="1764" w:type="pct"/>
          </w:tcPr>
          <w:p w14:paraId="7B784799" w14:textId="21A13544"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t>Légende de la figure, tableau, etc.</w:t>
            </w:r>
          </w:p>
        </w:tc>
      </w:tr>
      <w:tr w:rsidR="00A06132" w:rsidRPr="002C636E" w14:paraId="5DBE7643"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01F63791" w14:textId="77777777" w:rsidR="00A06132" w:rsidRPr="002C636E" w:rsidRDefault="00A06132" w:rsidP="00A06132">
            <w:pPr>
              <w:pStyle w:val="BodyOfText"/>
            </w:pPr>
            <w:r w:rsidRPr="002C636E">
              <w:t xml:space="preserve">Style in Header and </w:t>
            </w:r>
            <w:proofErr w:type="spellStart"/>
            <w:r w:rsidRPr="002C636E">
              <w:t>Footer</w:t>
            </w:r>
            <w:proofErr w:type="spellEnd"/>
          </w:p>
        </w:tc>
      </w:tr>
      <w:tr w:rsidR="00A06132" w:rsidRPr="002C636E" w14:paraId="6BDDEE6A"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ECBD835" w14:textId="77777777" w:rsidR="00A06132" w:rsidRPr="002C636E" w:rsidRDefault="00A06132" w:rsidP="00A06132">
            <w:pPr>
              <w:pStyle w:val="BodyOfText"/>
            </w:pPr>
            <w:bookmarkStart w:id="105" w:name="_Hlk63253537"/>
            <w:r w:rsidRPr="002C636E">
              <w:t>Header/</w:t>
            </w:r>
            <w:proofErr w:type="spellStart"/>
            <w:r w:rsidRPr="002C636E">
              <w:t>footer</w:t>
            </w:r>
            <w:proofErr w:type="spellEnd"/>
            <w:r w:rsidRPr="002C636E">
              <w:t xml:space="preserve"> </w:t>
            </w:r>
            <w:proofErr w:type="spellStart"/>
            <w:r w:rsidRPr="002C636E">
              <w:t>title</w:t>
            </w:r>
            <w:proofErr w:type="spellEnd"/>
          </w:p>
        </w:tc>
        <w:tc>
          <w:tcPr>
            <w:tcW w:w="2133" w:type="pct"/>
            <w:noWrap/>
          </w:tcPr>
          <w:p w14:paraId="1D32615E" w14:textId="72FDBAC6" w:rsidR="00A06132" w:rsidRPr="002C636E" w:rsidRDefault="005415B2" w:rsidP="00F55FAC">
            <w:pPr>
              <w:pStyle w:val="Headerfootertitle"/>
              <w:cnfStyle w:val="000000000000" w:firstRow="0" w:lastRow="0" w:firstColumn="0" w:lastColumn="0" w:oddVBand="0" w:evenVBand="0" w:oddHBand="0" w:evenHBand="0" w:firstRowFirstColumn="0" w:firstRowLastColumn="0" w:lastRowFirstColumn="0" w:lastRowLastColumn="0"/>
            </w:pPr>
            <w:r w:rsidRPr="002C636E">
              <w:t>Texte en Accent 5 aligné à droite de la cellule</w:t>
            </w:r>
          </w:p>
        </w:tc>
        <w:tc>
          <w:tcPr>
            <w:tcW w:w="1764" w:type="pct"/>
          </w:tcPr>
          <w:p w14:paraId="30CE0D38" w14:textId="05E712C7"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t>Style utilisé dans le pied de page pour formater le titre dans l’en-tête de la page.</w:t>
            </w:r>
          </w:p>
        </w:tc>
      </w:tr>
      <w:tr w:rsidR="00A06132" w:rsidRPr="002C636E" w14:paraId="4B2300C9"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3C1046E1" w14:textId="77777777" w:rsidR="00A06132" w:rsidRPr="002C636E" w:rsidRDefault="00A06132" w:rsidP="00A06132">
            <w:pPr>
              <w:pStyle w:val="BodyOfText"/>
            </w:pPr>
            <w:r w:rsidRPr="002C636E">
              <w:t>Header/</w:t>
            </w:r>
            <w:proofErr w:type="spellStart"/>
            <w:r w:rsidRPr="002C636E">
              <w:t>footer</w:t>
            </w:r>
            <w:proofErr w:type="spellEnd"/>
            <w:r w:rsidRPr="002C636E">
              <w:t xml:space="preserve"> </w:t>
            </w:r>
            <w:proofErr w:type="spellStart"/>
            <w:r w:rsidRPr="002C636E">
              <w:t>Text</w:t>
            </w:r>
            <w:proofErr w:type="spellEnd"/>
          </w:p>
        </w:tc>
        <w:tc>
          <w:tcPr>
            <w:tcW w:w="2133" w:type="pct"/>
            <w:noWrap/>
          </w:tcPr>
          <w:p w14:paraId="577BEEA4" w14:textId="3F61415B" w:rsidR="00A06132" w:rsidRPr="002C636E" w:rsidRDefault="005415B2" w:rsidP="00F55FAC">
            <w:pPr>
              <w:pStyle w:val="Headerfootertext"/>
              <w:cnfStyle w:val="000000000000" w:firstRow="0" w:lastRow="0" w:firstColumn="0" w:lastColumn="0" w:oddVBand="0" w:evenVBand="0" w:oddHBand="0" w:evenHBand="0" w:firstRowFirstColumn="0" w:firstRowLastColumn="0" w:lastRowFirstColumn="0" w:lastRowLastColumn="0"/>
            </w:pPr>
            <w:r w:rsidRPr="002C636E">
              <w:t>Texte aligné à gauche</w:t>
            </w:r>
          </w:p>
        </w:tc>
        <w:tc>
          <w:tcPr>
            <w:tcW w:w="1764" w:type="pct"/>
          </w:tcPr>
          <w:p w14:paraId="487EFFAA" w14:textId="7504EDCD" w:rsidR="00A06132" w:rsidRPr="002C636E" w:rsidRDefault="005415B2" w:rsidP="00A06132">
            <w:pPr>
              <w:pStyle w:val="BodyOfText"/>
              <w:cnfStyle w:val="000000000000" w:firstRow="0" w:lastRow="0" w:firstColumn="0" w:lastColumn="0" w:oddVBand="0" w:evenVBand="0" w:oddHBand="0" w:evenHBand="0" w:firstRowFirstColumn="0" w:firstRowLastColumn="0" w:lastRowFirstColumn="0" w:lastRowLastColumn="0"/>
            </w:pPr>
            <w:r w:rsidRPr="002C636E">
              <w:t>Style utilisé dans les tableaux d’en-tête et de pied de page pour les propriétés du document</w:t>
            </w:r>
          </w:p>
        </w:tc>
      </w:tr>
      <w:tr w:rsidR="00A06132" w:rsidRPr="002C636E" w14:paraId="06299AC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18E20BAB" w14:textId="77777777" w:rsidR="00A06132" w:rsidRPr="002C636E" w:rsidRDefault="00A06132" w:rsidP="00A06132">
            <w:pPr>
              <w:pStyle w:val="BodyOfText"/>
            </w:pPr>
            <w:r w:rsidRPr="002C636E">
              <w:t>Header/</w:t>
            </w:r>
            <w:proofErr w:type="spellStart"/>
            <w:r w:rsidRPr="002C636E">
              <w:t>Footer</w:t>
            </w:r>
            <w:proofErr w:type="spellEnd"/>
            <w:r w:rsidRPr="002C636E">
              <w:t xml:space="preserve"> Tab</w:t>
            </w:r>
          </w:p>
        </w:tc>
        <w:tc>
          <w:tcPr>
            <w:tcW w:w="2133" w:type="pct"/>
            <w:noWrap/>
          </w:tcPr>
          <w:p w14:paraId="32E66122" w14:textId="77777777" w:rsidR="00A06132" w:rsidRPr="002C636E" w:rsidRDefault="00A06132" w:rsidP="00F55FAC">
            <w:pPr>
              <w:pStyle w:val="HeaderfooterTab"/>
              <w:cnfStyle w:val="000000000000" w:firstRow="0" w:lastRow="0" w:firstColumn="0" w:lastColumn="0" w:oddVBand="0" w:evenVBand="0" w:oddHBand="0" w:evenHBand="0" w:firstRowFirstColumn="0" w:firstRowLastColumn="0" w:lastRowFirstColumn="0" w:lastRowLastColumn="0"/>
            </w:pPr>
            <w:r w:rsidRPr="002C636E">
              <w:t xml:space="preserve">Font 10 3pt </w:t>
            </w:r>
            <w:proofErr w:type="spellStart"/>
            <w:r w:rsidRPr="002C636E">
              <w:t>before</w:t>
            </w:r>
            <w:proofErr w:type="spellEnd"/>
            <w:r w:rsidRPr="002C636E">
              <w:t xml:space="preserve"> and </w:t>
            </w:r>
            <w:proofErr w:type="spellStart"/>
            <w:r w:rsidRPr="002C636E">
              <w:t>after</w:t>
            </w:r>
            <w:proofErr w:type="spellEnd"/>
          </w:p>
        </w:tc>
        <w:tc>
          <w:tcPr>
            <w:tcW w:w="1764" w:type="pct"/>
          </w:tcPr>
          <w:p w14:paraId="4B29302A" w14:textId="77777777" w:rsidR="00A06132" w:rsidRPr="002C636E" w:rsidRDefault="00A06132" w:rsidP="00A06132">
            <w:pPr>
              <w:pStyle w:val="BodyOfText"/>
              <w:cnfStyle w:val="000000000000" w:firstRow="0" w:lastRow="0" w:firstColumn="0" w:lastColumn="0" w:oddVBand="0" w:evenVBand="0" w:oddHBand="0" w:evenHBand="0" w:firstRowFirstColumn="0" w:firstRowLastColumn="0" w:lastRowFirstColumn="0" w:lastRowLastColumn="0"/>
            </w:pPr>
            <w:r w:rsidRPr="002C636E">
              <w:t xml:space="preserve">Style of </w:t>
            </w:r>
            <w:proofErr w:type="spellStart"/>
            <w:r w:rsidRPr="002C636E">
              <w:t>paragraph</w:t>
            </w:r>
            <w:proofErr w:type="spellEnd"/>
            <w:r w:rsidRPr="002C636E">
              <w:t xml:space="preserve"> in </w:t>
            </w:r>
            <w:proofErr w:type="spellStart"/>
            <w:r w:rsidRPr="002C636E">
              <w:t>footer</w:t>
            </w:r>
            <w:proofErr w:type="spellEnd"/>
          </w:p>
        </w:tc>
      </w:tr>
      <w:tr w:rsidR="006A4A56" w:rsidRPr="002C636E" w14:paraId="28640D8D"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013D5149" w14:textId="5B4793C4" w:rsidR="006A4A56" w:rsidRPr="002C636E" w:rsidRDefault="006A4A56" w:rsidP="000118D2">
            <w:pPr>
              <w:pStyle w:val="BodyOfText"/>
            </w:pPr>
            <w:proofErr w:type="spellStart"/>
            <w:r w:rsidRPr="002C636E">
              <w:t>S</w:t>
            </w:r>
            <w:r w:rsidR="00C82FA1" w:rsidRPr="002C636E">
              <w:t>pecific</w:t>
            </w:r>
            <w:proofErr w:type="spellEnd"/>
            <w:r w:rsidR="00C82FA1" w:rsidRPr="002C636E">
              <w:t xml:space="preserve"> s</w:t>
            </w:r>
            <w:r w:rsidRPr="002C636E">
              <w:t xml:space="preserve">tyle </w:t>
            </w:r>
            <w:r w:rsidR="00C82FA1" w:rsidRPr="002C636E">
              <w:t>for</w:t>
            </w:r>
            <w:r w:rsidRPr="002C636E">
              <w:t xml:space="preserve"> </w:t>
            </w:r>
            <w:r w:rsidR="00C82FA1" w:rsidRPr="002C636E">
              <w:t>SMSI</w:t>
            </w:r>
          </w:p>
        </w:tc>
      </w:tr>
      <w:tr w:rsidR="00C82FA1" w:rsidRPr="002C636E" w14:paraId="62A40726"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52427EE" w14:textId="613C24AA" w:rsidR="00C82FA1" w:rsidRPr="002C636E" w:rsidRDefault="00C82FA1" w:rsidP="00C82FA1">
            <w:pPr>
              <w:pStyle w:val="BodyOfText"/>
            </w:pPr>
            <w:r w:rsidRPr="002C636E">
              <w:lastRenderedPageBreak/>
              <w:t>SP-</w:t>
            </w:r>
            <w:proofErr w:type="spellStart"/>
            <w:r w:rsidRPr="002C636E">
              <w:t>Attributes</w:t>
            </w:r>
            <w:proofErr w:type="spellEnd"/>
          </w:p>
        </w:tc>
        <w:tc>
          <w:tcPr>
            <w:tcW w:w="2133" w:type="pct"/>
            <w:noWrap/>
          </w:tcPr>
          <w:p w14:paraId="571C8231" w14:textId="1C7E30AD" w:rsidR="00C82FA1" w:rsidRPr="002C636E" w:rsidRDefault="00C82FA1" w:rsidP="00C82FA1">
            <w:pPr>
              <w:pStyle w:val="SP-Attributes"/>
              <w:cnfStyle w:val="000000000000" w:firstRow="0" w:lastRow="0" w:firstColumn="0" w:lastColumn="0" w:oddVBand="0" w:evenVBand="0" w:oddHBand="0" w:evenHBand="0" w:firstRowFirstColumn="0" w:firstRowLastColumn="0" w:lastRowFirstColumn="0" w:lastRowLastColumn="0"/>
              <w:rPr>
                <w:lang w:val="fr-LU"/>
              </w:rPr>
            </w:pPr>
            <w:r w:rsidRPr="002C636E">
              <w:rPr>
                <w:lang w:val="fr-LU"/>
              </w:rPr>
              <w:t>#</w:t>
            </w:r>
            <w:proofErr w:type="gramStart"/>
            <w:r w:rsidRPr="002C636E">
              <w:rPr>
                <w:lang w:val="fr-LU"/>
              </w:rPr>
              <w:t>Attributs:</w:t>
            </w:r>
            <w:proofErr w:type="gramEnd"/>
            <w:r w:rsidRPr="002C636E">
              <w:rPr>
                <w:lang w:val="fr-LU"/>
              </w:rPr>
              <w:t xml:space="preserve"> #Preventive</w:t>
            </w:r>
          </w:p>
        </w:tc>
        <w:tc>
          <w:tcPr>
            <w:tcW w:w="1764" w:type="pct"/>
          </w:tcPr>
          <w:p w14:paraId="7BBB7C7F" w14:textId="00BDC90D" w:rsidR="00C82FA1" w:rsidRPr="002C636E" w:rsidRDefault="00C82FA1" w:rsidP="00C82FA1">
            <w:pPr>
              <w:pStyle w:val="BodyOfText"/>
              <w:cnfStyle w:val="000000000000" w:firstRow="0" w:lastRow="0" w:firstColumn="0" w:lastColumn="0" w:oddVBand="0" w:evenVBand="0" w:oddHBand="0" w:evenHBand="0" w:firstRowFirstColumn="0" w:firstRowLastColumn="0" w:lastRowFirstColumn="0" w:lastRowLastColumn="0"/>
            </w:pPr>
            <w:r w:rsidRPr="002C636E">
              <w:t>Style</w:t>
            </w:r>
            <w:r w:rsidR="00C4222E" w:rsidRPr="002C636E">
              <w:t xml:space="preserve"> to </w:t>
            </w:r>
            <w:proofErr w:type="spellStart"/>
            <w:r w:rsidR="00C4222E" w:rsidRPr="002C636E">
              <w:t>provide</w:t>
            </w:r>
            <w:proofErr w:type="spellEnd"/>
            <w:r w:rsidR="00C4222E" w:rsidRPr="002C636E">
              <w:t xml:space="preserve"> </w:t>
            </w:r>
            <w:proofErr w:type="spellStart"/>
            <w:r w:rsidR="00C4222E" w:rsidRPr="002C636E">
              <w:t>attributes</w:t>
            </w:r>
            <w:proofErr w:type="spellEnd"/>
          </w:p>
        </w:tc>
      </w:tr>
      <w:tr w:rsidR="00C82FA1" w:rsidRPr="002C636E" w14:paraId="0709391C"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8AA6554" w14:textId="77777777" w:rsidR="00C82FA1" w:rsidRPr="002C636E" w:rsidRDefault="00C82FA1" w:rsidP="00C82FA1">
            <w:pPr>
              <w:pStyle w:val="BodyOfText"/>
            </w:pPr>
            <w:r w:rsidRPr="002C636E">
              <w:t>SP-Block</w:t>
            </w:r>
          </w:p>
        </w:tc>
        <w:tc>
          <w:tcPr>
            <w:tcW w:w="2133" w:type="pct"/>
            <w:noWrap/>
          </w:tcPr>
          <w:p w14:paraId="1BFE264D" w14:textId="68DE5E4B" w:rsidR="00C82FA1" w:rsidRPr="002C636E" w:rsidRDefault="005415B2" w:rsidP="00C82FA1">
            <w:pPr>
              <w:pStyle w:val="BodyOfText"/>
              <w:cnfStyle w:val="000000000000" w:firstRow="0" w:lastRow="0" w:firstColumn="0" w:lastColumn="0" w:oddVBand="0" w:evenVBand="0" w:oddHBand="0" w:evenHBand="0" w:firstRowFirstColumn="0" w:firstRowLastColumn="0" w:lastRowFirstColumn="0" w:lastRowLastColumn="0"/>
              <w:rPr>
                <w:rStyle w:val="SP-Block"/>
              </w:rPr>
            </w:pPr>
            <w:r w:rsidRPr="002C636E">
              <w:rPr>
                <w:rStyle w:val="SP-Block"/>
              </w:rPr>
              <w:t>Style de police Accent 4</w:t>
            </w:r>
          </w:p>
        </w:tc>
        <w:tc>
          <w:tcPr>
            <w:tcW w:w="1764" w:type="pct"/>
          </w:tcPr>
          <w:p w14:paraId="1F0ADE5F" w14:textId="77777777" w:rsidR="005415B2" w:rsidRPr="002C636E" w:rsidRDefault="005415B2" w:rsidP="005415B2">
            <w:pPr>
              <w:pStyle w:val="BodyOfText"/>
              <w:cnfStyle w:val="000000000000" w:firstRow="0" w:lastRow="0" w:firstColumn="0" w:lastColumn="0" w:oddVBand="0" w:evenVBand="0" w:oddHBand="0" w:evenHBand="0" w:firstRowFirstColumn="0" w:firstRowLastColumn="0" w:lastRowFirstColumn="0" w:lastRowLastColumn="0"/>
            </w:pPr>
            <w:r w:rsidRPr="002C636E">
              <w:t>Style pour mettre en évidence un bloc de mots</w:t>
            </w:r>
          </w:p>
          <w:p w14:paraId="00102933" w14:textId="7F01B049" w:rsidR="00C82FA1" w:rsidRPr="002C636E" w:rsidRDefault="005415B2" w:rsidP="005415B2">
            <w:pPr>
              <w:pStyle w:val="BodyOfText"/>
              <w:cnfStyle w:val="000000000000" w:firstRow="0" w:lastRow="0" w:firstColumn="0" w:lastColumn="0" w:oddVBand="0" w:evenVBand="0" w:oddHBand="0" w:evenHBand="0" w:firstRowFirstColumn="0" w:firstRowLastColumn="0" w:lastRowFirstColumn="0" w:lastRowLastColumn="0"/>
            </w:pPr>
            <w:r w:rsidRPr="002C636E">
              <w:t>Ne l'utilisez pas à la fin d'un paragraphe !</w:t>
            </w:r>
          </w:p>
        </w:tc>
      </w:tr>
      <w:tr w:rsidR="00C82FA1" w:rsidRPr="002C636E" w14:paraId="45790F20" w14:textId="77777777" w:rsidTr="00000349">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2BE89442" w14:textId="761A744D" w:rsidR="00C82FA1" w:rsidRPr="002C636E" w:rsidRDefault="00C82FA1" w:rsidP="00C82FA1">
            <w:pPr>
              <w:pStyle w:val="BodyOfText"/>
            </w:pPr>
            <w:r w:rsidRPr="002C636E">
              <w:t>SP-Bold</w:t>
            </w:r>
          </w:p>
        </w:tc>
        <w:tc>
          <w:tcPr>
            <w:tcW w:w="2133" w:type="pct"/>
            <w:noWrap/>
          </w:tcPr>
          <w:p w14:paraId="148C7EF9" w14:textId="47AFF00E" w:rsidR="00C82FA1" w:rsidRPr="002C636E" w:rsidRDefault="005415B2" w:rsidP="00C82FA1">
            <w:pPr>
              <w:pStyle w:val="BodyOfText"/>
              <w:cnfStyle w:val="000000000000" w:firstRow="0" w:lastRow="0" w:firstColumn="0" w:lastColumn="0" w:oddVBand="0" w:evenVBand="0" w:oddHBand="0" w:evenHBand="0" w:firstRowFirstColumn="0" w:firstRowLastColumn="0" w:lastRowFirstColumn="0" w:lastRowLastColumn="0"/>
              <w:rPr>
                <w:rStyle w:val="SP-Bold"/>
              </w:rPr>
            </w:pPr>
            <w:r w:rsidRPr="002C636E">
              <w:rPr>
                <w:rStyle w:val="SP-Bold"/>
              </w:rPr>
              <w:t>Style de police Accent 4 et gras</w:t>
            </w:r>
          </w:p>
        </w:tc>
        <w:tc>
          <w:tcPr>
            <w:tcW w:w="1764" w:type="pct"/>
          </w:tcPr>
          <w:p w14:paraId="371AD8ED" w14:textId="77777777" w:rsidR="005415B2" w:rsidRPr="002C636E" w:rsidRDefault="005415B2" w:rsidP="005415B2">
            <w:pPr>
              <w:pStyle w:val="BodyOfText"/>
              <w:cnfStyle w:val="000000000000" w:firstRow="0" w:lastRow="0" w:firstColumn="0" w:lastColumn="0" w:oddVBand="0" w:evenVBand="0" w:oddHBand="0" w:evenHBand="0" w:firstRowFirstColumn="0" w:firstRowLastColumn="0" w:lastRowFirstColumn="0" w:lastRowLastColumn="0"/>
            </w:pPr>
            <w:r w:rsidRPr="002C636E">
              <w:t xml:space="preserve">Style pour mettre en évidence un bloc de mots dans SP-Paragraphe... </w:t>
            </w:r>
          </w:p>
          <w:p w14:paraId="6CEFC582" w14:textId="1C00CFF2" w:rsidR="00C82FA1" w:rsidRPr="002C636E" w:rsidRDefault="005415B2" w:rsidP="005415B2">
            <w:pPr>
              <w:pStyle w:val="BodyOfText"/>
              <w:cnfStyle w:val="000000000000" w:firstRow="0" w:lastRow="0" w:firstColumn="0" w:lastColumn="0" w:oddVBand="0" w:evenVBand="0" w:oddHBand="0" w:evenHBand="0" w:firstRowFirstColumn="0" w:firstRowLastColumn="0" w:lastRowFirstColumn="0" w:lastRowLastColumn="0"/>
            </w:pPr>
            <w:r w:rsidRPr="002C636E">
              <w:t>Ne l'utilisez pas à la fin d'un paragraphe !</w:t>
            </w:r>
          </w:p>
        </w:tc>
      </w:tr>
      <w:tr w:rsidR="00C82FA1" w:rsidRPr="002C636E" w14:paraId="37DC35B9"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3F3D05AF" w14:textId="77777777" w:rsidR="00C82FA1" w:rsidRPr="002C636E" w:rsidRDefault="00C82FA1" w:rsidP="000118D2">
            <w:pPr>
              <w:pStyle w:val="BodyOfText"/>
            </w:pPr>
            <w:r w:rsidRPr="002C636E">
              <w:t>SP-Bullet*</w:t>
            </w:r>
          </w:p>
        </w:tc>
        <w:tc>
          <w:tcPr>
            <w:tcW w:w="2133" w:type="pct"/>
            <w:noWrap/>
          </w:tcPr>
          <w:p w14:paraId="230FD488" w14:textId="77777777" w:rsidR="00C82FA1" w:rsidRPr="002C636E" w:rsidRDefault="00C82FA1" w:rsidP="000118D2">
            <w:pPr>
              <w:pStyle w:val="SP-BulletL1"/>
              <w:cnfStyle w:val="000000000000" w:firstRow="0" w:lastRow="0" w:firstColumn="0" w:lastColumn="0" w:oddVBand="0" w:evenVBand="0" w:oddHBand="0" w:evenHBand="0" w:firstRowFirstColumn="0" w:firstRowLastColumn="0" w:lastRowFirstColumn="0" w:lastRowLastColumn="0"/>
            </w:pPr>
            <w:r w:rsidRPr="002C636E">
              <w:t xml:space="preserve">L1 </w:t>
            </w:r>
          </w:p>
          <w:p w14:paraId="31592399" w14:textId="77777777" w:rsidR="00C82FA1" w:rsidRPr="002C636E" w:rsidRDefault="00C82FA1" w:rsidP="000118D2">
            <w:pPr>
              <w:pStyle w:val="SP-BulletL2"/>
              <w:cnfStyle w:val="000000000000" w:firstRow="0" w:lastRow="0" w:firstColumn="0" w:lastColumn="0" w:oddVBand="0" w:evenVBand="0" w:oddHBand="0" w:evenHBand="0" w:firstRowFirstColumn="0" w:firstRowLastColumn="0" w:lastRowFirstColumn="0" w:lastRowLastColumn="0"/>
            </w:pPr>
            <w:r w:rsidRPr="002C636E">
              <w:t xml:space="preserve">L2 </w:t>
            </w:r>
          </w:p>
          <w:p w14:paraId="43B77548" w14:textId="77777777" w:rsidR="00C82FA1" w:rsidRPr="002C636E" w:rsidRDefault="00C82FA1" w:rsidP="000118D2">
            <w:pPr>
              <w:pStyle w:val="SP-BulletL3"/>
              <w:cnfStyle w:val="000000000000" w:firstRow="0" w:lastRow="0" w:firstColumn="0" w:lastColumn="0" w:oddVBand="0" w:evenVBand="0" w:oddHBand="0" w:evenHBand="0" w:firstRowFirstColumn="0" w:firstRowLastColumn="0" w:lastRowFirstColumn="0" w:lastRowLastColumn="0"/>
            </w:pPr>
            <w:r w:rsidRPr="002C636E">
              <w:t>L3</w:t>
            </w:r>
          </w:p>
          <w:p w14:paraId="701B16AE" w14:textId="77777777" w:rsidR="00C82FA1" w:rsidRPr="002C636E" w:rsidRDefault="00C82FA1" w:rsidP="000118D2">
            <w:pPr>
              <w:pStyle w:val="BulletL4"/>
              <w:cnfStyle w:val="000000000000" w:firstRow="0" w:lastRow="0" w:firstColumn="0" w:lastColumn="0" w:oddVBand="0" w:evenVBand="0" w:oddHBand="0" w:evenHBand="0" w:firstRowFirstColumn="0" w:firstRowLastColumn="0" w:lastRowFirstColumn="0" w:lastRowLastColumn="0"/>
            </w:pPr>
            <w:r w:rsidRPr="002C636E">
              <w:t>…</w:t>
            </w:r>
          </w:p>
          <w:p w14:paraId="5A421502" w14:textId="77777777" w:rsidR="00C82FA1" w:rsidRPr="002C636E" w:rsidRDefault="00C82FA1" w:rsidP="000118D2">
            <w:pPr>
              <w:pStyle w:val="BulletL5"/>
              <w:cnfStyle w:val="000000000000" w:firstRow="0" w:lastRow="0" w:firstColumn="0" w:lastColumn="0" w:oddVBand="0" w:evenVBand="0" w:oddHBand="0" w:evenHBand="0" w:firstRowFirstColumn="0" w:firstRowLastColumn="0" w:lastRowFirstColumn="0" w:lastRowLastColumn="0"/>
            </w:pPr>
            <w:r w:rsidRPr="002C636E">
              <w:t xml:space="preserve">… </w:t>
            </w:r>
          </w:p>
        </w:tc>
        <w:tc>
          <w:tcPr>
            <w:tcW w:w="1764" w:type="pct"/>
          </w:tcPr>
          <w:p w14:paraId="342CDB0C" w14:textId="5B267FFC" w:rsidR="00C82FA1" w:rsidRPr="002C636E" w:rsidRDefault="005415B2" w:rsidP="000118D2">
            <w:pPr>
              <w:pStyle w:val="TabText1"/>
              <w:cnfStyle w:val="000000000000" w:firstRow="0" w:lastRow="0" w:firstColumn="0" w:lastColumn="0" w:oddVBand="0" w:evenVBand="0" w:oddHBand="0" w:evenHBand="0" w:firstRowFirstColumn="0" w:firstRowLastColumn="0" w:lastRowFirstColumn="0" w:lastRowLastColumn="0"/>
            </w:pPr>
            <w:r w:rsidRPr="002C636E">
              <w:t>Styles pour définir une puce à l'intérieur d'un paragraphe SP</w:t>
            </w:r>
          </w:p>
        </w:tc>
      </w:tr>
      <w:tr w:rsidR="00C82FA1" w:rsidRPr="002C636E" w14:paraId="58EC03E3"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DE89149" w14:textId="77777777" w:rsidR="00C82FA1" w:rsidRPr="002C636E" w:rsidRDefault="00C82FA1" w:rsidP="000118D2">
            <w:pPr>
              <w:pStyle w:val="BodyOfText"/>
            </w:pPr>
            <w:r w:rsidRPr="002C636E">
              <w:t>SP-Control</w:t>
            </w:r>
          </w:p>
        </w:tc>
        <w:tc>
          <w:tcPr>
            <w:tcW w:w="2133" w:type="pct"/>
            <w:noWrap/>
          </w:tcPr>
          <w:p w14:paraId="3E1A7782" w14:textId="364A49D9" w:rsidR="00C82FA1" w:rsidRPr="002C636E" w:rsidRDefault="005415B2" w:rsidP="000118D2">
            <w:pPr>
              <w:pStyle w:val="SP-Control"/>
              <w:cnfStyle w:val="000000000000" w:firstRow="0" w:lastRow="0" w:firstColumn="0" w:lastColumn="0" w:oddVBand="0" w:evenVBand="0" w:oddHBand="0" w:evenHBand="0" w:firstRowFirstColumn="0" w:firstRowLastColumn="0" w:lastRowFirstColumn="0" w:lastRowLastColumn="0"/>
            </w:pPr>
            <w:r w:rsidRPr="002C636E">
              <w:t>Style de paragraphe Encadré</w:t>
            </w:r>
          </w:p>
        </w:tc>
        <w:tc>
          <w:tcPr>
            <w:tcW w:w="1764" w:type="pct"/>
          </w:tcPr>
          <w:p w14:paraId="186795D6" w14:textId="56238935" w:rsidR="00C82FA1" w:rsidRPr="002C636E" w:rsidRDefault="005415B2" w:rsidP="000118D2">
            <w:pPr>
              <w:pStyle w:val="BodyOfText"/>
              <w:cnfStyle w:val="000000000000" w:firstRow="0" w:lastRow="0" w:firstColumn="0" w:lastColumn="0" w:oddVBand="0" w:evenVBand="0" w:oddHBand="0" w:evenHBand="0" w:firstRowFirstColumn="0" w:firstRowLastColumn="0" w:lastRowFirstColumn="0" w:lastRowLastColumn="0"/>
            </w:pPr>
            <w:r w:rsidRPr="002C636E">
              <w:t>Style pour définir un contrôle</w:t>
            </w:r>
          </w:p>
        </w:tc>
      </w:tr>
      <w:tr w:rsidR="00C82FA1" w:rsidRPr="002C636E" w14:paraId="736E49DF"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5CB05675" w14:textId="77777777" w:rsidR="00C82FA1" w:rsidRPr="002C636E" w:rsidRDefault="00C82FA1" w:rsidP="000118D2">
            <w:pPr>
              <w:pStyle w:val="BodyOfText"/>
            </w:pPr>
            <w:r w:rsidRPr="002C636E">
              <w:t>SP-</w:t>
            </w:r>
            <w:proofErr w:type="spellStart"/>
            <w:r w:rsidRPr="002C636E">
              <w:t>Enum</w:t>
            </w:r>
            <w:proofErr w:type="spellEnd"/>
            <w:r w:rsidRPr="002C636E">
              <w:t>*</w:t>
            </w:r>
          </w:p>
        </w:tc>
        <w:tc>
          <w:tcPr>
            <w:tcW w:w="2133" w:type="pct"/>
            <w:noWrap/>
          </w:tcPr>
          <w:p w14:paraId="73F19DF1" w14:textId="77777777" w:rsidR="00C82FA1" w:rsidRPr="002C636E" w:rsidRDefault="00C82FA1" w:rsidP="000118D2">
            <w:pPr>
              <w:pStyle w:val="SP-EnumL1"/>
              <w:cnfStyle w:val="000000000000" w:firstRow="0" w:lastRow="0" w:firstColumn="0" w:lastColumn="0" w:oddVBand="0" w:evenVBand="0" w:oddHBand="0" w:evenHBand="0" w:firstRowFirstColumn="0" w:firstRowLastColumn="0" w:lastRowFirstColumn="0" w:lastRowLastColumn="0"/>
            </w:pPr>
            <w:r w:rsidRPr="002C636E">
              <w:t xml:space="preserve">L1 </w:t>
            </w:r>
          </w:p>
          <w:p w14:paraId="174525C8" w14:textId="77777777" w:rsidR="00C82FA1" w:rsidRPr="002C636E" w:rsidRDefault="00C82FA1" w:rsidP="000118D2">
            <w:pPr>
              <w:pStyle w:val="SP-EnumL2"/>
              <w:cnfStyle w:val="000000000000" w:firstRow="0" w:lastRow="0" w:firstColumn="0" w:lastColumn="0" w:oddVBand="0" w:evenVBand="0" w:oddHBand="0" w:evenHBand="0" w:firstRowFirstColumn="0" w:firstRowLastColumn="0" w:lastRowFirstColumn="0" w:lastRowLastColumn="0"/>
              <w:rPr>
                <w:lang w:val="fr-LU"/>
              </w:rPr>
            </w:pPr>
            <w:r w:rsidRPr="002C636E">
              <w:rPr>
                <w:lang w:val="fr-LU"/>
              </w:rPr>
              <w:t xml:space="preserve">L2 </w:t>
            </w:r>
          </w:p>
          <w:p w14:paraId="52C72D9E" w14:textId="77777777" w:rsidR="00C82FA1" w:rsidRPr="002C636E" w:rsidRDefault="00C82FA1" w:rsidP="000118D2">
            <w:pPr>
              <w:pStyle w:val="SP-EnumL3"/>
              <w:cnfStyle w:val="000000000000" w:firstRow="0" w:lastRow="0" w:firstColumn="0" w:lastColumn="0" w:oddVBand="0" w:evenVBand="0" w:oddHBand="0" w:evenHBand="0" w:firstRowFirstColumn="0" w:firstRowLastColumn="0" w:lastRowFirstColumn="0" w:lastRowLastColumn="0"/>
              <w:rPr>
                <w:lang w:val="fr-LU"/>
              </w:rPr>
            </w:pPr>
            <w:r w:rsidRPr="002C636E">
              <w:rPr>
                <w:lang w:val="fr-LU"/>
              </w:rPr>
              <w:t>L3</w:t>
            </w:r>
          </w:p>
          <w:p w14:paraId="3E2DD692" w14:textId="77777777" w:rsidR="00C82FA1" w:rsidRPr="002C636E" w:rsidRDefault="00C82FA1" w:rsidP="000118D2">
            <w:pPr>
              <w:pStyle w:val="SP-EnumL3"/>
              <w:numPr>
                <w:ilvl w:val="3"/>
                <w:numId w:val="12"/>
              </w:numPr>
              <w:cnfStyle w:val="000000000000" w:firstRow="0" w:lastRow="0" w:firstColumn="0" w:lastColumn="0" w:oddVBand="0" w:evenVBand="0" w:oddHBand="0" w:evenHBand="0" w:firstRowFirstColumn="0" w:firstRowLastColumn="0" w:lastRowFirstColumn="0" w:lastRowLastColumn="0"/>
              <w:rPr>
                <w:lang w:val="fr-LU"/>
              </w:rPr>
            </w:pPr>
          </w:p>
        </w:tc>
        <w:tc>
          <w:tcPr>
            <w:tcW w:w="1764" w:type="pct"/>
          </w:tcPr>
          <w:p w14:paraId="7F8D8683" w14:textId="693EDB31" w:rsidR="00C82FA1" w:rsidRPr="002C636E" w:rsidRDefault="005415B2" w:rsidP="000118D2">
            <w:pPr>
              <w:pStyle w:val="TabText1"/>
              <w:cnfStyle w:val="000000000000" w:firstRow="0" w:lastRow="0" w:firstColumn="0" w:lastColumn="0" w:oddVBand="0" w:evenVBand="0" w:oddHBand="0" w:evenHBand="0" w:firstRowFirstColumn="0" w:firstRowLastColumn="0" w:lastRowFirstColumn="0" w:lastRowLastColumn="0"/>
            </w:pPr>
            <w:r w:rsidRPr="002C636E">
              <w:t>Styles pour l'énumération à l'intérieur du paragraphe SP</w:t>
            </w:r>
          </w:p>
        </w:tc>
      </w:tr>
      <w:tr w:rsidR="00C82FA1" w:rsidRPr="002C636E" w14:paraId="0902142C"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914DAA2" w14:textId="77777777" w:rsidR="00C82FA1" w:rsidRPr="002C636E" w:rsidRDefault="00C82FA1" w:rsidP="000118D2">
            <w:pPr>
              <w:pStyle w:val="BodyOfText"/>
            </w:pPr>
            <w:r w:rsidRPr="002C636E">
              <w:t>SP-</w:t>
            </w:r>
            <w:proofErr w:type="spellStart"/>
            <w:r w:rsidRPr="002C636E">
              <w:t>Endlist</w:t>
            </w:r>
            <w:proofErr w:type="spellEnd"/>
          </w:p>
        </w:tc>
        <w:tc>
          <w:tcPr>
            <w:tcW w:w="2133" w:type="pct"/>
            <w:noWrap/>
          </w:tcPr>
          <w:p w14:paraId="601464F9" w14:textId="77777777" w:rsidR="00C82FA1" w:rsidRPr="002C636E" w:rsidRDefault="00C82FA1" w:rsidP="000118D2">
            <w:pPr>
              <w:pStyle w:val="SP-EndList"/>
              <w:cnfStyle w:val="000000000000" w:firstRow="0" w:lastRow="0" w:firstColumn="0" w:lastColumn="0" w:oddVBand="0" w:evenVBand="0" w:oddHBand="0" w:evenHBand="0" w:firstRowFirstColumn="0" w:firstRowLastColumn="0" w:lastRowFirstColumn="0" w:lastRowLastColumn="0"/>
            </w:pPr>
          </w:p>
        </w:tc>
        <w:tc>
          <w:tcPr>
            <w:tcW w:w="1764" w:type="pct"/>
          </w:tcPr>
          <w:p w14:paraId="0972826C" w14:textId="51FA802E" w:rsidR="00C82FA1" w:rsidRPr="002C636E" w:rsidRDefault="005415B2" w:rsidP="000118D2">
            <w:pPr>
              <w:pStyle w:val="TabText1"/>
              <w:cnfStyle w:val="000000000000" w:firstRow="0" w:lastRow="0" w:firstColumn="0" w:lastColumn="0" w:oddVBand="0" w:evenVBand="0" w:oddHBand="0" w:evenHBand="0" w:firstRowFirstColumn="0" w:firstRowLastColumn="0" w:lastRowFirstColumn="0" w:lastRowLastColumn="0"/>
            </w:pPr>
            <w:r w:rsidRPr="002C636E">
              <w:t>Pour terminer un SP-Bullet* ou un SP-</w:t>
            </w:r>
            <w:proofErr w:type="spellStart"/>
            <w:r w:rsidRPr="002C636E">
              <w:t>Enum</w:t>
            </w:r>
            <w:proofErr w:type="spellEnd"/>
            <w:r w:rsidRPr="002C636E">
              <w:t>* par un espace supplémentaire.</w:t>
            </w:r>
          </w:p>
        </w:tc>
      </w:tr>
      <w:tr w:rsidR="00C82FA1" w:rsidRPr="002C636E" w14:paraId="10E0D207"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4C957B7A" w14:textId="77777777" w:rsidR="00C82FA1" w:rsidRPr="002C636E" w:rsidRDefault="00C82FA1" w:rsidP="000118D2">
            <w:pPr>
              <w:pStyle w:val="BodyOfText"/>
            </w:pPr>
            <w:r w:rsidRPr="002C636E">
              <w:t>SP-Objective</w:t>
            </w:r>
          </w:p>
        </w:tc>
        <w:tc>
          <w:tcPr>
            <w:tcW w:w="2133" w:type="pct"/>
            <w:noWrap/>
          </w:tcPr>
          <w:p w14:paraId="1DAED8BB" w14:textId="05393208" w:rsidR="00C82FA1" w:rsidRPr="002C636E" w:rsidRDefault="005415B2" w:rsidP="000118D2">
            <w:pPr>
              <w:pStyle w:val="SP-Objective"/>
              <w:cnfStyle w:val="000000000000" w:firstRow="0" w:lastRow="0" w:firstColumn="0" w:lastColumn="0" w:oddVBand="0" w:evenVBand="0" w:oddHBand="0" w:evenHBand="0" w:firstRowFirstColumn="0" w:firstRowLastColumn="0" w:lastRowFirstColumn="0" w:lastRowLastColumn="0"/>
            </w:pPr>
            <w:r w:rsidRPr="002C636E">
              <w:t>Style de paragraphe Encadré et coloré</w:t>
            </w:r>
          </w:p>
        </w:tc>
        <w:tc>
          <w:tcPr>
            <w:tcW w:w="1764" w:type="pct"/>
          </w:tcPr>
          <w:p w14:paraId="57BD3681" w14:textId="0B3C7CCF" w:rsidR="00C82FA1" w:rsidRPr="002C636E" w:rsidRDefault="005415B2" w:rsidP="000118D2">
            <w:pPr>
              <w:pStyle w:val="TabText1"/>
              <w:cnfStyle w:val="000000000000" w:firstRow="0" w:lastRow="0" w:firstColumn="0" w:lastColumn="0" w:oddVBand="0" w:evenVBand="0" w:oddHBand="0" w:evenHBand="0" w:firstRowFirstColumn="0" w:firstRowLastColumn="0" w:lastRowFirstColumn="0" w:lastRowLastColumn="0"/>
            </w:pPr>
            <w:r w:rsidRPr="002C636E">
              <w:t>Mettre en évidence un objectif</w:t>
            </w:r>
          </w:p>
        </w:tc>
      </w:tr>
      <w:tr w:rsidR="00C82FA1" w:rsidRPr="002C636E" w14:paraId="51FDB11A" w14:textId="77777777" w:rsidTr="000118D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62BB1137" w14:textId="08D41BF5" w:rsidR="00C82FA1" w:rsidRPr="002C636E" w:rsidRDefault="00C82FA1" w:rsidP="000118D2">
            <w:pPr>
              <w:pStyle w:val="BodyOfText"/>
            </w:pPr>
            <w:r w:rsidRPr="002C636E">
              <w:t>SP-</w:t>
            </w:r>
            <w:proofErr w:type="spellStart"/>
            <w:r w:rsidRPr="002C636E">
              <w:t>OtherInfo</w:t>
            </w:r>
            <w:proofErr w:type="spellEnd"/>
          </w:p>
        </w:tc>
        <w:tc>
          <w:tcPr>
            <w:tcW w:w="2133" w:type="pct"/>
            <w:noWrap/>
          </w:tcPr>
          <w:p w14:paraId="3D90662A" w14:textId="3B0A2248" w:rsidR="00C82FA1" w:rsidRPr="002C636E" w:rsidRDefault="005415B2" w:rsidP="00C82FA1">
            <w:pPr>
              <w:pStyle w:val="SP-OtherInfo"/>
              <w:cnfStyle w:val="000000000000" w:firstRow="0" w:lastRow="0" w:firstColumn="0" w:lastColumn="0" w:oddVBand="0" w:evenVBand="0" w:oddHBand="0" w:evenHBand="0" w:firstRowFirstColumn="0" w:firstRowLastColumn="0" w:lastRowFirstColumn="0" w:lastRowLastColumn="0"/>
            </w:pPr>
            <w:r w:rsidRPr="002C636E">
              <w:t>Style de paragraphe avec une police plus petite</w:t>
            </w:r>
          </w:p>
        </w:tc>
        <w:tc>
          <w:tcPr>
            <w:tcW w:w="1764" w:type="pct"/>
          </w:tcPr>
          <w:p w14:paraId="67AC2469" w14:textId="0AEC0F15" w:rsidR="00C82FA1" w:rsidRPr="002C636E" w:rsidRDefault="005415B2" w:rsidP="000118D2">
            <w:pPr>
              <w:pStyle w:val="TabText1"/>
              <w:cnfStyle w:val="000000000000" w:firstRow="0" w:lastRow="0" w:firstColumn="0" w:lastColumn="0" w:oddVBand="0" w:evenVBand="0" w:oddHBand="0" w:evenHBand="0" w:firstRowFirstColumn="0" w:firstRowLastColumn="0" w:lastRowFirstColumn="0" w:lastRowLastColumn="0"/>
            </w:pPr>
            <w:r w:rsidRPr="002C636E">
              <w:t>Réduire la taille des informations moins importantes</w:t>
            </w:r>
          </w:p>
        </w:tc>
      </w:tr>
      <w:tr w:rsidR="00C82FA1" w:rsidRPr="002C636E" w14:paraId="77FFA6E1"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07E0A7C4" w14:textId="77777777" w:rsidR="00C82FA1" w:rsidRPr="002C636E" w:rsidRDefault="00C82FA1" w:rsidP="00C82FA1">
            <w:pPr>
              <w:pStyle w:val="BodyOfText"/>
            </w:pPr>
            <w:r w:rsidRPr="002C636E">
              <w:t>SP-</w:t>
            </w:r>
            <w:proofErr w:type="spellStart"/>
            <w:r w:rsidRPr="002C636E">
              <w:t>Paragraph</w:t>
            </w:r>
            <w:proofErr w:type="spellEnd"/>
          </w:p>
        </w:tc>
        <w:tc>
          <w:tcPr>
            <w:tcW w:w="2133" w:type="pct"/>
            <w:noWrap/>
          </w:tcPr>
          <w:p w14:paraId="5090BB00" w14:textId="571C9775" w:rsidR="00C82FA1" w:rsidRPr="002C636E" w:rsidRDefault="005415B2" w:rsidP="00C82FA1">
            <w:pPr>
              <w:pStyle w:val="SP-Paragraph"/>
              <w:cnfStyle w:val="000000000000" w:firstRow="0" w:lastRow="0" w:firstColumn="0" w:lastColumn="0" w:oddVBand="0" w:evenVBand="0" w:oddHBand="0" w:evenHBand="0" w:firstRowFirstColumn="0" w:firstRowLastColumn="0" w:lastRowFirstColumn="0" w:lastRowLastColumn="0"/>
            </w:pPr>
            <w:r w:rsidRPr="002C636E">
              <w:t>Style de paragraphe Accent 4</w:t>
            </w:r>
          </w:p>
        </w:tc>
        <w:tc>
          <w:tcPr>
            <w:tcW w:w="1764" w:type="pct"/>
          </w:tcPr>
          <w:p w14:paraId="5B62CA81" w14:textId="0C5B6C13" w:rsidR="00C82FA1" w:rsidRPr="002C636E" w:rsidRDefault="005415B2" w:rsidP="00C82FA1">
            <w:pPr>
              <w:pStyle w:val="TabText1"/>
              <w:cnfStyle w:val="000000000000" w:firstRow="0" w:lastRow="0" w:firstColumn="0" w:lastColumn="0" w:oddVBand="0" w:evenVBand="0" w:oddHBand="0" w:evenHBand="0" w:firstRowFirstColumn="0" w:firstRowLastColumn="0" w:lastRowFirstColumn="0" w:lastRowLastColumn="0"/>
            </w:pPr>
            <w:r w:rsidRPr="002C636E">
              <w:t>Style pour mettre en évidence un paragraphe entier</w:t>
            </w:r>
          </w:p>
        </w:tc>
      </w:tr>
      <w:tr w:rsidR="00C82FA1" w:rsidRPr="002C636E" w14:paraId="4237B6A8" w14:textId="77777777" w:rsidTr="00A06132">
        <w:trPr>
          <w:trHeight w:val="20"/>
        </w:trPr>
        <w:tc>
          <w:tcPr>
            <w:cnfStyle w:val="001000000000" w:firstRow="0" w:lastRow="0" w:firstColumn="1" w:lastColumn="0" w:oddVBand="0" w:evenVBand="0" w:oddHBand="0" w:evenHBand="0" w:firstRowFirstColumn="0" w:firstRowLastColumn="0" w:lastRowFirstColumn="0" w:lastRowLastColumn="0"/>
            <w:tcW w:w="1103" w:type="pct"/>
            <w:noWrap/>
          </w:tcPr>
          <w:p w14:paraId="25B1F4C9" w14:textId="77777777" w:rsidR="00C82FA1" w:rsidRPr="002C636E" w:rsidRDefault="00C82FA1" w:rsidP="00C82FA1">
            <w:pPr>
              <w:pStyle w:val="BodyOfText"/>
            </w:pPr>
            <w:r w:rsidRPr="002C636E">
              <w:t>SP-</w:t>
            </w:r>
            <w:proofErr w:type="spellStart"/>
            <w:r w:rsidRPr="002C636E">
              <w:t>Quote</w:t>
            </w:r>
            <w:proofErr w:type="spellEnd"/>
          </w:p>
        </w:tc>
        <w:tc>
          <w:tcPr>
            <w:tcW w:w="2133" w:type="pct"/>
            <w:noWrap/>
          </w:tcPr>
          <w:p w14:paraId="37087DFD" w14:textId="5BDECFFC" w:rsidR="00C82FA1" w:rsidRPr="002C636E" w:rsidRDefault="005415B2" w:rsidP="00C82FA1">
            <w:pPr>
              <w:pStyle w:val="SP-Quote"/>
              <w:cnfStyle w:val="000000000000" w:firstRow="0" w:lastRow="0" w:firstColumn="0" w:lastColumn="0" w:oddVBand="0" w:evenVBand="0" w:oddHBand="0" w:evenHBand="0" w:firstRowFirstColumn="0" w:firstRowLastColumn="0" w:lastRowFirstColumn="0" w:lastRowLastColumn="0"/>
            </w:pPr>
            <w:r w:rsidRPr="002C636E">
              <w:t>Style de paragraphe Couleur de police Rouge (0,5 cm à gauche et à droite)</w:t>
            </w:r>
          </w:p>
        </w:tc>
        <w:tc>
          <w:tcPr>
            <w:tcW w:w="1764" w:type="pct"/>
          </w:tcPr>
          <w:p w14:paraId="5BD62AE0" w14:textId="2A169F96" w:rsidR="00C82FA1" w:rsidRPr="002C636E" w:rsidRDefault="005415B2" w:rsidP="00C82FA1">
            <w:pPr>
              <w:pStyle w:val="TabText1"/>
              <w:cnfStyle w:val="000000000000" w:firstRow="0" w:lastRow="0" w:firstColumn="0" w:lastColumn="0" w:oddVBand="0" w:evenVBand="0" w:oddHBand="0" w:evenHBand="0" w:firstRowFirstColumn="0" w:firstRowLastColumn="0" w:lastRowFirstColumn="0" w:lastRowLastColumn="0"/>
            </w:pPr>
            <w:r w:rsidRPr="002C636E">
              <w:t>Style pour citer la note standard.</w:t>
            </w:r>
          </w:p>
        </w:tc>
      </w:tr>
    </w:tbl>
    <w:p w14:paraId="6E67185B" w14:textId="28C53BC4" w:rsidR="00AC1C59" w:rsidRPr="002C636E" w:rsidRDefault="00AC1C59" w:rsidP="0046371A">
      <w:pPr>
        <w:pStyle w:val="Caption"/>
      </w:pPr>
      <w:bookmarkStart w:id="106" w:name="_Toc158724810"/>
      <w:bookmarkEnd w:id="105"/>
      <w:r w:rsidRPr="002C636E">
        <w:t>Table</w:t>
      </w:r>
      <w:r w:rsidR="00F8004C" w:rsidRPr="002C636E">
        <w:t> </w:t>
      </w:r>
      <w:r w:rsidR="003A5B50" w:rsidRPr="002C636E">
        <w:fldChar w:fldCharType="begin"/>
      </w:r>
      <w:r w:rsidR="003A5B50" w:rsidRPr="002C636E">
        <w:instrText xml:space="preserve"> SEQ Table \* ARABIC </w:instrText>
      </w:r>
      <w:r w:rsidR="003A5B50" w:rsidRPr="002C636E">
        <w:fldChar w:fldCharType="separate"/>
      </w:r>
      <w:r w:rsidR="00AD5A06" w:rsidRPr="002C636E">
        <w:t>11</w:t>
      </w:r>
      <w:r w:rsidR="003A5B50" w:rsidRPr="002C636E">
        <w:fldChar w:fldCharType="end"/>
      </w:r>
      <w:r w:rsidRPr="002C636E">
        <w:t xml:space="preserve">: </w:t>
      </w:r>
      <w:bookmarkEnd w:id="101"/>
      <w:bookmarkEnd w:id="102"/>
      <w:bookmarkEnd w:id="103"/>
      <w:r w:rsidR="005415B2" w:rsidRPr="002C636E">
        <w:t>Liste des styles spéciaux</w:t>
      </w:r>
      <w:bookmarkEnd w:id="106"/>
    </w:p>
    <w:p w14:paraId="041E4649" w14:textId="77777777" w:rsidR="00AC1C59" w:rsidRPr="002C636E" w:rsidRDefault="00AC1C59" w:rsidP="00EF7AB1">
      <w:pPr>
        <w:pStyle w:val="Endlist"/>
      </w:pPr>
    </w:p>
    <w:p w14:paraId="187B0F4D" w14:textId="5F224BD5" w:rsidR="00AC1C59" w:rsidRPr="002C636E" w:rsidRDefault="005415B2" w:rsidP="00CB051A">
      <w:pPr>
        <w:pStyle w:val="Heading2"/>
      </w:pPr>
      <w:bookmarkStart w:id="107" w:name="_Toc158724777"/>
      <w:r w:rsidRPr="002C636E">
        <w:t>Police</w:t>
      </w:r>
      <w:bookmarkEnd w:id="107"/>
    </w:p>
    <w:p w14:paraId="15AF2AE3" w14:textId="77777777" w:rsidR="005415B2" w:rsidRPr="00ED70C3" w:rsidRDefault="005415B2" w:rsidP="00AC1C59">
      <w:pPr>
        <w:pStyle w:val="BodyOfText"/>
        <w:rPr>
          <w:lang w:val="en-GB"/>
        </w:rPr>
      </w:pPr>
      <w:r w:rsidRPr="00ED70C3">
        <w:rPr>
          <w:lang w:val="en-GB"/>
        </w:rPr>
        <w:t>Inspired by the website, we chose Corbel, a Microsoft font for headlines and body text.</w:t>
      </w:r>
    </w:p>
    <w:p w14:paraId="51190D06" w14:textId="37DCB38A" w:rsidR="00BB5847" w:rsidRPr="002C636E" w:rsidRDefault="005415B2" w:rsidP="00AC1C59">
      <w:pPr>
        <w:pStyle w:val="BodyOfText"/>
      </w:pPr>
      <w:r w:rsidRPr="002C636E">
        <w:t xml:space="preserve">Pour Excel, nous pouvons choisir </w:t>
      </w:r>
      <w:proofErr w:type="spellStart"/>
      <w:r w:rsidRPr="002C636E">
        <w:t>Bahnschrift</w:t>
      </w:r>
      <w:proofErr w:type="spellEnd"/>
      <w:r w:rsidRPr="002C636E">
        <w:t xml:space="preserve"> condense si nous voulons une police plus condensée mais toujours facile à lire</w:t>
      </w:r>
      <w:r w:rsidR="00CE0535" w:rsidRPr="002C636E">
        <w:t>.</w:t>
      </w:r>
    </w:p>
    <w:p w14:paraId="49158648" w14:textId="77777777" w:rsidR="00AC1C59" w:rsidRPr="002C636E" w:rsidRDefault="00AC1C59" w:rsidP="00EF7AB1">
      <w:pPr>
        <w:pStyle w:val="Endlist"/>
      </w:pPr>
    </w:p>
    <w:p w14:paraId="59CD4F99" w14:textId="5C5703DD" w:rsidR="00AC1C59" w:rsidRPr="002C636E" w:rsidRDefault="00AC1C59" w:rsidP="00CB051A">
      <w:pPr>
        <w:pStyle w:val="Heading2"/>
      </w:pPr>
      <w:bookmarkStart w:id="108" w:name="_Toc158724778"/>
      <w:proofErr w:type="spellStart"/>
      <w:r w:rsidRPr="002C636E">
        <w:lastRenderedPageBreak/>
        <w:t>Colo</w:t>
      </w:r>
      <w:r w:rsidR="00F8004C" w:rsidRPr="002C636E">
        <w:t>u</w:t>
      </w:r>
      <w:r w:rsidRPr="002C636E">
        <w:t>r</w:t>
      </w:r>
      <w:proofErr w:type="spellEnd"/>
      <w:r w:rsidRPr="002C636E">
        <w:t xml:space="preserve"> </w:t>
      </w:r>
      <w:proofErr w:type="spellStart"/>
      <w:r w:rsidRPr="002C636E">
        <w:t>scale</w:t>
      </w:r>
      <w:proofErr w:type="spellEnd"/>
      <w:r w:rsidR="005415B2" w:rsidRPr="002C636E">
        <w:t xml:space="preserve"> (guidance en anglais)</w:t>
      </w:r>
      <w:bookmarkEnd w:id="108"/>
    </w:p>
    <w:p w14:paraId="34737973" w14:textId="77777777" w:rsidR="00824393" w:rsidRPr="002C636E" w:rsidRDefault="00824393" w:rsidP="0002418C">
      <w:pPr>
        <w:pStyle w:val="Heading4"/>
      </w:pPr>
      <w:proofErr w:type="spellStart"/>
      <w:r w:rsidRPr="002C636E">
        <w:t>Color</w:t>
      </w:r>
      <w:proofErr w:type="spellEnd"/>
      <w:r w:rsidRPr="002C636E">
        <w:t xml:space="preserve"> palette (</w:t>
      </w:r>
      <w:proofErr w:type="spellStart"/>
      <w:r w:rsidRPr="002C636E">
        <w:t>Theme</w:t>
      </w:r>
      <w:proofErr w:type="spellEnd"/>
      <w:r w:rsidRPr="002C636E">
        <w:t xml:space="preserve">) </w:t>
      </w:r>
      <w:proofErr w:type="spellStart"/>
      <w:r w:rsidRPr="002C636E">
        <w:t>used</w:t>
      </w:r>
      <w:proofErr w:type="spellEnd"/>
    </w:p>
    <w:tbl>
      <w:tblPr>
        <w:tblStyle w:val="TableBLight"/>
        <w:tblW w:w="9350" w:type="dxa"/>
        <w:tblLook w:val="06A0" w:firstRow="1" w:lastRow="0" w:firstColumn="1" w:lastColumn="0" w:noHBand="1" w:noVBand="1"/>
      </w:tblPr>
      <w:tblGrid>
        <w:gridCol w:w="1698"/>
        <w:gridCol w:w="3117"/>
        <w:gridCol w:w="3454"/>
        <w:gridCol w:w="1081"/>
      </w:tblGrid>
      <w:tr w:rsidR="00851312" w:rsidRPr="002C636E" w14:paraId="03D91D96" w14:textId="77777777" w:rsidTr="002E6F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2DBB135E" w14:textId="77777777" w:rsidR="00851312" w:rsidRPr="002C636E" w:rsidRDefault="00851312" w:rsidP="002E6F49">
            <w:pPr>
              <w:pStyle w:val="TabHeader0"/>
              <w:keepLines/>
            </w:pPr>
            <w:r w:rsidRPr="002C636E">
              <w:t xml:space="preserve">Id </w:t>
            </w:r>
            <w:proofErr w:type="spellStart"/>
            <w:r w:rsidRPr="002C636E">
              <w:t>Theme</w:t>
            </w:r>
            <w:proofErr w:type="spellEnd"/>
          </w:p>
        </w:tc>
        <w:tc>
          <w:tcPr>
            <w:tcW w:w="3117" w:type="dxa"/>
            <w:noWrap/>
          </w:tcPr>
          <w:p w14:paraId="7CE2D9AE" w14:textId="77777777" w:rsidR="00851312" w:rsidRPr="002C636E" w:rsidRDefault="00851312" w:rsidP="002E6F49">
            <w:pPr>
              <w:pStyle w:val="TabHeader0"/>
              <w:keepLines/>
              <w:cnfStyle w:val="100000000000" w:firstRow="1" w:lastRow="0" w:firstColumn="0" w:lastColumn="0" w:oddVBand="0" w:evenVBand="0" w:oddHBand="0" w:evenHBand="0" w:firstRowFirstColumn="0" w:firstRowLastColumn="0" w:lastRowFirstColumn="0" w:lastRowLastColumn="0"/>
            </w:pPr>
            <w:r w:rsidRPr="002C636E">
              <w:t xml:space="preserve">Usage </w:t>
            </w:r>
          </w:p>
        </w:tc>
        <w:tc>
          <w:tcPr>
            <w:tcW w:w="3454" w:type="dxa"/>
            <w:noWrap/>
          </w:tcPr>
          <w:p w14:paraId="25C5F4EE" w14:textId="77777777" w:rsidR="00851312" w:rsidRPr="002C636E" w:rsidRDefault="00851312" w:rsidP="002E6F49">
            <w:pPr>
              <w:pStyle w:val="TabHeader0"/>
              <w:keepLines/>
              <w:cnfStyle w:val="100000000000" w:firstRow="1" w:lastRow="0" w:firstColumn="0" w:lastColumn="0" w:oddVBand="0" w:evenVBand="0" w:oddHBand="0" w:evenHBand="0" w:firstRowFirstColumn="0" w:firstRowLastColumn="0" w:lastRowFirstColumn="0" w:lastRowLastColumn="0"/>
            </w:pPr>
            <w:proofErr w:type="spellStart"/>
            <w:r w:rsidRPr="002C636E">
              <w:t>Colour</w:t>
            </w:r>
            <w:proofErr w:type="spellEnd"/>
            <w:r w:rsidRPr="002C636E">
              <w:t xml:space="preserve"> code (RGB) </w:t>
            </w:r>
          </w:p>
        </w:tc>
        <w:tc>
          <w:tcPr>
            <w:tcW w:w="1081" w:type="dxa"/>
            <w:noWrap/>
          </w:tcPr>
          <w:p w14:paraId="365206BC" w14:textId="77777777" w:rsidR="00851312" w:rsidRPr="002C636E" w:rsidRDefault="00851312" w:rsidP="002E6F49">
            <w:pPr>
              <w:pStyle w:val="TabHeader0"/>
              <w:keepLines/>
              <w:cnfStyle w:val="100000000000" w:firstRow="1" w:lastRow="0" w:firstColumn="0" w:lastColumn="0" w:oddVBand="0" w:evenVBand="0" w:oddHBand="0" w:evenHBand="0" w:firstRowFirstColumn="0" w:firstRowLastColumn="0" w:lastRowFirstColumn="0" w:lastRowLastColumn="0"/>
            </w:pPr>
            <w:r w:rsidRPr="002C636E">
              <w:t>Couleur</w:t>
            </w:r>
          </w:p>
        </w:tc>
      </w:tr>
      <w:tr w:rsidR="00851312" w:rsidRPr="002C636E" w14:paraId="22484292"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B50BB50" w14:textId="77777777" w:rsidR="00851312" w:rsidRPr="002C636E" w:rsidRDefault="00851312" w:rsidP="002E6F49">
            <w:pPr>
              <w:pStyle w:val="TabHeader1"/>
              <w:keepLines/>
            </w:pPr>
            <w:r w:rsidRPr="002C636E">
              <w:t>Background 1</w:t>
            </w:r>
          </w:p>
        </w:tc>
        <w:tc>
          <w:tcPr>
            <w:tcW w:w="3117" w:type="dxa"/>
            <w:noWrap/>
          </w:tcPr>
          <w:p w14:paraId="232ED244"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p>
        </w:tc>
        <w:tc>
          <w:tcPr>
            <w:tcW w:w="3454" w:type="dxa"/>
            <w:noWrap/>
          </w:tcPr>
          <w:p w14:paraId="56454B40"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p>
        </w:tc>
        <w:tc>
          <w:tcPr>
            <w:tcW w:w="1081" w:type="dxa"/>
            <w:noWrap/>
          </w:tcPr>
          <w:p w14:paraId="3B64BA34"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7F9F3F5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492EA12C" w14:textId="77777777" w:rsidR="00851312" w:rsidRPr="002C636E" w:rsidRDefault="00851312" w:rsidP="002E6F49">
            <w:pPr>
              <w:pStyle w:val="TabHeader1"/>
              <w:keepLines/>
            </w:pPr>
            <w:proofErr w:type="spellStart"/>
            <w:r w:rsidRPr="002C636E">
              <w:t>Text</w:t>
            </w:r>
            <w:proofErr w:type="spellEnd"/>
            <w:r w:rsidRPr="002C636E">
              <w:t xml:space="preserve"> 1</w:t>
            </w:r>
          </w:p>
        </w:tc>
        <w:tc>
          <w:tcPr>
            <w:tcW w:w="3117" w:type="dxa"/>
            <w:noWrap/>
          </w:tcPr>
          <w:p w14:paraId="1CE9EF6D"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Texte normal</w:t>
            </w:r>
          </w:p>
        </w:tc>
        <w:tc>
          <w:tcPr>
            <w:tcW w:w="3454" w:type="dxa"/>
            <w:noWrap/>
          </w:tcPr>
          <w:p w14:paraId="5592E54A"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0 – 0 – 0 black</w:t>
            </w:r>
          </w:p>
        </w:tc>
        <w:tc>
          <w:tcPr>
            <w:tcW w:w="1081" w:type="dxa"/>
            <w:shd w:val="clear" w:color="auto" w:fill="E61F3D" w:themeFill="accent1"/>
            <w:noWrap/>
          </w:tcPr>
          <w:p w14:paraId="7F7326AA"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593A7DB5"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1B4DE8EA" w14:textId="77777777" w:rsidR="00851312" w:rsidRPr="002C636E" w:rsidRDefault="00851312" w:rsidP="002E6F49">
            <w:pPr>
              <w:pStyle w:val="TabHeader1"/>
              <w:keepLines/>
            </w:pPr>
            <w:r w:rsidRPr="002C636E">
              <w:t>Background 2</w:t>
            </w:r>
          </w:p>
        </w:tc>
        <w:tc>
          <w:tcPr>
            <w:tcW w:w="3117" w:type="dxa"/>
            <w:noWrap/>
          </w:tcPr>
          <w:p w14:paraId="16ED19AC"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 xml:space="preserve">Background </w:t>
            </w:r>
          </w:p>
        </w:tc>
        <w:tc>
          <w:tcPr>
            <w:tcW w:w="3454" w:type="dxa"/>
            <w:noWrap/>
          </w:tcPr>
          <w:p w14:paraId="20FEABF6"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rPr>
            </w:pPr>
            <w:r w:rsidRPr="002C636E">
              <w:t>251.245.187</w:t>
            </w:r>
          </w:p>
        </w:tc>
        <w:tc>
          <w:tcPr>
            <w:tcW w:w="1081" w:type="dxa"/>
            <w:shd w:val="clear" w:color="auto" w:fill="F6F2F8" w:themeFill="background2"/>
            <w:noWrap/>
          </w:tcPr>
          <w:p w14:paraId="6517B2FD"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76A23AD3"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3F574E0" w14:textId="77777777" w:rsidR="00851312" w:rsidRPr="002C636E" w:rsidRDefault="00851312" w:rsidP="002E6F49">
            <w:pPr>
              <w:pStyle w:val="TabHeader1"/>
              <w:keepLines/>
            </w:pPr>
            <w:proofErr w:type="spellStart"/>
            <w:r w:rsidRPr="002C636E">
              <w:t>Text</w:t>
            </w:r>
            <w:proofErr w:type="spellEnd"/>
            <w:r w:rsidRPr="002C636E">
              <w:t xml:space="preserve"> 2 </w:t>
            </w:r>
          </w:p>
        </w:tc>
        <w:tc>
          <w:tcPr>
            <w:tcW w:w="3117" w:type="dxa"/>
            <w:noWrap/>
          </w:tcPr>
          <w:p w14:paraId="6A919355"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proofErr w:type="spellStart"/>
            <w:r w:rsidRPr="002C636E">
              <w:t>Headings</w:t>
            </w:r>
            <w:proofErr w:type="spellEnd"/>
          </w:p>
        </w:tc>
        <w:tc>
          <w:tcPr>
            <w:tcW w:w="3454" w:type="dxa"/>
            <w:noWrap/>
          </w:tcPr>
          <w:p w14:paraId="6DCE1B89"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rPr>
            </w:pPr>
            <w:r w:rsidRPr="002C636E">
              <w:t>170.155.10</w:t>
            </w:r>
          </w:p>
        </w:tc>
        <w:tc>
          <w:tcPr>
            <w:tcW w:w="1081" w:type="dxa"/>
            <w:shd w:val="clear" w:color="auto" w:fill="00A3E0" w:themeFill="text2"/>
            <w:noWrap/>
          </w:tcPr>
          <w:p w14:paraId="17035A0C"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7A193D4C"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48B7A0E5" w14:textId="77777777" w:rsidR="00851312" w:rsidRPr="002C636E" w:rsidRDefault="00851312" w:rsidP="002E6F49">
            <w:pPr>
              <w:pStyle w:val="TabHeader1"/>
              <w:keepLines/>
            </w:pPr>
            <w:r w:rsidRPr="002C636E">
              <w:t>Accent 1</w:t>
            </w:r>
          </w:p>
        </w:tc>
        <w:tc>
          <w:tcPr>
            <w:tcW w:w="3117" w:type="dxa"/>
            <w:noWrap/>
          </w:tcPr>
          <w:p w14:paraId="47A44EED"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Table_1</w:t>
            </w:r>
          </w:p>
        </w:tc>
        <w:tc>
          <w:tcPr>
            <w:tcW w:w="3454" w:type="dxa"/>
            <w:noWrap/>
          </w:tcPr>
          <w:p w14:paraId="0574BCDB"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rPr>
            </w:pPr>
            <w:r w:rsidRPr="002C636E">
              <w:t>0.0.0.0</w:t>
            </w:r>
          </w:p>
        </w:tc>
        <w:tc>
          <w:tcPr>
            <w:tcW w:w="1081" w:type="dxa"/>
            <w:shd w:val="clear" w:color="auto" w:fill="E61F3D" w:themeFill="accent1"/>
            <w:noWrap/>
          </w:tcPr>
          <w:p w14:paraId="6A7DE078"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1F9FB226"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551876B" w14:textId="77777777" w:rsidR="00851312" w:rsidRPr="002C636E" w:rsidRDefault="00851312" w:rsidP="002E6F49">
            <w:pPr>
              <w:pStyle w:val="TabHeader1"/>
              <w:keepLines/>
            </w:pPr>
            <w:r w:rsidRPr="002C636E">
              <w:t>Accent 2</w:t>
            </w:r>
          </w:p>
        </w:tc>
        <w:tc>
          <w:tcPr>
            <w:tcW w:w="3117" w:type="dxa"/>
            <w:noWrap/>
          </w:tcPr>
          <w:p w14:paraId="13C4E2A0"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Table_2</w:t>
            </w:r>
          </w:p>
        </w:tc>
        <w:tc>
          <w:tcPr>
            <w:tcW w:w="3454" w:type="dxa"/>
            <w:noWrap/>
          </w:tcPr>
          <w:p w14:paraId="0336C3EF"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rPr>
            </w:pPr>
            <w:r w:rsidRPr="002C636E">
              <w:t>242.220.35</w:t>
            </w:r>
          </w:p>
        </w:tc>
        <w:tc>
          <w:tcPr>
            <w:tcW w:w="1081" w:type="dxa"/>
            <w:shd w:val="clear" w:color="auto" w:fill="F28855" w:themeFill="accent2"/>
            <w:noWrap/>
          </w:tcPr>
          <w:p w14:paraId="670756F4"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10E9401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4C822EAD" w14:textId="77777777" w:rsidR="00851312" w:rsidRPr="002C636E" w:rsidRDefault="00851312" w:rsidP="002E6F49">
            <w:pPr>
              <w:pStyle w:val="TabHeader1"/>
              <w:keepLines/>
            </w:pPr>
            <w:r w:rsidRPr="002C636E">
              <w:t>Accent 3</w:t>
            </w:r>
          </w:p>
        </w:tc>
        <w:tc>
          <w:tcPr>
            <w:tcW w:w="3117" w:type="dxa"/>
            <w:noWrap/>
          </w:tcPr>
          <w:p w14:paraId="394578A4"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Table_3</w:t>
            </w:r>
          </w:p>
        </w:tc>
        <w:tc>
          <w:tcPr>
            <w:tcW w:w="3454" w:type="dxa"/>
            <w:noWrap/>
          </w:tcPr>
          <w:p w14:paraId="39320498"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255.87.59</w:t>
            </w:r>
          </w:p>
        </w:tc>
        <w:tc>
          <w:tcPr>
            <w:tcW w:w="1081" w:type="dxa"/>
            <w:shd w:val="clear" w:color="auto" w:fill="9E88B8" w:themeFill="accent3"/>
            <w:noWrap/>
          </w:tcPr>
          <w:p w14:paraId="4EE70CF7"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198A3608"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5F4C7C75" w14:textId="77777777" w:rsidR="00851312" w:rsidRPr="002C636E" w:rsidRDefault="00851312" w:rsidP="002E6F49">
            <w:pPr>
              <w:pStyle w:val="TabHeader1"/>
              <w:keepLines/>
            </w:pPr>
            <w:r w:rsidRPr="002C636E">
              <w:t>Accent 4</w:t>
            </w:r>
          </w:p>
        </w:tc>
        <w:tc>
          <w:tcPr>
            <w:tcW w:w="3117" w:type="dxa"/>
            <w:noWrap/>
          </w:tcPr>
          <w:p w14:paraId="144F86FF"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Table_4</w:t>
            </w:r>
          </w:p>
        </w:tc>
        <w:tc>
          <w:tcPr>
            <w:tcW w:w="3454" w:type="dxa"/>
            <w:noWrap/>
          </w:tcPr>
          <w:p w14:paraId="49FAAD18"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rPr>
            </w:pPr>
            <w:r w:rsidRPr="002C636E">
              <w:t>128.128.255</w:t>
            </w:r>
            <w:r w:rsidRPr="002C636E">
              <w:rPr>
                <w:highlight w:val="yellow"/>
              </w:rPr>
              <w:t xml:space="preserve"> </w:t>
            </w:r>
          </w:p>
        </w:tc>
        <w:tc>
          <w:tcPr>
            <w:tcW w:w="1081" w:type="dxa"/>
            <w:shd w:val="clear" w:color="auto" w:fill="FFF26E" w:themeFill="accent4"/>
            <w:noWrap/>
          </w:tcPr>
          <w:p w14:paraId="30CF3DFF"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0D14BD42"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664794F0" w14:textId="77777777" w:rsidR="00851312" w:rsidRPr="002C636E" w:rsidRDefault="00851312" w:rsidP="002E6F49">
            <w:pPr>
              <w:pStyle w:val="TabHeader1"/>
              <w:keepLines/>
            </w:pPr>
            <w:r w:rsidRPr="002C636E">
              <w:t>Accent 5</w:t>
            </w:r>
          </w:p>
        </w:tc>
        <w:tc>
          <w:tcPr>
            <w:tcW w:w="3117" w:type="dxa"/>
            <w:noWrap/>
          </w:tcPr>
          <w:p w14:paraId="6329B8B1"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Puce and énumération</w:t>
            </w:r>
          </w:p>
        </w:tc>
        <w:tc>
          <w:tcPr>
            <w:tcW w:w="3454" w:type="dxa"/>
            <w:noWrap/>
          </w:tcPr>
          <w:p w14:paraId="529F41A8"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rPr>
            </w:pPr>
            <w:r w:rsidRPr="002C636E">
              <w:t>170.155.10</w:t>
            </w:r>
          </w:p>
        </w:tc>
        <w:tc>
          <w:tcPr>
            <w:tcW w:w="1081" w:type="dxa"/>
            <w:shd w:val="clear" w:color="auto" w:fill="E61F3D" w:themeFill="accent5"/>
            <w:noWrap/>
          </w:tcPr>
          <w:p w14:paraId="42A69E53"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32A6818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6FAD3E0D" w14:textId="77777777" w:rsidR="00851312" w:rsidRPr="002C636E" w:rsidRDefault="00851312" w:rsidP="002E6F49">
            <w:pPr>
              <w:pStyle w:val="TabHeader1"/>
              <w:keepLines/>
            </w:pPr>
            <w:r w:rsidRPr="002C636E">
              <w:t>Accent 6</w:t>
            </w:r>
          </w:p>
        </w:tc>
        <w:tc>
          <w:tcPr>
            <w:tcW w:w="3117" w:type="dxa"/>
            <w:noWrap/>
          </w:tcPr>
          <w:p w14:paraId="643277F3"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r w:rsidRPr="002C636E">
              <w:t>Légende</w:t>
            </w:r>
          </w:p>
        </w:tc>
        <w:tc>
          <w:tcPr>
            <w:tcW w:w="3454" w:type="dxa"/>
            <w:noWrap/>
          </w:tcPr>
          <w:p w14:paraId="7F308F99"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rPr>
                <w:highlight w:val="yellow"/>
              </w:rPr>
            </w:pPr>
            <w:r w:rsidRPr="002C636E">
              <w:t>33.255.33</w:t>
            </w:r>
            <w:r w:rsidRPr="002C636E">
              <w:rPr>
                <w:highlight w:val="yellow"/>
              </w:rPr>
              <w:t xml:space="preserve"> </w:t>
            </w:r>
          </w:p>
        </w:tc>
        <w:tc>
          <w:tcPr>
            <w:tcW w:w="1081" w:type="dxa"/>
            <w:shd w:val="clear" w:color="auto" w:fill="92D050" w:themeFill="accent6"/>
            <w:noWrap/>
          </w:tcPr>
          <w:p w14:paraId="0501D71F"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p>
        </w:tc>
      </w:tr>
      <w:tr w:rsidR="00851312" w:rsidRPr="002C636E" w14:paraId="2F69FDD7"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38C3D389" w14:textId="77777777" w:rsidR="00851312" w:rsidRPr="002C636E" w:rsidRDefault="00851312" w:rsidP="002E6F49">
            <w:pPr>
              <w:pStyle w:val="TabHeader1"/>
              <w:keepLines/>
            </w:pPr>
            <w:proofErr w:type="spellStart"/>
            <w:r w:rsidRPr="002C636E">
              <w:t>Hyperlink</w:t>
            </w:r>
            <w:proofErr w:type="spellEnd"/>
          </w:p>
        </w:tc>
        <w:tc>
          <w:tcPr>
            <w:tcW w:w="3117" w:type="dxa"/>
            <w:noWrap/>
          </w:tcPr>
          <w:p w14:paraId="4B971126"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p>
        </w:tc>
        <w:tc>
          <w:tcPr>
            <w:tcW w:w="3454" w:type="dxa"/>
            <w:noWrap/>
          </w:tcPr>
          <w:p w14:paraId="7D79CB99"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p>
        </w:tc>
        <w:tc>
          <w:tcPr>
            <w:tcW w:w="1081" w:type="dxa"/>
            <w:tcBorders>
              <w:bottom w:val="single" w:sz="4" w:space="0" w:color="auto"/>
            </w:tcBorders>
            <w:noWrap/>
            <w:vAlign w:val="center"/>
          </w:tcPr>
          <w:p w14:paraId="4484A2E5"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r w:rsidRPr="002C636E">
              <w:rPr>
                <w:rStyle w:val="Hyperlink"/>
              </w:rPr>
              <w:sym w:font="Wingdings" w:char="F06E"/>
            </w:r>
          </w:p>
        </w:tc>
      </w:tr>
      <w:tr w:rsidR="00851312" w:rsidRPr="002C636E" w14:paraId="6B4B6664" w14:textId="77777777" w:rsidTr="002E6F49">
        <w:trPr>
          <w:trHeight w:val="20"/>
        </w:trPr>
        <w:tc>
          <w:tcPr>
            <w:cnfStyle w:val="001000000000" w:firstRow="0" w:lastRow="0" w:firstColumn="1" w:lastColumn="0" w:oddVBand="0" w:evenVBand="0" w:oddHBand="0" w:evenHBand="0" w:firstRowFirstColumn="0" w:firstRowLastColumn="0" w:lastRowFirstColumn="0" w:lastRowLastColumn="0"/>
            <w:tcW w:w="1698" w:type="dxa"/>
            <w:noWrap/>
          </w:tcPr>
          <w:p w14:paraId="103BE1FF" w14:textId="77777777" w:rsidR="00851312" w:rsidRPr="002C636E" w:rsidRDefault="00851312" w:rsidP="002E6F49">
            <w:pPr>
              <w:pStyle w:val="TabHeader1"/>
              <w:keepLines/>
            </w:pPr>
            <w:proofErr w:type="spellStart"/>
            <w:r w:rsidRPr="002C636E">
              <w:t>Followed</w:t>
            </w:r>
            <w:proofErr w:type="spellEnd"/>
            <w:r w:rsidRPr="002C636E">
              <w:t xml:space="preserve"> </w:t>
            </w:r>
            <w:proofErr w:type="spellStart"/>
            <w:r w:rsidRPr="002C636E">
              <w:t>Hyperlink</w:t>
            </w:r>
            <w:proofErr w:type="spellEnd"/>
          </w:p>
        </w:tc>
        <w:tc>
          <w:tcPr>
            <w:tcW w:w="3117" w:type="dxa"/>
            <w:noWrap/>
          </w:tcPr>
          <w:p w14:paraId="6459B2A6"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p>
        </w:tc>
        <w:tc>
          <w:tcPr>
            <w:tcW w:w="3454" w:type="dxa"/>
            <w:noWrap/>
          </w:tcPr>
          <w:p w14:paraId="6027814A" w14:textId="77777777" w:rsidR="00851312" w:rsidRPr="002C636E" w:rsidRDefault="00851312" w:rsidP="002E6F49">
            <w:pPr>
              <w:pStyle w:val="TabText1"/>
              <w:keepNext/>
              <w:keepLines/>
              <w:cnfStyle w:val="000000000000" w:firstRow="0" w:lastRow="0" w:firstColumn="0" w:lastColumn="0" w:oddVBand="0" w:evenVBand="0" w:oddHBand="0" w:evenHBand="0" w:firstRowFirstColumn="0" w:firstRowLastColumn="0" w:lastRowFirstColumn="0" w:lastRowLastColumn="0"/>
            </w:pPr>
          </w:p>
        </w:tc>
        <w:tc>
          <w:tcPr>
            <w:tcW w:w="1081" w:type="dxa"/>
            <w:tcBorders>
              <w:left w:val="nil"/>
              <w:right w:val="nil"/>
            </w:tcBorders>
            <w:noWrap/>
            <w:vAlign w:val="center"/>
          </w:tcPr>
          <w:p w14:paraId="6697DECE" w14:textId="77777777" w:rsidR="00851312" w:rsidRPr="002C636E" w:rsidRDefault="00851312" w:rsidP="002E6F49">
            <w:pPr>
              <w:pStyle w:val="TabText2"/>
              <w:keepNext/>
              <w:keepLines/>
              <w:cnfStyle w:val="000000000000" w:firstRow="0" w:lastRow="0" w:firstColumn="0" w:lastColumn="0" w:oddVBand="0" w:evenVBand="0" w:oddHBand="0" w:evenHBand="0" w:firstRowFirstColumn="0" w:firstRowLastColumn="0" w:lastRowFirstColumn="0" w:lastRowLastColumn="0"/>
            </w:pPr>
            <w:r w:rsidRPr="002C636E">
              <w:rPr>
                <w:rStyle w:val="FollowedHyperlink"/>
              </w:rPr>
              <w:sym w:font="Wingdings" w:char="F06E"/>
            </w:r>
          </w:p>
        </w:tc>
      </w:tr>
    </w:tbl>
    <w:p w14:paraId="46A3F733" w14:textId="77FF2CAF" w:rsidR="00851312" w:rsidRPr="002C636E" w:rsidRDefault="00851312" w:rsidP="00851312">
      <w:pPr>
        <w:pStyle w:val="Caption"/>
        <w:keepNext/>
      </w:pPr>
      <w:bookmarkStart w:id="109" w:name="_Toc158724811"/>
      <w:r w:rsidRPr="002C636E">
        <w:t>Table </w:t>
      </w:r>
      <w:r w:rsidRPr="002C636E">
        <w:fldChar w:fldCharType="begin"/>
      </w:r>
      <w:r w:rsidRPr="002C636E">
        <w:instrText xml:space="preserve"> SEQ Table \* ARABIC </w:instrText>
      </w:r>
      <w:r w:rsidRPr="002C636E">
        <w:fldChar w:fldCharType="separate"/>
      </w:r>
      <w:r w:rsidRPr="002C636E">
        <w:t>3</w:t>
      </w:r>
      <w:r w:rsidRPr="002C636E">
        <w:fldChar w:fldCharType="end"/>
      </w:r>
      <w:r w:rsidRPr="002C636E">
        <w:t xml:space="preserve"> : </w:t>
      </w:r>
      <w:proofErr w:type="spellStart"/>
      <w:r w:rsidRPr="002C636E">
        <w:t>Color</w:t>
      </w:r>
      <w:proofErr w:type="spellEnd"/>
      <w:r w:rsidRPr="002C636E">
        <w:t xml:space="preserve"> usage in the Word </w:t>
      </w:r>
      <w:proofErr w:type="spellStart"/>
      <w:r w:rsidRPr="002C636E">
        <w:t>Theme</w:t>
      </w:r>
      <w:bookmarkEnd w:id="109"/>
      <w:proofErr w:type="spellEnd"/>
    </w:p>
    <w:p w14:paraId="366E8ACE" w14:textId="77777777" w:rsidR="00851312" w:rsidRPr="002C636E" w:rsidRDefault="00851312" w:rsidP="00851312">
      <w:pPr>
        <w:pStyle w:val="Endlist"/>
      </w:pPr>
    </w:p>
    <w:p w14:paraId="202472D2" w14:textId="77777777" w:rsidR="00715884" w:rsidRPr="002C636E" w:rsidRDefault="00824393" w:rsidP="00715884">
      <w:pPr>
        <w:pStyle w:val="Heading4"/>
      </w:pPr>
      <w:proofErr w:type="spellStart"/>
      <w:r w:rsidRPr="002C636E">
        <w:t>Color</w:t>
      </w:r>
      <w:proofErr w:type="spellEnd"/>
      <w:r w:rsidRPr="002C636E">
        <w:t xml:space="preserve"> gradation for the </w:t>
      </w:r>
      <w:proofErr w:type="spellStart"/>
      <w:r w:rsidRPr="002C636E">
        <w:t>defined</w:t>
      </w:r>
      <w:proofErr w:type="spellEnd"/>
      <w:r w:rsidRPr="002C636E">
        <w:t xml:space="preserve"> </w:t>
      </w:r>
      <w:proofErr w:type="spellStart"/>
      <w:r w:rsidRPr="002C636E">
        <w:t>color</w:t>
      </w:r>
      <w:proofErr w:type="spellEnd"/>
      <w:r w:rsidRPr="002C636E">
        <w:t xml:space="preserve"> palette</w:t>
      </w:r>
      <w:bookmarkEnd w:id="100"/>
    </w:p>
    <w:tbl>
      <w:tblPr>
        <w:tblW w:w="4039" w:type="pct"/>
        <w:jc w:val="center"/>
        <w:tblLayout w:type="fixed"/>
        <w:tblCellMar>
          <w:left w:w="57" w:type="dxa"/>
          <w:right w:w="57" w:type="dxa"/>
        </w:tblCellMar>
        <w:tblLook w:val="04A0" w:firstRow="1" w:lastRow="0" w:firstColumn="1" w:lastColumn="0" w:noHBand="0" w:noVBand="1"/>
      </w:tblPr>
      <w:tblGrid>
        <w:gridCol w:w="568"/>
        <w:gridCol w:w="798"/>
        <w:gridCol w:w="255"/>
        <w:gridCol w:w="789"/>
        <w:gridCol w:w="306"/>
        <w:gridCol w:w="791"/>
        <w:gridCol w:w="305"/>
        <w:gridCol w:w="844"/>
        <w:gridCol w:w="241"/>
        <w:gridCol w:w="241"/>
        <w:gridCol w:w="241"/>
        <w:gridCol w:w="241"/>
        <w:gridCol w:w="241"/>
        <w:gridCol w:w="241"/>
        <w:gridCol w:w="241"/>
        <w:gridCol w:w="241"/>
        <w:gridCol w:w="241"/>
        <w:gridCol w:w="241"/>
        <w:gridCol w:w="241"/>
        <w:gridCol w:w="241"/>
        <w:gridCol w:w="238"/>
      </w:tblGrid>
      <w:tr w:rsidR="00715884" w:rsidRPr="002C636E" w14:paraId="39E57806" w14:textId="77777777" w:rsidTr="001E027B">
        <w:trPr>
          <w:cantSplit/>
          <w:trHeight w:val="1644"/>
          <w:jc w:val="center"/>
        </w:trPr>
        <w:tc>
          <w:tcPr>
            <w:tcW w:w="364" w:type="pct"/>
            <w:shd w:val="clear" w:color="auto" w:fill="FF3702"/>
            <w:textDirection w:val="btLr"/>
            <w:vAlign w:val="center"/>
          </w:tcPr>
          <w:p w14:paraId="3155ADAB" w14:textId="77777777" w:rsidR="00715884" w:rsidRPr="002C636E" w:rsidRDefault="00715884" w:rsidP="00A06132">
            <w:pPr>
              <w:pStyle w:val="BodyOfText"/>
            </w:pPr>
            <w:proofErr w:type="spellStart"/>
            <w:r w:rsidRPr="002C636E">
              <w:rPr>
                <w:b/>
                <w:sz w:val="20"/>
                <w:szCs w:val="20"/>
              </w:rPr>
              <w:t>Level</w:t>
            </w:r>
            <w:proofErr w:type="spellEnd"/>
          </w:p>
        </w:tc>
        <w:tc>
          <w:tcPr>
            <w:tcW w:w="512" w:type="pct"/>
            <w:shd w:val="clear" w:color="auto" w:fill="auto"/>
            <w:textDirection w:val="btLr"/>
            <w:vAlign w:val="center"/>
          </w:tcPr>
          <w:p w14:paraId="3EF4489F" w14:textId="77777777" w:rsidR="00715884" w:rsidRPr="002C636E" w:rsidRDefault="00715884" w:rsidP="00A06132">
            <w:pPr>
              <w:pStyle w:val="BodyOfText"/>
            </w:pPr>
            <w:r w:rsidRPr="002C636E">
              <w:rPr>
                <w:b/>
                <w:sz w:val="12"/>
                <w:szCs w:val="12"/>
              </w:rPr>
              <w:t>Description</w:t>
            </w:r>
          </w:p>
        </w:tc>
        <w:tc>
          <w:tcPr>
            <w:tcW w:w="163" w:type="pct"/>
            <w:shd w:val="clear" w:color="auto" w:fill="auto"/>
            <w:textDirection w:val="btLr"/>
            <w:vAlign w:val="center"/>
          </w:tcPr>
          <w:p w14:paraId="3C92CAE3" w14:textId="77777777" w:rsidR="00715884" w:rsidRPr="002C636E" w:rsidRDefault="00715884" w:rsidP="00A06132">
            <w:pPr>
              <w:pStyle w:val="BodyOfText"/>
            </w:pPr>
            <w:r w:rsidRPr="002C636E">
              <w:rPr>
                <w:b/>
                <w:sz w:val="12"/>
                <w:szCs w:val="12"/>
              </w:rPr>
              <w:t>Background 1</w:t>
            </w:r>
          </w:p>
        </w:tc>
        <w:tc>
          <w:tcPr>
            <w:tcW w:w="506" w:type="pct"/>
            <w:shd w:val="clear" w:color="auto" w:fill="auto"/>
            <w:textDirection w:val="btLr"/>
            <w:vAlign w:val="center"/>
          </w:tcPr>
          <w:p w14:paraId="667E391C" w14:textId="77777777" w:rsidR="00715884" w:rsidRPr="002C636E" w:rsidRDefault="00715884" w:rsidP="00A06132">
            <w:pPr>
              <w:pStyle w:val="BodyOfText"/>
            </w:pPr>
            <w:r w:rsidRPr="002C636E">
              <w:rPr>
                <w:b/>
                <w:sz w:val="12"/>
                <w:szCs w:val="12"/>
              </w:rPr>
              <w:t>Description</w:t>
            </w:r>
          </w:p>
        </w:tc>
        <w:tc>
          <w:tcPr>
            <w:tcW w:w="196" w:type="pct"/>
            <w:shd w:val="clear" w:color="auto" w:fill="auto"/>
            <w:textDirection w:val="btLr"/>
            <w:vAlign w:val="center"/>
          </w:tcPr>
          <w:p w14:paraId="1361CE6D" w14:textId="77777777" w:rsidR="00715884" w:rsidRPr="002C636E" w:rsidRDefault="00715884" w:rsidP="00A06132">
            <w:pPr>
              <w:pStyle w:val="BodyOfText"/>
            </w:pPr>
            <w:proofErr w:type="spellStart"/>
            <w:r w:rsidRPr="002C636E">
              <w:rPr>
                <w:b/>
                <w:sz w:val="12"/>
                <w:szCs w:val="12"/>
              </w:rPr>
              <w:t>Text</w:t>
            </w:r>
            <w:proofErr w:type="spellEnd"/>
            <w:r w:rsidRPr="002C636E">
              <w:rPr>
                <w:b/>
                <w:sz w:val="12"/>
                <w:szCs w:val="12"/>
              </w:rPr>
              <w:t xml:space="preserve"> 1</w:t>
            </w:r>
          </w:p>
        </w:tc>
        <w:tc>
          <w:tcPr>
            <w:tcW w:w="508" w:type="pct"/>
            <w:shd w:val="clear" w:color="auto" w:fill="auto"/>
            <w:textDirection w:val="btLr"/>
            <w:vAlign w:val="center"/>
          </w:tcPr>
          <w:p w14:paraId="2A38EA9D" w14:textId="77777777" w:rsidR="00715884" w:rsidRPr="002C636E" w:rsidRDefault="00715884" w:rsidP="00A06132">
            <w:pPr>
              <w:pStyle w:val="BodyOfText"/>
            </w:pPr>
            <w:r w:rsidRPr="002C636E">
              <w:rPr>
                <w:b/>
                <w:sz w:val="12"/>
                <w:szCs w:val="12"/>
              </w:rPr>
              <w:t>Description</w:t>
            </w:r>
          </w:p>
        </w:tc>
        <w:tc>
          <w:tcPr>
            <w:tcW w:w="196" w:type="pct"/>
            <w:shd w:val="clear" w:color="auto" w:fill="auto"/>
            <w:textDirection w:val="btLr"/>
            <w:vAlign w:val="center"/>
          </w:tcPr>
          <w:p w14:paraId="648D59A8" w14:textId="77777777" w:rsidR="00715884" w:rsidRPr="002C636E" w:rsidRDefault="00715884" w:rsidP="00A06132">
            <w:pPr>
              <w:pStyle w:val="BodyOfText"/>
            </w:pPr>
            <w:r w:rsidRPr="002C636E">
              <w:rPr>
                <w:b/>
                <w:sz w:val="12"/>
                <w:szCs w:val="12"/>
              </w:rPr>
              <w:t>Background 2</w:t>
            </w:r>
          </w:p>
        </w:tc>
        <w:tc>
          <w:tcPr>
            <w:tcW w:w="542" w:type="pct"/>
            <w:shd w:val="clear" w:color="auto" w:fill="auto"/>
            <w:textDirection w:val="btLr"/>
            <w:vAlign w:val="center"/>
          </w:tcPr>
          <w:p w14:paraId="1DB56CF5" w14:textId="77777777" w:rsidR="00715884" w:rsidRPr="002C636E" w:rsidRDefault="00715884" w:rsidP="00A06132">
            <w:pPr>
              <w:pStyle w:val="BodyOfText"/>
            </w:pPr>
            <w:r w:rsidRPr="002C636E">
              <w:rPr>
                <w:b/>
                <w:sz w:val="12"/>
                <w:szCs w:val="12"/>
              </w:rPr>
              <w:t>Description</w:t>
            </w:r>
          </w:p>
        </w:tc>
        <w:tc>
          <w:tcPr>
            <w:tcW w:w="155" w:type="pct"/>
            <w:shd w:val="clear" w:color="auto" w:fill="auto"/>
            <w:textDirection w:val="btLr"/>
            <w:vAlign w:val="center"/>
          </w:tcPr>
          <w:p w14:paraId="5421AE32" w14:textId="77777777" w:rsidR="00715884" w:rsidRPr="002C636E" w:rsidRDefault="00715884" w:rsidP="00A06132">
            <w:pPr>
              <w:pStyle w:val="BodyOfText"/>
            </w:pPr>
            <w:proofErr w:type="spellStart"/>
            <w:r w:rsidRPr="002C636E">
              <w:rPr>
                <w:b/>
                <w:sz w:val="12"/>
                <w:szCs w:val="12"/>
              </w:rPr>
              <w:t>Text</w:t>
            </w:r>
            <w:proofErr w:type="spellEnd"/>
            <w:r w:rsidRPr="002C636E">
              <w:rPr>
                <w:b/>
                <w:sz w:val="12"/>
                <w:szCs w:val="12"/>
              </w:rPr>
              <w:t xml:space="preserve"> 2</w:t>
            </w:r>
          </w:p>
        </w:tc>
        <w:tc>
          <w:tcPr>
            <w:tcW w:w="155" w:type="pct"/>
            <w:shd w:val="clear" w:color="auto" w:fill="auto"/>
            <w:textDirection w:val="btLr"/>
            <w:vAlign w:val="center"/>
          </w:tcPr>
          <w:p w14:paraId="2B24A109" w14:textId="77777777" w:rsidR="00715884" w:rsidRPr="002C636E" w:rsidRDefault="00715884" w:rsidP="00861C8D">
            <w:pPr>
              <w:pStyle w:val="BodyOfText"/>
            </w:pPr>
          </w:p>
        </w:tc>
        <w:tc>
          <w:tcPr>
            <w:tcW w:w="155" w:type="pct"/>
            <w:shd w:val="clear" w:color="auto" w:fill="auto"/>
            <w:textDirection w:val="btLr"/>
            <w:vAlign w:val="center"/>
          </w:tcPr>
          <w:p w14:paraId="3742AD30" w14:textId="77777777" w:rsidR="00715884" w:rsidRPr="002C636E" w:rsidRDefault="00715884" w:rsidP="00A06132">
            <w:pPr>
              <w:pStyle w:val="BodyOfText"/>
            </w:pPr>
            <w:r w:rsidRPr="002C636E">
              <w:rPr>
                <w:b/>
                <w:sz w:val="12"/>
                <w:szCs w:val="12"/>
              </w:rPr>
              <w:t>Accent 1</w:t>
            </w:r>
          </w:p>
        </w:tc>
        <w:tc>
          <w:tcPr>
            <w:tcW w:w="155" w:type="pct"/>
            <w:textDirection w:val="btLr"/>
          </w:tcPr>
          <w:p w14:paraId="13FAD8E4" w14:textId="77777777" w:rsidR="00715884" w:rsidRPr="002C636E" w:rsidRDefault="00715884" w:rsidP="00861C8D">
            <w:pPr>
              <w:pStyle w:val="BodyOfText"/>
            </w:pPr>
          </w:p>
        </w:tc>
        <w:tc>
          <w:tcPr>
            <w:tcW w:w="155" w:type="pct"/>
            <w:shd w:val="clear" w:color="auto" w:fill="auto"/>
            <w:textDirection w:val="btLr"/>
            <w:vAlign w:val="center"/>
          </w:tcPr>
          <w:p w14:paraId="195F5D20" w14:textId="77777777" w:rsidR="00715884" w:rsidRPr="002C636E" w:rsidRDefault="00715884" w:rsidP="00A06132">
            <w:pPr>
              <w:pStyle w:val="BodyOfText"/>
            </w:pPr>
            <w:r w:rsidRPr="002C636E">
              <w:rPr>
                <w:b/>
                <w:sz w:val="12"/>
                <w:szCs w:val="12"/>
              </w:rPr>
              <w:t>Accent 2</w:t>
            </w:r>
          </w:p>
        </w:tc>
        <w:tc>
          <w:tcPr>
            <w:tcW w:w="155" w:type="pct"/>
            <w:textDirection w:val="btLr"/>
          </w:tcPr>
          <w:p w14:paraId="7A84543C" w14:textId="77777777" w:rsidR="00715884" w:rsidRPr="002C636E" w:rsidRDefault="00715884" w:rsidP="00861C8D">
            <w:pPr>
              <w:pStyle w:val="BodyOfText"/>
            </w:pPr>
          </w:p>
        </w:tc>
        <w:tc>
          <w:tcPr>
            <w:tcW w:w="155" w:type="pct"/>
            <w:shd w:val="clear" w:color="auto" w:fill="auto"/>
            <w:textDirection w:val="btLr"/>
            <w:vAlign w:val="center"/>
          </w:tcPr>
          <w:p w14:paraId="41A08A2B" w14:textId="77777777" w:rsidR="00715884" w:rsidRPr="002C636E" w:rsidRDefault="00715884" w:rsidP="00A06132">
            <w:pPr>
              <w:pStyle w:val="BodyOfText"/>
            </w:pPr>
            <w:r w:rsidRPr="002C636E">
              <w:rPr>
                <w:b/>
                <w:sz w:val="12"/>
                <w:szCs w:val="12"/>
              </w:rPr>
              <w:t>Accent 3</w:t>
            </w:r>
          </w:p>
        </w:tc>
        <w:tc>
          <w:tcPr>
            <w:tcW w:w="155" w:type="pct"/>
            <w:shd w:val="clear" w:color="auto" w:fill="auto"/>
            <w:textDirection w:val="btLr"/>
            <w:vAlign w:val="center"/>
          </w:tcPr>
          <w:p w14:paraId="46E15D93" w14:textId="77777777" w:rsidR="00715884" w:rsidRPr="002C636E" w:rsidRDefault="00715884" w:rsidP="00861C8D">
            <w:pPr>
              <w:pStyle w:val="BodyOfText"/>
            </w:pPr>
          </w:p>
        </w:tc>
        <w:tc>
          <w:tcPr>
            <w:tcW w:w="155" w:type="pct"/>
            <w:shd w:val="clear" w:color="auto" w:fill="auto"/>
            <w:textDirection w:val="btLr"/>
            <w:vAlign w:val="center"/>
          </w:tcPr>
          <w:p w14:paraId="4ECFB4F5" w14:textId="77777777" w:rsidR="00715884" w:rsidRPr="002C636E" w:rsidRDefault="00715884" w:rsidP="00A06132">
            <w:pPr>
              <w:pStyle w:val="BodyOfText"/>
            </w:pPr>
            <w:r w:rsidRPr="002C636E">
              <w:rPr>
                <w:b/>
                <w:sz w:val="12"/>
                <w:szCs w:val="12"/>
              </w:rPr>
              <w:t>Accent 4</w:t>
            </w:r>
          </w:p>
        </w:tc>
        <w:tc>
          <w:tcPr>
            <w:tcW w:w="155" w:type="pct"/>
            <w:shd w:val="clear" w:color="auto" w:fill="auto"/>
            <w:textDirection w:val="btLr"/>
            <w:vAlign w:val="center"/>
          </w:tcPr>
          <w:p w14:paraId="115DEBB4" w14:textId="77777777" w:rsidR="00715884" w:rsidRPr="002C636E" w:rsidRDefault="00715884" w:rsidP="00861C8D">
            <w:pPr>
              <w:pStyle w:val="BodyOfText"/>
            </w:pPr>
          </w:p>
        </w:tc>
        <w:tc>
          <w:tcPr>
            <w:tcW w:w="155" w:type="pct"/>
            <w:shd w:val="clear" w:color="auto" w:fill="auto"/>
            <w:textDirection w:val="btLr"/>
            <w:vAlign w:val="center"/>
          </w:tcPr>
          <w:p w14:paraId="5B2823EB" w14:textId="77777777" w:rsidR="00715884" w:rsidRPr="002C636E" w:rsidRDefault="00715884" w:rsidP="00A06132">
            <w:pPr>
              <w:pStyle w:val="BodyOfText"/>
            </w:pPr>
            <w:r w:rsidRPr="002C636E">
              <w:rPr>
                <w:b/>
                <w:sz w:val="12"/>
                <w:szCs w:val="12"/>
              </w:rPr>
              <w:t>Accent 5</w:t>
            </w:r>
          </w:p>
        </w:tc>
        <w:tc>
          <w:tcPr>
            <w:tcW w:w="155" w:type="pct"/>
            <w:shd w:val="clear" w:color="auto" w:fill="auto"/>
            <w:textDirection w:val="btLr"/>
            <w:vAlign w:val="center"/>
          </w:tcPr>
          <w:p w14:paraId="2DF6CBCF" w14:textId="77777777" w:rsidR="00715884" w:rsidRPr="002C636E" w:rsidRDefault="00715884" w:rsidP="00861C8D">
            <w:pPr>
              <w:pStyle w:val="BodyOfText"/>
            </w:pPr>
          </w:p>
        </w:tc>
        <w:tc>
          <w:tcPr>
            <w:tcW w:w="154" w:type="pct"/>
            <w:shd w:val="clear" w:color="auto" w:fill="auto"/>
            <w:textDirection w:val="btLr"/>
            <w:vAlign w:val="center"/>
          </w:tcPr>
          <w:p w14:paraId="6FF58B14" w14:textId="77777777" w:rsidR="00715884" w:rsidRPr="002C636E" w:rsidRDefault="00715884" w:rsidP="00A06132">
            <w:pPr>
              <w:pStyle w:val="BodyOfText"/>
            </w:pPr>
            <w:r w:rsidRPr="002C636E">
              <w:rPr>
                <w:b/>
                <w:sz w:val="12"/>
                <w:szCs w:val="12"/>
              </w:rPr>
              <w:t>Accent 6</w:t>
            </w:r>
          </w:p>
        </w:tc>
      </w:tr>
      <w:tr w:rsidR="00715884" w:rsidRPr="002C636E" w14:paraId="36F99468" w14:textId="77777777" w:rsidTr="001E027B">
        <w:trPr>
          <w:trHeight w:val="20"/>
          <w:jc w:val="center"/>
        </w:trPr>
        <w:tc>
          <w:tcPr>
            <w:tcW w:w="364" w:type="pct"/>
            <w:shd w:val="clear" w:color="auto" w:fill="FF3702"/>
            <w:vAlign w:val="center"/>
          </w:tcPr>
          <w:p w14:paraId="333A5E77" w14:textId="77777777" w:rsidR="00715884" w:rsidRPr="002C636E" w:rsidRDefault="00715884" w:rsidP="00A06132">
            <w:pPr>
              <w:pStyle w:val="BodyOfText"/>
            </w:pPr>
            <w:r w:rsidRPr="002C636E">
              <w:rPr>
                <w:b/>
                <w:sz w:val="16"/>
                <w:szCs w:val="20"/>
              </w:rPr>
              <w:t>P</w:t>
            </w:r>
          </w:p>
        </w:tc>
        <w:tc>
          <w:tcPr>
            <w:tcW w:w="512" w:type="pct"/>
            <w:shd w:val="clear" w:color="auto" w:fill="auto"/>
            <w:vAlign w:val="center"/>
          </w:tcPr>
          <w:p w14:paraId="6146BE5D" w14:textId="77777777" w:rsidR="00715884" w:rsidRPr="002C636E" w:rsidRDefault="00715884" w:rsidP="00A06132">
            <w:pPr>
              <w:pStyle w:val="BodyOfText"/>
            </w:pPr>
            <w:r w:rsidRPr="002C636E">
              <w:rPr>
                <w:b/>
                <w:sz w:val="12"/>
                <w:szCs w:val="12"/>
              </w:rPr>
              <w:t>Pure</w:t>
            </w:r>
          </w:p>
        </w:tc>
        <w:tc>
          <w:tcPr>
            <w:tcW w:w="163" w:type="pct"/>
            <w:shd w:val="clear" w:color="auto" w:fill="FFFFFF" w:themeFill="background1"/>
            <w:vAlign w:val="center"/>
          </w:tcPr>
          <w:p w14:paraId="7201EC65" w14:textId="77777777" w:rsidR="00715884" w:rsidRPr="002C636E" w:rsidRDefault="00715884" w:rsidP="00861C8D">
            <w:pPr>
              <w:pStyle w:val="BodyOfText"/>
            </w:pPr>
          </w:p>
        </w:tc>
        <w:tc>
          <w:tcPr>
            <w:tcW w:w="506" w:type="pct"/>
            <w:shd w:val="clear" w:color="auto" w:fill="auto"/>
            <w:vAlign w:val="center"/>
          </w:tcPr>
          <w:p w14:paraId="4ED6CD23" w14:textId="77777777" w:rsidR="00715884" w:rsidRPr="002C636E" w:rsidRDefault="00715884" w:rsidP="00A06132">
            <w:pPr>
              <w:pStyle w:val="BodyOfText"/>
            </w:pPr>
            <w:r w:rsidRPr="002C636E">
              <w:rPr>
                <w:b/>
                <w:sz w:val="12"/>
                <w:szCs w:val="12"/>
              </w:rPr>
              <w:t>Pure</w:t>
            </w:r>
          </w:p>
        </w:tc>
        <w:tc>
          <w:tcPr>
            <w:tcW w:w="196" w:type="pct"/>
            <w:shd w:val="clear" w:color="auto" w:fill="000000" w:themeFill="text1"/>
            <w:vAlign w:val="center"/>
          </w:tcPr>
          <w:p w14:paraId="218887AA" w14:textId="77777777" w:rsidR="00715884" w:rsidRPr="002C636E" w:rsidRDefault="00715884" w:rsidP="00861C8D">
            <w:pPr>
              <w:pStyle w:val="BodyOfText"/>
            </w:pPr>
          </w:p>
        </w:tc>
        <w:tc>
          <w:tcPr>
            <w:tcW w:w="508" w:type="pct"/>
            <w:shd w:val="clear" w:color="auto" w:fill="auto"/>
            <w:vAlign w:val="center"/>
          </w:tcPr>
          <w:p w14:paraId="0DC95755" w14:textId="77777777" w:rsidR="00715884" w:rsidRPr="002C636E" w:rsidRDefault="00715884" w:rsidP="00A06132">
            <w:pPr>
              <w:pStyle w:val="BodyOfText"/>
            </w:pPr>
            <w:r w:rsidRPr="002C636E">
              <w:rPr>
                <w:b/>
                <w:sz w:val="12"/>
                <w:szCs w:val="12"/>
              </w:rPr>
              <w:t>Pure</w:t>
            </w:r>
          </w:p>
        </w:tc>
        <w:tc>
          <w:tcPr>
            <w:tcW w:w="196" w:type="pct"/>
            <w:shd w:val="clear" w:color="auto" w:fill="F6F2F8" w:themeFill="background2"/>
            <w:vAlign w:val="center"/>
          </w:tcPr>
          <w:p w14:paraId="002811CD" w14:textId="77777777" w:rsidR="00715884" w:rsidRPr="002C636E" w:rsidRDefault="00715884" w:rsidP="00861C8D">
            <w:pPr>
              <w:pStyle w:val="BodyOfText"/>
            </w:pPr>
          </w:p>
        </w:tc>
        <w:tc>
          <w:tcPr>
            <w:tcW w:w="542" w:type="pct"/>
            <w:vAlign w:val="center"/>
          </w:tcPr>
          <w:p w14:paraId="1C3FA89C" w14:textId="77777777" w:rsidR="00715884" w:rsidRPr="002C636E" w:rsidRDefault="00715884" w:rsidP="00A06132">
            <w:pPr>
              <w:pStyle w:val="BodyOfText"/>
            </w:pPr>
            <w:r w:rsidRPr="002C636E">
              <w:rPr>
                <w:b/>
                <w:sz w:val="12"/>
                <w:szCs w:val="12"/>
              </w:rPr>
              <w:t>Pure</w:t>
            </w:r>
          </w:p>
        </w:tc>
        <w:tc>
          <w:tcPr>
            <w:tcW w:w="155" w:type="pct"/>
            <w:shd w:val="clear" w:color="auto" w:fill="00A3E0" w:themeFill="text2"/>
            <w:vAlign w:val="center"/>
          </w:tcPr>
          <w:p w14:paraId="513438EC" w14:textId="77777777" w:rsidR="00715884" w:rsidRPr="002C636E" w:rsidRDefault="00715884" w:rsidP="00715884">
            <w:pPr>
              <w:spacing w:after="0" w:line="240" w:lineRule="auto"/>
              <w:jc w:val="center"/>
              <w:rPr>
                <w:sz w:val="8"/>
                <w:szCs w:val="8"/>
              </w:rPr>
            </w:pPr>
          </w:p>
        </w:tc>
        <w:tc>
          <w:tcPr>
            <w:tcW w:w="155" w:type="pct"/>
            <w:vMerge w:val="restart"/>
            <w:shd w:val="clear" w:color="auto" w:fill="auto"/>
            <w:vAlign w:val="center"/>
          </w:tcPr>
          <w:p w14:paraId="5B788C33" w14:textId="77777777" w:rsidR="00715884" w:rsidRPr="002C636E" w:rsidRDefault="00715884" w:rsidP="00715884">
            <w:pPr>
              <w:spacing w:after="0" w:line="240" w:lineRule="auto"/>
              <w:jc w:val="center"/>
              <w:rPr>
                <w:sz w:val="2"/>
                <w:szCs w:val="8"/>
              </w:rPr>
            </w:pPr>
          </w:p>
        </w:tc>
        <w:tc>
          <w:tcPr>
            <w:tcW w:w="155" w:type="pct"/>
            <w:shd w:val="clear" w:color="auto" w:fill="E61F3D" w:themeFill="accent1"/>
            <w:vAlign w:val="center"/>
          </w:tcPr>
          <w:p w14:paraId="3AA771E5" w14:textId="77777777" w:rsidR="00715884" w:rsidRPr="002C636E" w:rsidRDefault="00715884" w:rsidP="00715884">
            <w:pPr>
              <w:spacing w:after="0" w:line="240" w:lineRule="auto"/>
              <w:jc w:val="center"/>
              <w:rPr>
                <w:sz w:val="8"/>
                <w:szCs w:val="8"/>
              </w:rPr>
            </w:pPr>
          </w:p>
        </w:tc>
        <w:tc>
          <w:tcPr>
            <w:tcW w:w="155" w:type="pct"/>
            <w:vMerge w:val="restart"/>
          </w:tcPr>
          <w:p w14:paraId="44C93136" w14:textId="77777777" w:rsidR="00715884" w:rsidRPr="002C636E" w:rsidRDefault="00715884" w:rsidP="00715884">
            <w:pPr>
              <w:spacing w:after="0" w:line="240" w:lineRule="auto"/>
              <w:jc w:val="center"/>
              <w:rPr>
                <w:b/>
                <w:sz w:val="2"/>
                <w:szCs w:val="2"/>
              </w:rPr>
            </w:pPr>
          </w:p>
        </w:tc>
        <w:tc>
          <w:tcPr>
            <w:tcW w:w="155" w:type="pct"/>
            <w:shd w:val="clear" w:color="auto" w:fill="F28855" w:themeFill="accent2"/>
            <w:vAlign w:val="center"/>
          </w:tcPr>
          <w:p w14:paraId="7571C858" w14:textId="77777777" w:rsidR="00715884" w:rsidRPr="002C636E" w:rsidRDefault="00715884" w:rsidP="00715884">
            <w:pPr>
              <w:spacing w:after="0" w:line="240" w:lineRule="auto"/>
              <w:jc w:val="center"/>
              <w:rPr>
                <w:sz w:val="8"/>
                <w:szCs w:val="8"/>
              </w:rPr>
            </w:pPr>
          </w:p>
        </w:tc>
        <w:tc>
          <w:tcPr>
            <w:tcW w:w="155" w:type="pct"/>
            <w:vMerge w:val="restart"/>
            <w:shd w:val="clear" w:color="auto" w:fill="auto"/>
          </w:tcPr>
          <w:p w14:paraId="291FCF1B" w14:textId="77777777" w:rsidR="00715884" w:rsidRPr="002C636E" w:rsidRDefault="00715884" w:rsidP="00715884">
            <w:pPr>
              <w:spacing w:after="0" w:line="240" w:lineRule="auto"/>
              <w:jc w:val="center"/>
              <w:rPr>
                <w:sz w:val="2"/>
                <w:szCs w:val="2"/>
              </w:rPr>
            </w:pPr>
          </w:p>
        </w:tc>
        <w:tc>
          <w:tcPr>
            <w:tcW w:w="155" w:type="pct"/>
            <w:shd w:val="clear" w:color="auto" w:fill="9E88B8" w:themeFill="accent3"/>
            <w:vAlign w:val="center"/>
          </w:tcPr>
          <w:p w14:paraId="44591174" w14:textId="77777777" w:rsidR="00715884" w:rsidRPr="002C636E" w:rsidRDefault="00715884" w:rsidP="00715884">
            <w:pPr>
              <w:spacing w:after="0" w:line="240" w:lineRule="auto"/>
              <w:jc w:val="center"/>
              <w:rPr>
                <w:sz w:val="8"/>
                <w:szCs w:val="8"/>
              </w:rPr>
            </w:pPr>
          </w:p>
        </w:tc>
        <w:tc>
          <w:tcPr>
            <w:tcW w:w="155" w:type="pct"/>
            <w:vMerge w:val="restart"/>
            <w:shd w:val="clear" w:color="auto" w:fill="auto"/>
            <w:vAlign w:val="center"/>
          </w:tcPr>
          <w:p w14:paraId="27FF7665" w14:textId="77777777" w:rsidR="00715884" w:rsidRPr="002C636E" w:rsidRDefault="00715884" w:rsidP="00715884">
            <w:pPr>
              <w:spacing w:after="0" w:line="240" w:lineRule="auto"/>
              <w:jc w:val="center"/>
              <w:rPr>
                <w:sz w:val="2"/>
                <w:szCs w:val="8"/>
              </w:rPr>
            </w:pPr>
          </w:p>
        </w:tc>
        <w:tc>
          <w:tcPr>
            <w:tcW w:w="155" w:type="pct"/>
            <w:shd w:val="clear" w:color="auto" w:fill="FFF26E" w:themeFill="accent4"/>
            <w:vAlign w:val="center"/>
          </w:tcPr>
          <w:p w14:paraId="0E6DBFB6" w14:textId="77777777" w:rsidR="00715884" w:rsidRPr="002C636E" w:rsidRDefault="00715884" w:rsidP="00715884">
            <w:pPr>
              <w:spacing w:after="0" w:line="240" w:lineRule="auto"/>
              <w:jc w:val="center"/>
              <w:rPr>
                <w:sz w:val="8"/>
                <w:szCs w:val="8"/>
              </w:rPr>
            </w:pPr>
          </w:p>
        </w:tc>
        <w:tc>
          <w:tcPr>
            <w:tcW w:w="155" w:type="pct"/>
            <w:vMerge w:val="restart"/>
            <w:shd w:val="clear" w:color="auto" w:fill="auto"/>
            <w:vAlign w:val="center"/>
          </w:tcPr>
          <w:p w14:paraId="23605361" w14:textId="77777777" w:rsidR="00715884" w:rsidRPr="002C636E" w:rsidRDefault="00715884" w:rsidP="00715884">
            <w:pPr>
              <w:spacing w:after="0" w:line="240" w:lineRule="auto"/>
              <w:jc w:val="center"/>
              <w:rPr>
                <w:sz w:val="2"/>
                <w:szCs w:val="8"/>
              </w:rPr>
            </w:pPr>
          </w:p>
        </w:tc>
        <w:tc>
          <w:tcPr>
            <w:tcW w:w="155" w:type="pct"/>
            <w:shd w:val="clear" w:color="auto" w:fill="E61F3D" w:themeFill="accent5"/>
            <w:vAlign w:val="center"/>
          </w:tcPr>
          <w:p w14:paraId="416B74CC" w14:textId="77777777" w:rsidR="00715884" w:rsidRPr="002C636E" w:rsidRDefault="00715884" w:rsidP="00715884">
            <w:pPr>
              <w:spacing w:after="0" w:line="240" w:lineRule="auto"/>
              <w:jc w:val="center"/>
              <w:rPr>
                <w:sz w:val="8"/>
                <w:szCs w:val="8"/>
              </w:rPr>
            </w:pPr>
          </w:p>
        </w:tc>
        <w:tc>
          <w:tcPr>
            <w:tcW w:w="155" w:type="pct"/>
            <w:vMerge w:val="restart"/>
            <w:shd w:val="clear" w:color="auto" w:fill="auto"/>
            <w:vAlign w:val="center"/>
          </w:tcPr>
          <w:p w14:paraId="526C97AA" w14:textId="77777777" w:rsidR="00715884" w:rsidRPr="002C636E" w:rsidRDefault="00715884" w:rsidP="00715884">
            <w:pPr>
              <w:spacing w:after="0" w:line="240" w:lineRule="auto"/>
              <w:jc w:val="center"/>
              <w:rPr>
                <w:sz w:val="2"/>
                <w:szCs w:val="8"/>
              </w:rPr>
            </w:pPr>
          </w:p>
        </w:tc>
        <w:tc>
          <w:tcPr>
            <w:tcW w:w="154" w:type="pct"/>
            <w:shd w:val="clear" w:color="auto" w:fill="92D050" w:themeFill="accent6"/>
            <w:vAlign w:val="center"/>
          </w:tcPr>
          <w:p w14:paraId="2B0341A1" w14:textId="77777777" w:rsidR="00715884" w:rsidRPr="002C636E" w:rsidRDefault="00715884" w:rsidP="00715884">
            <w:pPr>
              <w:spacing w:after="0" w:line="240" w:lineRule="auto"/>
              <w:jc w:val="center"/>
              <w:rPr>
                <w:sz w:val="8"/>
                <w:szCs w:val="8"/>
              </w:rPr>
            </w:pPr>
          </w:p>
        </w:tc>
      </w:tr>
      <w:tr w:rsidR="00715884" w:rsidRPr="002C636E" w14:paraId="22D811A4" w14:textId="77777777" w:rsidTr="001E027B">
        <w:trPr>
          <w:trHeight w:val="33"/>
          <w:jc w:val="center"/>
        </w:trPr>
        <w:tc>
          <w:tcPr>
            <w:tcW w:w="364" w:type="pct"/>
            <w:shd w:val="clear" w:color="auto" w:fill="FF3702"/>
          </w:tcPr>
          <w:p w14:paraId="1FBF283C" w14:textId="77777777" w:rsidR="00715884" w:rsidRPr="002C636E" w:rsidRDefault="00715884" w:rsidP="00715884">
            <w:pPr>
              <w:spacing w:after="0" w:line="240" w:lineRule="auto"/>
              <w:jc w:val="center"/>
              <w:rPr>
                <w:b/>
                <w:sz w:val="2"/>
                <w:szCs w:val="2"/>
              </w:rPr>
            </w:pPr>
          </w:p>
        </w:tc>
        <w:tc>
          <w:tcPr>
            <w:tcW w:w="512" w:type="pct"/>
            <w:shd w:val="clear" w:color="auto" w:fill="auto"/>
          </w:tcPr>
          <w:p w14:paraId="03774018" w14:textId="77777777" w:rsidR="00715884" w:rsidRPr="002C636E" w:rsidRDefault="00715884" w:rsidP="00715884">
            <w:pPr>
              <w:spacing w:after="0" w:line="240" w:lineRule="auto"/>
              <w:rPr>
                <w:sz w:val="2"/>
                <w:szCs w:val="2"/>
              </w:rPr>
            </w:pPr>
          </w:p>
        </w:tc>
        <w:tc>
          <w:tcPr>
            <w:tcW w:w="163" w:type="pct"/>
            <w:shd w:val="clear" w:color="auto" w:fill="auto"/>
          </w:tcPr>
          <w:p w14:paraId="10E29856" w14:textId="77777777" w:rsidR="00715884" w:rsidRPr="002C636E" w:rsidRDefault="00715884" w:rsidP="00715884">
            <w:pPr>
              <w:spacing w:after="0" w:line="240" w:lineRule="auto"/>
              <w:rPr>
                <w:sz w:val="2"/>
                <w:szCs w:val="2"/>
              </w:rPr>
            </w:pPr>
          </w:p>
        </w:tc>
        <w:tc>
          <w:tcPr>
            <w:tcW w:w="506" w:type="pct"/>
            <w:shd w:val="clear" w:color="auto" w:fill="auto"/>
          </w:tcPr>
          <w:p w14:paraId="5FFAD6E2" w14:textId="77777777" w:rsidR="00715884" w:rsidRPr="002C636E" w:rsidRDefault="00715884" w:rsidP="00715884">
            <w:pPr>
              <w:spacing w:after="0" w:line="240" w:lineRule="auto"/>
              <w:rPr>
                <w:sz w:val="2"/>
                <w:szCs w:val="2"/>
              </w:rPr>
            </w:pPr>
          </w:p>
        </w:tc>
        <w:tc>
          <w:tcPr>
            <w:tcW w:w="196" w:type="pct"/>
            <w:shd w:val="clear" w:color="auto" w:fill="auto"/>
          </w:tcPr>
          <w:p w14:paraId="35128C6C" w14:textId="77777777" w:rsidR="00715884" w:rsidRPr="002C636E" w:rsidRDefault="00715884" w:rsidP="00715884">
            <w:pPr>
              <w:spacing w:after="0" w:line="240" w:lineRule="auto"/>
              <w:rPr>
                <w:sz w:val="2"/>
                <w:szCs w:val="2"/>
              </w:rPr>
            </w:pPr>
          </w:p>
        </w:tc>
        <w:tc>
          <w:tcPr>
            <w:tcW w:w="508" w:type="pct"/>
            <w:shd w:val="clear" w:color="auto" w:fill="auto"/>
          </w:tcPr>
          <w:p w14:paraId="23A1C96D" w14:textId="77777777" w:rsidR="00715884" w:rsidRPr="002C636E" w:rsidRDefault="00715884" w:rsidP="00715884">
            <w:pPr>
              <w:spacing w:after="0" w:line="240" w:lineRule="auto"/>
              <w:rPr>
                <w:sz w:val="2"/>
                <w:szCs w:val="2"/>
              </w:rPr>
            </w:pPr>
          </w:p>
        </w:tc>
        <w:tc>
          <w:tcPr>
            <w:tcW w:w="196" w:type="pct"/>
            <w:shd w:val="clear" w:color="auto" w:fill="auto"/>
          </w:tcPr>
          <w:p w14:paraId="10B92B4C" w14:textId="77777777" w:rsidR="00715884" w:rsidRPr="002C636E" w:rsidRDefault="00715884" w:rsidP="00715884">
            <w:pPr>
              <w:spacing w:after="0" w:line="240" w:lineRule="auto"/>
              <w:rPr>
                <w:sz w:val="2"/>
                <w:szCs w:val="2"/>
              </w:rPr>
            </w:pPr>
          </w:p>
        </w:tc>
        <w:tc>
          <w:tcPr>
            <w:tcW w:w="542" w:type="pct"/>
            <w:shd w:val="clear" w:color="auto" w:fill="auto"/>
          </w:tcPr>
          <w:p w14:paraId="2ABECE24" w14:textId="77777777" w:rsidR="00715884" w:rsidRPr="002C636E" w:rsidRDefault="00715884" w:rsidP="00715884">
            <w:pPr>
              <w:spacing w:after="0" w:line="240" w:lineRule="auto"/>
              <w:rPr>
                <w:sz w:val="2"/>
                <w:szCs w:val="2"/>
              </w:rPr>
            </w:pPr>
          </w:p>
        </w:tc>
        <w:tc>
          <w:tcPr>
            <w:tcW w:w="155" w:type="pct"/>
            <w:shd w:val="clear" w:color="auto" w:fill="auto"/>
          </w:tcPr>
          <w:p w14:paraId="74F6F226" w14:textId="77777777" w:rsidR="00715884" w:rsidRPr="002C636E" w:rsidRDefault="00715884" w:rsidP="00715884">
            <w:pPr>
              <w:spacing w:after="0" w:line="240" w:lineRule="auto"/>
              <w:rPr>
                <w:sz w:val="2"/>
                <w:szCs w:val="2"/>
              </w:rPr>
            </w:pPr>
          </w:p>
        </w:tc>
        <w:tc>
          <w:tcPr>
            <w:tcW w:w="155" w:type="pct"/>
            <w:vMerge/>
            <w:shd w:val="clear" w:color="auto" w:fill="auto"/>
          </w:tcPr>
          <w:p w14:paraId="40B4890D" w14:textId="77777777" w:rsidR="00715884" w:rsidRPr="002C636E" w:rsidRDefault="00715884" w:rsidP="00715884">
            <w:pPr>
              <w:spacing w:after="0" w:line="240" w:lineRule="auto"/>
              <w:rPr>
                <w:sz w:val="2"/>
                <w:szCs w:val="2"/>
              </w:rPr>
            </w:pPr>
          </w:p>
        </w:tc>
        <w:tc>
          <w:tcPr>
            <w:tcW w:w="155" w:type="pct"/>
            <w:shd w:val="clear" w:color="auto" w:fill="auto"/>
          </w:tcPr>
          <w:p w14:paraId="68FA8B44" w14:textId="77777777" w:rsidR="00715884" w:rsidRPr="002C636E" w:rsidRDefault="00715884" w:rsidP="00715884">
            <w:pPr>
              <w:spacing w:after="0" w:line="240" w:lineRule="auto"/>
              <w:rPr>
                <w:sz w:val="2"/>
                <w:szCs w:val="2"/>
              </w:rPr>
            </w:pPr>
          </w:p>
        </w:tc>
        <w:tc>
          <w:tcPr>
            <w:tcW w:w="155" w:type="pct"/>
            <w:vMerge/>
          </w:tcPr>
          <w:p w14:paraId="6EBD9DD8" w14:textId="77777777" w:rsidR="00715884" w:rsidRPr="002C636E" w:rsidRDefault="00715884" w:rsidP="00715884">
            <w:pPr>
              <w:spacing w:after="0" w:line="240" w:lineRule="auto"/>
              <w:jc w:val="center"/>
              <w:rPr>
                <w:b/>
                <w:sz w:val="12"/>
                <w:szCs w:val="12"/>
              </w:rPr>
            </w:pPr>
          </w:p>
        </w:tc>
        <w:tc>
          <w:tcPr>
            <w:tcW w:w="155" w:type="pct"/>
            <w:shd w:val="clear" w:color="auto" w:fill="auto"/>
          </w:tcPr>
          <w:p w14:paraId="7B5D681E" w14:textId="77777777" w:rsidR="00715884" w:rsidRPr="002C636E" w:rsidRDefault="00715884" w:rsidP="00715884">
            <w:pPr>
              <w:spacing w:after="0" w:line="240" w:lineRule="auto"/>
              <w:rPr>
                <w:sz w:val="2"/>
                <w:szCs w:val="2"/>
              </w:rPr>
            </w:pPr>
          </w:p>
        </w:tc>
        <w:tc>
          <w:tcPr>
            <w:tcW w:w="155" w:type="pct"/>
            <w:vMerge/>
            <w:shd w:val="clear" w:color="auto" w:fill="auto"/>
          </w:tcPr>
          <w:p w14:paraId="49704274" w14:textId="77777777" w:rsidR="00715884" w:rsidRPr="002C636E" w:rsidRDefault="00715884" w:rsidP="00715884">
            <w:pPr>
              <w:spacing w:after="0" w:line="240" w:lineRule="auto"/>
              <w:rPr>
                <w:sz w:val="2"/>
                <w:szCs w:val="2"/>
              </w:rPr>
            </w:pPr>
          </w:p>
        </w:tc>
        <w:tc>
          <w:tcPr>
            <w:tcW w:w="155" w:type="pct"/>
            <w:shd w:val="clear" w:color="auto" w:fill="auto"/>
          </w:tcPr>
          <w:p w14:paraId="72B24A35" w14:textId="77777777" w:rsidR="00715884" w:rsidRPr="002C636E" w:rsidRDefault="00715884" w:rsidP="00715884">
            <w:pPr>
              <w:spacing w:after="0" w:line="240" w:lineRule="auto"/>
              <w:rPr>
                <w:sz w:val="2"/>
                <w:szCs w:val="2"/>
              </w:rPr>
            </w:pPr>
          </w:p>
        </w:tc>
        <w:tc>
          <w:tcPr>
            <w:tcW w:w="155" w:type="pct"/>
            <w:vMerge/>
            <w:shd w:val="clear" w:color="auto" w:fill="auto"/>
          </w:tcPr>
          <w:p w14:paraId="3CD5CCF0" w14:textId="77777777" w:rsidR="00715884" w:rsidRPr="002C636E" w:rsidRDefault="00715884" w:rsidP="00715884">
            <w:pPr>
              <w:spacing w:after="0" w:line="240" w:lineRule="auto"/>
              <w:rPr>
                <w:sz w:val="2"/>
                <w:szCs w:val="2"/>
              </w:rPr>
            </w:pPr>
          </w:p>
        </w:tc>
        <w:tc>
          <w:tcPr>
            <w:tcW w:w="155" w:type="pct"/>
            <w:shd w:val="clear" w:color="auto" w:fill="auto"/>
          </w:tcPr>
          <w:p w14:paraId="7123EC6D" w14:textId="77777777" w:rsidR="00715884" w:rsidRPr="002C636E" w:rsidRDefault="00715884" w:rsidP="00715884">
            <w:pPr>
              <w:spacing w:after="0" w:line="240" w:lineRule="auto"/>
              <w:rPr>
                <w:sz w:val="2"/>
                <w:szCs w:val="2"/>
              </w:rPr>
            </w:pPr>
          </w:p>
        </w:tc>
        <w:tc>
          <w:tcPr>
            <w:tcW w:w="155" w:type="pct"/>
            <w:vMerge/>
            <w:shd w:val="clear" w:color="auto" w:fill="auto"/>
          </w:tcPr>
          <w:p w14:paraId="0A31F841" w14:textId="77777777" w:rsidR="00715884" w:rsidRPr="002C636E" w:rsidRDefault="00715884" w:rsidP="00715884">
            <w:pPr>
              <w:spacing w:after="0" w:line="240" w:lineRule="auto"/>
              <w:rPr>
                <w:sz w:val="2"/>
                <w:szCs w:val="2"/>
              </w:rPr>
            </w:pPr>
          </w:p>
        </w:tc>
        <w:tc>
          <w:tcPr>
            <w:tcW w:w="155" w:type="pct"/>
            <w:shd w:val="clear" w:color="auto" w:fill="auto"/>
          </w:tcPr>
          <w:p w14:paraId="3A0D8365" w14:textId="77777777" w:rsidR="00715884" w:rsidRPr="002C636E" w:rsidRDefault="00715884" w:rsidP="00715884">
            <w:pPr>
              <w:spacing w:after="0" w:line="240" w:lineRule="auto"/>
              <w:rPr>
                <w:sz w:val="2"/>
                <w:szCs w:val="2"/>
              </w:rPr>
            </w:pPr>
          </w:p>
        </w:tc>
        <w:tc>
          <w:tcPr>
            <w:tcW w:w="155" w:type="pct"/>
            <w:vMerge/>
            <w:shd w:val="clear" w:color="auto" w:fill="auto"/>
          </w:tcPr>
          <w:p w14:paraId="337692DB" w14:textId="77777777" w:rsidR="00715884" w:rsidRPr="002C636E" w:rsidRDefault="00715884" w:rsidP="00715884">
            <w:pPr>
              <w:spacing w:after="0" w:line="240" w:lineRule="auto"/>
              <w:rPr>
                <w:sz w:val="2"/>
                <w:szCs w:val="2"/>
              </w:rPr>
            </w:pPr>
          </w:p>
        </w:tc>
        <w:tc>
          <w:tcPr>
            <w:tcW w:w="154" w:type="pct"/>
            <w:shd w:val="clear" w:color="auto" w:fill="auto"/>
          </w:tcPr>
          <w:p w14:paraId="66ECBB3D" w14:textId="77777777" w:rsidR="00715884" w:rsidRPr="002C636E" w:rsidRDefault="00715884" w:rsidP="00715884">
            <w:pPr>
              <w:spacing w:after="0" w:line="240" w:lineRule="auto"/>
              <w:rPr>
                <w:sz w:val="2"/>
                <w:szCs w:val="2"/>
              </w:rPr>
            </w:pPr>
          </w:p>
        </w:tc>
      </w:tr>
      <w:tr w:rsidR="00715884" w:rsidRPr="002C636E" w14:paraId="4AC9B3A4" w14:textId="77777777" w:rsidTr="001E027B">
        <w:trPr>
          <w:trHeight w:val="283"/>
          <w:jc w:val="center"/>
        </w:trPr>
        <w:tc>
          <w:tcPr>
            <w:tcW w:w="364" w:type="pct"/>
            <w:shd w:val="clear" w:color="auto" w:fill="FF3702"/>
            <w:vAlign w:val="center"/>
          </w:tcPr>
          <w:p w14:paraId="56298B6E" w14:textId="77777777" w:rsidR="00715884" w:rsidRPr="002C636E" w:rsidRDefault="00715884" w:rsidP="00A06132">
            <w:pPr>
              <w:pStyle w:val="BodyOfText"/>
            </w:pPr>
            <w:r w:rsidRPr="002C636E">
              <w:rPr>
                <w:b/>
                <w:sz w:val="16"/>
                <w:szCs w:val="20"/>
              </w:rPr>
              <w:t>1</w:t>
            </w:r>
          </w:p>
        </w:tc>
        <w:tc>
          <w:tcPr>
            <w:tcW w:w="512" w:type="pct"/>
            <w:shd w:val="clear" w:color="auto" w:fill="auto"/>
            <w:vAlign w:val="center"/>
          </w:tcPr>
          <w:p w14:paraId="12D6E669"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5%</w:t>
            </w:r>
          </w:p>
        </w:tc>
        <w:tc>
          <w:tcPr>
            <w:tcW w:w="163" w:type="pct"/>
            <w:shd w:val="clear" w:color="auto" w:fill="F2F2F2" w:themeFill="background1" w:themeFillShade="F2"/>
            <w:vAlign w:val="center"/>
          </w:tcPr>
          <w:p w14:paraId="59520FC0" w14:textId="77777777" w:rsidR="00715884" w:rsidRPr="002C636E" w:rsidRDefault="00715884" w:rsidP="00861C8D">
            <w:pPr>
              <w:pStyle w:val="BodyOfText"/>
            </w:pPr>
          </w:p>
        </w:tc>
        <w:tc>
          <w:tcPr>
            <w:tcW w:w="506" w:type="pct"/>
            <w:shd w:val="clear" w:color="auto" w:fill="auto"/>
            <w:vAlign w:val="center"/>
          </w:tcPr>
          <w:p w14:paraId="3C332F23"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50%</w:t>
            </w:r>
          </w:p>
        </w:tc>
        <w:tc>
          <w:tcPr>
            <w:tcW w:w="196" w:type="pct"/>
            <w:shd w:val="clear" w:color="auto" w:fill="7F7F7F" w:themeFill="text1" w:themeFillTint="80"/>
            <w:vAlign w:val="center"/>
          </w:tcPr>
          <w:p w14:paraId="12A42B42" w14:textId="77777777" w:rsidR="00715884" w:rsidRPr="002C636E" w:rsidRDefault="00715884" w:rsidP="00861C8D">
            <w:pPr>
              <w:pStyle w:val="BodyOfText"/>
            </w:pPr>
          </w:p>
        </w:tc>
        <w:tc>
          <w:tcPr>
            <w:tcW w:w="508" w:type="pct"/>
            <w:shd w:val="clear" w:color="auto" w:fill="auto"/>
            <w:vAlign w:val="center"/>
          </w:tcPr>
          <w:p w14:paraId="3F1C38C7"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10%</w:t>
            </w:r>
          </w:p>
        </w:tc>
        <w:tc>
          <w:tcPr>
            <w:tcW w:w="196" w:type="pct"/>
            <w:shd w:val="clear" w:color="auto" w:fill="E0D2E7" w:themeFill="background2" w:themeFillShade="E6"/>
            <w:vAlign w:val="center"/>
          </w:tcPr>
          <w:p w14:paraId="38BAEDCE" w14:textId="77777777" w:rsidR="00715884" w:rsidRPr="002C636E" w:rsidRDefault="00715884" w:rsidP="00861C8D">
            <w:pPr>
              <w:pStyle w:val="BodyOfText"/>
            </w:pPr>
          </w:p>
        </w:tc>
        <w:tc>
          <w:tcPr>
            <w:tcW w:w="542" w:type="pct"/>
            <w:vAlign w:val="center"/>
          </w:tcPr>
          <w:p w14:paraId="7641C48F"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80%</w:t>
            </w:r>
          </w:p>
        </w:tc>
        <w:tc>
          <w:tcPr>
            <w:tcW w:w="155" w:type="pct"/>
            <w:shd w:val="clear" w:color="auto" w:fill="C5EFFF" w:themeFill="text2" w:themeFillTint="33"/>
            <w:vAlign w:val="center"/>
          </w:tcPr>
          <w:p w14:paraId="541EA227"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363F83EA" w14:textId="77777777" w:rsidR="00715884" w:rsidRPr="002C636E" w:rsidRDefault="00715884" w:rsidP="00715884">
            <w:pPr>
              <w:spacing w:after="0" w:line="240" w:lineRule="auto"/>
              <w:jc w:val="center"/>
              <w:rPr>
                <w:sz w:val="2"/>
                <w:szCs w:val="8"/>
              </w:rPr>
            </w:pPr>
          </w:p>
        </w:tc>
        <w:tc>
          <w:tcPr>
            <w:tcW w:w="155" w:type="pct"/>
            <w:shd w:val="clear" w:color="auto" w:fill="FAD2D7" w:themeFill="accent1" w:themeFillTint="33"/>
            <w:vAlign w:val="center"/>
          </w:tcPr>
          <w:p w14:paraId="3DB4885E" w14:textId="77777777" w:rsidR="00715884" w:rsidRPr="002C636E" w:rsidRDefault="00715884" w:rsidP="00715884">
            <w:pPr>
              <w:spacing w:after="0" w:line="240" w:lineRule="auto"/>
              <w:jc w:val="center"/>
              <w:rPr>
                <w:sz w:val="8"/>
                <w:szCs w:val="8"/>
              </w:rPr>
            </w:pPr>
          </w:p>
        </w:tc>
        <w:tc>
          <w:tcPr>
            <w:tcW w:w="155" w:type="pct"/>
            <w:vMerge/>
          </w:tcPr>
          <w:p w14:paraId="51E04840" w14:textId="77777777" w:rsidR="00715884" w:rsidRPr="002C636E" w:rsidRDefault="00715884" w:rsidP="00715884">
            <w:pPr>
              <w:spacing w:after="0" w:line="240" w:lineRule="auto"/>
              <w:jc w:val="center"/>
              <w:rPr>
                <w:b/>
                <w:sz w:val="12"/>
                <w:szCs w:val="12"/>
              </w:rPr>
            </w:pPr>
          </w:p>
        </w:tc>
        <w:tc>
          <w:tcPr>
            <w:tcW w:w="155" w:type="pct"/>
            <w:shd w:val="clear" w:color="auto" w:fill="FCE7DC" w:themeFill="accent2" w:themeFillTint="33"/>
            <w:vAlign w:val="center"/>
          </w:tcPr>
          <w:p w14:paraId="2440B1BE" w14:textId="77777777" w:rsidR="00715884" w:rsidRPr="002C636E" w:rsidRDefault="00715884" w:rsidP="00715884">
            <w:pPr>
              <w:spacing w:after="0" w:line="240" w:lineRule="auto"/>
              <w:jc w:val="center"/>
              <w:rPr>
                <w:sz w:val="8"/>
                <w:szCs w:val="8"/>
              </w:rPr>
            </w:pPr>
          </w:p>
        </w:tc>
        <w:tc>
          <w:tcPr>
            <w:tcW w:w="155" w:type="pct"/>
            <w:vMerge/>
            <w:shd w:val="clear" w:color="auto" w:fill="auto"/>
          </w:tcPr>
          <w:p w14:paraId="60EF8E7A" w14:textId="77777777" w:rsidR="00715884" w:rsidRPr="002C636E" w:rsidRDefault="00715884" w:rsidP="00715884">
            <w:pPr>
              <w:spacing w:after="0" w:line="240" w:lineRule="auto"/>
              <w:jc w:val="center"/>
              <w:rPr>
                <w:sz w:val="8"/>
                <w:szCs w:val="8"/>
              </w:rPr>
            </w:pPr>
          </w:p>
        </w:tc>
        <w:tc>
          <w:tcPr>
            <w:tcW w:w="155" w:type="pct"/>
            <w:shd w:val="clear" w:color="auto" w:fill="EBE7F0" w:themeFill="accent3" w:themeFillTint="33"/>
            <w:vAlign w:val="center"/>
          </w:tcPr>
          <w:p w14:paraId="6139D0F5"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021243C3" w14:textId="77777777" w:rsidR="00715884" w:rsidRPr="002C636E" w:rsidRDefault="00715884" w:rsidP="00715884">
            <w:pPr>
              <w:spacing w:after="0" w:line="240" w:lineRule="auto"/>
              <w:jc w:val="center"/>
              <w:rPr>
                <w:sz w:val="2"/>
                <w:szCs w:val="8"/>
              </w:rPr>
            </w:pPr>
          </w:p>
        </w:tc>
        <w:tc>
          <w:tcPr>
            <w:tcW w:w="155" w:type="pct"/>
            <w:shd w:val="clear" w:color="auto" w:fill="FFFCE2" w:themeFill="accent4" w:themeFillTint="33"/>
            <w:vAlign w:val="center"/>
          </w:tcPr>
          <w:p w14:paraId="11BE53E1"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4DA48F85" w14:textId="77777777" w:rsidR="00715884" w:rsidRPr="002C636E" w:rsidRDefault="00715884" w:rsidP="00715884">
            <w:pPr>
              <w:spacing w:after="0" w:line="240" w:lineRule="auto"/>
              <w:jc w:val="center"/>
              <w:rPr>
                <w:sz w:val="2"/>
                <w:szCs w:val="8"/>
              </w:rPr>
            </w:pPr>
          </w:p>
        </w:tc>
        <w:tc>
          <w:tcPr>
            <w:tcW w:w="155" w:type="pct"/>
            <w:shd w:val="clear" w:color="auto" w:fill="FAD2D7" w:themeFill="accent5" w:themeFillTint="33"/>
            <w:vAlign w:val="center"/>
          </w:tcPr>
          <w:p w14:paraId="3D22B550" w14:textId="77777777" w:rsidR="00715884" w:rsidRPr="002C636E" w:rsidRDefault="00715884" w:rsidP="00715884">
            <w:pPr>
              <w:spacing w:after="0" w:line="240" w:lineRule="auto"/>
              <w:jc w:val="center"/>
              <w:rPr>
                <w:sz w:val="8"/>
                <w:szCs w:val="8"/>
              </w:rPr>
            </w:pPr>
          </w:p>
        </w:tc>
        <w:tc>
          <w:tcPr>
            <w:tcW w:w="155" w:type="pct"/>
            <w:vMerge/>
            <w:shd w:val="clear" w:color="auto" w:fill="E9F5DB" w:themeFill="accent6" w:themeFillTint="33"/>
            <w:vAlign w:val="center"/>
          </w:tcPr>
          <w:p w14:paraId="7792894A" w14:textId="77777777" w:rsidR="00715884" w:rsidRPr="002C636E" w:rsidRDefault="00715884" w:rsidP="00715884">
            <w:pPr>
              <w:spacing w:after="0" w:line="240" w:lineRule="auto"/>
              <w:jc w:val="center"/>
              <w:rPr>
                <w:sz w:val="2"/>
                <w:szCs w:val="8"/>
              </w:rPr>
            </w:pPr>
          </w:p>
        </w:tc>
        <w:tc>
          <w:tcPr>
            <w:tcW w:w="154" w:type="pct"/>
            <w:shd w:val="clear" w:color="auto" w:fill="E9F5DB" w:themeFill="accent6" w:themeFillTint="33"/>
            <w:vAlign w:val="center"/>
          </w:tcPr>
          <w:p w14:paraId="4BA9C3CF" w14:textId="77777777" w:rsidR="00715884" w:rsidRPr="002C636E" w:rsidRDefault="00715884" w:rsidP="00715884">
            <w:pPr>
              <w:spacing w:after="0" w:line="240" w:lineRule="auto"/>
              <w:jc w:val="center"/>
              <w:rPr>
                <w:sz w:val="8"/>
                <w:szCs w:val="8"/>
              </w:rPr>
            </w:pPr>
          </w:p>
        </w:tc>
      </w:tr>
      <w:tr w:rsidR="00715884" w:rsidRPr="002C636E" w14:paraId="5B6B1BBF" w14:textId="77777777" w:rsidTr="001E027B">
        <w:trPr>
          <w:trHeight w:val="283"/>
          <w:jc w:val="center"/>
        </w:trPr>
        <w:tc>
          <w:tcPr>
            <w:tcW w:w="364" w:type="pct"/>
            <w:shd w:val="clear" w:color="auto" w:fill="FF3702"/>
            <w:vAlign w:val="center"/>
          </w:tcPr>
          <w:p w14:paraId="36FD7372" w14:textId="77777777" w:rsidR="00715884" w:rsidRPr="002C636E" w:rsidRDefault="00715884" w:rsidP="00A06132">
            <w:pPr>
              <w:pStyle w:val="BodyOfText"/>
            </w:pPr>
            <w:r w:rsidRPr="002C636E">
              <w:rPr>
                <w:b/>
                <w:sz w:val="16"/>
                <w:szCs w:val="20"/>
              </w:rPr>
              <w:t>2</w:t>
            </w:r>
          </w:p>
        </w:tc>
        <w:tc>
          <w:tcPr>
            <w:tcW w:w="512" w:type="pct"/>
            <w:shd w:val="clear" w:color="auto" w:fill="auto"/>
            <w:vAlign w:val="center"/>
          </w:tcPr>
          <w:p w14:paraId="3442A03A"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15%</w:t>
            </w:r>
          </w:p>
        </w:tc>
        <w:tc>
          <w:tcPr>
            <w:tcW w:w="163" w:type="pct"/>
            <w:shd w:val="clear" w:color="auto" w:fill="D9D9D9" w:themeFill="background1" w:themeFillShade="D9"/>
            <w:vAlign w:val="center"/>
          </w:tcPr>
          <w:p w14:paraId="7B09934E" w14:textId="77777777" w:rsidR="00715884" w:rsidRPr="002C636E" w:rsidRDefault="00715884" w:rsidP="00861C8D">
            <w:pPr>
              <w:pStyle w:val="BodyOfText"/>
            </w:pPr>
          </w:p>
        </w:tc>
        <w:tc>
          <w:tcPr>
            <w:tcW w:w="506" w:type="pct"/>
            <w:shd w:val="clear" w:color="auto" w:fill="auto"/>
            <w:vAlign w:val="center"/>
          </w:tcPr>
          <w:p w14:paraId="3965070E"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35%</w:t>
            </w:r>
          </w:p>
        </w:tc>
        <w:tc>
          <w:tcPr>
            <w:tcW w:w="196" w:type="pct"/>
            <w:shd w:val="clear" w:color="auto" w:fill="595959" w:themeFill="text1" w:themeFillTint="A6"/>
            <w:vAlign w:val="center"/>
          </w:tcPr>
          <w:p w14:paraId="73CC7754" w14:textId="77777777" w:rsidR="00715884" w:rsidRPr="002C636E" w:rsidRDefault="00715884" w:rsidP="00861C8D">
            <w:pPr>
              <w:pStyle w:val="BodyOfText"/>
            </w:pPr>
          </w:p>
        </w:tc>
        <w:tc>
          <w:tcPr>
            <w:tcW w:w="508" w:type="pct"/>
            <w:shd w:val="clear" w:color="auto" w:fill="auto"/>
            <w:vAlign w:val="center"/>
          </w:tcPr>
          <w:p w14:paraId="060ACA27"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25%</w:t>
            </w:r>
          </w:p>
        </w:tc>
        <w:tc>
          <w:tcPr>
            <w:tcW w:w="196" w:type="pct"/>
            <w:shd w:val="clear" w:color="auto" w:fill="BEA2CD" w:themeFill="background2" w:themeFillShade="BF"/>
            <w:vAlign w:val="center"/>
          </w:tcPr>
          <w:p w14:paraId="66F9FEBA" w14:textId="77777777" w:rsidR="00715884" w:rsidRPr="002C636E" w:rsidRDefault="00715884" w:rsidP="00861C8D">
            <w:pPr>
              <w:pStyle w:val="BodyOfText"/>
            </w:pPr>
          </w:p>
        </w:tc>
        <w:tc>
          <w:tcPr>
            <w:tcW w:w="542" w:type="pct"/>
            <w:vAlign w:val="center"/>
          </w:tcPr>
          <w:p w14:paraId="1FAE0721"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60%</w:t>
            </w:r>
          </w:p>
        </w:tc>
        <w:tc>
          <w:tcPr>
            <w:tcW w:w="155" w:type="pct"/>
            <w:shd w:val="clear" w:color="auto" w:fill="8CDFFF" w:themeFill="text2" w:themeFillTint="66"/>
            <w:vAlign w:val="center"/>
          </w:tcPr>
          <w:p w14:paraId="7254437E"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25AE360E" w14:textId="77777777" w:rsidR="00715884" w:rsidRPr="002C636E" w:rsidRDefault="00715884" w:rsidP="00715884">
            <w:pPr>
              <w:spacing w:after="0" w:line="240" w:lineRule="auto"/>
              <w:jc w:val="center"/>
              <w:rPr>
                <w:sz w:val="2"/>
                <w:szCs w:val="8"/>
              </w:rPr>
            </w:pPr>
          </w:p>
        </w:tc>
        <w:tc>
          <w:tcPr>
            <w:tcW w:w="155" w:type="pct"/>
            <w:shd w:val="clear" w:color="auto" w:fill="F5A5B1" w:themeFill="accent1" w:themeFillTint="66"/>
            <w:vAlign w:val="center"/>
          </w:tcPr>
          <w:p w14:paraId="275C858A" w14:textId="77777777" w:rsidR="00715884" w:rsidRPr="002C636E" w:rsidRDefault="00715884" w:rsidP="00715884">
            <w:pPr>
              <w:spacing w:after="0" w:line="240" w:lineRule="auto"/>
              <w:jc w:val="center"/>
              <w:rPr>
                <w:sz w:val="8"/>
                <w:szCs w:val="8"/>
              </w:rPr>
            </w:pPr>
          </w:p>
        </w:tc>
        <w:tc>
          <w:tcPr>
            <w:tcW w:w="155" w:type="pct"/>
            <w:vMerge/>
          </w:tcPr>
          <w:p w14:paraId="237BB96E" w14:textId="77777777" w:rsidR="00715884" w:rsidRPr="002C636E" w:rsidRDefault="00715884" w:rsidP="00715884">
            <w:pPr>
              <w:spacing w:after="0" w:line="240" w:lineRule="auto"/>
              <w:jc w:val="center"/>
              <w:rPr>
                <w:b/>
                <w:sz w:val="12"/>
                <w:szCs w:val="12"/>
              </w:rPr>
            </w:pPr>
          </w:p>
        </w:tc>
        <w:tc>
          <w:tcPr>
            <w:tcW w:w="155" w:type="pct"/>
            <w:shd w:val="clear" w:color="auto" w:fill="F9CFBA" w:themeFill="accent2" w:themeFillTint="66"/>
            <w:vAlign w:val="center"/>
          </w:tcPr>
          <w:p w14:paraId="5C857093" w14:textId="77777777" w:rsidR="00715884" w:rsidRPr="002C636E" w:rsidRDefault="00715884" w:rsidP="00715884">
            <w:pPr>
              <w:spacing w:after="0" w:line="240" w:lineRule="auto"/>
              <w:jc w:val="center"/>
              <w:rPr>
                <w:sz w:val="8"/>
                <w:szCs w:val="8"/>
              </w:rPr>
            </w:pPr>
          </w:p>
        </w:tc>
        <w:tc>
          <w:tcPr>
            <w:tcW w:w="155" w:type="pct"/>
            <w:vMerge/>
            <w:shd w:val="clear" w:color="auto" w:fill="auto"/>
          </w:tcPr>
          <w:p w14:paraId="063C996A" w14:textId="77777777" w:rsidR="00715884" w:rsidRPr="002C636E" w:rsidRDefault="00715884" w:rsidP="00715884">
            <w:pPr>
              <w:spacing w:after="0" w:line="240" w:lineRule="auto"/>
              <w:jc w:val="center"/>
              <w:rPr>
                <w:sz w:val="8"/>
                <w:szCs w:val="8"/>
              </w:rPr>
            </w:pPr>
          </w:p>
        </w:tc>
        <w:tc>
          <w:tcPr>
            <w:tcW w:w="155" w:type="pct"/>
            <w:shd w:val="clear" w:color="auto" w:fill="D8CFE2" w:themeFill="accent3" w:themeFillTint="66"/>
            <w:vAlign w:val="center"/>
          </w:tcPr>
          <w:p w14:paraId="5DD61B19"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79DA72A2" w14:textId="77777777" w:rsidR="00715884" w:rsidRPr="002C636E" w:rsidRDefault="00715884" w:rsidP="00715884">
            <w:pPr>
              <w:spacing w:after="0" w:line="240" w:lineRule="auto"/>
              <w:jc w:val="center"/>
              <w:rPr>
                <w:sz w:val="2"/>
                <w:szCs w:val="8"/>
              </w:rPr>
            </w:pPr>
          </w:p>
        </w:tc>
        <w:tc>
          <w:tcPr>
            <w:tcW w:w="155" w:type="pct"/>
            <w:shd w:val="clear" w:color="auto" w:fill="FFF9C5" w:themeFill="accent4" w:themeFillTint="66"/>
            <w:vAlign w:val="center"/>
          </w:tcPr>
          <w:p w14:paraId="4C6CA7EA"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7F72879B" w14:textId="77777777" w:rsidR="00715884" w:rsidRPr="002C636E" w:rsidRDefault="00715884" w:rsidP="00715884">
            <w:pPr>
              <w:spacing w:after="0" w:line="240" w:lineRule="auto"/>
              <w:jc w:val="center"/>
              <w:rPr>
                <w:sz w:val="2"/>
                <w:szCs w:val="8"/>
              </w:rPr>
            </w:pPr>
          </w:p>
        </w:tc>
        <w:tc>
          <w:tcPr>
            <w:tcW w:w="155" w:type="pct"/>
            <w:shd w:val="clear" w:color="auto" w:fill="F5A5B1" w:themeFill="accent5" w:themeFillTint="66"/>
            <w:vAlign w:val="center"/>
          </w:tcPr>
          <w:p w14:paraId="67C95013" w14:textId="77777777" w:rsidR="00715884" w:rsidRPr="002C636E" w:rsidRDefault="00715884" w:rsidP="00715884">
            <w:pPr>
              <w:spacing w:after="0" w:line="240" w:lineRule="auto"/>
              <w:jc w:val="center"/>
              <w:rPr>
                <w:sz w:val="8"/>
                <w:szCs w:val="8"/>
              </w:rPr>
            </w:pPr>
          </w:p>
        </w:tc>
        <w:tc>
          <w:tcPr>
            <w:tcW w:w="155" w:type="pct"/>
            <w:vMerge/>
            <w:shd w:val="clear" w:color="auto" w:fill="D3ECB8" w:themeFill="accent6" w:themeFillTint="66"/>
            <w:vAlign w:val="center"/>
          </w:tcPr>
          <w:p w14:paraId="3111D207" w14:textId="77777777" w:rsidR="00715884" w:rsidRPr="002C636E" w:rsidRDefault="00715884" w:rsidP="00715884">
            <w:pPr>
              <w:spacing w:after="0" w:line="240" w:lineRule="auto"/>
              <w:jc w:val="center"/>
              <w:rPr>
                <w:sz w:val="2"/>
                <w:szCs w:val="8"/>
              </w:rPr>
            </w:pPr>
          </w:p>
        </w:tc>
        <w:tc>
          <w:tcPr>
            <w:tcW w:w="154" w:type="pct"/>
            <w:shd w:val="clear" w:color="auto" w:fill="D3ECB8" w:themeFill="accent6" w:themeFillTint="66"/>
            <w:vAlign w:val="center"/>
          </w:tcPr>
          <w:p w14:paraId="13B32A51" w14:textId="77777777" w:rsidR="00715884" w:rsidRPr="002C636E" w:rsidRDefault="00715884" w:rsidP="00715884">
            <w:pPr>
              <w:spacing w:after="0" w:line="240" w:lineRule="auto"/>
              <w:jc w:val="center"/>
              <w:rPr>
                <w:sz w:val="8"/>
                <w:szCs w:val="8"/>
              </w:rPr>
            </w:pPr>
          </w:p>
        </w:tc>
      </w:tr>
      <w:tr w:rsidR="00715884" w:rsidRPr="002C636E" w14:paraId="32BC01CC" w14:textId="77777777" w:rsidTr="001E027B">
        <w:trPr>
          <w:trHeight w:val="283"/>
          <w:jc w:val="center"/>
        </w:trPr>
        <w:tc>
          <w:tcPr>
            <w:tcW w:w="364" w:type="pct"/>
            <w:shd w:val="clear" w:color="auto" w:fill="FF3702"/>
            <w:vAlign w:val="center"/>
          </w:tcPr>
          <w:p w14:paraId="371462AD" w14:textId="77777777" w:rsidR="00715884" w:rsidRPr="002C636E" w:rsidRDefault="00715884" w:rsidP="00A06132">
            <w:pPr>
              <w:pStyle w:val="BodyOfText"/>
            </w:pPr>
            <w:r w:rsidRPr="002C636E">
              <w:rPr>
                <w:b/>
                <w:sz w:val="16"/>
                <w:szCs w:val="20"/>
              </w:rPr>
              <w:t>3</w:t>
            </w:r>
          </w:p>
        </w:tc>
        <w:tc>
          <w:tcPr>
            <w:tcW w:w="512" w:type="pct"/>
            <w:shd w:val="clear" w:color="auto" w:fill="auto"/>
            <w:vAlign w:val="center"/>
          </w:tcPr>
          <w:p w14:paraId="241A5D18"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25%</w:t>
            </w:r>
          </w:p>
        </w:tc>
        <w:tc>
          <w:tcPr>
            <w:tcW w:w="163" w:type="pct"/>
            <w:shd w:val="clear" w:color="auto" w:fill="BFBFBF" w:themeFill="background1" w:themeFillShade="BF"/>
            <w:vAlign w:val="center"/>
          </w:tcPr>
          <w:p w14:paraId="227217D2" w14:textId="77777777" w:rsidR="00715884" w:rsidRPr="002C636E" w:rsidRDefault="00715884" w:rsidP="00861C8D">
            <w:pPr>
              <w:pStyle w:val="BodyOfText"/>
            </w:pPr>
          </w:p>
        </w:tc>
        <w:tc>
          <w:tcPr>
            <w:tcW w:w="506" w:type="pct"/>
            <w:shd w:val="clear" w:color="auto" w:fill="auto"/>
            <w:vAlign w:val="center"/>
          </w:tcPr>
          <w:p w14:paraId="0E088C50"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25%</w:t>
            </w:r>
          </w:p>
        </w:tc>
        <w:tc>
          <w:tcPr>
            <w:tcW w:w="196" w:type="pct"/>
            <w:shd w:val="clear" w:color="auto" w:fill="404040" w:themeFill="text1" w:themeFillTint="BF"/>
            <w:vAlign w:val="center"/>
          </w:tcPr>
          <w:p w14:paraId="78FB954D" w14:textId="77777777" w:rsidR="00715884" w:rsidRPr="002C636E" w:rsidRDefault="00715884" w:rsidP="00861C8D">
            <w:pPr>
              <w:pStyle w:val="BodyOfText"/>
            </w:pPr>
          </w:p>
        </w:tc>
        <w:tc>
          <w:tcPr>
            <w:tcW w:w="508" w:type="pct"/>
            <w:shd w:val="clear" w:color="auto" w:fill="auto"/>
            <w:vAlign w:val="center"/>
          </w:tcPr>
          <w:p w14:paraId="669BACAC"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50%</w:t>
            </w:r>
          </w:p>
        </w:tc>
        <w:tc>
          <w:tcPr>
            <w:tcW w:w="196" w:type="pct"/>
            <w:shd w:val="clear" w:color="auto" w:fill="87569F" w:themeFill="background2" w:themeFillShade="80"/>
            <w:vAlign w:val="center"/>
          </w:tcPr>
          <w:p w14:paraId="7D3C2C81" w14:textId="77777777" w:rsidR="00715884" w:rsidRPr="002C636E" w:rsidRDefault="00715884" w:rsidP="00861C8D">
            <w:pPr>
              <w:pStyle w:val="BodyOfText"/>
            </w:pPr>
          </w:p>
        </w:tc>
        <w:tc>
          <w:tcPr>
            <w:tcW w:w="542" w:type="pct"/>
            <w:vAlign w:val="center"/>
          </w:tcPr>
          <w:p w14:paraId="088451E5"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40%</w:t>
            </w:r>
          </w:p>
        </w:tc>
        <w:tc>
          <w:tcPr>
            <w:tcW w:w="155" w:type="pct"/>
            <w:shd w:val="clear" w:color="auto" w:fill="53CFFF" w:themeFill="text2" w:themeFillTint="99"/>
            <w:vAlign w:val="center"/>
          </w:tcPr>
          <w:p w14:paraId="57466993"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434D0CC3" w14:textId="77777777" w:rsidR="00715884" w:rsidRPr="002C636E" w:rsidRDefault="00715884" w:rsidP="00715884">
            <w:pPr>
              <w:spacing w:after="0" w:line="240" w:lineRule="auto"/>
              <w:jc w:val="center"/>
              <w:rPr>
                <w:sz w:val="2"/>
                <w:szCs w:val="8"/>
              </w:rPr>
            </w:pPr>
          </w:p>
        </w:tc>
        <w:tc>
          <w:tcPr>
            <w:tcW w:w="155" w:type="pct"/>
            <w:shd w:val="clear" w:color="auto" w:fill="F0788A" w:themeFill="accent1" w:themeFillTint="99"/>
            <w:vAlign w:val="center"/>
          </w:tcPr>
          <w:p w14:paraId="7DEF5EF1" w14:textId="77777777" w:rsidR="00715884" w:rsidRPr="002C636E" w:rsidRDefault="00715884" w:rsidP="00715884">
            <w:pPr>
              <w:spacing w:after="0" w:line="240" w:lineRule="auto"/>
              <w:jc w:val="center"/>
              <w:rPr>
                <w:sz w:val="8"/>
                <w:szCs w:val="8"/>
              </w:rPr>
            </w:pPr>
          </w:p>
        </w:tc>
        <w:tc>
          <w:tcPr>
            <w:tcW w:w="155" w:type="pct"/>
            <w:vMerge/>
          </w:tcPr>
          <w:p w14:paraId="631A360A" w14:textId="77777777" w:rsidR="00715884" w:rsidRPr="002C636E" w:rsidRDefault="00715884" w:rsidP="00715884">
            <w:pPr>
              <w:spacing w:after="0" w:line="240" w:lineRule="auto"/>
              <w:jc w:val="center"/>
              <w:rPr>
                <w:b/>
                <w:sz w:val="12"/>
                <w:szCs w:val="12"/>
              </w:rPr>
            </w:pPr>
          </w:p>
        </w:tc>
        <w:tc>
          <w:tcPr>
            <w:tcW w:w="155" w:type="pct"/>
            <w:shd w:val="clear" w:color="auto" w:fill="F7B798" w:themeFill="accent2" w:themeFillTint="99"/>
            <w:vAlign w:val="center"/>
          </w:tcPr>
          <w:p w14:paraId="7F980C73" w14:textId="77777777" w:rsidR="00715884" w:rsidRPr="002C636E" w:rsidRDefault="00715884" w:rsidP="00715884">
            <w:pPr>
              <w:spacing w:after="0" w:line="240" w:lineRule="auto"/>
              <w:jc w:val="center"/>
              <w:rPr>
                <w:sz w:val="8"/>
                <w:szCs w:val="8"/>
              </w:rPr>
            </w:pPr>
          </w:p>
        </w:tc>
        <w:tc>
          <w:tcPr>
            <w:tcW w:w="155" w:type="pct"/>
            <w:vMerge/>
            <w:shd w:val="clear" w:color="auto" w:fill="auto"/>
          </w:tcPr>
          <w:p w14:paraId="07228A6C" w14:textId="77777777" w:rsidR="00715884" w:rsidRPr="002C636E" w:rsidRDefault="00715884" w:rsidP="00715884">
            <w:pPr>
              <w:spacing w:after="0" w:line="240" w:lineRule="auto"/>
              <w:jc w:val="center"/>
              <w:rPr>
                <w:sz w:val="8"/>
                <w:szCs w:val="8"/>
              </w:rPr>
            </w:pPr>
          </w:p>
        </w:tc>
        <w:tc>
          <w:tcPr>
            <w:tcW w:w="155" w:type="pct"/>
            <w:shd w:val="clear" w:color="auto" w:fill="C4B7D4" w:themeFill="accent3" w:themeFillTint="99"/>
            <w:vAlign w:val="center"/>
          </w:tcPr>
          <w:p w14:paraId="5325016A"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4DB4117B" w14:textId="77777777" w:rsidR="00715884" w:rsidRPr="002C636E" w:rsidRDefault="00715884" w:rsidP="00715884">
            <w:pPr>
              <w:spacing w:after="0" w:line="240" w:lineRule="auto"/>
              <w:jc w:val="center"/>
              <w:rPr>
                <w:sz w:val="2"/>
                <w:szCs w:val="8"/>
              </w:rPr>
            </w:pPr>
          </w:p>
        </w:tc>
        <w:tc>
          <w:tcPr>
            <w:tcW w:w="155" w:type="pct"/>
            <w:shd w:val="clear" w:color="auto" w:fill="FFF7A8" w:themeFill="accent4" w:themeFillTint="99"/>
            <w:vAlign w:val="center"/>
          </w:tcPr>
          <w:p w14:paraId="100F6A96"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3A78BA3C" w14:textId="77777777" w:rsidR="00715884" w:rsidRPr="002C636E" w:rsidRDefault="00715884" w:rsidP="00715884">
            <w:pPr>
              <w:spacing w:after="0" w:line="240" w:lineRule="auto"/>
              <w:jc w:val="center"/>
              <w:rPr>
                <w:sz w:val="2"/>
                <w:szCs w:val="8"/>
              </w:rPr>
            </w:pPr>
          </w:p>
        </w:tc>
        <w:tc>
          <w:tcPr>
            <w:tcW w:w="155" w:type="pct"/>
            <w:shd w:val="clear" w:color="auto" w:fill="F0788A" w:themeFill="accent5" w:themeFillTint="99"/>
            <w:vAlign w:val="center"/>
          </w:tcPr>
          <w:p w14:paraId="448D5D0C" w14:textId="77777777" w:rsidR="00715884" w:rsidRPr="002C636E" w:rsidRDefault="00715884" w:rsidP="00715884">
            <w:pPr>
              <w:spacing w:after="0" w:line="240" w:lineRule="auto"/>
              <w:jc w:val="center"/>
              <w:rPr>
                <w:sz w:val="8"/>
                <w:szCs w:val="8"/>
              </w:rPr>
            </w:pPr>
          </w:p>
        </w:tc>
        <w:tc>
          <w:tcPr>
            <w:tcW w:w="155" w:type="pct"/>
            <w:vMerge/>
            <w:shd w:val="clear" w:color="auto" w:fill="BDE295" w:themeFill="accent6" w:themeFillTint="99"/>
            <w:vAlign w:val="center"/>
          </w:tcPr>
          <w:p w14:paraId="7E37799C" w14:textId="77777777" w:rsidR="00715884" w:rsidRPr="002C636E" w:rsidRDefault="00715884" w:rsidP="00715884">
            <w:pPr>
              <w:spacing w:after="0" w:line="240" w:lineRule="auto"/>
              <w:jc w:val="center"/>
              <w:rPr>
                <w:sz w:val="2"/>
                <w:szCs w:val="8"/>
              </w:rPr>
            </w:pPr>
          </w:p>
        </w:tc>
        <w:tc>
          <w:tcPr>
            <w:tcW w:w="154" w:type="pct"/>
            <w:shd w:val="clear" w:color="auto" w:fill="BDE295" w:themeFill="accent6" w:themeFillTint="99"/>
            <w:vAlign w:val="center"/>
          </w:tcPr>
          <w:p w14:paraId="31415739" w14:textId="77777777" w:rsidR="00715884" w:rsidRPr="002C636E" w:rsidRDefault="00715884" w:rsidP="00715884">
            <w:pPr>
              <w:spacing w:after="0" w:line="240" w:lineRule="auto"/>
              <w:jc w:val="center"/>
              <w:rPr>
                <w:sz w:val="8"/>
                <w:szCs w:val="8"/>
              </w:rPr>
            </w:pPr>
          </w:p>
        </w:tc>
      </w:tr>
      <w:tr w:rsidR="00715884" w:rsidRPr="002C636E" w14:paraId="6A83CB97" w14:textId="77777777" w:rsidTr="001E027B">
        <w:trPr>
          <w:trHeight w:val="283"/>
          <w:jc w:val="center"/>
        </w:trPr>
        <w:tc>
          <w:tcPr>
            <w:tcW w:w="364" w:type="pct"/>
            <w:shd w:val="clear" w:color="auto" w:fill="FF3702"/>
            <w:vAlign w:val="center"/>
          </w:tcPr>
          <w:p w14:paraId="719DABA6" w14:textId="77777777" w:rsidR="00715884" w:rsidRPr="002C636E" w:rsidRDefault="00715884" w:rsidP="00A06132">
            <w:pPr>
              <w:pStyle w:val="BodyOfText"/>
            </w:pPr>
            <w:r w:rsidRPr="002C636E">
              <w:rPr>
                <w:b/>
                <w:sz w:val="16"/>
                <w:szCs w:val="20"/>
              </w:rPr>
              <w:t>4</w:t>
            </w:r>
          </w:p>
        </w:tc>
        <w:tc>
          <w:tcPr>
            <w:tcW w:w="512" w:type="pct"/>
            <w:shd w:val="clear" w:color="auto" w:fill="auto"/>
            <w:vAlign w:val="center"/>
          </w:tcPr>
          <w:p w14:paraId="48CEF684"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35%</w:t>
            </w:r>
          </w:p>
        </w:tc>
        <w:tc>
          <w:tcPr>
            <w:tcW w:w="163" w:type="pct"/>
            <w:shd w:val="clear" w:color="auto" w:fill="A6A6A6" w:themeFill="background1" w:themeFillShade="A6"/>
            <w:vAlign w:val="center"/>
          </w:tcPr>
          <w:p w14:paraId="46D3FF7E" w14:textId="77777777" w:rsidR="00715884" w:rsidRPr="002C636E" w:rsidRDefault="00715884" w:rsidP="00861C8D">
            <w:pPr>
              <w:pStyle w:val="BodyOfText"/>
            </w:pPr>
          </w:p>
        </w:tc>
        <w:tc>
          <w:tcPr>
            <w:tcW w:w="506" w:type="pct"/>
            <w:shd w:val="clear" w:color="auto" w:fill="auto"/>
            <w:vAlign w:val="center"/>
          </w:tcPr>
          <w:p w14:paraId="4DFD60EF"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15%</w:t>
            </w:r>
          </w:p>
        </w:tc>
        <w:tc>
          <w:tcPr>
            <w:tcW w:w="196" w:type="pct"/>
            <w:shd w:val="clear" w:color="auto" w:fill="262626" w:themeFill="text1" w:themeFillTint="D9"/>
            <w:vAlign w:val="center"/>
          </w:tcPr>
          <w:p w14:paraId="0C7C9AB4" w14:textId="77777777" w:rsidR="00715884" w:rsidRPr="002C636E" w:rsidRDefault="00715884" w:rsidP="00861C8D">
            <w:pPr>
              <w:pStyle w:val="BodyOfText"/>
            </w:pPr>
          </w:p>
        </w:tc>
        <w:tc>
          <w:tcPr>
            <w:tcW w:w="508" w:type="pct"/>
            <w:shd w:val="clear" w:color="auto" w:fill="auto"/>
            <w:vAlign w:val="center"/>
          </w:tcPr>
          <w:p w14:paraId="234791C2"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75%</w:t>
            </w:r>
          </w:p>
        </w:tc>
        <w:tc>
          <w:tcPr>
            <w:tcW w:w="196" w:type="pct"/>
            <w:shd w:val="clear" w:color="auto" w:fill="432B4F" w:themeFill="background2" w:themeFillShade="40"/>
            <w:vAlign w:val="center"/>
          </w:tcPr>
          <w:p w14:paraId="0BAF72F5" w14:textId="77777777" w:rsidR="00715884" w:rsidRPr="002C636E" w:rsidRDefault="00715884" w:rsidP="00861C8D">
            <w:pPr>
              <w:pStyle w:val="BodyOfText"/>
            </w:pPr>
          </w:p>
        </w:tc>
        <w:tc>
          <w:tcPr>
            <w:tcW w:w="542" w:type="pct"/>
            <w:vAlign w:val="center"/>
          </w:tcPr>
          <w:p w14:paraId="64D9CC4F"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25%</w:t>
            </w:r>
          </w:p>
        </w:tc>
        <w:tc>
          <w:tcPr>
            <w:tcW w:w="155" w:type="pct"/>
            <w:shd w:val="clear" w:color="auto" w:fill="0079A7" w:themeFill="text2" w:themeFillShade="BF"/>
            <w:vAlign w:val="center"/>
          </w:tcPr>
          <w:p w14:paraId="127FF274"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51851A5D" w14:textId="77777777" w:rsidR="00715884" w:rsidRPr="002C636E" w:rsidRDefault="00715884" w:rsidP="00715884">
            <w:pPr>
              <w:spacing w:after="0" w:line="240" w:lineRule="auto"/>
              <w:jc w:val="center"/>
              <w:rPr>
                <w:sz w:val="2"/>
                <w:szCs w:val="8"/>
              </w:rPr>
            </w:pPr>
          </w:p>
        </w:tc>
        <w:tc>
          <w:tcPr>
            <w:tcW w:w="155" w:type="pct"/>
            <w:shd w:val="clear" w:color="auto" w:fill="AF132A" w:themeFill="accent1" w:themeFillShade="BF"/>
            <w:vAlign w:val="center"/>
          </w:tcPr>
          <w:p w14:paraId="7A5153E6" w14:textId="77777777" w:rsidR="00715884" w:rsidRPr="002C636E" w:rsidRDefault="00715884" w:rsidP="00715884">
            <w:pPr>
              <w:spacing w:after="0" w:line="240" w:lineRule="auto"/>
              <w:jc w:val="center"/>
              <w:rPr>
                <w:sz w:val="8"/>
                <w:szCs w:val="8"/>
              </w:rPr>
            </w:pPr>
          </w:p>
        </w:tc>
        <w:tc>
          <w:tcPr>
            <w:tcW w:w="155" w:type="pct"/>
            <w:vMerge/>
          </w:tcPr>
          <w:p w14:paraId="1D0C90E6" w14:textId="77777777" w:rsidR="00715884" w:rsidRPr="002C636E" w:rsidRDefault="00715884" w:rsidP="00715884">
            <w:pPr>
              <w:spacing w:after="0" w:line="240" w:lineRule="auto"/>
              <w:jc w:val="center"/>
              <w:rPr>
                <w:b/>
                <w:sz w:val="12"/>
                <w:szCs w:val="12"/>
              </w:rPr>
            </w:pPr>
          </w:p>
        </w:tc>
        <w:tc>
          <w:tcPr>
            <w:tcW w:w="155" w:type="pct"/>
            <w:shd w:val="clear" w:color="auto" w:fill="E35411" w:themeFill="accent2" w:themeFillShade="BF"/>
            <w:vAlign w:val="center"/>
          </w:tcPr>
          <w:p w14:paraId="061F823A" w14:textId="77777777" w:rsidR="00715884" w:rsidRPr="002C636E" w:rsidRDefault="00715884" w:rsidP="00715884">
            <w:pPr>
              <w:spacing w:after="0" w:line="240" w:lineRule="auto"/>
              <w:jc w:val="center"/>
              <w:rPr>
                <w:sz w:val="8"/>
                <w:szCs w:val="8"/>
              </w:rPr>
            </w:pPr>
          </w:p>
        </w:tc>
        <w:tc>
          <w:tcPr>
            <w:tcW w:w="155" w:type="pct"/>
            <w:vMerge/>
            <w:shd w:val="clear" w:color="auto" w:fill="auto"/>
          </w:tcPr>
          <w:p w14:paraId="01D3A72B" w14:textId="77777777" w:rsidR="00715884" w:rsidRPr="002C636E" w:rsidRDefault="00715884" w:rsidP="00715884">
            <w:pPr>
              <w:spacing w:after="0" w:line="240" w:lineRule="auto"/>
              <w:jc w:val="center"/>
              <w:rPr>
                <w:sz w:val="8"/>
                <w:szCs w:val="8"/>
              </w:rPr>
            </w:pPr>
          </w:p>
        </w:tc>
        <w:tc>
          <w:tcPr>
            <w:tcW w:w="155" w:type="pct"/>
            <w:shd w:val="clear" w:color="auto" w:fill="755996" w:themeFill="accent3" w:themeFillShade="BF"/>
            <w:vAlign w:val="center"/>
          </w:tcPr>
          <w:p w14:paraId="2FC0C3A9"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111EF63A" w14:textId="77777777" w:rsidR="00715884" w:rsidRPr="002C636E" w:rsidRDefault="00715884" w:rsidP="00715884">
            <w:pPr>
              <w:spacing w:after="0" w:line="240" w:lineRule="auto"/>
              <w:jc w:val="center"/>
              <w:rPr>
                <w:sz w:val="2"/>
                <w:szCs w:val="8"/>
              </w:rPr>
            </w:pPr>
          </w:p>
        </w:tc>
        <w:tc>
          <w:tcPr>
            <w:tcW w:w="155" w:type="pct"/>
            <w:shd w:val="clear" w:color="auto" w:fill="FFE912" w:themeFill="accent4" w:themeFillShade="BF"/>
            <w:vAlign w:val="center"/>
          </w:tcPr>
          <w:p w14:paraId="6BD8D2A7"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78164AB9" w14:textId="77777777" w:rsidR="00715884" w:rsidRPr="002C636E" w:rsidRDefault="00715884" w:rsidP="00715884">
            <w:pPr>
              <w:spacing w:after="0" w:line="240" w:lineRule="auto"/>
              <w:jc w:val="center"/>
              <w:rPr>
                <w:sz w:val="2"/>
                <w:szCs w:val="8"/>
              </w:rPr>
            </w:pPr>
          </w:p>
        </w:tc>
        <w:tc>
          <w:tcPr>
            <w:tcW w:w="155" w:type="pct"/>
            <w:shd w:val="clear" w:color="auto" w:fill="AF132A" w:themeFill="accent5" w:themeFillShade="BF"/>
            <w:vAlign w:val="center"/>
          </w:tcPr>
          <w:p w14:paraId="0A3D975E" w14:textId="77777777" w:rsidR="00715884" w:rsidRPr="002C636E" w:rsidRDefault="00715884" w:rsidP="00715884">
            <w:pPr>
              <w:spacing w:after="0" w:line="240" w:lineRule="auto"/>
              <w:jc w:val="center"/>
              <w:rPr>
                <w:sz w:val="8"/>
                <w:szCs w:val="8"/>
              </w:rPr>
            </w:pPr>
          </w:p>
        </w:tc>
        <w:tc>
          <w:tcPr>
            <w:tcW w:w="155" w:type="pct"/>
            <w:vMerge/>
            <w:shd w:val="clear" w:color="auto" w:fill="6DA92D" w:themeFill="accent6" w:themeFillShade="BF"/>
            <w:vAlign w:val="center"/>
          </w:tcPr>
          <w:p w14:paraId="77E4A3DF" w14:textId="77777777" w:rsidR="00715884" w:rsidRPr="002C636E" w:rsidRDefault="00715884" w:rsidP="00715884">
            <w:pPr>
              <w:spacing w:after="0" w:line="240" w:lineRule="auto"/>
              <w:jc w:val="center"/>
              <w:rPr>
                <w:sz w:val="2"/>
                <w:szCs w:val="8"/>
              </w:rPr>
            </w:pPr>
          </w:p>
        </w:tc>
        <w:tc>
          <w:tcPr>
            <w:tcW w:w="154" w:type="pct"/>
            <w:shd w:val="clear" w:color="auto" w:fill="6DA92D" w:themeFill="accent6" w:themeFillShade="BF"/>
            <w:vAlign w:val="center"/>
          </w:tcPr>
          <w:p w14:paraId="196FA118" w14:textId="77777777" w:rsidR="00715884" w:rsidRPr="002C636E" w:rsidRDefault="00715884" w:rsidP="00715884">
            <w:pPr>
              <w:spacing w:after="0" w:line="240" w:lineRule="auto"/>
              <w:jc w:val="center"/>
              <w:rPr>
                <w:sz w:val="8"/>
                <w:szCs w:val="8"/>
              </w:rPr>
            </w:pPr>
          </w:p>
        </w:tc>
      </w:tr>
      <w:tr w:rsidR="00A06132" w:rsidRPr="002C636E" w14:paraId="76DA543C" w14:textId="77777777" w:rsidTr="001E027B">
        <w:trPr>
          <w:trHeight w:val="283"/>
          <w:jc w:val="center"/>
        </w:trPr>
        <w:tc>
          <w:tcPr>
            <w:tcW w:w="364" w:type="pct"/>
            <w:shd w:val="clear" w:color="auto" w:fill="FF3702"/>
            <w:vAlign w:val="center"/>
          </w:tcPr>
          <w:p w14:paraId="5D2650B2" w14:textId="77777777" w:rsidR="00715884" w:rsidRPr="002C636E" w:rsidRDefault="00715884" w:rsidP="00A06132">
            <w:pPr>
              <w:pStyle w:val="BodyOfText"/>
            </w:pPr>
            <w:r w:rsidRPr="002C636E">
              <w:rPr>
                <w:b/>
                <w:sz w:val="16"/>
                <w:szCs w:val="20"/>
              </w:rPr>
              <w:t>5</w:t>
            </w:r>
          </w:p>
        </w:tc>
        <w:tc>
          <w:tcPr>
            <w:tcW w:w="512" w:type="pct"/>
            <w:shd w:val="clear" w:color="auto" w:fill="auto"/>
            <w:vAlign w:val="center"/>
          </w:tcPr>
          <w:p w14:paraId="21F2ABA3"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50%</w:t>
            </w:r>
          </w:p>
        </w:tc>
        <w:tc>
          <w:tcPr>
            <w:tcW w:w="163" w:type="pct"/>
            <w:shd w:val="clear" w:color="auto" w:fill="808080" w:themeFill="background1" w:themeFillShade="80"/>
            <w:vAlign w:val="center"/>
          </w:tcPr>
          <w:p w14:paraId="75AF4010" w14:textId="77777777" w:rsidR="00715884" w:rsidRPr="002C636E" w:rsidRDefault="00715884" w:rsidP="00861C8D">
            <w:pPr>
              <w:pStyle w:val="BodyOfText"/>
            </w:pPr>
          </w:p>
        </w:tc>
        <w:tc>
          <w:tcPr>
            <w:tcW w:w="506" w:type="pct"/>
            <w:shd w:val="clear" w:color="auto" w:fill="auto"/>
            <w:vAlign w:val="center"/>
          </w:tcPr>
          <w:p w14:paraId="5F399A53" w14:textId="77777777" w:rsidR="00715884" w:rsidRPr="002C636E" w:rsidRDefault="00715884" w:rsidP="00A06132">
            <w:pPr>
              <w:pStyle w:val="BodyOfText"/>
            </w:pPr>
            <w:proofErr w:type="spellStart"/>
            <w:r w:rsidRPr="002C636E">
              <w:rPr>
                <w:b/>
                <w:sz w:val="12"/>
                <w:szCs w:val="12"/>
              </w:rPr>
              <w:t>Lighter</w:t>
            </w:r>
            <w:proofErr w:type="spellEnd"/>
            <w:r w:rsidRPr="002C636E">
              <w:rPr>
                <w:b/>
                <w:sz w:val="12"/>
                <w:szCs w:val="12"/>
              </w:rPr>
              <w:t xml:space="preserve"> 5%</w:t>
            </w:r>
          </w:p>
        </w:tc>
        <w:tc>
          <w:tcPr>
            <w:tcW w:w="196" w:type="pct"/>
            <w:shd w:val="clear" w:color="auto" w:fill="0D0D0D" w:themeFill="text1" w:themeFillTint="F2"/>
            <w:vAlign w:val="center"/>
          </w:tcPr>
          <w:p w14:paraId="3FE24D60" w14:textId="77777777" w:rsidR="00715884" w:rsidRPr="002C636E" w:rsidRDefault="00715884" w:rsidP="00861C8D">
            <w:pPr>
              <w:pStyle w:val="BodyOfText"/>
            </w:pPr>
          </w:p>
        </w:tc>
        <w:tc>
          <w:tcPr>
            <w:tcW w:w="508" w:type="pct"/>
            <w:shd w:val="clear" w:color="auto" w:fill="auto"/>
            <w:vAlign w:val="center"/>
          </w:tcPr>
          <w:p w14:paraId="67BF32F1"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90%</w:t>
            </w:r>
          </w:p>
        </w:tc>
        <w:tc>
          <w:tcPr>
            <w:tcW w:w="196" w:type="pct"/>
            <w:shd w:val="clear" w:color="auto" w:fill="1B1120" w:themeFill="background2" w:themeFillShade="1A"/>
            <w:vAlign w:val="center"/>
          </w:tcPr>
          <w:p w14:paraId="2D1223F0" w14:textId="77777777" w:rsidR="00715884" w:rsidRPr="002C636E" w:rsidRDefault="00715884" w:rsidP="00861C8D">
            <w:pPr>
              <w:pStyle w:val="BodyOfText"/>
            </w:pPr>
          </w:p>
        </w:tc>
        <w:tc>
          <w:tcPr>
            <w:tcW w:w="542" w:type="pct"/>
            <w:vAlign w:val="center"/>
          </w:tcPr>
          <w:p w14:paraId="2BF9869B" w14:textId="77777777" w:rsidR="00715884" w:rsidRPr="002C636E" w:rsidRDefault="00715884" w:rsidP="00A06132">
            <w:pPr>
              <w:pStyle w:val="BodyOfText"/>
            </w:pPr>
            <w:proofErr w:type="spellStart"/>
            <w:r w:rsidRPr="002C636E">
              <w:rPr>
                <w:b/>
                <w:sz w:val="12"/>
                <w:szCs w:val="12"/>
              </w:rPr>
              <w:t>Darker</w:t>
            </w:r>
            <w:proofErr w:type="spellEnd"/>
            <w:r w:rsidRPr="002C636E">
              <w:rPr>
                <w:b/>
                <w:sz w:val="12"/>
                <w:szCs w:val="12"/>
              </w:rPr>
              <w:t xml:space="preserve"> 50%</w:t>
            </w:r>
          </w:p>
        </w:tc>
        <w:tc>
          <w:tcPr>
            <w:tcW w:w="155" w:type="pct"/>
            <w:shd w:val="clear" w:color="auto" w:fill="005170" w:themeFill="text2" w:themeFillShade="80"/>
            <w:vAlign w:val="center"/>
          </w:tcPr>
          <w:p w14:paraId="1EADA8AD"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072CA973" w14:textId="77777777" w:rsidR="00715884" w:rsidRPr="002C636E" w:rsidRDefault="00715884" w:rsidP="00715884">
            <w:pPr>
              <w:spacing w:after="0" w:line="240" w:lineRule="auto"/>
              <w:jc w:val="center"/>
              <w:rPr>
                <w:sz w:val="2"/>
                <w:szCs w:val="8"/>
              </w:rPr>
            </w:pPr>
          </w:p>
        </w:tc>
        <w:tc>
          <w:tcPr>
            <w:tcW w:w="155" w:type="pct"/>
            <w:shd w:val="clear" w:color="auto" w:fill="750D1C" w:themeFill="accent1" w:themeFillShade="80"/>
            <w:vAlign w:val="center"/>
          </w:tcPr>
          <w:p w14:paraId="576D67E2" w14:textId="77777777" w:rsidR="00715884" w:rsidRPr="002C636E" w:rsidRDefault="00715884" w:rsidP="00715884">
            <w:pPr>
              <w:spacing w:after="0" w:line="240" w:lineRule="auto"/>
              <w:jc w:val="center"/>
              <w:rPr>
                <w:sz w:val="8"/>
                <w:szCs w:val="8"/>
              </w:rPr>
            </w:pPr>
          </w:p>
        </w:tc>
        <w:tc>
          <w:tcPr>
            <w:tcW w:w="155" w:type="pct"/>
            <w:vMerge/>
          </w:tcPr>
          <w:p w14:paraId="1B373168" w14:textId="77777777" w:rsidR="00715884" w:rsidRPr="002C636E" w:rsidRDefault="00715884" w:rsidP="00715884">
            <w:pPr>
              <w:spacing w:after="0" w:line="240" w:lineRule="auto"/>
              <w:jc w:val="center"/>
              <w:rPr>
                <w:b/>
                <w:sz w:val="12"/>
                <w:szCs w:val="12"/>
              </w:rPr>
            </w:pPr>
          </w:p>
        </w:tc>
        <w:tc>
          <w:tcPr>
            <w:tcW w:w="155" w:type="pct"/>
            <w:shd w:val="clear" w:color="auto" w:fill="98380B" w:themeFill="accent2" w:themeFillShade="80"/>
            <w:vAlign w:val="center"/>
          </w:tcPr>
          <w:p w14:paraId="2F6F1044" w14:textId="77777777" w:rsidR="00715884" w:rsidRPr="002C636E" w:rsidRDefault="00715884" w:rsidP="00715884">
            <w:pPr>
              <w:spacing w:after="0" w:line="240" w:lineRule="auto"/>
              <w:jc w:val="center"/>
              <w:rPr>
                <w:sz w:val="8"/>
                <w:szCs w:val="8"/>
              </w:rPr>
            </w:pPr>
          </w:p>
        </w:tc>
        <w:tc>
          <w:tcPr>
            <w:tcW w:w="155" w:type="pct"/>
            <w:vMerge/>
            <w:shd w:val="clear" w:color="auto" w:fill="auto"/>
          </w:tcPr>
          <w:p w14:paraId="52CFBDFE" w14:textId="77777777" w:rsidR="00715884" w:rsidRPr="002C636E" w:rsidRDefault="00715884" w:rsidP="00715884">
            <w:pPr>
              <w:spacing w:after="0" w:line="240" w:lineRule="auto"/>
              <w:jc w:val="center"/>
              <w:rPr>
                <w:sz w:val="8"/>
                <w:szCs w:val="8"/>
              </w:rPr>
            </w:pPr>
          </w:p>
        </w:tc>
        <w:tc>
          <w:tcPr>
            <w:tcW w:w="155" w:type="pct"/>
            <w:shd w:val="clear" w:color="auto" w:fill="4E3C64" w:themeFill="accent3" w:themeFillShade="80"/>
            <w:vAlign w:val="center"/>
          </w:tcPr>
          <w:p w14:paraId="06B8A972"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75492AAA" w14:textId="77777777" w:rsidR="00715884" w:rsidRPr="002C636E" w:rsidRDefault="00715884" w:rsidP="00715884">
            <w:pPr>
              <w:spacing w:after="0" w:line="240" w:lineRule="auto"/>
              <w:jc w:val="center"/>
              <w:rPr>
                <w:sz w:val="2"/>
                <w:szCs w:val="8"/>
              </w:rPr>
            </w:pPr>
          </w:p>
        </w:tc>
        <w:tc>
          <w:tcPr>
            <w:tcW w:w="155" w:type="pct"/>
            <w:shd w:val="clear" w:color="auto" w:fill="B7A600" w:themeFill="accent4" w:themeFillShade="80"/>
            <w:vAlign w:val="center"/>
          </w:tcPr>
          <w:p w14:paraId="12F6BB10" w14:textId="77777777" w:rsidR="00715884" w:rsidRPr="002C636E" w:rsidRDefault="00715884" w:rsidP="00715884">
            <w:pPr>
              <w:spacing w:after="0" w:line="240" w:lineRule="auto"/>
              <w:jc w:val="center"/>
              <w:rPr>
                <w:sz w:val="8"/>
                <w:szCs w:val="8"/>
              </w:rPr>
            </w:pPr>
          </w:p>
        </w:tc>
        <w:tc>
          <w:tcPr>
            <w:tcW w:w="155" w:type="pct"/>
            <w:vMerge/>
            <w:shd w:val="clear" w:color="auto" w:fill="auto"/>
            <w:vAlign w:val="center"/>
          </w:tcPr>
          <w:p w14:paraId="1E731FAB" w14:textId="77777777" w:rsidR="00715884" w:rsidRPr="002C636E" w:rsidRDefault="00715884" w:rsidP="00715884">
            <w:pPr>
              <w:spacing w:after="0" w:line="240" w:lineRule="auto"/>
              <w:jc w:val="center"/>
              <w:rPr>
                <w:sz w:val="2"/>
                <w:szCs w:val="8"/>
              </w:rPr>
            </w:pPr>
          </w:p>
        </w:tc>
        <w:tc>
          <w:tcPr>
            <w:tcW w:w="155" w:type="pct"/>
            <w:shd w:val="clear" w:color="auto" w:fill="750D1C" w:themeFill="accent5" w:themeFillShade="80"/>
            <w:vAlign w:val="center"/>
          </w:tcPr>
          <w:p w14:paraId="4192A835" w14:textId="77777777" w:rsidR="00715884" w:rsidRPr="002C636E" w:rsidRDefault="00715884" w:rsidP="00861C8D">
            <w:pPr>
              <w:pStyle w:val="BodyOfText"/>
            </w:pPr>
          </w:p>
        </w:tc>
        <w:tc>
          <w:tcPr>
            <w:tcW w:w="155" w:type="pct"/>
            <w:vMerge/>
            <w:shd w:val="clear" w:color="auto" w:fill="49711E" w:themeFill="accent6" w:themeFillShade="80"/>
            <w:vAlign w:val="center"/>
          </w:tcPr>
          <w:p w14:paraId="324BBEDD" w14:textId="77777777" w:rsidR="00715884" w:rsidRPr="002C636E" w:rsidRDefault="00715884" w:rsidP="00861C8D">
            <w:pPr>
              <w:pStyle w:val="BodyOfText"/>
            </w:pPr>
          </w:p>
        </w:tc>
        <w:tc>
          <w:tcPr>
            <w:tcW w:w="154" w:type="pct"/>
            <w:shd w:val="clear" w:color="auto" w:fill="49711E" w:themeFill="accent6" w:themeFillShade="80"/>
            <w:vAlign w:val="center"/>
          </w:tcPr>
          <w:p w14:paraId="1EE5F450" w14:textId="77777777" w:rsidR="00715884" w:rsidRPr="002C636E" w:rsidRDefault="00715884" w:rsidP="00A06132">
            <w:pPr>
              <w:pStyle w:val="BodyOfText"/>
            </w:pPr>
          </w:p>
        </w:tc>
      </w:tr>
    </w:tbl>
    <w:p w14:paraId="30DE8453" w14:textId="77777777" w:rsidR="00715884" w:rsidRPr="002C636E" w:rsidRDefault="00715884" w:rsidP="00A06132">
      <w:pPr>
        <w:pStyle w:val="BodyOfText"/>
      </w:pPr>
    </w:p>
    <w:p w14:paraId="638727D0" w14:textId="77777777" w:rsidR="0090033D" w:rsidRPr="002C636E" w:rsidRDefault="0090033D">
      <w:pPr>
        <w:spacing w:after="120" w:line="240" w:lineRule="auto"/>
        <w:rPr>
          <w:rFonts w:asciiTheme="majorHAnsi" w:eastAsiaTheme="majorEastAsia" w:hAnsiTheme="majorHAnsi" w:cstheme="majorBidi"/>
          <w:b/>
          <w:iCs/>
          <w:color w:val="00A3E0" w:themeColor="text2"/>
          <w:kern w:val="16"/>
          <w:sz w:val="26"/>
          <w:szCs w:val="24"/>
        </w:rPr>
      </w:pPr>
      <w:r w:rsidRPr="002C636E">
        <w:br w:type="page"/>
      </w:r>
    </w:p>
    <w:p w14:paraId="530F313A" w14:textId="77777777" w:rsidR="00715884" w:rsidRPr="002C636E" w:rsidRDefault="00715884" w:rsidP="00715884">
      <w:pPr>
        <w:pStyle w:val="Heading4"/>
      </w:pPr>
      <w:r w:rsidRPr="002C636E">
        <w:lastRenderedPageBreak/>
        <w:t xml:space="preserve">List of main styles </w:t>
      </w:r>
      <w:proofErr w:type="spellStart"/>
      <w:r w:rsidRPr="002C636E">
        <w:t>bounded</w:t>
      </w:r>
      <w:proofErr w:type="spellEnd"/>
      <w:r w:rsidRPr="002C636E">
        <w:t xml:space="preserve"> to the </w:t>
      </w:r>
      <w:proofErr w:type="spellStart"/>
      <w:r w:rsidRPr="002C636E">
        <w:t>Color</w:t>
      </w:r>
      <w:proofErr w:type="spellEnd"/>
      <w:r w:rsidRPr="002C636E">
        <w:t xml:space="preserve"> Palette</w:t>
      </w:r>
    </w:p>
    <w:tbl>
      <w:tblPr>
        <w:tblStyle w:val="TableBLight"/>
        <w:tblW w:w="5000" w:type="pct"/>
        <w:tblLook w:val="06A0" w:firstRow="1" w:lastRow="0" w:firstColumn="1" w:lastColumn="0" w:noHBand="1" w:noVBand="1"/>
      </w:tblPr>
      <w:tblGrid>
        <w:gridCol w:w="2858"/>
        <w:gridCol w:w="6770"/>
      </w:tblGrid>
      <w:tr w:rsidR="00715884" w:rsidRPr="002C636E" w14:paraId="307617D8" w14:textId="77777777" w:rsidTr="00BB5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08E04FAC" w14:textId="77777777" w:rsidR="00715884" w:rsidRPr="002C636E" w:rsidRDefault="00715884" w:rsidP="00BB5847">
            <w:pPr>
              <w:pStyle w:val="TabHeader0"/>
            </w:pPr>
            <w:proofErr w:type="spellStart"/>
            <w:r w:rsidRPr="002C636E">
              <w:t>Color</w:t>
            </w:r>
            <w:proofErr w:type="spellEnd"/>
            <w:r w:rsidRPr="002C636E">
              <w:t xml:space="preserve"> Palette Item</w:t>
            </w:r>
          </w:p>
        </w:tc>
        <w:tc>
          <w:tcPr>
            <w:tcW w:w="3516" w:type="pct"/>
          </w:tcPr>
          <w:p w14:paraId="205D258B" w14:textId="77777777" w:rsidR="00715884" w:rsidRPr="002C636E" w:rsidRDefault="00715884" w:rsidP="00BB5847">
            <w:pPr>
              <w:pStyle w:val="TabHeader0"/>
              <w:cnfStyle w:val="100000000000" w:firstRow="1" w:lastRow="0" w:firstColumn="0" w:lastColumn="0" w:oddVBand="0" w:evenVBand="0" w:oddHBand="0" w:evenHBand="0" w:firstRowFirstColumn="0" w:firstRowLastColumn="0" w:lastRowFirstColumn="0" w:lastRowLastColumn="0"/>
            </w:pPr>
            <w:proofErr w:type="spellStart"/>
            <w:r w:rsidRPr="002C636E">
              <w:t>Impacted</w:t>
            </w:r>
            <w:proofErr w:type="spellEnd"/>
            <w:r w:rsidRPr="002C636E">
              <w:t xml:space="preserve"> on Default Styles of normal.dotm</w:t>
            </w:r>
          </w:p>
        </w:tc>
      </w:tr>
      <w:tr w:rsidR="00715884" w:rsidRPr="002C636E" w14:paraId="77BCD220"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3D7D84D9" w14:textId="77777777" w:rsidR="00715884" w:rsidRPr="002C636E" w:rsidRDefault="00715884" w:rsidP="00BB5847">
            <w:pPr>
              <w:pStyle w:val="TabText1"/>
            </w:pPr>
            <w:proofErr w:type="spellStart"/>
            <w:r w:rsidRPr="002C636E">
              <w:t>Text</w:t>
            </w:r>
            <w:proofErr w:type="spellEnd"/>
            <w:r w:rsidRPr="002C636E">
              <w:t xml:space="preserve"> 1</w:t>
            </w:r>
          </w:p>
        </w:tc>
        <w:tc>
          <w:tcPr>
            <w:tcW w:w="3516" w:type="pct"/>
          </w:tcPr>
          <w:p w14:paraId="135E4856"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Subtitle</w:t>
            </w:r>
            <w:proofErr w:type="spellEnd"/>
            <w:r w:rsidRPr="002C636E">
              <w:t xml:space="preserve"> (</w:t>
            </w:r>
            <w:proofErr w:type="spellStart"/>
            <w:r w:rsidRPr="002C636E">
              <w:t>Paragraph</w:t>
            </w:r>
            <w:proofErr w:type="spellEnd"/>
            <w:r w:rsidRPr="002C636E">
              <w:t xml:space="preserve"> + Font Style)</w:t>
            </w:r>
          </w:p>
          <w:p w14:paraId="2309B401"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Subtle</w:t>
            </w:r>
            <w:proofErr w:type="spellEnd"/>
            <w:r w:rsidRPr="002C636E">
              <w:t xml:space="preserve"> </w:t>
            </w:r>
            <w:proofErr w:type="spellStart"/>
            <w:r w:rsidRPr="002C636E">
              <w:t>emphasis</w:t>
            </w:r>
            <w:proofErr w:type="spellEnd"/>
            <w:r w:rsidRPr="002C636E">
              <w:t xml:space="preserve"> (Font Style)</w:t>
            </w:r>
          </w:p>
          <w:p w14:paraId="464B5D02"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Quote</w:t>
            </w:r>
            <w:proofErr w:type="spellEnd"/>
            <w:r w:rsidRPr="002C636E">
              <w:t xml:space="preserve"> (</w:t>
            </w:r>
            <w:proofErr w:type="spellStart"/>
            <w:r w:rsidRPr="002C636E">
              <w:t>Paragraph</w:t>
            </w:r>
            <w:proofErr w:type="spellEnd"/>
            <w:r w:rsidRPr="002C636E">
              <w:t xml:space="preserve"> + Font style)</w:t>
            </w:r>
          </w:p>
          <w:p w14:paraId="543BFCFA"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Subtle</w:t>
            </w:r>
            <w:proofErr w:type="spellEnd"/>
            <w:r w:rsidRPr="002C636E">
              <w:t xml:space="preserve"> Reference (Font Style)</w:t>
            </w:r>
          </w:p>
          <w:p w14:paraId="1C64E833"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8 (</w:t>
            </w:r>
            <w:proofErr w:type="spellStart"/>
            <w:r w:rsidRPr="002C636E">
              <w:t>Paragraph</w:t>
            </w:r>
            <w:proofErr w:type="spellEnd"/>
            <w:r w:rsidRPr="002C636E">
              <w:t xml:space="preserve"> + Font Style)</w:t>
            </w:r>
          </w:p>
          <w:p w14:paraId="662CBD26"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9 (</w:t>
            </w:r>
            <w:proofErr w:type="spellStart"/>
            <w:r w:rsidRPr="002C636E">
              <w:t>Paragraph</w:t>
            </w:r>
            <w:proofErr w:type="spellEnd"/>
            <w:r w:rsidRPr="002C636E">
              <w:t xml:space="preserve"> + Font Style)</w:t>
            </w:r>
          </w:p>
          <w:p w14:paraId="5D6145BA"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Background for </w:t>
            </w:r>
            <w:proofErr w:type="spellStart"/>
            <w:r w:rsidRPr="002C636E">
              <w:t>Dark</w:t>
            </w:r>
            <w:proofErr w:type="spellEnd"/>
            <w:r w:rsidRPr="002C636E">
              <w:t xml:space="preserve"> Table and </w:t>
            </w:r>
            <w:proofErr w:type="spellStart"/>
            <w:r w:rsidRPr="002C636E">
              <w:t>Text</w:t>
            </w:r>
            <w:proofErr w:type="spellEnd"/>
            <w:r w:rsidRPr="002C636E">
              <w:t xml:space="preserve"> for </w:t>
            </w:r>
            <w:proofErr w:type="spellStart"/>
            <w:r w:rsidRPr="002C636E">
              <w:t>colorful</w:t>
            </w:r>
            <w:proofErr w:type="spellEnd"/>
            <w:r w:rsidRPr="002C636E">
              <w:t xml:space="preserve"> default table</w:t>
            </w:r>
          </w:p>
        </w:tc>
      </w:tr>
      <w:tr w:rsidR="00715884" w:rsidRPr="002C636E" w14:paraId="70180501"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21D6027F" w14:textId="77777777" w:rsidR="00715884" w:rsidRPr="002C636E" w:rsidRDefault="00715884" w:rsidP="00BB5847">
            <w:pPr>
              <w:pStyle w:val="TabText1"/>
            </w:pPr>
            <w:proofErr w:type="spellStart"/>
            <w:r w:rsidRPr="002C636E">
              <w:t>BackGround</w:t>
            </w:r>
            <w:proofErr w:type="spellEnd"/>
            <w:r w:rsidRPr="002C636E">
              <w:t xml:space="preserve"> 1</w:t>
            </w:r>
          </w:p>
        </w:tc>
        <w:tc>
          <w:tcPr>
            <w:tcW w:w="3516" w:type="pct"/>
          </w:tcPr>
          <w:p w14:paraId="2A2A9921"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Text</w:t>
            </w:r>
            <w:proofErr w:type="spellEnd"/>
            <w:r w:rsidRPr="002C636E">
              <w:t xml:space="preserve"> </w:t>
            </w:r>
            <w:proofErr w:type="spellStart"/>
            <w:r w:rsidRPr="002C636E">
              <w:t>color</w:t>
            </w:r>
            <w:proofErr w:type="spellEnd"/>
            <w:r w:rsidRPr="002C636E">
              <w:t xml:space="preserve"> for </w:t>
            </w:r>
            <w:proofErr w:type="spellStart"/>
            <w:r w:rsidRPr="002C636E">
              <w:t>Dark</w:t>
            </w:r>
            <w:proofErr w:type="spellEnd"/>
            <w:r w:rsidRPr="002C636E">
              <w:t xml:space="preserve"> table and Background for normal and </w:t>
            </w:r>
            <w:proofErr w:type="spellStart"/>
            <w:r w:rsidRPr="002C636E">
              <w:t>colorful</w:t>
            </w:r>
            <w:proofErr w:type="spellEnd"/>
            <w:r w:rsidRPr="002C636E">
              <w:t xml:space="preserve"> default table</w:t>
            </w:r>
          </w:p>
          <w:p w14:paraId="3F415C68"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Code</w:t>
            </w:r>
          </w:p>
          <w:p w14:paraId="4982DE51"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CodeCdsed</w:t>
            </w:r>
            <w:proofErr w:type="spellEnd"/>
          </w:p>
          <w:p w14:paraId="3C97AFC7"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Table_B1</w:t>
            </w:r>
          </w:p>
          <w:p w14:paraId="223F43C8"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Table_B2 (partial)</w:t>
            </w:r>
          </w:p>
        </w:tc>
      </w:tr>
      <w:tr w:rsidR="00715884" w:rsidRPr="002C636E" w14:paraId="5BE3622C"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6484DDCA" w14:textId="77777777" w:rsidR="00715884" w:rsidRPr="002C636E" w:rsidRDefault="00715884" w:rsidP="00BB5847">
            <w:pPr>
              <w:pStyle w:val="TabText1"/>
            </w:pPr>
            <w:proofErr w:type="spellStart"/>
            <w:r w:rsidRPr="002C636E">
              <w:t>Text</w:t>
            </w:r>
            <w:proofErr w:type="spellEnd"/>
            <w:r w:rsidRPr="002C636E">
              <w:t xml:space="preserve"> 2</w:t>
            </w:r>
          </w:p>
        </w:tc>
        <w:tc>
          <w:tcPr>
            <w:tcW w:w="3516" w:type="pct"/>
          </w:tcPr>
          <w:p w14:paraId="583D73E9"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1 (</w:t>
            </w:r>
            <w:proofErr w:type="spellStart"/>
            <w:r w:rsidRPr="002C636E">
              <w:t>Paragraph</w:t>
            </w:r>
            <w:proofErr w:type="spellEnd"/>
            <w:r w:rsidRPr="002C636E">
              <w:t xml:space="preserve"> + Font style)</w:t>
            </w:r>
          </w:p>
          <w:p w14:paraId="48949034"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2 (</w:t>
            </w:r>
            <w:proofErr w:type="spellStart"/>
            <w:r w:rsidRPr="002C636E">
              <w:t>Paragraph</w:t>
            </w:r>
            <w:proofErr w:type="spellEnd"/>
            <w:r w:rsidRPr="002C636E">
              <w:t xml:space="preserve"> + Font style)</w:t>
            </w:r>
          </w:p>
          <w:p w14:paraId="066CFD93"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3 (</w:t>
            </w:r>
            <w:proofErr w:type="spellStart"/>
            <w:r w:rsidRPr="002C636E">
              <w:t>Paragraph</w:t>
            </w:r>
            <w:proofErr w:type="spellEnd"/>
            <w:r w:rsidRPr="002C636E">
              <w:t xml:space="preserve"> + Font style) </w:t>
            </w:r>
            <w:proofErr w:type="spellStart"/>
            <w:r w:rsidRPr="002C636E">
              <w:t>with</w:t>
            </w:r>
            <w:proofErr w:type="spellEnd"/>
            <w:r w:rsidRPr="002C636E">
              <w:t xml:space="preserve"> </w:t>
            </w:r>
            <w:proofErr w:type="spellStart"/>
            <w:r w:rsidRPr="002C636E">
              <w:t>darkest</w:t>
            </w:r>
            <w:proofErr w:type="spellEnd"/>
            <w:r w:rsidRPr="002C636E">
              <w:t xml:space="preserve"> </w:t>
            </w:r>
            <w:proofErr w:type="spellStart"/>
            <w:r w:rsidRPr="002C636E">
              <w:t>color</w:t>
            </w:r>
            <w:proofErr w:type="spellEnd"/>
          </w:p>
          <w:p w14:paraId="1E48AC59"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4 (</w:t>
            </w:r>
            <w:proofErr w:type="spellStart"/>
            <w:r w:rsidRPr="002C636E">
              <w:t>Paragraph</w:t>
            </w:r>
            <w:proofErr w:type="spellEnd"/>
            <w:r w:rsidRPr="002C636E">
              <w:t xml:space="preserve"> + Font style)</w:t>
            </w:r>
          </w:p>
          <w:p w14:paraId="650891CB"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5 (</w:t>
            </w:r>
            <w:proofErr w:type="spellStart"/>
            <w:r w:rsidRPr="002C636E">
              <w:t>Paragraph</w:t>
            </w:r>
            <w:proofErr w:type="spellEnd"/>
            <w:r w:rsidRPr="002C636E">
              <w:t xml:space="preserve"> + Font style)</w:t>
            </w:r>
          </w:p>
          <w:p w14:paraId="14CE132F"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6(</w:t>
            </w:r>
            <w:proofErr w:type="spellStart"/>
            <w:r w:rsidRPr="002C636E">
              <w:t>Paragraph</w:t>
            </w:r>
            <w:proofErr w:type="spellEnd"/>
            <w:r w:rsidRPr="002C636E">
              <w:t xml:space="preserve"> + Font style) </w:t>
            </w:r>
            <w:proofErr w:type="spellStart"/>
            <w:r w:rsidRPr="002C636E">
              <w:t>with</w:t>
            </w:r>
            <w:proofErr w:type="spellEnd"/>
            <w:r w:rsidRPr="002C636E">
              <w:t xml:space="preserve"> </w:t>
            </w:r>
            <w:proofErr w:type="spellStart"/>
            <w:r w:rsidRPr="002C636E">
              <w:t>darkest</w:t>
            </w:r>
            <w:proofErr w:type="spellEnd"/>
            <w:r w:rsidRPr="002C636E">
              <w:t xml:space="preserve"> </w:t>
            </w:r>
            <w:proofErr w:type="spellStart"/>
            <w:r w:rsidRPr="002C636E">
              <w:t>color</w:t>
            </w:r>
            <w:proofErr w:type="spellEnd"/>
          </w:p>
          <w:p w14:paraId="40C29DE8"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Heading</w:t>
            </w:r>
            <w:proofErr w:type="spellEnd"/>
            <w:r w:rsidRPr="002C636E">
              <w:t xml:space="preserve"> 7(</w:t>
            </w:r>
            <w:proofErr w:type="spellStart"/>
            <w:r w:rsidRPr="002C636E">
              <w:t>Paragraph</w:t>
            </w:r>
            <w:proofErr w:type="spellEnd"/>
            <w:r w:rsidRPr="002C636E">
              <w:t xml:space="preserve"> + Font style) </w:t>
            </w:r>
            <w:proofErr w:type="spellStart"/>
            <w:r w:rsidRPr="002C636E">
              <w:t>with</w:t>
            </w:r>
            <w:proofErr w:type="spellEnd"/>
            <w:r w:rsidRPr="002C636E">
              <w:t xml:space="preserve"> </w:t>
            </w:r>
            <w:proofErr w:type="spellStart"/>
            <w:r w:rsidRPr="002C636E">
              <w:t>darkest</w:t>
            </w:r>
            <w:proofErr w:type="spellEnd"/>
            <w:r w:rsidRPr="002C636E">
              <w:t xml:space="preserve"> </w:t>
            </w:r>
            <w:proofErr w:type="spellStart"/>
            <w:r w:rsidRPr="002C636E">
              <w:t>color</w:t>
            </w:r>
            <w:proofErr w:type="spellEnd"/>
          </w:p>
          <w:p w14:paraId="0530B117"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DocType</w:t>
            </w:r>
            <w:proofErr w:type="spellEnd"/>
          </w:p>
          <w:p w14:paraId="380670BC"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Table_B2 (partial)</w:t>
            </w:r>
          </w:p>
          <w:p w14:paraId="6A1FAAAB"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Table_0</w:t>
            </w:r>
          </w:p>
        </w:tc>
      </w:tr>
      <w:tr w:rsidR="00715884" w:rsidRPr="002C636E" w14:paraId="2E3F5ED1"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3D3A1C15" w14:textId="77777777" w:rsidR="00715884" w:rsidRPr="002C636E" w:rsidRDefault="00715884" w:rsidP="00BB5847">
            <w:pPr>
              <w:pStyle w:val="TabText1"/>
            </w:pPr>
            <w:r w:rsidRPr="002C636E">
              <w:t>Background 2</w:t>
            </w:r>
          </w:p>
        </w:tc>
        <w:tc>
          <w:tcPr>
            <w:tcW w:w="3516" w:type="pct"/>
          </w:tcPr>
          <w:p w14:paraId="79543342"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rPr>
                <w:i/>
              </w:rPr>
              <w:t>No impact</w:t>
            </w:r>
          </w:p>
        </w:tc>
      </w:tr>
      <w:tr w:rsidR="00715884" w:rsidRPr="002C636E" w14:paraId="2BDFA373"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50254ADF" w14:textId="77777777" w:rsidR="00715884" w:rsidRPr="002C636E" w:rsidRDefault="00715884" w:rsidP="00BB5847">
            <w:pPr>
              <w:pStyle w:val="TabText1"/>
            </w:pPr>
            <w:r w:rsidRPr="002C636E">
              <w:t>Accent 1</w:t>
            </w:r>
          </w:p>
        </w:tc>
        <w:tc>
          <w:tcPr>
            <w:tcW w:w="3516" w:type="pct"/>
          </w:tcPr>
          <w:p w14:paraId="41B629C6"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Intense </w:t>
            </w:r>
            <w:proofErr w:type="spellStart"/>
            <w:r w:rsidRPr="002C636E">
              <w:t>quote</w:t>
            </w:r>
            <w:proofErr w:type="spellEnd"/>
            <w:r w:rsidRPr="002C636E">
              <w:t xml:space="preserve"> (</w:t>
            </w:r>
            <w:proofErr w:type="spellStart"/>
            <w:r w:rsidRPr="002C636E">
              <w:t>Paragraph</w:t>
            </w:r>
            <w:proofErr w:type="spellEnd"/>
            <w:r w:rsidRPr="002C636E">
              <w:t xml:space="preserve"> + Font Style)</w:t>
            </w:r>
          </w:p>
          <w:p w14:paraId="046D65D4"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Intense Reference (Font style)</w:t>
            </w:r>
          </w:p>
          <w:p w14:paraId="73E821C5"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Intense </w:t>
            </w:r>
            <w:proofErr w:type="spellStart"/>
            <w:r w:rsidRPr="002C636E">
              <w:t>emphasis</w:t>
            </w:r>
            <w:proofErr w:type="spellEnd"/>
            <w:r w:rsidRPr="002C636E">
              <w:t xml:space="preserve"> (Font style)</w:t>
            </w:r>
          </w:p>
          <w:p w14:paraId="2B6485C4"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Block </w:t>
            </w:r>
            <w:proofErr w:type="spellStart"/>
            <w:r w:rsidRPr="002C636E">
              <w:t>Text</w:t>
            </w:r>
            <w:proofErr w:type="spellEnd"/>
            <w:r w:rsidRPr="002C636E">
              <w:t xml:space="preserve"> (</w:t>
            </w:r>
            <w:proofErr w:type="spellStart"/>
            <w:r w:rsidRPr="002C636E">
              <w:t>Paragraph</w:t>
            </w:r>
            <w:proofErr w:type="spellEnd"/>
            <w:r w:rsidRPr="002C636E">
              <w:t xml:space="preserve"> style)</w:t>
            </w:r>
          </w:p>
          <w:p w14:paraId="4A6C8C24"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TOC </w:t>
            </w:r>
            <w:proofErr w:type="spellStart"/>
            <w:r w:rsidRPr="002C636E">
              <w:t>Heading</w:t>
            </w:r>
            <w:proofErr w:type="spellEnd"/>
          </w:p>
          <w:p w14:paraId="4149160C" w14:textId="77777777" w:rsidR="00715884" w:rsidRPr="002C636E" w:rsidRDefault="0090033D"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For tables </w:t>
            </w:r>
            <w:proofErr w:type="spellStart"/>
            <w:r w:rsidRPr="002C636E">
              <w:t>based</w:t>
            </w:r>
            <w:proofErr w:type="spellEnd"/>
            <w:r w:rsidRPr="002C636E">
              <w:t xml:space="preserve"> on </w:t>
            </w:r>
            <w:proofErr w:type="spellStart"/>
            <w:r w:rsidRPr="002C636E">
              <w:t>this</w:t>
            </w:r>
            <w:proofErr w:type="spellEnd"/>
            <w:r w:rsidRPr="002C636E">
              <w:t xml:space="preserve"> accent</w:t>
            </w:r>
          </w:p>
        </w:tc>
      </w:tr>
      <w:tr w:rsidR="00715884" w:rsidRPr="002C636E" w14:paraId="02E12693"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3D8E4B7E" w14:textId="77777777" w:rsidR="00715884" w:rsidRPr="002C636E" w:rsidRDefault="00715884" w:rsidP="00BB5847">
            <w:pPr>
              <w:pStyle w:val="TabText1"/>
            </w:pPr>
            <w:r w:rsidRPr="002C636E">
              <w:t>Accent 2</w:t>
            </w:r>
          </w:p>
        </w:tc>
        <w:tc>
          <w:tcPr>
            <w:tcW w:w="3516" w:type="pct"/>
          </w:tcPr>
          <w:p w14:paraId="16F2FD03" w14:textId="77777777" w:rsidR="00715884" w:rsidRPr="002C636E" w:rsidRDefault="0090033D"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For tables </w:t>
            </w:r>
            <w:proofErr w:type="spellStart"/>
            <w:r w:rsidRPr="002C636E">
              <w:t>based</w:t>
            </w:r>
            <w:proofErr w:type="spellEnd"/>
            <w:r w:rsidRPr="002C636E">
              <w:t xml:space="preserve"> on </w:t>
            </w:r>
            <w:proofErr w:type="spellStart"/>
            <w:r w:rsidRPr="002C636E">
              <w:t>this</w:t>
            </w:r>
            <w:proofErr w:type="spellEnd"/>
            <w:r w:rsidRPr="002C636E">
              <w:t xml:space="preserve"> accent</w:t>
            </w:r>
          </w:p>
        </w:tc>
      </w:tr>
      <w:tr w:rsidR="00715884" w:rsidRPr="002C636E" w14:paraId="4DC316AF"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129177A6" w14:textId="77777777" w:rsidR="00715884" w:rsidRPr="002C636E" w:rsidRDefault="00715884" w:rsidP="00BB5847">
            <w:pPr>
              <w:pStyle w:val="TabText1"/>
            </w:pPr>
            <w:r w:rsidRPr="002C636E">
              <w:t>Accent 3</w:t>
            </w:r>
          </w:p>
        </w:tc>
        <w:tc>
          <w:tcPr>
            <w:tcW w:w="3516" w:type="pct"/>
          </w:tcPr>
          <w:p w14:paraId="71A7CF28" w14:textId="77777777" w:rsidR="00715884" w:rsidRPr="002C636E" w:rsidRDefault="0090033D"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For tables </w:t>
            </w:r>
            <w:proofErr w:type="spellStart"/>
            <w:r w:rsidRPr="002C636E">
              <w:t>based</w:t>
            </w:r>
            <w:proofErr w:type="spellEnd"/>
            <w:r w:rsidRPr="002C636E">
              <w:t xml:space="preserve"> on </w:t>
            </w:r>
            <w:proofErr w:type="spellStart"/>
            <w:r w:rsidRPr="002C636E">
              <w:t>this</w:t>
            </w:r>
            <w:proofErr w:type="spellEnd"/>
            <w:r w:rsidRPr="002C636E">
              <w:t xml:space="preserve"> accent</w:t>
            </w:r>
          </w:p>
        </w:tc>
      </w:tr>
      <w:tr w:rsidR="00715884" w:rsidRPr="002C636E" w14:paraId="038131AA"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504A19CE" w14:textId="77777777" w:rsidR="00715884" w:rsidRPr="002C636E" w:rsidRDefault="00715884" w:rsidP="00BB5847">
            <w:pPr>
              <w:pStyle w:val="TabText1"/>
            </w:pPr>
            <w:r w:rsidRPr="002C636E">
              <w:t>Accent 4</w:t>
            </w:r>
          </w:p>
        </w:tc>
        <w:tc>
          <w:tcPr>
            <w:tcW w:w="3516" w:type="pct"/>
          </w:tcPr>
          <w:p w14:paraId="45CCD2B2"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H Doc Prop.</w:t>
            </w:r>
          </w:p>
          <w:p w14:paraId="5DBBCEDA"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Title</w:t>
            </w:r>
            <w:proofErr w:type="spellEnd"/>
          </w:p>
          <w:p w14:paraId="08FB7962"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H Toc</w:t>
            </w:r>
          </w:p>
          <w:p w14:paraId="326C6591" w14:textId="77777777" w:rsidR="00715884" w:rsidRPr="002C636E" w:rsidRDefault="0090033D"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For tables </w:t>
            </w:r>
            <w:proofErr w:type="spellStart"/>
            <w:r w:rsidRPr="002C636E">
              <w:t>based</w:t>
            </w:r>
            <w:proofErr w:type="spellEnd"/>
            <w:r w:rsidRPr="002C636E">
              <w:t xml:space="preserve"> on </w:t>
            </w:r>
            <w:proofErr w:type="spellStart"/>
            <w:r w:rsidRPr="002C636E">
              <w:t>this</w:t>
            </w:r>
            <w:proofErr w:type="spellEnd"/>
            <w:r w:rsidRPr="002C636E">
              <w:t xml:space="preserve"> accent</w:t>
            </w:r>
          </w:p>
        </w:tc>
      </w:tr>
      <w:tr w:rsidR="00715884" w:rsidRPr="002C636E" w14:paraId="5CF2FE26"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0E5AECE6" w14:textId="77777777" w:rsidR="00715884" w:rsidRPr="002C636E" w:rsidRDefault="00715884" w:rsidP="00BB5847">
            <w:pPr>
              <w:pStyle w:val="TabText1"/>
            </w:pPr>
            <w:r w:rsidRPr="002C636E">
              <w:t>Accent 5</w:t>
            </w:r>
          </w:p>
        </w:tc>
        <w:tc>
          <w:tcPr>
            <w:tcW w:w="3516" w:type="pct"/>
          </w:tcPr>
          <w:p w14:paraId="513EF87D"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Caption</w:t>
            </w:r>
            <w:proofErr w:type="spellEnd"/>
            <w:r w:rsidRPr="002C636E">
              <w:t xml:space="preserve"> (</w:t>
            </w:r>
            <w:proofErr w:type="spellStart"/>
            <w:r w:rsidRPr="002C636E">
              <w:t>Paragraph</w:t>
            </w:r>
            <w:proofErr w:type="spellEnd"/>
            <w:r w:rsidRPr="002C636E">
              <w:t xml:space="preserve"> Style)</w:t>
            </w:r>
          </w:p>
          <w:p w14:paraId="77CFB171"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Bullet and </w:t>
            </w:r>
            <w:proofErr w:type="spellStart"/>
            <w:r w:rsidRPr="002C636E">
              <w:t>numbering</w:t>
            </w:r>
            <w:proofErr w:type="spellEnd"/>
          </w:p>
          <w:p w14:paraId="75D73AAD" w14:textId="77777777" w:rsidR="00715884" w:rsidRPr="002C636E" w:rsidRDefault="0090033D"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For tables </w:t>
            </w:r>
            <w:proofErr w:type="spellStart"/>
            <w:r w:rsidRPr="002C636E">
              <w:t>based</w:t>
            </w:r>
            <w:proofErr w:type="spellEnd"/>
            <w:r w:rsidRPr="002C636E">
              <w:t xml:space="preserve"> on </w:t>
            </w:r>
            <w:proofErr w:type="spellStart"/>
            <w:r w:rsidRPr="002C636E">
              <w:t>this</w:t>
            </w:r>
            <w:proofErr w:type="spellEnd"/>
            <w:r w:rsidRPr="002C636E">
              <w:t xml:space="preserve"> accent </w:t>
            </w:r>
            <w:r w:rsidR="00715884" w:rsidRPr="002C636E">
              <w:t>Header/</w:t>
            </w:r>
            <w:proofErr w:type="spellStart"/>
            <w:r w:rsidR="00715884" w:rsidRPr="002C636E">
              <w:t>footer</w:t>
            </w:r>
            <w:proofErr w:type="spellEnd"/>
            <w:r w:rsidR="00715884" w:rsidRPr="002C636E">
              <w:t xml:space="preserve"> </w:t>
            </w:r>
            <w:proofErr w:type="spellStart"/>
            <w:r w:rsidR="00715884" w:rsidRPr="002C636E">
              <w:t>title</w:t>
            </w:r>
            <w:proofErr w:type="spellEnd"/>
          </w:p>
        </w:tc>
      </w:tr>
      <w:tr w:rsidR="00715884" w:rsidRPr="002C636E" w14:paraId="18980677"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710CE905" w14:textId="77777777" w:rsidR="00715884" w:rsidRPr="002C636E" w:rsidRDefault="00715884" w:rsidP="00BB5847">
            <w:pPr>
              <w:pStyle w:val="TabText1"/>
            </w:pPr>
            <w:r w:rsidRPr="002C636E">
              <w:t>Accent 6</w:t>
            </w:r>
          </w:p>
        </w:tc>
        <w:tc>
          <w:tcPr>
            <w:tcW w:w="3516" w:type="pct"/>
          </w:tcPr>
          <w:p w14:paraId="17545044" w14:textId="77777777" w:rsidR="00715884" w:rsidRPr="002C636E" w:rsidRDefault="0090033D" w:rsidP="00BB5847">
            <w:pPr>
              <w:pStyle w:val="TabText1"/>
              <w:cnfStyle w:val="000000000000" w:firstRow="0" w:lastRow="0" w:firstColumn="0" w:lastColumn="0" w:oddVBand="0" w:evenVBand="0" w:oddHBand="0" w:evenHBand="0" w:firstRowFirstColumn="0" w:firstRowLastColumn="0" w:lastRowFirstColumn="0" w:lastRowLastColumn="0"/>
            </w:pPr>
            <w:r w:rsidRPr="002C636E">
              <w:t xml:space="preserve">For tables </w:t>
            </w:r>
            <w:proofErr w:type="spellStart"/>
            <w:r w:rsidRPr="002C636E">
              <w:t>based</w:t>
            </w:r>
            <w:proofErr w:type="spellEnd"/>
            <w:r w:rsidRPr="002C636E">
              <w:t xml:space="preserve"> on </w:t>
            </w:r>
            <w:proofErr w:type="spellStart"/>
            <w:r w:rsidRPr="002C636E">
              <w:t>this</w:t>
            </w:r>
            <w:proofErr w:type="spellEnd"/>
            <w:r w:rsidRPr="002C636E">
              <w:t xml:space="preserve"> accent</w:t>
            </w:r>
          </w:p>
        </w:tc>
      </w:tr>
      <w:tr w:rsidR="00715884" w:rsidRPr="002C636E" w14:paraId="168F61FA"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1B3CBAD4" w14:textId="77777777" w:rsidR="00715884" w:rsidRPr="002C636E" w:rsidRDefault="00715884" w:rsidP="00BB5847">
            <w:pPr>
              <w:pStyle w:val="TabText1"/>
            </w:pPr>
            <w:proofErr w:type="spellStart"/>
            <w:r w:rsidRPr="002C636E">
              <w:t>Hyperlink</w:t>
            </w:r>
            <w:proofErr w:type="spellEnd"/>
          </w:p>
        </w:tc>
        <w:tc>
          <w:tcPr>
            <w:tcW w:w="3516" w:type="pct"/>
          </w:tcPr>
          <w:p w14:paraId="03D82851"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Hyperlink</w:t>
            </w:r>
            <w:proofErr w:type="spellEnd"/>
            <w:r w:rsidRPr="002C636E">
              <w:t xml:space="preserve"> (Font Style)</w:t>
            </w:r>
          </w:p>
        </w:tc>
      </w:tr>
      <w:tr w:rsidR="00715884" w:rsidRPr="002C636E" w14:paraId="5CBC666D" w14:textId="77777777" w:rsidTr="00BB5847">
        <w:tc>
          <w:tcPr>
            <w:cnfStyle w:val="001000000000" w:firstRow="0" w:lastRow="0" w:firstColumn="1" w:lastColumn="0" w:oddVBand="0" w:evenVBand="0" w:oddHBand="0" w:evenHBand="0" w:firstRowFirstColumn="0" w:firstRowLastColumn="0" w:lastRowFirstColumn="0" w:lastRowLastColumn="0"/>
            <w:tcW w:w="1484" w:type="pct"/>
          </w:tcPr>
          <w:p w14:paraId="15AE704A" w14:textId="77777777" w:rsidR="00715884" w:rsidRPr="002C636E" w:rsidRDefault="00715884" w:rsidP="00BB5847">
            <w:pPr>
              <w:pStyle w:val="TabText1"/>
            </w:pPr>
            <w:proofErr w:type="spellStart"/>
            <w:r w:rsidRPr="002C636E">
              <w:t>Followed</w:t>
            </w:r>
            <w:proofErr w:type="spellEnd"/>
            <w:r w:rsidRPr="002C636E">
              <w:t xml:space="preserve"> </w:t>
            </w:r>
            <w:proofErr w:type="spellStart"/>
            <w:r w:rsidRPr="002C636E">
              <w:t>Hyperlink</w:t>
            </w:r>
            <w:proofErr w:type="spellEnd"/>
          </w:p>
        </w:tc>
        <w:tc>
          <w:tcPr>
            <w:tcW w:w="3516" w:type="pct"/>
          </w:tcPr>
          <w:p w14:paraId="601690C3" w14:textId="77777777" w:rsidR="00715884" w:rsidRPr="002C636E" w:rsidRDefault="00715884" w:rsidP="00BB5847">
            <w:pPr>
              <w:pStyle w:val="TabText1"/>
              <w:cnfStyle w:val="000000000000" w:firstRow="0" w:lastRow="0" w:firstColumn="0" w:lastColumn="0" w:oddVBand="0" w:evenVBand="0" w:oddHBand="0" w:evenHBand="0" w:firstRowFirstColumn="0" w:firstRowLastColumn="0" w:lastRowFirstColumn="0" w:lastRowLastColumn="0"/>
            </w:pPr>
            <w:proofErr w:type="spellStart"/>
            <w:r w:rsidRPr="002C636E">
              <w:t>Followed</w:t>
            </w:r>
            <w:proofErr w:type="spellEnd"/>
            <w:r w:rsidRPr="002C636E">
              <w:t xml:space="preserve"> </w:t>
            </w:r>
            <w:proofErr w:type="spellStart"/>
            <w:r w:rsidRPr="002C636E">
              <w:t>Hyperlink</w:t>
            </w:r>
            <w:proofErr w:type="spellEnd"/>
            <w:r w:rsidRPr="002C636E">
              <w:t xml:space="preserve"> (Font Style)</w:t>
            </w:r>
          </w:p>
        </w:tc>
      </w:tr>
    </w:tbl>
    <w:p w14:paraId="69232669" w14:textId="53BE6892" w:rsidR="007B75FC" w:rsidRPr="002C636E" w:rsidRDefault="00A06132" w:rsidP="007B75FC">
      <w:pPr>
        <w:pStyle w:val="Caption"/>
      </w:pPr>
      <w:bookmarkStart w:id="110" w:name="_Toc158724812"/>
      <w:r w:rsidRPr="002C636E">
        <w:t xml:space="preserve">Table </w:t>
      </w:r>
      <w:r w:rsidRPr="002C636E">
        <w:fldChar w:fldCharType="begin"/>
      </w:r>
      <w:r w:rsidRPr="002C636E">
        <w:instrText xml:space="preserve"> SEQ Table \* ARABIC </w:instrText>
      </w:r>
      <w:r w:rsidRPr="002C636E">
        <w:fldChar w:fldCharType="separate"/>
      </w:r>
      <w:r w:rsidR="00AD5A06" w:rsidRPr="002C636E">
        <w:t>12</w:t>
      </w:r>
      <w:r w:rsidRPr="002C636E">
        <w:fldChar w:fldCharType="end"/>
      </w:r>
      <w:r w:rsidRPr="002C636E">
        <w:t xml:space="preserve">: </w:t>
      </w:r>
      <w:r w:rsidR="00715884" w:rsidRPr="002C636E">
        <w:t xml:space="preserve">List of main styles </w:t>
      </w:r>
      <w:proofErr w:type="spellStart"/>
      <w:r w:rsidR="00715884" w:rsidRPr="002C636E">
        <w:t>bounded</w:t>
      </w:r>
      <w:proofErr w:type="spellEnd"/>
      <w:r w:rsidR="00715884" w:rsidRPr="002C636E">
        <w:t xml:space="preserve"> to the </w:t>
      </w:r>
      <w:proofErr w:type="spellStart"/>
      <w:r w:rsidR="00715884" w:rsidRPr="002C636E">
        <w:t>Color</w:t>
      </w:r>
      <w:proofErr w:type="spellEnd"/>
      <w:r w:rsidR="00715884" w:rsidRPr="002C636E">
        <w:t xml:space="preserve"> Palette</w:t>
      </w:r>
      <w:bookmarkEnd w:id="59"/>
      <w:bookmarkEnd w:id="110"/>
    </w:p>
    <w:sectPr w:rsidR="007B75FC" w:rsidRPr="002C636E" w:rsidSect="00543532">
      <w:headerReference w:type="default" r:id="rId14"/>
      <w:footerReference w:type="default" r:id="rId15"/>
      <w:footerReference w:type="first" r:id="rId16"/>
      <w:pgSz w:w="11907" w:h="16840" w:code="9"/>
      <w:pgMar w:top="1349" w:right="851" w:bottom="1418" w:left="1418"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722D" w14:textId="77777777" w:rsidR="00543532" w:rsidRDefault="00543532" w:rsidP="00E039A0">
      <w:pPr>
        <w:spacing w:after="0"/>
      </w:pPr>
      <w:r>
        <w:separator/>
      </w:r>
    </w:p>
  </w:endnote>
  <w:endnote w:type="continuationSeparator" w:id="0">
    <w:p w14:paraId="1319C87E" w14:textId="77777777" w:rsidR="00543532" w:rsidRDefault="00543532" w:rsidP="00E03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20" w:type="pct"/>
      <w:tblCellMar>
        <w:left w:w="70" w:type="dxa"/>
        <w:right w:w="70" w:type="dxa"/>
      </w:tblCellMar>
      <w:tblLook w:val="0000" w:firstRow="0" w:lastRow="0" w:firstColumn="0" w:lastColumn="0" w:noHBand="0" w:noVBand="0"/>
    </w:tblPr>
    <w:tblGrid>
      <w:gridCol w:w="4218"/>
      <w:gridCol w:w="3397"/>
      <w:gridCol w:w="1676"/>
    </w:tblGrid>
    <w:tr w:rsidR="0062349B" w:rsidRPr="00900893" w14:paraId="633E1A9D" w14:textId="77777777" w:rsidTr="00946C39">
      <w:trPr>
        <w:trHeight w:val="420"/>
      </w:trPr>
      <w:tc>
        <w:tcPr>
          <w:tcW w:w="2270" w:type="pct"/>
          <w:tcBorders>
            <w:top w:val="single" w:sz="4" w:space="0" w:color="auto"/>
          </w:tcBorders>
        </w:tcPr>
        <w:p w14:paraId="04243BC3" w14:textId="09268E29" w:rsidR="0062349B" w:rsidRPr="00736D96" w:rsidRDefault="0062349B" w:rsidP="00946C39">
          <w:pPr>
            <w:pStyle w:val="Headerfootertext"/>
            <w:rPr>
              <w:lang w:val="en-GB"/>
            </w:rPr>
          </w:pPr>
          <w:r w:rsidRPr="00736D96">
            <w:rPr>
              <w:lang w:val="en-GB"/>
            </w:rPr>
            <w:t xml:space="preserve">Ref: </w:t>
          </w:r>
          <w:r>
            <w:fldChar w:fldCharType="begin"/>
          </w:r>
          <w:r w:rsidRPr="00736D96">
            <w:rPr>
              <w:lang w:val="en-GB"/>
            </w:rPr>
            <w:instrText xml:space="preserve"> FILENAME   \* MERGEFORMAT </w:instrText>
          </w:r>
          <w:r>
            <w:fldChar w:fldCharType="separate"/>
          </w:r>
          <w:r w:rsidR="009C7F19">
            <w:rPr>
              <w:noProof/>
              <w:lang w:val="en-GB"/>
            </w:rPr>
            <w:t>ISMS-FR</w:t>
          </w:r>
          <w:r>
            <w:fldChar w:fldCharType="end"/>
          </w:r>
        </w:p>
      </w:tc>
      <w:tc>
        <w:tcPr>
          <w:tcW w:w="1828" w:type="pct"/>
        </w:tcPr>
        <w:p w14:paraId="7D1551B9" w14:textId="77777777" w:rsidR="0062349B" w:rsidRPr="00736D96" w:rsidRDefault="0062349B" w:rsidP="00946C39">
          <w:pPr>
            <w:pStyle w:val="Headerfootertext"/>
            <w:rPr>
              <w:lang w:val="en-GB"/>
            </w:rPr>
          </w:pPr>
        </w:p>
      </w:tc>
      <w:tc>
        <w:tcPr>
          <w:tcW w:w="902" w:type="pct"/>
        </w:tcPr>
        <w:sdt>
          <w:sdtPr>
            <w:id w:val="2000233255"/>
            <w:docPartObj>
              <w:docPartGallery w:val="Page Numbers (Top of Page)"/>
              <w:docPartUnique/>
            </w:docPartObj>
          </w:sdtPr>
          <w:sdtContent>
            <w:p w14:paraId="35ED14A7" w14:textId="77777777" w:rsidR="0062349B" w:rsidRPr="00900893" w:rsidRDefault="0062349B" w:rsidP="00946C39">
              <w:pPr>
                <w:pStyle w:val="Headerfootertext"/>
                <w:jc w:val="right"/>
              </w:pPr>
              <w:r w:rsidRPr="00900893">
                <w:t xml:space="preserve">Page </w:t>
              </w:r>
              <w:r w:rsidRPr="00900893">
                <w:fldChar w:fldCharType="begin"/>
              </w:r>
              <w:r w:rsidRPr="00900893">
                <w:instrText xml:space="preserve"> PAGE </w:instrText>
              </w:r>
              <w:r w:rsidRPr="00900893">
                <w:fldChar w:fldCharType="separate"/>
              </w:r>
              <w:r w:rsidRPr="00900893">
                <w:t>2</w:t>
              </w:r>
              <w:r w:rsidRPr="00900893">
                <w:fldChar w:fldCharType="end"/>
              </w:r>
              <w:r w:rsidRPr="00900893">
                <w:t xml:space="preserve"> of </w:t>
              </w:r>
              <w:r>
                <w:fldChar w:fldCharType="begin"/>
              </w:r>
              <w:r>
                <w:instrText xml:space="preserve"> NUMPAGES  </w:instrText>
              </w:r>
              <w:r>
                <w:fldChar w:fldCharType="separate"/>
              </w:r>
              <w:r w:rsidRPr="00900893">
                <w:t>17</w:t>
              </w:r>
              <w:r>
                <w:fldChar w:fldCharType="end"/>
              </w:r>
            </w:p>
          </w:sdtContent>
        </w:sdt>
      </w:tc>
    </w:tr>
  </w:tbl>
  <w:p w14:paraId="608FF1F8" w14:textId="77777777" w:rsidR="0062349B" w:rsidRDefault="0062349B" w:rsidP="0046371A"/>
  <w:p w14:paraId="19650EDC" w14:textId="77777777" w:rsidR="00CB3898" w:rsidRDefault="00CB38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Look w:val="0000" w:firstRow="0" w:lastRow="0" w:firstColumn="0" w:lastColumn="0" w:noHBand="0" w:noVBand="0"/>
    </w:tblPr>
    <w:tblGrid>
      <w:gridCol w:w="9464"/>
    </w:tblGrid>
    <w:tr w:rsidR="0062349B" w:rsidRPr="00760E12" w14:paraId="3D115E20" w14:textId="77777777" w:rsidTr="00F61CBF">
      <w:trPr>
        <w:trHeight w:val="132"/>
      </w:trPr>
      <w:tc>
        <w:tcPr>
          <w:tcW w:w="9464" w:type="dxa"/>
        </w:tcPr>
        <w:p w14:paraId="4EB62760" w14:textId="6A677BCB" w:rsidR="0062349B" w:rsidRPr="00760E12" w:rsidRDefault="00760E12" w:rsidP="00B36043">
          <w:pPr>
            <w:pStyle w:val="Footer"/>
            <w:jc w:val="center"/>
            <w:rPr>
              <w:lang w:val="fr-FR"/>
            </w:rPr>
          </w:pPr>
          <w:r w:rsidRPr="00760E12">
            <w:rPr>
              <w:lang w:val="fr-FR"/>
            </w:rPr>
            <w:t xml:space="preserve">La version en vigueur se trouve </w:t>
          </w:r>
          <w:bookmarkStart w:id="111" w:name="_Hlk135900992"/>
          <w:r w:rsidR="002C636E">
            <w:rPr>
              <w:lang w:val="fr-FR"/>
            </w:rPr>
            <w:t>dans</w:t>
          </w:r>
          <w:r w:rsidRPr="00760E12">
            <w:rPr>
              <w:lang w:val="fr-FR"/>
            </w:rPr>
            <w:t xml:space="preserve"> </w:t>
          </w:r>
          <w:r w:rsidR="0082051D" w:rsidRPr="00760E12">
            <w:rPr>
              <w:lang w:val="fr-FR"/>
            </w:rPr>
            <w:t>N:\_INternal\ISMS</w:t>
          </w:r>
          <w:bookmarkEnd w:id="111"/>
          <w:r w:rsidR="0062349B" w:rsidRPr="00760E12">
            <w:rPr>
              <w:lang w:val="fr-FR"/>
            </w:rPr>
            <w:t>.</w:t>
          </w:r>
        </w:p>
      </w:tc>
    </w:tr>
  </w:tbl>
  <w:p w14:paraId="5E54B9B4" w14:textId="77777777" w:rsidR="0062349B" w:rsidRPr="00760E12" w:rsidRDefault="0062349B" w:rsidP="00F61CBF">
    <w:pP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FF4D" w14:textId="77777777" w:rsidR="00543532" w:rsidRDefault="00543532" w:rsidP="00E039A0">
      <w:pPr>
        <w:spacing w:after="0"/>
      </w:pPr>
      <w:r>
        <w:separator/>
      </w:r>
    </w:p>
  </w:footnote>
  <w:footnote w:type="continuationSeparator" w:id="0">
    <w:p w14:paraId="5D036356" w14:textId="77777777" w:rsidR="00543532" w:rsidRDefault="00543532" w:rsidP="00E039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1E0" w:firstRow="1" w:lastRow="1" w:firstColumn="1" w:lastColumn="1" w:noHBand="0" w:noVBand="0"/>
    </w:tblPr>
    <w:tblGrid>
      <w:gridCol w:w="2265"/>
      <w:gridCol w:w="3123"/>
      <w:gridCol w:w="4250"/>
    </w:tblGrid>
    <w:tr w:rsidR="0062349B" w:rsidRPr="00DF498C" w14:paraId="364334DD" w14:textId="77777777" w:rsidTr="00760E12">
      <w:trPr>
        <w:trHeight w:val="140"/>
      </w:trPr>
      <w:tc>
        <w:tcPr>
          <w:tcW w:w="1175" w:type="pct"/>
          <w:vMerge w:val="restart"/>
          <w:vAlign w:val="center"/>
        </w:tcPr>
        <w:p w14:paraId="28FC8D2B" w14:textId="77777777" w:rsidR="0062349B" w:rsidRPr="00DF498C" w:rsidRDefault="0062349B" w:rsidP="00946C39">
          <w:pPr>
            <w:pStyle w:val="Headerfootertext"/>
          </w:pPr>
          <w:r>
            <w:rPr>
              <w:noProof/>
            </w:rPr>
            <w:drawing>
              <wp:inline distT="0" distB="0" distL="0" distR="0" wp14:anchorId="2638ECDF" wp14:editId="70E3E965">
                <wp:extent cx="779448" cy="44593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ficiel_itrust_2011_2000x900px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448" cy="445938"/>
                        </a:xfrm>
                        <a:prstGeom prst="rect">
                          <a:avLst/>
                        </a:prstGeom>
                      </pic:spPr>
                    </pic:pic>
                  </a:graphicData>
                </a:graphic>
              </wp:inline>
            </w:drawing>
          </w:r>
        </w:p>
      </w:tc>
      <w:tc>
        <w:tcPr>
          <w:tcW w:w="1620" w:type="pct"/>
        </w:tcPr>
        <w:p w14:paraId="7BC07B51" w14:textId="77777777" w:rsidR="0062349B" w:rsidRPr="00B71E50" w:rsidRDefault="0062349B" w:rsidP="00946C39">
          <w:pPr>
            <w:pStyle w:val="Headerfootertitle"/>
          </w:pPr>
          <w:r w:rsidRPr="00B71E50">
            <w:t>Type</w:t>
          </w:r>
        </w:p>
      </w:tc>
      <w:tc>
        <w:tcPr>
          <w:tcW w:w="2205" w:type="pct"/>
        </w:tcPr>
        <w:p w14:paraId="2247C452" w14:textId="05AD9000" w:rsidR="0062349B" w:rsidRPr="00B71E50" w:rsidRDefault="00000000" w:rsidP="00946C39">
          <w:pPr>
            <w:pStyle w:val="Headerfootertext"/>
          </w:pPr>
          <w:sdt>
            <w:sdtPr>
              <w:alias w:val="Category"/>
              <w:tag w:val=""/>
              <w:id w:val="235442844"/>
              <w:dataBinding w:prefixMappings="xmlns:ns0='http://purl.org/dc/elements/1.1/' xmlns:ns1='http://schemas.openxmlformats.org/package/2006/metadata/core-properties' " w:xpath="/ns1:coreProperties[1]/ns1:category[1]" w:storeItemID="{6C3C8BC8-F283-45AE-878A-BAB7291924A1}"/>
              <w:text/>
            </w:sdtPr>
            <w:sdtContent>
              <w:r w:rsidR="00760E12">
                <w:t>Modèle (MOD)</w:t>
              </w:r>
            </w:sdtContent>
          </w:sdt>
        </w:p>
      </w:tc>
    </w:tr>
    <w:tr w:rsidR="0062349B" w:rsidRPr="00760E12" w14:paraId="5EAA44EC" w14:textId="77777777" w:rsidTr="00760E12">
      <w:trPr>
        <w:trHeight w:val="72"/>
      </w:trPr>
      <w:tc>
        <w:tcPr>
          <w:tcW w:w="1175" w:type="pct"/>
          <w:vMerge/>
        </w:tcPr>
        <w:p w14:paraId="4B4FC92B" w14:textId="77777777" w:rsidR="0062349B" w:rsidRPr="00DF498C" w:rsidRDefault="0062349B" w:rsidP="00946C39">
          <w:pPr>
            <w:rPr>
              <w:bCs/>
              <w:sz w:val="16"/>
            </w:rPr>
          </w:pPr>
        </w:p>
      </w:tc>
      <w:tc>
        <w:tcPr>
          <w:tcW w:w="1620" w:type="pct"/>
        </w:tcPr>
        <w:p w14:paraId="4EE54A04" w14:textId="4E15011E" w:rsidR="0062349B" w:rsidRPr="00B71E50" w:rsidRDefault="0062349B" w:rsidP="00946C39">
          <w:pPr>
            <w:pStyle w:val="Headerfootertitle"/>
          </w:pPr>
          <w:r>
            <w:t>Activi</w:t>
          </w:r>
          <w:r w:rsidR="00760E12">
            <w:t>té</w:t>
          </w:r>
        </w:p>
      </w:tc>
      <w:sdt>
        <w:sdtPr>
          <w:rPr>
            <w:lang w:val="fr-FR"/>
          </w:rPr>
          <w:alias w:val="Title"/>
          <w:tag w:val=""/>
          <w:id w:val="-749269437"/>
          <w:dataBinding w:prefixMappings="xmlns:ns0='http://purl.org/dc/elements/1.1/' xmlns:ns1='http://schemas.openxmlformats.org/package/2006/metadata/core-properties' " w:xpath="/ns1:coreProperties[1]/ns0:title[1]" w:storeItemID="{6C3C8BC8-F283-45AE-878A-BAB7291924A1}"/>
          <w:text/>
        </w:sdtPr>
        <w:sdtContent>
          <w:tc>
            <w:tcPr>
              <w:tcW w:w="2205" w:type="pct"/>
            </w:tcPr>
            <w:p w14:paraId="4D555BA9" w14:textId="3CAA22C0" w:rsidR="0062349B" w:rsidRPr="00760E12" w:rsidRDefault="00760E12" w:rsidP="00946C39">
              <w:pPr>
                <w:pStyle w:val="Headerfootertext"/>
                <w:rPr>
                  <w:lang w:val="fr-FR"/>
                </w:rPr>
              </w:pPr>
              <w:r>
                <w:rPr>
                  <w:lang w:val="fr-FR"/>
                </w:rPr>
                <w:t>Système de Management de Sécurité de l’Information (ISMS)</w:t>
              </w:r>
            </w:p>
          </w:tc>
        </w:sdtContent>
      </w:sdt>
    </w:tr>
    <w:tr w:rsidR="0062349B" w:rsidRPr="00E11AF8" w14:paraId="2DED367D" w14:textId="77777777" w:rsidTr="00760E12">
      <w:trPr>
        <w:trHeight w:val="46"/>
      </w:trPr>
      <w:tc>
        <w:tcPr>
          <w:tcW w:w="1175" w:type="pct"/>
          <w:vMerge/>
        </w:tcPr>
        <w:p w14:paraId="45230C78" w14:textId="77777777" w:rsidR="0062349B" w:rsidRPr="00760E12" w:rsidRDefault="0062349B" w:rsidP="00946C39">
          <w:pPr>
            <w:rPr>
              <w:bCs/>
              <w:sz w:val="16"/>
              <w:lang w:val="fr-FR"/>
            </w:rPr>
          </w:pPr>
        </w:p>
      </w:tc>
      <w:tc>
        <w:tcPr>
          <w:tcW w:w="1620" w:type="pct"/>
        </w:tcPr>
        <w:p w14:paraId="6CA21F4C" w14:textId="6FB95A7C" w:rsidR="0062349B" w:rsidRPr="00B71E50" w:rsidRDefault="0062349B" w:rsidP="00946C39">
          <w:pPr>
            <w:pStyle w:val="Headerfootertitle"/>
          </w:pPr>
          <w:r w:rsidRPr="00B71E50">
            <w:t>Tit</w:t>
          </w:r>
          <w:r w:rsidR="00760E12">
            <w:t>re</w:t>
          </w:r>
        </w:p>
      </w:tc>
      <w:sdt>
        <w:sdtPr>
          <w:rPr>
            <w:lang w:val="en-GB"/>
          </w:rPr>
          <w:alias w:val="Subject"/>
          <w:tag w:val=""/>
          <w:id w:val="1650707659"/>
          <w:dataBinding w:prefixMappings="xmlns:ns0='http://purl.org/dc/elements/1.1/' xmlns:ns1='http://schemas.openxmlformats.org/package/2006/metadata/core-properties' " w:xpath="/ns1:coreProperties[1]/ns0:subject[1]" w:storeItemID="{6C3C8BC8-F283-45AE-878A-BAB7291924A1}"/>
          <w:text/>
        </w:sdtPr>
        <w:sdtContent>
          <w:tc>
            <w:tcPr>
              <w:tcW w:w="2205" w:type="pct"/>
            </w:tcPr>
            <w:p w14:paraId="2297A04C" w14:textId="377B6425" w:rsidR="0062349B" w:rsidRPr="00E11AF8" w:rsidRDefault="00760E12" w:rsidP="00946C39">
              <w:pPr>
                <w:pStyle w:val="Headerfootertext"/>
                <w:rPr>
                  <w:lang w:val="en-GB"/>
                </w:rPr>
              </w:pPr>
              <w:proofErr w:type="spellStart"/>
              <w:r w:rsidRPr="00E11AF8">
                <w:rPr>
                  <w:lang w:val="en-GB"/>
                </w:rPr>
                <w:t>Modèle</w:t>
              </w:r>
              <w:proofErr w:type="spellEnd"/>
              <w:r w:rsidRPr="00E11AF8">
                <w:rPr>
                  <w:lang w:val="en-GB"/>
                </w:rPr>
                <w:t xml:space="preserve"> Word (ITR-ISMS-FR)</w:t>
              </w:r>
            </w:p>
          </w:tc>
        </w:sdtContent>
      </w:sdt>
    </w:tr>
    <w:tr w:rsidR="0062349B" w:rsidRPr="00DF498C" w14:paraId="58E17518" w14:textId="77777777" w:rsidTr="00760E12">
      <w:trPr>
        <w:trHeight w:val="127"/>
      </w:trPr>
      <w:tc>
        <w:tcPr>
          <w:tcW w:w="1175" w:type="pct"/>
          <w:vMerge/>
        </w:tcPr>
        <w:p w14:paraId="005019B4" w14:textId="77777777" w:rsidR="0062349B" w:rsidRPr="00E11AF8" w:rsidRDefault="0062349B" w:rsidP="00946C39">
          <w:pPr>
            <w:rPr>
              <w:bCs/>
              <w:sz w:val="16"/>
              <w:lang w:val="en-GB"/>
            </w:rPr>
          </w:pPr>
        </w:p>
      </w:tc>
      <w:tc>
        <w:tcPr>
          <w:tcW w:w="1620" w:type="pct"/>
        </w:tcPr>
        <w:p w14:paraId="1BF6BC06" w14:textId="77777777" w:rsidR="0062349B" w:rsidRPr="00B71E50" w:rsidRDefault="0062349B" w:rsidP="00946C39">
          <w:pPr>
            <w:pStyle w:val="Headerfootertitle"/>
          </w:pPr>
          <w:r w:rsidRPr="00B71E50">
            <w:t>Classification</w:t>
          </w:r>
        </w:p>
      </w:tc>
      <w:sdt>
        <w:sdtPr>
          <w:alias w:val="Comments"/>
          <w:tag w:val=""/>
          <w:id w:val="-215586113"/>
          <w:dataBinding w:prefixMappings="xmlns:ns0='http://purl.org/dc/elements/1.1/' xmlns:ns1='http://schemas.openxmlformats.org/package/2006/metadata/core-properties' " w:xpath="/ns1:coreProperties[1]/ns0:description[1]" w:storeItemID="{6C3C8BC8-F283-45AE-878A-BAB7291924A1}"/>
          <w:text w:multiLine="1"/>
        </w:sdtPr>
        <w:sdtContent>
          <w:tc>
            <w:tcPr>
              <w:tcW w:w="2205" w:type="pct"/>
            </w:tcPr>
            <w:p w14:paraId="6397FD68" w14:textId="07B86697" w:rsidR="0062349B" w:rsidRPr="00B71E50" w:rsidRDefault="00760E12" w:rsidP="00946C39">
              <w:pPr>
                <w:pStyle w:val="Headerfootertext"/>
              </w:pPr>
              <w:r>
                <w:t>Interne (IN)</w:t>
              </w:r>
            </w:p>
          </w:tc>
        </w:sdtContent>
      </w:sdt>
    </w:tr>
  </w:tbl>
  <w:p w14:paraId="5C55EC4A" w14:textId="77777777" w:rsidR="0062349B" w:rsidRPr="00DF498C" w:rsidRDefault="0062349B" w:rsidP="00946C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260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80F6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345A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BC94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94E0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037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ACB0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906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6BA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6A2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5"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9"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F31CCE"/>
    <w:multiLevelType w:val="multilevel"/>
    <w:tmpl w:val="9D404980"/>
    <w:name w:val="TabBulletList"/>
    <w:lvl w:ilvl="0">
      <w:start w:val="1"/>
      <w:numFmt w:val="bullet"/>
      <w:lvlText w:val=""/>
      <w:lvlJc w:val="left"/>
      <w:pPr>
        <w:ind w:left="284" w:hanging="199"/>
      </w:pPr>
      <w:rPr>
        <w:rFonts w:ascii="Symbol" w:hAnsi="Symbol" w:hint="default"/>
        <w:color w:val="E61F3D" w:themeColor="accent5"/>
      </w:rPr>
    </w:lvl>
    <w:lvl w:ilvl="1">
      <w:start w:val="1"/>
      <w:numFmt w:val="bullet"/>
      <w:lvlText w:val=""/>
      <w:lvlJc w:val="left"/>
      <w:pPr>
        <w:ind w:left="568" w:hanging="199"/>
      </w:pPr>
      <w:rPr>
        <w:rFonts w:ascii="Wingdings" w:hAnsi="Wingdings" w:hint="default"/>
        <w:color w:val="E61F3D" w:themeColor="accent5"/>
      </w:rPr>
    </w:lvl>
    <w:lvl w:ilvl="2">
      <w:start w:val="1"/>
      <w:numFmt w:val="bullet"/>
      <w:lvlText w:val=""/>
      <w:lvlJc w:val="left"/>
      <w:pPr>
        <w:ind w:left="852" w:hanging="199"/>
      </w:pPr>
      <w:rPr>
        <w:rFonts w:ascii="Wingdings" w:hAnsi="Wingdings" w:hint="default"/>
        <w:color w:val="E61F3D" w:themeColor="accent5"/>
      </w:rPr>
    </w:lvl>
    <w:lvl w:ilvl="3">
      <w:start w:val="1"/>
      <w:numFmt w:val="bullet"/>
      <w:lvlText w:val="o"/>
      <w:lvlJc w:val="left"/>
      <w:pPr>
        <w:ind w:left="1136" w:hanging="199"/>
      </w:pPr>
      <w:rPr>
        <w:rFonts w:ascii="Courier New" w:hAnsi="Courier New" w:hint="default"/>
        <w:color w:val="E61F3D" w:themeColor="accent5"/>
      </w:rPr>
    </w:lvl>
    <w:lvl w:ilvl="4">
      <w:start w:val="1"/>
      <w:numFmt w:val="bullet"/>
      <w:lvlText w:val=""/>
      <w:lvlJc w:val="left"/>
      <w:pPr>
        <w:ind w:left="1420" w:hanging="199"/>
      </w:pPr>
      <w:rPr>
        <w:rFonts w:ascii="Symbol" w:hAnsi="Symbol" w:hint="default"/>
        <w:color w:val="E61F3D" w:themeColor="accent5"/>
      </w:rPr>
    </w:lvl>
    <w:lvl w:ilvl="5">
      <w:start w:val="1"/>
      <w:numFmt w:val="bullet"/>
      <w:lvlText w:val=""/>
      <w:lvlJc w:val="left"/>
      <w:pPr>
        <w:ind w:left="1704" w:hanging="199"/>
      </w:pPr>
      <w:rPr>
        <w:rFonts w:ascii="Wingdings" w:hAnsi="Wingdings" w:hint="default"/>
        <w:color w:val="E61F3D" w:themeColor="accent5"/>
      </w:rPr>
    </w:lvl>
    <w:lvl w:ilvl="6">
      <w:start w:val="1"/>
      <w:numFmt w:val="bullet"/>
      <w:lvlText w:val=""/>
      <w:lvlJc w:val="left"/>
      <w:pPr>
        <w:ind w:left="1988" w:hanging="199"/>
      </w:pPr>
      <w:rPr>
        <w:rFonts w:ascii="Wingdings" w:hAnsi="Wingdings" w:hint="default"/>
        <w:color w:val="E61F3D" w:themeColor="accent5"/>
      </w:rPr>
    </w:lvl>
    <w:lvl w:ilvl="7">
      <w:start w:val="1"/>
      <w:numFmt w:val="bullet"/>
      <w:lvlText w:val="o"/>
      <w:lvlJc w:val="left"/>
      <w:pPr>
        <w:ind w:left="2272" w:hanging="199"/>
      </w:pPr>
      <w:rPr>
        <w:rFonts w:ascii="Courier New" w:hAnsi="Courier New" w:hint="default"/>
        <w:color w:val="E61F3D" w:themeColor="accent5"/>
        <w:sz w:val="16"/>
      </w:rPr>
    </w:lvl>
    <w:lvl w:ilvl="8">
      <w:start w:val="1"/>
      <w:numFmt w:val="bullet"/>
      <w:lvlText w:val=""/>
      <w:lvlJc w:val="left"/>
      <w:pPr>
        <w:ind w:left="2556" w:hanging="199"/>
      </w:pPr>
      <w:rPr>
        <w:rFonts w:ascii="Symbol" w:hAnsi="Symbol" w:hint="default"/>
        <w:color w:val="E61F3D" w:themeColor="accent5"/>
        <w:sz w:val="16"/>
      </w:rPr>
    </w:lvl>
  </w:abstractNum>
  <w:abstractNum w:abstractNumId="23"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4" w15:restartNumberingAfterBreak="0">
    <w:nsid w:val="659F4AE5"/>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25"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6"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1209337393">
    <w:abstractNumId w:val="14"/>
  </w:num>
  <w:num w:numId="2" w16cid:durableId="887690806">
    <w:abstractNumId w:val="25"/>
  </w:num>
  <w:num w:numId="3" w16cid:durableId="850098244">
    <w:abstractNumId w:val="29"/>
  </w:num>
  <w:num w:numId="4" w16cid:durableId="283001572">
    <w:abstractNumId w:val="18"/>
  </w:num>
  <w:num w:numId="5" w16cid:durableId="782260778">
    <w:abstractNumId w:val="17"/>
  </w:num>
  <w:num w:numId="6" w16cid:durableId="289173521">
    <w:abstractNumId w:val="26"/>
  </w:num>
  <w:num w:numId="7" w16cid:durableId="1273706650">
    <w:abstractNumId w:val="12"/>
  </w:num>
  <w:num w:numId="8" w16cid:durableId="1880820988">
    <w:abstractNumId w:val="27"/>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9" w16cid:durableId="300308585">
    <w:abstractNumId w:val="16"/>
  </w:num>
  <w:num w:numId="10" w16cid:durableId="1044983150">
    <w:abstractNumId w:val="23"/>
  </w:num>
  <w:num w:numId="11" w16cid:durableId="1690402140">
    <w:abstractNumId w:val="25"/>
  </w:num>
  <w:num w:numId="12" w16cid:durableId="663775722">
    <w:abstractNumId w:val="10"/>
  </w:num>
  <w:num w:numId="13" w16cid:durableId="47461476">
    <w:abstractNumId w:val="11"/>
  </w:num>
  <w:num w:numId="14" w16cid:durableId="338965517">
    <w:abstractNumId w:val="19"/>
  </w:num>
  <w:num w:numId="15" w16cid:durableId="33313756">
    <w:abstractNumId w:val="28"/>
  </w:num>
  <w:num w:numId="16" w16cid:durableId="1867522562">
    <w:abstractNumId w:val="21"/>
  </w:num>
  <w:num w:numId="17" w16cid:durableId="1275290447">
    <w:abstractNumId w:val="15"/>
  </w:num>
  <w:num w:numId="18" w16cid:durableId="1893301097">
    <w:abstractNumId w:val="24"/>
  </w:num>
  <w:num w:numId="19" w16cid:durableId="864371339">
    <w:abstractNumId w:val="25"/>
  </w:num>
  <w:num w:numId="20" w16cid:durableId="392123824">
    <w:abstractNumId w:val="9"/>
  </w:num>
  <w:num w:numId="21" w16cid:durableId="1958756564">
    <w:abstractNumId w:val="7"/>
  </w:num>
  <w:num w:numId="22" w16cid:durableId="1163349114">
    <w:abstractNumId w:val="6"/>
  </w:num>
  <w:num w:numId="23" w16cid:durableId="995957518">
    <w:abstractNumId w:val="5"/>
  </w:num>
  <w:num w:numId="24" w16cid:durableId="506331859">
    <w:abstractNumId w:val="4"/>
  </w:num>
  <w:num w:numId="25" w16cid:durableId="475489389">
    <w:abstractNumId w:val="8"/>
  </w:num>
  <w:num w:numId="26" w16cid:durableId="653796667">
    <w:abstractNumId w:val="3"/>
  </w:num>
  <w:num w:numId="27" w16cid:durableId="930043140">
    <w:abstractNumId w:val="2"/>
  </w:num>
  <w:num w:numId="28" w16cid:durableId="384253653">
    <w:abstractNumId w:val="1"/>
  </w:num>
  <w:num w:numId="29" w16cid:durableId="2110347855">
    <w:abstractNumId w:val="0"/>
  </w:num>
  <w:num w:numId="30" w16cid:durableId="1950353624">
    <w:abstractNumId w:val="9"/>
  </w:num>
  <w:num w:numId="31" w16cid:durableId="677924056">
    <w:abstractNumId w:val="7"/>
  </w:num>
  <w:num w:numId="32" w16cid:durableId="1056514246">
    <w:abstractNumId w:val="6"/>
  </w:num>
  <w:num w:numId="33" w16cid:durableId="1546982455">
    <w:abstractNumId w:val="5"/>
  </w:num>
  <w:num w:numId="34" w16cid:durableId="628903234">
    <w:abstractNumId w:val="4"/>
  </w:num>
  <w:num w:numId="35" w16cid:durableId="551618630">
    <w:abstractNumId w:val="8"/>
  </w:num>
  <w:num w:numId="36" w16cid:durableId="520970064">
    <w:abstractNumId w:val="3"/>
  </w:num>
  <w:num w:numId="37" w16cid:durableId="726564646">
    <w:abstractNumId w:val="2"/>
  </w:num>
  <w:num w:numId="38" w16cid:durableId="2130783919">
    <w:abstractNumId w:val="1"/>
  </w:num>
  <w:num w:numId="39" w16cid:durableId="172764060">
    <w:abstractNumId w:val="0"/>
  </w:num>
  <w:num w:numId="40" w16cid:durableId="2078162186">
    <w:abstractNumId w:val="9"/>
  </w:num>
  <w:num w:numId="41" w16cid:durableId="1964731278">
    <w:abstractNumId w:val="7"/>
  </w:num>
  <w:num w:numId="42" w16cid:durableId="1597861164">
    <w:abstractNumId w:val="6"/>
  </w:num>
  <w:num w:numId="43" w16cid:durableId="927345409">
    <w:abstractNumId w:val="5"/>
  </w:num>
  <w:num w:numId="44" w16cid:durableId="1016928410">
    <w:abstractNumId w:val="4"/>
  </w:num>
  <w:num w:numId="45" w16cid:durableId="504633787">
    <w:abstractNumId w:val="8"/>
  </w:num>
  <w:num w:numId="46" w16cid:durableId="847525792">
    <w:abstractNumId w:val="3"/>
  </w:num>
  <w:num w:numId="47" w16cid:durableId="399330222">
    <w:abstractNumId w:val="2"/>
  </w:num>
  <w:num w:numId="48" w16cid:durableId="107554006">
    <w:abstractNumId w:val="1"/>
  </w:num>
  <w:num w:numId="49" w16cid:durableId="1230115801">
    <w:abstractNumId w:val="0"/>
  </w:num>
  <w:num w:numId="50" w16cid:durableId="16466144">
    <w:abstractNumId w:val="9"/>
  </w:num>
  <w:num w:numId="51" w16cid:durableId="806049812">
    <w:abstractNumId w:val="7"/>
  </w:num>
  <w:num w:numId="52" w16cid:durableId="1001662366">
    <w:abstractNumId w:val="6"/>
  </w:num>
  <w:num w:numId="53" w16cid:durableId="1944223410">
    <w:abstractNumId w:val="5"/>
  </w:num>
  <w:num w:numId="54" w16cid:durableId="960768002">
    <w:abstractNumId w:val="4"/>
  </w:num>
  <w:num w:numId="55" w16cid:durableId="1547254072">
    <w:abstractNumId w:val="8"/>
  </w:num>
  <w:num w:numId="56" w16cid:durableId="623080912">
    <w:abstractNumId w:val="3"/>
  </w:num>
  <w:num w:numId="57" w16cid:durableId="1401825211">
    <w:abstractNumId w:val="2"/>
  </w:num>
  <w:num w:numId="58" w16cid:durableId="698432986">
    <w:abstractNumId w:val="1"/>
  </w:num>
  <w:num w:numId="59" w16cid:durableId="2017268020">
    <w:abstractNumId w:val="0"/>
  </w:num>
  <w:num w:numId="60" w16cid:durableId="1043555013">
    <w:abstractNumId w:val="4"/>
  </w:num>
  <w:num w:numId="61" w16cid:durableId="1495488936">
    <w:abstractNumId w:val="8"/>
  </w:num>
  <w:num w:numId="62" w16cid:durableId="1699701894">
    <w:abstractNumId w:val="3"/>
  </w:num>
  <w:num w:numId="63" w16cid:durableId="1656640912">
    <w:abstractNumId w:val="2"/>
  </w:num>
  <w:num w:numId="64" w16cid:durableId="664406931">
    <w:abstractNumId w:val="1"/>
  </w:num>
  <w:num w:numId="65" w16cid:durableId="615868509">
    <w:abstractNumId w:val="0"/>
  </w:num>
  <w:num w:numId="66" w16cid:durableId="171382728">
    <w:abstractNumId w:val="6"/>
  </w:num>
  <w:num w:numId="67" w16cid:durableId="155994315">
    <w:abstractNumId w:val="5"/>
  </w:num>
  <w:num w:numId="68" w16cid:durableId="16346954">
    <w:abstractNumId w:val="9"/>
  </w:num>
  <w:num w:numId="69" w16cid:durableId="1839686329">
    <w:abstractNumId w:val="7"/>
  </w:num>
  <w:num w:numId="70" w16cid:durableId="342055720">
    <w:abstractNumId w:val="9"/>
  </w:num>
  <w:num w:numId="71" w16cid:durableId="454102344">
    <w:abstractNumId w:val="7"/>
  </w:num>
  <w:num w:numId="72" w16cid:durableId="957682754">
    <w:abstractNumId w:val="6"/>
  </w:num>
  <w:num w:numId="73" w16cid:durableId="229311924">
    <w:abstractNumId w:val="5"/>
  </w:num>
  <w:num w:numId="74" w16cid:durableId="360009425">
    <w:abstractNumId w:val="4"/>
  </w:num>
  <w:num w:numId="75" w16cid:durableId="1351954461">
    <w:abstractNumId w:val="8"/>
  </w:num>
  <w:num w:numId="76" w16cid:durableId="408885572">
    <w:abstractNumId w:val="3"/>
  </w:num>
  <w:num w:numId="77" w16cid:durableId="1828397172">
    <w:abstractNumId w:val="2"/>
  </w:num>
  <w:num w:numId="78" w16cid:durableId="1505895399">
    <w:abstractNumId w:val="1"/>
  </w:num>
  <w:num w:numId="79" w16cid:durableId="1384058767">
    <w:abstractNumId w:val="0"/>
  </w:num>
  <w:num w:numId="80" w16cid:durableId="129977964">
    <w:abstractNumId w:val="8"/>
  </w:num>
  <w:num w:numId="81" w16cid:durableId="347756298">
    <w:abstractNumId w:val="3"/>
  </w:num>
  <w:num w:numId="82" w16cid:durableId="368384124">
    <w:abstractNumId w:val="2"/>
  </w:num>
  <w:num w:numId="83" w16cid:durableId="1004093574">
    <w:abstractNumId w:val="1"/>
  </w:num>
  <w:num w:numId="84" w16cid:durableId="587620945">
    <w:abstractNumId w:val="0"/>
  </w:num>
  <w:num w:numId="85" w16cid:durableId="175465421">
    <w:abstractNumId w:val="4"/>
  </w:num>
  <w:num w:numId="86" w16cid:durableId="327054602">
    <w:abstractNumId w:val="6"/>
  </w:num>
  <w:num w:numId="87" w16cid:durableId="1547985319">
    <w:abstractNumId w:val="5"/>
  </w:num>
  <w:num w:numId="88" w16cid:durableId="667485486">
    <w:abstractNumId w:val="9"/>
  </w:num>
  <w:num w:numId="89" w16cid:durableId="1429883336">
    <w:abstractNumId w:val="7"/>
  </w:num>
  <w:num w:numId="90" w16cid:durableId="1897888563">
    <w:abstractNumId w:val="13"/>
  </w:num>
  <w:num w:numId="91" w16cid:durableId="668406270">
    <w:abstractNumId w:val="9"/>
  </w:num>
  <w:num w:numId="92" w16cid:durableId="1001542965">
    <w:abstractNumId w:val="7"/>
  </w:num>
  <w:num w:numId="93" w16cid:durableId="227302043">
    <w:abstractNumId w:val="6"/>
  </w:num>
  <w:num w:numId="94" w16cid:durableId="1564559163">
    <w:abstractNumId w:val="5"/>
  </w:num>
  <w:num w:numId="95" w16cid:durableId="948245757">
    <w:abstractNumId w:val="4"/>
  </w:num>
  <w:num w:numId="96" w16cid:durableId="639648322">
    <w:abstractNumId w:val="8"/>
  </w:num>
  <w:num w:numId="97" w16cid:durableId="1315449317">
    <w:abstractNumId w:val="3"/>
  </w:num>
  <w:num w:numId="98" w16cid:durableId="330988735">
    <w:abstractNumId w:val="2"/>
  </w:num>
  <w:num w:numId="99" w16cid:durableId="1376544169">
    <w:abstractNumId w:val="1"/>
  </w:num>
  <w:num w:numId="100" w16cid:durableId="1573199917">
    <w:abstractNumId w:val="0"/>
  </w:num>
  <w:num w:numId="101" w16cid:durableId="1075008198">
    <w:abstractNumId w:val="4"/>
  </w:num>
  <w:num w:numId="102" w16cid:durableId="65610227">
    <w:abstractNumId w:val="8"/>
  </w:num>
  <w:num w:numId="103" w16cid:durableId="1061177892">
    <w:abstractNumId w:val="3"/>
  </w:num>
  <w:num w:numId="104" w16cid:durableId="1219170488">
    <w:abstractNumId w:val="2"/>
  </w:num>
  <w:num w:numId="105" w16cid:durableId="82801592">
    <w:abstractNumId w:val="1"/>
  </w:num>
  <w:num w:numId="106" w16cid:durableId="1112869250">
    <w:abstractNumId w:val="0"/>
  </w:num>
  <w:num w:numId="107" w16cid:durableId="1243642693">
    <w:abstractNumId w:val="5"/>
  </w:num>
  <w:num w:numId="108" w16cid:durableId="573710050">
    <w:abstractNumId w:val="7"/>
  </w:num>
  <w:num w:numId="109" w16cid:durableId="1659771232">
    <w:abstractNumId w:val="6"/>
  </w:num>
  <w:num w:numId="110" w16cid:durableId="48456673">
    <w:abstractNumId w:val="9"/>
  </w:num>
  <w:num w:numId="111" w16cid:durableId="757671620">
    <w:abstractNumId w:val="9"/>
  </w:num>
  <w:num w:numId="112" w16cid:durableId="1552115713">
    <w:abstractNumId w:val="7"/>
  </w:num>
  <w:num w:numId="113" w16cid:durableId="718014428">
    <w:abstractNumId w:val="6"/>
  </w:num>
  <w:num w:numId="114" w16cid:durableId="2110271399">
    <w:abstractNumId w:val="5"/>
  </w:num>
  <w:num w:numId="115" w16cid:durableId="10452524">
    <w:abstractNumId w:val="4"/>
  </w:num>
  <w:num w:numId="116" w16cid:durableId="1356614834">
    <w:abstractNumId w:val="8"/>
  </w:num>
  <w:num w:numId="117" w16cid:durableId="160700453">
    <w:abstractNumId w:val="3"/>
  </w:num>
  <w:num w:numId="118" w16cid:durableId="613557155">
    <w:abstractNumId w:val="2"/>
  </w:num>
  <w:num w:numId="119" w16cid:durableId="1667584777">
    <w:abstractNumId w:val="1"/>
  </w:num>
  <w:num w:numId="120" w16cid:durableId="1571498091">
    <w:abstractNumId w:val="0"/>
  </w:num>
  <w:num w:numId="121" w16cid:durableId="428552278">
    <w:abstractNumId w:val="8"/>
  </w:num>
  <w:num w:numId="122" w16cid:durableId="1549872803">
    <w:abstractNumId w:val="3"/>
  </w:num>
  <w:num w:numId="123" w16cid:durableId="1583031973">
    <w:abstractNumId w:val="2"/>
  </w:num>
  <w:num w:numId="124" w16cid:durableId="1279721706">
    <w:abstractNumId w:val="1"/>
  </w:num>
  <w:num w:numId="125" w16cid:durableId="2057704351">
    <w:abstractNumId w:val="0"/>
  </w:num>
  <w:num w:numId="126" w16cid:durableId="256981264">
    <w:abstractNumId w:val="4"/>
  </w:num>
  <w:num w:numId="127" w16cid:durableId="778262194">
    <w:abstractNumId w:val="6"/>
  </w:num>
  <w:num w:numId="128" w16cid:durableId="1256090239">
    <w:abstractNumId w:val="5"/>
  </w:num>
  <w:num w:numId="129" w16cid:durableId="191578853">
    <w:abstractNumId w:val="9"/>
  </w:num>
  <w:num w:numId="130" w16cid:durableId="1913271461">
    <w:abstractNumId w:val="7"/>
  </w:num>
  <w:num w:numId="131" w16cid:durableId="1664820266">
    <w:abstractNumId w:val="9"/>
  </w:num>
  <w:num w:numId="132" w16cid:durableId="1521621034">
    <w:abstractNumId w:val="7"/>
  </w:num>
  <w:num w:numId="133" w16cid:durableId="1339120524">
    <w:abstractNumId w:val="6"/>
  </w:num>
  <w:num w:numId="134" w16cid:durableId="164979120">
    <w:abstractNumId w:val="5"/>
  </w:num>
  <w:num w:numId="135" w16cid:durableId="514150290">
    <w:abstractNumId w:val="4"/>
  </w:num>
  <w:num w:numId="136" w16cid:durableId="2128039280">
    <w:abstractNumId w:val="8"/>
  </w:num>
  <w:num w:numId="137" w16cid:durableId="906114537">
    <w:abstractNumId w:val="3"/>
  </w:num>
  <w:num w:numId="138" w16cid:durableId="1999845671">
    <w:abstractNumId w:val="2"/>
  </w:num>
  <w:num w:numId="139" w16cid:durableId="441153117">
    <w:abstractNumId w:val="1"/>
  </w:num>
  <w:num w:numId="140" w16cid:durableId="2138251422">
    <w:abstractNumId w:val="0"/>
  </w:num>
  <w:num w:numId="141" w16cid:durableId="524444587">
    <w:abstractNumId w:val="8"/>
  </w:num>
  <w:num w:numId="142" w16cid:durableId="787310726">
    <w:abstractNumId w:val="3"/>
  </w:num>
  <w:num w:numId="143" w16cid:durableId="559362805">
    <w:abstractNumId w:val="2"/>
  </w:num>
  <w:num w:numId="144" w16cid:durableId="951861511">
    <w:abstractNumId w:val="1"/>
  </w:num>
  <w:num w:numId="145" w16cid:durableId="1040784179">
    <w:abstractNumId w:val="0"/>
  </w:num>
  <w:num w:numId="146" w16cid:durableId="1332176297">
    <w:abstractNumId w:val="4"/>
  </w:num>
  <w:num w:numId="147" w16cid:durableId="91827457">
    <w:abstractNumId w:val="6"/>
  </w:num>
  <w:num w:numId="148" w16cid:durableId="1130897873">
    <w:abstractNumId w:val="5"/>
  </w:num>
  <w:num w:numId="149" w16cid:durableId="754472206">
    <w:abstractNumId w:val="9"/>
  </w:num>
  <w:num w:numId="150" w16cid:durableId="1707372548">
    <w:abstractNumId w:val="7"/>
  </w:num>
  <w:num w:numId="151" w16cid:durableId="1579971953">
    <w:abstractNumId w:val="9"/>
  </w:num>
  <w:num w:numId="152" w16cid:durableId="2054033156">
    <w:abstractNumId w:val="7"/>
  </w:num>
  <w:num w:numId="153" w16cid:durableId="1900902170">
    <w:abstractNumId w:val="6"/>
  </w:num>
  <w:num w:numId="154" w16cid:durableId="566649720">
    <w:abstractNumId w:val="5"/>
  </w:num>
  <w:num w:numId="155" w16cid:durableId="1657800307">
    <w:abstractNumId w:val="4"/>
  </w:num>
  <w:num w:numId="156" w16cid:durableId="1657144809">
    <w:abstractNumId w:val="8"/>
  </w:num>
  <w:num w:numId="157" w16cid:durableId="1383216992">
    <w:abstractNumId w:val="3"/>
  </w:num>
  <w:num w:numId="158" w16cid:durableId="1069884200">
    <w:abstractNumId w:val="2"/>
  </w:num>
  <w:num w:numId="159" w16cid:durableId="1017347002">
    <w:abstractNumId w:val="1"/>
  </w:num>
  <w:num w:numId="160" w16cid:durableId="1271742605">
    <w:abstractNumId w:val="0"/>
  </w:num>
  <w:num w:numId="161" w16cid:durableId="1061905162">
    <w:abstractNumId w:val="8"/>
  </w:num>
  <w:num w:numId="162" w16cid:durableId="487789305">
    <w:abstractNumId w:val="3"/>
  </w:num>
  <w:num w:numId="163" w16cid:durableId="983194831">
    <w:abstractNumId w:val="2"/>
  </w:num>
  <w:num w:numId="164" w16cid:durableId="1085998923">
    <w:abstractNumId w:val="1"/>
  </w:num>
  <w:num w:numId="165" w16cid:durableId="1322808451">
    <w:abstractNumId w:val="0"/>
  </w:num>
  <w:num w:numId="166" w16cid:durableId="2042197867">
    <w:abstractNumId w:val="5"/>
  </w:num>
  <w:num w:numId="167" w16cid:durableId="1271425573">
    <w:abstractNumId w:val="4"/>
  </w:num>
  <w:num w:numId="168" w16cid:durableId="489177846">
    <w:abstractNumId w:val="7"/>
  </w:num>
  <w:num w:numId="169" w16cid:durableId="270012680">
    <w:abstractNumId w:val="6"/>
  </w:num>
  <w:num w:numId="170" w16cid:durableId="2013994197">
    <w:abstractNumId w:val="9"/>
  </w:num>
  <w:num w:numId="171" w16cid:durableId="1474057911">
    <w:abstractNumId w:val="9"/>
  </w:num>
  <w:num w:numId="172" w16cid:durableId="493685067">
    <w:abstractNumId w:val="7"/>
  </w:num>
  <w:num w:numId="173" w16cid:durableId="451637128">
    <w:abstractNumId w:val="6"/>
  </w:num>
  <w:num w:numId="174" w16cid:durableId="1423330272">
    <w:abstractNumId w:val="5"/>
  </w:num>
  <w:num w:numId="175" w16cid:durableId="780144795">
    <w:abstractNumId w:val="4"/>
  </w:num>
  <w:num w:numId="176" w16cid:durableId="17897896">
    <w:abstractNumId w:val="8"/>
  </w:num>
  <w:num w:numId="177" w16cid:durableId="1214074167">
    <w:abstractNumId w:val="3"/>
  </w:num>
  <w:num w:numId="178" w16cid:durableId="2029287282">
    <w:abstractNumId w:val="2"/>
  </w:num>
  <w:num w:numId="179" w16cid:durableId="830486669">
    <w:abstractNumId w:val="1"/>
  </w:num>
  <w:num w:numId="180" w16cid:durableId="1222516669">
    <w:abstractNumId w:val="0"/>
  </w:num>
  <w:num w:numId="181" w16cid:durableId="278725290">
    <w:abstractNumId w:val="9"/>
  </w:num>
  <w:num w:numId="182" w16cid:durableId="1743870390">
    <w:abstractNumId w:val="7"/>
  </w:num>
  <w:num w:numId="183" w16cid:durableId="1658802762">
    <w:abstractNumId w:val="6"/>
  </w:num>
  <w:num w:numId="184" w16cid:durableId="1171262665">
    <w:abstractNumId w:val="5"/>
  </w:num>
  <w:num w:numId="185" w16cid:durableId="1339968743">
    <w:abstractNumId w:val="4"/>
  </w:num>
  <w:num w:numId="186" w16cid:durableId="1664967536">
    <w:abstractNumId w:val="8"/>
  </w:num>
  <w:num w:numId="187" w16cid:durableId="147984509">
    <w:abstractNumId w:val="3"/>
  </w:num>
  <w:num w:numId="188" w16cid:durableId="1625040087">
    <w:abstractNumId w:val="2"/>
  </w:num>
  <w:num w:numId="189" w16cid:durableId="1550991922">
    <w:abstractNumId w:val="1"/>
  </w:num>
  <w:num w:numId="190" w16cid:durableId="533157349">
    <w:abstractNumId w:val="0"/>
  </w:num>
  <w:num w:numId="191" w16cid:durableId="321197480">
    <w:abstractNumId w:val="9"/>
  </w:num>
  <w:num w:numId="192" w16cid:durableId="1246306158">
    <w:abstractNumId w:val="7"/>
  </w:num>
  <w:num w:numId="193" w16cid:durableId="996805347">
    <w:abstractNumId w:val="6"/>
  </w:num>
  <w:num w:numId="194" w16cid:durableId="169566790">
    <w:abstractNumId w:val="5"/>
  </w:num>
  <w:num w:numId="195" w16cid:durableId="975641678">
    <w:abstractNumId w:val="4"/>
  </w:num>
  <w:num w:numId="196" w16cid:durableId="570962549">
    <w:abstractNumId w:val="8"/>
  </w:num>
  <w:num w:numId="197" w16cid:durableId="58211464">
    <w:abstractNumId w:val="3"/>
  </w:num>
  <w:num w:numId="198" w16cid:durableId="201334457">
    <w:abstractNumId w:val="2"/>
  </w:num>
  <w:num w:numId="199" w16cid:durableId="677929328">
    <w:abstractNumId w:val="1"/>
  </w:num>
  <w:num w:numId="200" w16cid:durableId="1972008466">
    <w:abstractNumId w:val="0"/>
  </w:num>
  <w:num w:numId="201" w16cid:durableId="1330715542">
    <w:abstractNumId w:val="8"/>
  </w:num>
  <w:num w:numId="202" w16cid:durableId="877545803">
    <w:abstractNumId w:val="3"/>
  </w:num>
  <w:num w:numId="203" w16cid:durableId="543520107">
    <w:abstractNumId w:val="2"/>
  </w:num>
  <w:num w:numId="204" w16cid:durableId="1448894275">
    <w:abstractNumId w:val="1"/>
  </w:num>
  <w:num w:numId="205" w16cid:durableId="1495343157">
    <w:abstractNumId w:val="0"/>
  </w:num>
  <w:num w:numId="206" w16cid:durableId="1137841296">
    <w:abstractNumId w:val="5"/>
  </w:num>
  <w:num w:numId="207" w16cid:durableId="1805810435">
    <w:abstractNumId w:val="4"/>
  </w:num>
  <w:num w:numId="208" w16cid:durableId="239558592">
    <w:abstractNumId w:val="7"/>
  </w:num>
  <w:num w:numId="209" w16cid:durableId="1388334610">
    <w:abstractNumId w:val="6"/>
  </w:num>
  <w:num w:numId="210" w16cid:durableId="387342738">
    <w:abstractNumId w:val="9"/>
  </w:num>
  <w:num w:numId="211" w16cid:durableId="1542791624">
    <w:abstractNumId w:val="9"/>
  </w:num>
  <w:num w:numId="212" w16cid:durableId="1706710723">
    <w:abstractNumId w:val="7"/>
  </w:num>
  <w:num w:numId="213" w16cid:durableId="70126853">
    <w:abstractNumId w:val="6"/>
  </w:num>
  <w:num w:numId="214" w16cid:durableId="517232757">
    <w:abstractNumId w:val="5"/>
  </w:num>
  <w:num w:numId="215" w16cid:durableId="1941837540">
    <w:abstractNumId w:val="4"/>
  </w:num>
  <w:num w:numId="216" w16cid:durableId="1694069346">
    <w:abstractNumId w:val="8"/>
  </w:num>
  <w:num w:numId="217" w16cid:durableId="830485436">
    <w:abstractNumId w:val="3"/>
  </w:num>
  <w:num w:numId="218" w16cid:durableId="260266646">
    <w:abstractNumId w:val="2"/>
  </w:num>
  <w:num w:numId="219" w16cid:durableId="825584578">
    <w:abstractNumId w:val="1"/>
  </w:num>
  <w:num w:numId="220" w16cid:durableId="2066441340">
    <w:abstractNumId w:val="0"/>
  </w:num>
  <w:num w:numId="221" w16cid:durableId="1605577521">
    <w:abstractNumId w:val="8"/>
  </w:num>
  <w:num w:numId="222" w16cid:durableId="2141991675">
    <w:abstractNumId w:val="3"/>
  </w:num>
  <w:num w:numId="223" w16cid:durableId="1541934895">
    <w:abstractNumId w:val="2"/>
  </w:num>
  <w:num w:numId="224" w16cid:durableId="558055622">
    <w:abstractNumId w:val="1"/>
  </w:num>
  <w:num w:numId="225" w16cid:durableId="1470397618">
    <w:abstractNumId w:val="0"/>
  </w:num>
  <w:num w:numId="226" w16cid:durableId="1788429094">
    <w:abstractNumId w:val="5"/>
  </w:num>
  <w:num w:numId="227" w16cid:durableId="427308326">
    <w:abstractNumId w:val="4"/>
  </w:num>
  <w:num w:numId="228" w16cid:durableId="2049640090">
    <w:abstractNumId w:val="7"/>
  </w:num>
  <w:num w:numId="229" w16cid:durableId="2068336956">
    <w:abstractNumId w:val="6"/>
  </w:num>
  <w:num w:numId="230" w16cid:durableId="1812137218">
    <w:abstractNumId w:val="9"/>
  </w:num>
  <w:num w:numId="231" w16cid:durableId="244384218">
    <w:abstractNumId w:val="9"/>
  </w:num>
  <w:num w:numId="232" w16cid:durableId="773327228">
    <w:abstractNumId w:val="7"/>
  </w:num>
  <w:num w:numId="233" w16cid:durableId="746268102">
    <w:abstractNumId w:val="6"/>
  </w:num>
  <w:num w:numId="234" w16cid:durableId="2127695170">
    <w:abstractNumId w:val="5"/>
  </w:num>
  <w:num w:numId="235" w16cid:durableId="117072578">
    <w:abstractNumId w:val="4"/>
  </w:num>
  <w:num w:numId="236" w16cid:durableId="363406092">
    <w:abstractNumId w:val="8"/>
  </w:num>
  <w:num w:numId="237" w16cid:durableId="418253306">
    <w:abstractNumId w:val="3"/>
  </w:num>
  <w:num w:numId="238" w16cid:durableId="219293574">
    <w:abstractNumId w:val="2"/>
  </w:num>
  <w:num w:numId="239" w16cid:durableId="1145119280">
    <w:abstractNumId w:val="1"/>
  </w:num>
  <w:num w:numId="240" w16cid:durableId="1881746620">
    <w:abstractNumId w:val="0"/>
  </w:num>
  <w:num w:numId="241" w16cid:durableId="2121753547">
    <w:abstractNumId w:val="8"/>
  </w:num>
  <w:num w:numId="242" w16cid:durableId="196044596">
    <w:abstractNumId w:val="3"/>
  </w:num>
  <w:num w:numId="243" w16cid:durableId="2140145296">
    <w:abstractNumId w:val="2"/>
  </w:num>
  <w:num w:numId="244" w16cid:durableId="2062173482">
    <w:abstractNumId w:val="1"/>
  </w:num>
  <w:num w:numId="245" w16cid:durableId="1009406509">
    <w:abstractNumId w:val="0"/>
  </w:num>
  <w:num w:numId="246" w16cid:durableId="1939629944">
    <w:abstractNumId w:val="5"/>
  </w:num>
  <w:num w:numId="247" w16cid:durableId="469443158">
    <w:abstractNumId w:val="4"/>
  </w:num>
  <w:num w:numId="248" w16cid:durableId="1908372827">
    <w:abstractNumId w:val="7"/>
  </w:num>
  <w:num w:numId="249" w16cid:durableId="159546212">
    <w:abstractNumId w:val="6"/>
  </w:num>
  <w:num w:numId="250" w16cid:durableId="1949312734">
    <w:abstractNumId w:val="9"/>
  </w:num>
  <w:num w:numId="251" w16cid:durableId="1760174056">
    <w:abstractNumId w:val="9"/>
  </w:num>
  <w:num w:numId="252" w16cid:durableId="203374643">
    <w:abstractNumId w:val="7"/>
  </w:num>
  <w:num w:numId="253" w16cid:durableId="1683782045">
    <w:abstractNumId w:val="6"/>
  </w:num>
  <w:num w:numId="254" w16cid:durableId="34431601">
    <w:abstractNumId w:val="5"/>
  </w:num>
  <w:num w:numId="255" w16cid:durableId="100809095">
    <w:abstractNumId w:val="4"/>
  </w:num>
  <w:num w:numId="256" w16cid:durableId="1691249820">
    <w:abstractNumId w:val="8"/>
  </w:num>
  <w:num w:numId="257" w16cid:durableId="650787467">
    <w:abstractNumId w:val="3"/>
  </w:num>
  <w:num w:numId="258" w16cid:durableId="1812751013">
    <w:abstractNumId w:val="2"/>
  </w:num>
  <w:num w:numId="259" w16cid:durableId="976569452">
    <w:abstractNumId w:val="1"/>
  </w:num>
  <w:num w:numId="260" w16cid:durableId="1500459806">
    <w:abstractNumId w:val="0"/>
  </w:num>
  <w:num w:numId="261" w16cid:durableId="2034646224">
    <w:abstractNumId w:val="8"/>
  </w:num>
  <w:num w:numId="262" w16cid:durableId="1139615472">
    <w:abstractNumId w:val="3"/>
  </w:num>
  <w:num w:numId="263" w16cid:durableId="809400925">
    <w:abstractNumId w:val="2"/>
  </w:num>
  <w:num w:numId="264" w16cid:durableId="1823768266">
    <w:abstractNumId w:val="1"/>
  </w:num>
  <w:num w:numId="265" w16cid:durableId="343899169">
    <w:abstractNumId w:val="0"/>
  </w:num>
  <w:num w:numId="266" w16cid:durableId="623007203">
    <w:abstractNumId w:val="5"/>
  </w:num>
  <w:num w:numId="267" w16cid:durableId="770517461">
    <w:abstractNumId w:val="4"/>
  </w:num>
  <w:num w:numId="268" w16cid:durableId="1378702532">
    <w:abstractNumId w:val="7"/>
  </w:num>
  <w:num w:numId="269" w16cid:durableId="1489711676">
    <w:abstractNumId w:val="6"/>
  </w:num>
  <w:num w:numId="270" w16cid:durableId="304626742">
    <w:abstractNumId w:val="9"/>
  </w:num>
  <w:num w:numId="271" w16cid:durableId="679235440">
    <w:abstractNumId w:val="9"/>
  </w:num>
  <w:num w:numId="272" w16cid:durableId="1008363172">
    <w:abstractNumId w:val="7"/>
  </w:num>
  <w:num w:numId="273" w16cid:durableId="278925272">
    <w:abstractNumId w:val="6"/>
  </w:num>
  <w:num w:numId="274" w16cid:durableId="802039222">
    <w:abstractNumId w:val="5"/>
  </w:num>
  <w:num w:numId="275" w16cid:durableId="1642542585">
    <w:abstractNumId w:val="4"/>
  </w:num>
  <w:num w:numId="276" w16cid:durableId="416168845">
    <w:abstractNumId w:val="8"/>
  </w:num>
  <w:num w:numId="277" w16cid:durableId="57752316">
    <w:abstractNumId w:val="3"/>
  </w:num>
  <w:num w:numId="278" w16cid:durableId="593635576">
    <w:abstractNumId w:val="2"/>
  </w:num>
  <w:num w:numId="279" w16cid:durableId="635574224">
    <w:abstractNumId w:val="1"/>
  </w:num>
  <w:num w:numId="280" w16cid:durableId="203518557">
    <w:abstractNumId w:val="0"/>
  </w:num>
  <w:num w:numId="281" w16cid:durableId="7676957">
    <w:abstractNumId w:val="8"/>
  </w:num>
  <w:num w:numId="282" w16cid:durableId="1669596960">
    <w:abstractNumId w:val="3"/>
  </w:num>
  <w:num w:numId="283" w16cid:durableId="26176346">
    <w:abstractNumId w:val="2"/>
  </w:num>
  <w:num w:numId="284" w16cid:durableId="1692030516">
    <w:abstractNumId w:val="1"/>
  </w:num>
  <w:num w:numId="285" w16cid:durableId="1393045898">
    <w:abstractNumId w:val="0"/>
  </w:num>
  <w:num w:numId="286" w16cid:durableId="596452351">
    <w:abstractNumId w:val="5"/>
  </w:num>
  <w:num w:numId="287" w16cid:durableId="440415586">
    <w:abstractNumId w:val="4"/>
  </w:num>
  <w:num w:numId="288" w16cid:durableId="962617477">
    <w:abstractNumId w:val="7"/>
  </w:num>
  <w:num w:numId="289" w16cid:durableId="161433834">
    <w:abstractNumId w:val="6"/>
  </w:num>
  <w:num w:numId="290" w16cid:durableId="1520656817">
    <w:abstractNumId w:val="9"/>
  </w:num>
  <w:num w:numId="291" w16cid:durableId="8987931">
    <w:abstractNumId w:val="9"/>
  </w:num>
  <w:num w:numId="292" w16cid:durableId="1559171488">
    <w:abstractNumId w:val="7"/>
  </w:num>
  <w:num w:numId="293" w16cid:durableId="1146555207">
    <w:abstractNumId w:val="6"/>
  </w:num>
  <w:num w:numId="294" w16cid:durableId="723212759">
    <w:abstractNumId w:val="5"/>
  </w:num>
  <w:num w:numId="295" w16cid:durableId="1922375974">
    <w:abstractNumId w:val="4"/>
  </w:num>
  <w:num w:numId="296" w16cid:durableId="535585913">
    <w:abstractNumId w:val="8"/>
  </w:num>
  <w:num w:numId="297" w16cid:durableId="915016664">
    <w:abstractNumId w:val="3"/>
  </w:num>
  <w:num w:numId="298" w16cid:durableId="766316931">
    <w:abstractNumId w:val="2"/>
  </w:num>
  <w:num w:numId="299" w16cid:durableId="945388852">
    <w:abstractNumId w:val="1"/>
  </w:num>
  <w:num w:numId="300" w16cid:durableId="249235497">
    <w:abstractNumId w:val="0"/>
  </w:num>
  <w:num w:numId="301" w16cid:durableId="737702882">
    <w:abstractNumId w:val="8"/>
  </w:num>
  <w:num w:numId="302" w16cid:durableId="1998529393">
    <w:abstractNumId w:val="3"/>
  </w:num>
  <w:num w:numId="303" w16cid:durableId="2028747118">
    <w:abstractNumId w:val="2"/>
  </w:num>
  <w:num w:numId="304" w16cid:durableId="1563977714">
    <w:abstractNumId w:val="1"/>
  </w:num>
  <w:num w:numId="305" w16cid:durableId="1069963051">
    <w:abstractNumId w:val="0"/>
  </w:num>
  <w:num w:numId="306" w16cid:durableId="642930442">
    <w:abstractNumId w:val="4"/>
  </w:num>
  <w:num w:numId="307" w16cid:durableId="1443645861">
    <w:abstractNumId w:val="6"/>
  </w:num>
  <w:num w:numId="308" w16cid:durableId="260771072">
    <w:abstractNumId w:val="5"/>
  </w:num>
  <w:num w:numId="309" w16cid:durableId="1080562109">
    <w:abstractNumId w:val="9"/>
  </w:num>
  <w:num w:numId="310" w16cid:durableId="1528911666">
    <w:abstractNumId w:val="7"/>
  </w:num>
  <w:num w:numId="311" w16cid:durableId="10307427">
    <w:abstractNumId w:val="9"/>
  </w:num>
  <w:num w:numId="312" w16cid:durableId="75056495">
    <w:abstractNumId w:val="7"/>
  </w:num>
  <w:num w:numId="313" w16cid:durableId="1042287488">
    <w:abstractNumId w:val="6"/>
  </w:num>
  <w:num w:numId="314" w16cid:durableId="942565710">
    <w:abstractNumId w:val="5"/>
  </w:num>
  <w:num w:numId="315" w16cid:durableId="1145853170">
    <w:abstractNumId w:val="4"/>
  </w:num>
  <w:num w:numId="316" w16cid:durableId="877157483">
    <w:abstractNumId w:val="8"/>
  </w:num>
  <w:num w:numId="317" w16cid:durableId="608590827">
    <w:abstractNumId w:val="3"/>
  </w:num>
  <w:num w:numId="318" w16cid:durableId="1207136787">
    <w:abstractNumId w:val="2"/>
  </w:num>
  <w:num w:numId="319" w16cid:durableId="2031490852">
    <w:abstractNumId w:val="1"/>
  </w:num>
  <w:num w:numId="320" w16cid:durableId="1826430556">
    <w:abstractNumId w:val="0"/>
  </w:num>
  <w:num w:numId="321" w16cid:durableId="889419277">
    <w:abstractNumId w:val="8"/>
  </w:num>
  <w:num w:numId="322" w16cid:durableId="1787390481">
    <w:abstractNumId w:val="3"/>
  </w:num>
  <w:num w:numId="323" w16cid:durableId="1901749901">
    <w:abstractNumId w:val="2"/>
  </w:num>
  <w:num w:numId="324" w16cid:durableId="808011241">
    <w:abstractNumId w:val="1"/>
  </w:num>
  <w:num w:numId="325" w16cid:durableId="2018575860">
    <w:abstractNumId w:val="0"/>
  </w:num>
  <w:num w:numId="326" w16cid:durableId="1479688058">
    <w:abstractNumId w:val="4"/>
  </w:num>
  <w:num w:numId="327" w16cid:durableId="1953390939">
    <w:abstractNumId w:val="6"/>
  </w:num>
  <w:num w:numId="328" w16cid:durableId="1479878186">
    <w:abstractNumId w:val="5"/>
  </w:num>
  <w:num w:numId="329" w16cid:durableId="1185704124">
    <w:abstractNumId w:val="9"/>
  </w:num>
  <w:num w:numId="330" w16cid:durableId="1499619197">
    <w:abstractNumId w:val="7"/>
  </w:num>
  <w:num w:numId="331" w16cid:durableId="2000956536">
    <w:abstractNumId w:val="9"/>
  </w:num>
  <w:num w:numId="332" w16cid:durableId="795220223">
    <w:abstractNumId w:val="7"/>
  </w:num>
  <w:num w:numId="333" w16cid:durableId="1232470148">
    <w:abstractNumId w:val="6"/>
  </w:num>
  <w:num w:numId="334" w16cid:durableId="527916109">
    <w:abstractNumId w:val="5"/>
  </w:num>
  <w:num w:numId="335" w16cid:durableId="494302479">
    <w:abstractNumId w:val="4"/>
  </w:num>
  <w:num w:numId="336" w16cid:durableId="1966496867">
    <w:abstractNumId w:val="8"/>
  </w:num>
  <w:num w:numId="337" w16cid:durableId="1001666499">
    <w:abstractNumId w:val="3"/>
  </w:num>
  <w:num w:numId="338" w16cid:durableId="1865753678">
    <w:abstractNumId w:val="2"/>
  </w:num>
  <w:num w:numId="339" w16cid:durableId="293296133">
    <w:abstractNumId w:val="1"/>
  </w:num>
  <w:num w:numId="340" w16cid:durableId="1483351142">
    <w:abstractNumId w:val="0"/>
  </w:num>
  <w:num w:numId="341" w16cid:durableId="1298727174">
    <w:abstractNumId w:val="4"/>
  </w:num>
  <w:num w:numId="342" w16cid:durableId="456798622">
    <w:abstractNumId w:val="8"/>
  </w:num>
  <w:num w:numId="343" w16cid:durableId="2131318859">
    <w:abstractNumId w:val="3"/>
  </w:num>
  <w:num w:numId="344" w16cid:durableId="2137871390">
    <w:abstractNumId w:val="2"/>
  </w:num>
  <w:num w:numId="345" w16cid:durableId="666251928">
    <w:abstractNumId w:val="1"/>
  </w:num>
  <w:num w:numId="346" w16cid:durableId="1557473953">
    <w:abstractNumId w:val="0"/>
  </w:num>
  <w:num w:numId="347" w16cid:durableId="999507739">
    <w:abstractNumId w:val="5"/>
  </w:num>
  <w:num w:numId="348" w16cid:durableId="319893150">
    <w:abstractNumId w:val="7"/>
  </w:num>
  <w:num w:numId="349" w16cid:durableId="1172447899">
    <w:abstractNumId w:val="6"/>
  </w:num>
  <w:num w:numId="350" w16cid:durableId="1266036722">
    <w:abstractNumId w:val="9"/>
  </w:num>
  <w:num w:numId="351" w16cid:durableId="877282932">
    <w:abstractNumId w:val="9"/>
  </w:num>
  <w:num w:numId="352" w16cid:durableId="1115173727">
    <w:abstractNumId w:val="7"/>
  </w:num>
  <w:num w:numId="353" w16cid:durableId="936206820">
    <w:abstractNumId w:val="6"/>
  </w:num>
  <w:num w:numId="354" w16cid:durableId="1109005917">
    <w:abstractNumId w:val="5"/>
  </w:num>
  <w:num w:numId="355" w16cid:durableId="1330867854">
    <w:abstractNumId w:val="4"/>
  </w:num>
  <w:num w:numId="356" w16cid:durableId="210464359">
    <w:abstractNumId w:val="8"/>
  </w:num>
  <w:num w:numId="357" w16cid:durableId="334306333">
    <w:abstractNumId w:val="3"/>
  </w:num>
  <w:num w:numId="358" w16cid:durableId="362294297">
    <w:abstractNumId w:val="2"/>
  </w:num>
  <w:num w:numId="359" w16cid:durableId="808018237">
    <w:abstractNumId w:val="1"/>
  </w:num>
  <w:num w:numId="360" w16cid:durableId="1131172954">
    <w:abstractNumId w:val="0"/>
  </w:num>
  <w:num w:numId="361" w16cid:durableId="1314286614">
    <w:abstractNumId w:val="4"/>
  </w:num>
  <w:num w:numId="362" w16cid:durableId="865489310">
    <w:abstractNumId w:val="8"/>
  </w:num>
  <w:num w:numId="363" w16cid:durableId="943995975">
    <w:abstractNumId w:val="3"/>
  </w:num>
  <w:num w:numId="364" w16cid:durableId="1287153460">
    <w:abstractNumId w:val="2"/>
  </w:num>
  <w:num w:numId="365" w16cid:durableId="1259680722">
    <w:abstractNumId w:val="1"/>
  </w:num>
  <w:num w:numId="366" w16cid:durableId="1151285219">
    <w:abstractNumId w:val="0"/>
  </w:num>
  <w:num w:numId="367" w16cid:durableId="1372150627">
    <w:abstractNumId w:val="6"/>
  </w:num>
  <w:num w:numId="368" w16cid:durableId="69932091">
    <w:abstractNumId w:val="5"/>
  </w:num>
  <w:num w:numId="369" w16cid:durableId="1660690506">
    <w:abstractNumId w:val="9"/>
  </w:num>
  <w:num w:numId="370" w16cid:durableId="527068617">
    <w:abstractNumId w:val="7"/>
  </w:num>
  <w:num w:numId="371" w16cid:durableId="1625191118">
    <w:abstractNumId w:val="9"/>
  </w:num>
  <w:num w:numId="372" w16cid:durableId="2029482941">
    <w:abstractNumId w:val="7"/>
  </w:num>
  <w:num w:numId="373" w16cid:durableId="1968462947">
    <w:abstractNumId w:val="6"/>
  </w:num>
  <w:num w:numId="374" w16cid:durableId="1154419001">
    <w:abstractNumId w:val="5"/>
  </w:num>
  <w:num w:numId="375" w16cid:durableId="1359576733">
    <w:abstractNumId w:val="4"/>
  </w:num>
  <w:num w:numId="376" w16cid:durableId="766316998">
    <w:abstractNumId w:val="8"/>
  </w:num>
  <w:num w:numId="377" w16cid:durableId="2094089129">
    <w:abstractNumId w:val="3"/>
  </w:num>
  <w:num w:numId="378" w16cid:durableId="779296562">
    <w:abstractNumId w:val="2"/>
  </w:num>
  <w:num w:numId="379" w16cid:durableId="274557501">
    <w:abstractNumId w:val="1"/>
  </w:num>
  <w:num w:numId="380" w16cid:durableId="788819131">
    <w:abstractNumId w:val="0"/>
  </w:num>
  <w:num w:numId="381" w16cid:durableId="1951624479">
    <w:abstractNumId w:val="8"/>
  </w:num>
  <w:num w:numId="382" w16cid:durableId="803743215">
    <w:abstractNumId w:val="3"/>
  </w:num>
  <w:num w:numId="383" w16cid:durableId="1279487663">
    <w:abstractNumId w:val="2"/>
  </w:num>
  <w:num w:numId="384" w16cid:durableId="1975404174">
    <w:abstractNumId w:val="1"/>
  </w:num>
  <w:num w:numId="385" w16cid:durableId="145367139">
    <w:abstractNumId w:val="0"/>
  </w:num>
  <w:num w:numId="386" w16cid:durableId="1024866387">
    <w:abstractNumId w:val="4"/>
  </w:num>
  <w:num w:numId="387" w16cid:durableId="1681354723">
    <w:abstractNumId w:val="6"/>
  </w:num>
  <w:num w:numId="388" w16cid:durableId="1754354376">
    <w:abstractNumId w:val="5"/>
  </w:num>
  <w:num w:numId="389" w16cid:durableId="1882667304">
    <w:abstractNumId w:val="9"/>
  </w:num>
  <w:num w:numId="390" w16cid:durableId="84424074">
    <w:abstractNumId w:val="7"/>
  </w:num>
  <w:num w:numId="391" w16cid:durableId="304818486">
    <w:abstractNumId w:val="9"/>
  </w:num>
  <w:num w:numId="392" w16cid:durableId="852500064">
    <w:abstractNumId w:val="7"/>
  </w:num>
  <w:num w:numId="393" w16cid:durableId="147064755">
    <w:abstractNumId w:val="6"/>
  </w:num>
  <w:num w:numId="394" w16cid:durableId="1254704619">
    <w:abstractNumId w:val="5"/>
  </w:num>
  <w:num w:numId="395" w16cid:durableId="284850250">
    <w:abstractNumId w:val="4"/>
  </w:num>
  <w:num w:numId="396" w16cid:durableId="2063552369">
    <w:abstractNumId w:val="8"/>
  </w:num>
  <w:num w:numId="397" w16cid:durableId="1532960724">
    <w:abstractNumId w:val="3"/>
  </w:num>
  <w:num w:numId="398" w16cid:durableId="460804583">
    <w:abstractNumId w:val="2"/>
  </w:num>
  <w:num w:numId="399" w16cid:durableId="1356466860">
    <w:abstractNumId w:val="1"/>
  </w:num>
  <w:num w:numId="400" w16cid:durableId="1864901833">
    <w:abstractNumId w:val="0"/>
  </w:num>
  <w:num w:numId="401" w16cid:durableId="1428311370">
    <w:abstractNumId w:val="8"/>
  </w:num>
  <w:num w:numId="402" w16cid:durableId="226842482">
    <w:abstractNumId w:val="3"/>
  </w:num>
  <w:num w:numId="403" w16cid:durableId="628516603">
    <w:abstractNumId w:val="2"/>
  </w:num>
  <w:num w:numId="404" w16cid:durableId="1264605589">
    <w:abstractNumId w:val="1"/>
  </w:num>
  <w:num w:numId="405" w16cid:durableId="1041052571">
    <w:abstractNumId w:val="0"/>
  </w:num>
  <w:num w:numId="406" w16cid:durableId="210579475">
    <w:abstractNumId w:val="5"/>
  </w:num>
  <w:num w:numId="407" w16cid:durableId="1938710410">
    <w:abstractNumId w:val="4"/>
  </w:num>
  <w:num w:numId="408" w16cid:durableId="955718484">
    <w:abstractNumId w:val="7"/>
  </w:num>
  <w:num w:numId="409" w16cid:durableId="1726415978">
    <w:abstractNumId w:val="6"/>
  </w:num>
  <w:num w:numId="410" w16cid:durableId="295767542">
    <w:abstractNumId w:val="9"/>
  </w:num>
  <w:num w:numId="411" w16cid:durableId="25328123">
    <w:abstractNumId w:val="9"/>
  </w:num>
  <w:num w:numId="412" w16cid:durableId="1414663870">
    <w:abstractNumId w:val="7"/>
  </w:num>
  <w:num w:numId="413" w16cid:durableId="855075439">
    <w:abstractNumId w:val="6"/>
  </w:num>
  <w:num w:numId="414" w16cid:durableId="1945920385">
    <w:abstractNumId w:val="5"/>
  </w:num>
  <w:num w:numId="415" w16cid:durableId="202183454">
    <w:abstractNumId w:val="4"/>
  </w:num>
  <w:num w:numId="416" w16cid:durableId="324169213">
    <w:abstractNumId w:val="8"/>
  </w:num>
  <w:num w:numId="417" w16cid:durableId="1623920527">
    <w:abstractNumId w:val="3"/>
  </w:num>
  <w:num w:numId="418" w16cid:durableId="2014528125">
    <w:abstractNumId w:val="2"/>
  </w:num>
  <w:num w:numId="419" w16cid:durableId="308412468">
    <w:abstractNumId w:val="1"/>
  </w:num>
  <w:num w:numId="420" w16cid:durableId="1539276264">
    <w:abstractNumId w:val="0"/>
  </w:num>
  <w:num w:numId="421" w16cid:durableId="537550262">
    <w:abstractNumId w:val="8"/>
  </w:num>
  <w:num w:numId="422" w16cid:durableId="1968075201">
    <w:abstractNumId w:val="3"/>
  </w:num>
  <w:num w:numId="423" w16cid:durableId="2045405765">
    <w:abstractNumId w:val="2"/>
  </w:num>
  <w:num w:numId="424" w16cid:durableId="419642617">
    <w:abstractNumId w:val="1"/>
  </w:num>
  <w:num w:numId="425" w16cid:durableId="1500075771">
    <w:abstractNumId w:val="0"/>
  </w:num>
  <w:num w:numId="426" w16cid:durableId="1332216799">
    <w:abstractNumId w:val="4"/>
  </w:num>
  <w:num w:numId="427" w16cid:durableId="1281063943">
    <w:abstractNumId w:val="6"/>
  </w:num>
  <w:num w:numId="428" w16cid:durableId="715590720">
    <w:abstractNumId w:val="5"/>
  </w:num>
  <w:num w:numId="429" w16cid:durableId="2096710049">
    <w:abstractNumId w:val="9"/>
  </w:num>
  <w:num w:numId="430" w16cid:durableId="1834493687">
    <w:abstractNumId w:val="7"/>
  </w:num>
  <w:num w:numId="431" w16cid:durableId="1943679897">
    <w:abstractNumId w:val="9"/>
  </w:num>
  <w:num w:numId="432" w16cid:durableId="997686482">
    <w:abstractNumId w:val="7"/>
  </w:num>
  <w:num w:numId="433" w16cid:durableId="1242445180">
    <w:abstractNumId w:val="6"/>
  </w:num>
  <w:num w:numId="434" w16cid:durableId="2079477074">
    <w:abstractNumId w:val="5"/>
  </w:num>
  <w:num w:numId="435" w16cid:durableId="538934754">
    <w:abstractNumId w:val="4"/>
  </w:num>
  <w:num w:numId="436" w16cid:durableId="36854811">
    <w:abstractNumId w:val="8"/>
  </w:num>
  <w:num w:numId="437" w16cid:durableId="1635872782">
    <w:abstractNumId w:val="3"/>
  </w:num>
  <w:num w:numId="438" w16cid:durableId="1853959173">
    <w:abstractNumId w:val="2"/>
  </w:num>
  <w:num w:numId="439" w16cid:durableId="1686009177">
    <w:abstractNumId w:val="1"/>
  </w:num>
  <w:num w:numId="440" w16cid:durableId="1837457246">
    <w:abstractNumId w:val="0"/>
  </w:num>
  <w:num w:numId="441" w16cid:durableId="437919180">
    <w:abstractNumId w:val="8"/>
  </w:num>
  <w:num w:numId="442" w16cid:durableId="1315337517">
    <w:abstractNumId w:val="3"/>
  </w:num>
  <w:num w:numId="443" w16cid:durableId="1308515799">
    <w:abstractNumId w:val="2"/>
  </w:num>
  <w:num w:numId="444" w16cid:durableId="1932657504">
    <w:abstractNumId w:val="1"/>
  </w:num>
  <w:num w:numId="445" w16cid:durableId="1148981926">
    <w:abstractNumId w:val="0"/>
  </w:num>
  <w:num w:numId="446" w16cid:durableId="2140103898">
    <w:abstractNumId w:val="4"/>
  </w:num>
  <w:num w:numId="447" w16cid:durableId="1923759969">
    <w:abstractNumId w:val="6"/>
  </w:num>
  <w:num w:numId="448" w16cid:durableId="40985542">
    <w:abstractNumId w:val="5"/>
  </w:num>
  <w:num w:numId="449" w16cid:durableId="1193960699">
    <w:abstractNumId w:val="9"/>
  </w:num>
  <w:num w:numId="450" w16cid:durableId="980772180">
    <w:abstractNumId w:val="7"/>
  </w:num>
  <w:num w:numId="451" w16cid:durableId="888103471">
    <w:abstractNumId w:val="9"/>
  </w:num>
  <w:num w:numId="452" w16cid:durableId="92019055">
    <w:abstractNumId w:val="7"/>
  </w:num>
  <w:num w:numId="453" w16cid:durableId="2086294964">
    <w:abstractNumId w:val="6"/>
  </w:num>
  <w:num w:numId="454" w16cid:durableId="175077866">
    <w:abstractNumId w:val="5"/>
  </w:num>
  <w:num w:numId="455" w16cid:durableId="1335766008">
    <w:abstractNumId w:val="4"/>
  </w:num>
  <w:num w:numId="456" w16cid:durableId="150143616">
    <w:abstractNumId w:val="8"/>
  </w:num>
  <w:num w:numId="457" w16cid:durableId="38555350">
    <w:abstractNumId w:val="3"/>
  </w:num>
  <w:num w:numId="458" w16cid:durableId="1588270993">
    <w:abstractNumId w:val="2"/>
  </w:num>
  <w:num w:numId="459" w16cid:durableId="1523786058">
    <w:abstractNumId w:val="1"/>
  </w:num>
  <w:num w:numId="460" w16cid:durableId="991177507">
    <w:abstractNumId w:val="0"/>
  </w:num>
  <w:num w:numId="461" w16cid:durableId="1405569038">
    <w:abstractNumId w:val="8"/>
  </w:num>
  <w:num w:numId="462" w16cid:durableId="1671178560">
    <w:abstractNumId w:val="3"/>
  </w:num>
  <w:num w:numId="463" w16cid:durableId="970134990">
    <w:abstractNumId w:val="2"/>
  </w:num>
  <w:num w:numId="464" w16cid:durableId="1069579221">
    <w:abstractNumId w:val="1"/>
  </w:num>
  <w:num w:numId="465" w16cid:durableId="1203053289">
    <w:abstractNumId w:val="0"/>
  </w:num>
  <w:num w:numId="466" w16cid:durableId="1132359827">
    <w:abstractNumId w:val="5"/>
  </w:num>
  <w:num w:numId="467" w16cid:durableId="2032992629">
    <w:abstractNumId w:val="4"/>
  </w:num>
  <w:num w:numId="468" w16cid:durableId="1463571517">
    <w:abstractNumId w:val="7"/>
  </w:num>
  <w:num w:numId="469" w16cid:durableId="1151562481">
    <w:abstractNumId w:val="6"/>
  </w:num>
  <w:num w:numId="470" w16cid:durableId="1267493880">
    <w:abstractNumId w:val="9"/>
  </w:num>
  <w:num w:numId="471" w16cid:durableId="1532377081">
    <w:abstractNumId w:val="9"/>
  </w:num>
  <w:num w:numId="472" w16cid:durableId="348337942">
    <w:abstractNumId w:val="7"/>
  </w:num>
  <w:num w:numId="473" w16cid:durableId="1067923600">
    <w:abstractNumId w:val="6"/>
  </w:num>
  <w:num w:numId="474" w16cid:durableId="1032413393">
    <w:abstractNumId w:val="5"/>
  </w:num>
  <w:num w:numId="475" w16cid:durableId="1147631669">
    <w:abstractNumId w:val="4"/>
  </w:num>
  <w:num w:numId="476" w16cid:durableId="1005325082">
    <w:abstractNumId w:val="8"/>
  </w:num>
  <w:num w:numId="477" w16cid:durableId="686097717">
    <w:abstractNumId w:val="3"/>
  </w:num>
  <w:num w:numId="478" w16cid:durableId="1848985157">
    <w:abstractNumId w:val="2"/>
  </w:num>
  <w:num w:numId="479" w16cid:durableId="1327628711">
    <w:abstractNumId w:val="1"/>
  </w:num>
  <w:num w:numId="480" w16cid:durableId="803305990">
    <w:abstractNumId w:val="0"/>
  </w:num>
  <w:num w:numId="481" w16cid:durableId="509103674">
    <w:abstractNumId w:val="8"/>
  </w:num>
  <w:num w:numId="482" w16cid:durableId="1496457494">
    <w:abstractNumId w:val="3"/>
  </w:num>
  <w:num w:numId="483" w16cid:durableId="200555545">
    <w:abstractNumId w:val="2"/>
  </w:num>
  <w:num w:numId="484" w16cid:durableId="948270520">
    <w:abstractNumId w:val="1"/>
  </w:num>
  <w:num w:numId="485" w16cid:durableId="1354921371">
    <w:abstractNumId w:val="0"/>
  </w:num>
  <w:num w:numId="486" w16cid:durableId="231231773">
    <w:abstractNumId w:val="4"/>
  </w:num>
  <w:num w:numId="487" w16cid:durableId="318510080">
    <w:abstractNumId w:val="6"/>
  </w:num>
  <w:num w:numId="488" w16cid:durableId="1139419325">
    <w:abstractNumId w:val="5"/>
  </w:num>
  <w:num w:numId="489" w16cid:durableId="823854057">
    <w:abstractNumId w:val="9"/>
  </w:num>
  <w:num w:numId="490" w16cid:durableId="1393383581">
    <w:abstractNumId w:val="7"/>
  </w:num>
  <w:num w:numId="491" w16cid:durableId="872034000">
    <w:abstractNumId w:val="9"/>
  </w:num>
  <w:num w:numId="492" w16cid:durableId="1896426382">
    <w:abstractNumId w:val="7"/>
  </w:num>
  <w:num w:numId="493" w16cid:durableId="376588959">
    <w:abstractNumId w:val="6"/>
  </w:num>
  <w:num w:numId="494" w16cid:durableId="1666393693">
    <w:abstractNumId w:val="5"/>
  </w:num>
  <w:num w:numId="495" w16cid:durableId="2029485624">
    <w:abstractNumId w:val="4"/>
  </w:num>
  <w:num w:numId="496" w16cid:durableId="1951935728">
    <w:abstractNumId w:val="8"/>
  </w:num>
  <w:num w:numId="497" w16cid:durableId="414018382">
    <w:abstractNumId w:val="3"/>
  </w:num>
  <w:num w:numId="498" w16cid:durableId="1352803521">
    <w:abstractNumId w:val="2"/>
  </w:num>
  <w:num w:numId="499" w16cid:durableId="523203327">
    <w:abstractNumId w:val="1"/>
  </w:num>
  <w:num w:numId="500" w16cid:durableId="2027512806">
    <w:abstractNumId w:val="0"/>
  </w:num>
  <w:num w:numId="501" w16cid:durableId="981303262">
    <w:abstractNumId w:val="20"/>
  </w:num>
  <w:num w:numId="502" w16cid:durableId="18165571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404" w:allStyles="0" w:customStyles="0" w:latentStyles="1" w:stylesInUse="0" w:headingStyles="0" w:numberingStyles="0" w:tableStyles="0" w:directFormattingOnRuns="0" w:directFormattingOnParagraphs="0" w:directFormattingOnNumbering="1"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6"/>
    <w:rsid w:val="00000032"/>
    <w:rsid w:val="00002162"/>
    <w:rsid w:val="0002418C"/>
    <w:rsid w:val="000242EC"/>
    <w:rsid w:val="00025EB9"/>
    <w:rsid w:val="00035359"/>
    <w:rsid w:val="00036211"/>
    <w:rsid w:val="00045EA1"/>
    <w:rsid w:val="000533AB"/>
    <w:rsid w:val="0006678B"/>
    <w:rsid w:val="00076053"/>
    <w:rsid w:val="000D4975"/>
    <w:rsid w:val="000E09A3"/>
    <w:rsid w:val="000E18E8"/>
    <w:rsid w:val="000E6170"/>
    <w:rsid w:val="000F29DD"/>
    <w:rsid w:val="001056F7"/>
    <w:rsid w:val="00106DBC"/>
    <w:rsid w:val="001178DD"/>
    <w:rsid w:val="00124C3E"/>
    <w:rsid w:val="00124F8C"/>
    <w:rsid w:val="001269A6"/>
    <w:rsid w:val="00127FD8"/>
    <w:rsid w:val="00140192"/>
    <w:rsid w:val="00141810"/>
    <w:rsid w:val="00142619"/>
    <w:rsid w:val="001450C9"/>
    <w:rsid w:val="001573C1"/>
    <w:rsid w:val="00157A60"/>
    <w:rsid w:val="00161E6D"/>
    <w:rsid w:val="001663DB"/>
    <w:rsid w:val="00167037"/>
    <w:rsid w:val="00172ED5"/>
    <w:rsid w:val="00173210"/>
    <w:rsid w:val="00191DAB"/>
    <w:rsid w:val="00192FF0"/>
    <w:rsid w:val="001964E2"/>
    <w:rsid w:val="001A61A7"/>
    <w:rsid w:val="001C0997"/>
    <w:rsid w:val="001C0B25"/>
    <w:rsid w:val="001C4AF0"/>
    <w:rsid w:val="001C650B"/>
    <w:rsid w:val="001C655D"/>
    <w:rsid w:val="001E027B"/>
    <w:rsid w:val="001E1EDE"/>
    <w:rsid w:val="001E5769"/>
    <w:rsid w:val="001F2232"/>
    <w:rsid w:val="001F3B93"/>
    <w:rsid w:val="001F4D11"/>
    <w:rsid w:val="00215E2E"/>
    <w:rsid w:val="00222506"/>
    <w:rsid w:val="00233454"/>
    <w:rsid w:val="002340CB"/>
    <w:rsid w:val="00242957"/>
    <w:rsid w:val="00246B12"/>
    <w:rsid w:val="0024756E"/>
    <w:rsid w:val="00264800"/>
    <w:rsid w:val="00280A4E"/>
    <w:rsid w:val="00290547"/>
    <w:rsid w:val="002A42C9"/>
    <w:rsid w:val="002B3467"/>
    <w:rsid w:val="002C5829"/>
    <w:rsid w:val="002C636E"/>
    <w:rsid w:val="002E5966"/>
    <w:rsid w:val="002F1DBA"/>
    <w:rsid w:val="002F7DD6"/>
    <w:rsid w:val="0031125F"/>
    <w:rsid w:val="0031696D"/>
    <w:rsid w:val="00334D91"/>
    <w:rsid w:val="003362AB"/>
    <w:rsid w:val="00350044"/>
    <w:rsid w:val="00351766"/>
    <w:rsid w:val="0035552C"/>
    <w:rsid w:val="003669FB"/>
    <w:rsid w:val="0037256C"/>
    <w:rsid w:val="00374AAA"/>
    <w:rsid w:val="00376E84"/>
    <w:rsid w:val="0038166C"/>
    <w:rsid w:val="003819AF"/>
    <w:rsid w:val="0039208C"/>
    <w:rsid w:val="003A5B50"/>
    <w:rsid w:val="003B0727"/>
    <w:rsid w:val="003B40F8"/>
    <w:rsid w:val="003C61B4"/>
    <w:rsid w:val="003D5A18"/>
    <w:rsid w:val="003E0950"/>
    <w:rsid w:val="003E1B54"/>
    <w:rsid w:val="003F31A0"/>
    <w:rsid w:val="00400DC1"/>
    <w:rsid w:val="00402460"/>
    <w:rsid w:val="0040681F"/>
    <w:rsid w:val="00406B94"/>
    <w:rsid w:val="00406D16"/>
    <w:rsid w:val="004109E8"/>
    <w:rsid w:val="00411244"/>
    <w:rsid w:val="0046371A"/>
    <w:rsid w:val="00465508"/>
    <w:rsid w:val="00475E85"/>
    <w:rsid w:val="0048694E"/>
    <w:rsid w:val="0048762D"/>
    <w:rsid w:val="00490742"/>
    <w:rsid w:val="00491BCE"/>
    <w:rsid w:val="004966F0"/>
    <w:rsid w:val="004B7875"/>
    <w:rsid w:val="004C0158"/>
    <w:rsid w:val="004C0C52"/>
    <w:rsid w:val="004C5A05"/>
    <w:rsid w:val="004D23E0"/>
    <w:rsid w:val="004D26D4"/>
    <w:rsid w:val="004D2D9D"/>
    <w:rsid w:val="004D375B"/>
    <w:rsid w:val="004D7B06"/>
    <w:rsid w:val="004E18FC"/>
    <w:rsid w:val="004E58DD"/>
    <w:rsid w:val="004F204D"/>
    <w:rsid w:val="004F22DE"/>
    <w:rsid w:val="004F7F2F"/>
    <w:rsid w:val="00504FC5"/>
    <w:rsid w:val="00520F46"/>
    <w:rsid w:val="00525C5D"/>
    <w:rsid w:val="005327E3"/>
    <w:rsid w:val="005415B2"/>
    <w:rsid w:val="00542469"/>
    <w:rsid w:val="00543532"/>
    <w:rsid w:val="00553017"/>
    <w:rsid w:val="00554161"/>
    <w:rsid w:val="00556694"/>
    <w:rsid w:val="00567212"/>
    <w:rsid w:val="0057020E"/>
    <w:rsid w:val="0057194A"/>
    <w:rsid w:val="005765F6"/>
    <w:rsid w:val="00583509"/>
    <w:rsid w:val="00591B6F"/>
    <w:rsid w:val="00593226"/>
    <w:rsid w:val="00596408"/>
    <w:rsid w:val="005A6885"/>
    <w:rsid w:val="005B115C"/>
    <w:rsid w:val="005B54B7"/>
    <w:rsid w:val="005C4297"/>
    <w:rsid w:val="005C5C3C"/>
    <w:rsid w:val="005D7527"/>
    <w:rsid w:val="005F6D3D"/>
    <w:rsid w:val="00615954"/>
    <w:rsid w:val="0062349B"/>
    <w:rsid w:val="00627786"/>
    <w:rsid w:val="00636266"/>
    <w:rsid w:val="0064317B"/>
    <w:rsid w:val="006529F1"/>
    <w:rsid w:val="0065779C"/>
    <w:rsid w:val="00660431"/>
    <w:rsid w:val="00682DA9"/>
    <w:rsid w:val="0068409E"/>
    <w:rsid w:val="00685992"/>
    <w:rsid w:val="006911D9"/>
    <w:rsid w:val="0069252A"/>
    <w:rsid w:val="006A2081"/>
    <w:rsid w:val="006A24D9"/>
    <w:rsid w:val="006A45D1"/>
    <w:rsid w:val="006A4A56"/>
    <w:rsid w:val="006C1012"/>
    <w:rsid w:val="006C5D83"/>
    <w:rsid w:val="006C6BF7"/>
    <w:rsid w:val="006D5F2E"/>
    <w:rsid w:val="006F7567"/>
    <w:rsid w:val="00715884"/>
    <w:rsid w:val="00717647"/>
    <w:rsid w:val="00736D96"/>
    <w:rsid w:val="00737CD8"/>
    <w:rsid w:val="00750162"/>
    <w:rsid w:val="007506B3"/>
    <w:rsid w:val="00751A8F"/>
    <w:rsid w:val="0075620A"/>
    <w:rsid w:val="00760E12"/>
    <w:rsid w:val="0076293E"/>
    <w:rsid w:val="0077451C"/>
    <w:rsid w:val="007808A2"/>
    <w:rsid w:val="00780E7F"/>
    <w:rsid w:val="0078240C"/>
    <w:rsid w:val="00792351"/>
    <w:rsid w:val="0079310D"/>
    <w:rsid w:val="007B1C8B"/>
    <w:rsid w:val="007B75FC"/>
    <w:rsid w:val="007C2D37"/>
    <w:rsid w:val="007D1D7A"/>
    <w:rsid w:val="007E134A"/>
    <w:rsid w:val="007E1E50"/>
    <w:rsid w:val="007E6617"/>
    <w:rsid w:val="007F42A2"/>
    <w:rsid w:val="008059A4"/>
    <w:rsid w:val="0082051D"/>
    <w:rsid w:val="00822E47"/>
    <w:rsid w:val="00824393"/>
    <w:rsid w:val="0083585F"/>
    <w:rsid w:val="00840AA7"/>
    <w:rsid w:val="00840EAF"/>
    <w:rsid w:val="00845091"/>
    <w:rsid w:val="00845508"/>
    <w:rsid w:val="00850C7F"/>
    <w:rsid w:val="00851312"/>
    <w:rsid w:val="008541BD"/>
    <w:rsid w:val="0085622A"/>
    <w:rsid w:val="008612CF"/>
    <w:rsid w:val="00861C8D"/>
    <w:rsid w:val="00864264"/>
    <w:rsid w:val="0086633C"/>
    <w:rsid w:val="00876250"/>
    <w:rsid w:val="00893224"/>
    <w:rsid w:val="008934C6"/>
    <w:rsid w:val="008A1963"/>
    <w:rsid w:val="008A6CED"/>
    <w:rsid w:val="008A7547"/>
    <w:rsid w:val="008B3896"/>
    <w:rsid w:val="008B7B2C"/>
    <w:rsid w:val="008C2F46"/>
    <w:rsid w:val="008C6F39"/>
    <w:rsid w:val="008E0787"/>
    <w:rsid w:val="008E2E74"/>
    <w:rsid w:val="008F0709"/>
    <w:rsid w:val="008F3187"/>
    <w:rsid w:val="008F59B2"/>
    <w:rsid w:val="008F7B73"/>
    <w:rsid w:val="0090033D"/>
    <w:rsid w:val="00902B2C"/>
    <w:rsid w:val="009240EA"/>
    <w:rsid w:val="009263AB"/>
    <w:rsid w:val="00926BC7"/>
    <w:rsid w:val="00926C0F"/>
    <w:rsid w:val="009311AB"/>
    <w:rsid w:val="00932C72"/>
    <w:rsid w:val="009414C7"/>
    <w:rsid w:val="00946C39"/>
    <w:rsid w:val="009567AB"/>
    <w:rsid w:val="009677BE"/>
    <w:rsid w:val="0097132A"/>
    <w:rsid w:val="009744C0"/>
    <w:rsid w:val="00980473"/>
    <w:rsid w:val="00994577"/>
    <w:rsid w:val="009A5249"/>
    <w:rsid w:val="009B31B2"/>
    <w:rsid w:val="009B3511"/>
    <w:rsid w:val="009C2186"/>
    <w:rsid w:val="009C23CD"/>
    <w:rsid w:val="009C3CDD"/>
    <w:rsid w:val="009C7F19"/>
    <w:rsid w:val="009D6B22"/>
    <w:rsid w:val="009E2142"/>
    <w:rsid w:val="00A05654"/>
    <w:rsid w:val="00A06132"/>
    <w:rsid w:val="00A13275"/>
    <w:rsid w:val="00A17302"/>
    <w:rsid w:val="00A3305B"/>
    <w:rsid w:val="00A35F77"/>
    <w:rsid w:val="00A57AF2"/>
    <w:rsid w:val="00A623A8"/>
    <w:rsid w:val="00A65F6E"/>
    <w:rsid w:val="00A71E6B"/>
    <w:rsid w:val="00A72A3D"/>
    <w:rsid w:val="00A732F6"/>
    <w:rsid w:val="00A73656"/>
    <w:rsid w:val="00A87316"/>
    <w:rsid w:val="00AA19A7"/>
    <w:rsid w:val="00AB4F26"/>
    <w:rsid w:val="00AC19CE"/>
    <w:rsid w:val="00AC1C59"/>
    <w:rsid w:val="00AC30B5"/>
    <w:rsid w:val="00AC3D6A"/>
    <w:rsid w:val="00AC6F94"/>
    <w:rsid w:val="00AD2DFC"/>
    <w:rsid w:val="00AD3F4E"/>
    <w:rsid w:val="00AD416B"/>
    <w:rsid w:val="00AD59C7"/>
    <w:rsid w:val="00AD5A06"/>
    <w:rsid w:val="00AE444C"/>
    <w:rsid w:val="00AE4712"/>
    <w:rsid w:val="00AE6D0D"/>
    <w:rsid w:val="00AF5896"/>
    <w:rsid w:val="00B04A0A"/>
    <w:rsid w:val="00B06228"/>
    <w:rsid w:val="00B21FB9"/>
    <w:rsid w:val="00B25676"/>
    <w:rsid w:val="00B278A0"/>
    <w:rsid w:val="00B3418F"/>
    <w:rsid w:val="00B3484B"/>
    <w:rsid w:val="00B36043"/>
    <w:rsid w:val="00B45EFF"/>
    <w:rsid w:val="00B54C40"/>
    <w:rsid w:val="00B658E7"/>
    <w:rsid w:val="00B7257F"/>
    <w:rsid w:val="00B73F7A"/>
    <w:rsid w:val="00B75E82"/>
    <w:rsid w:val="00B959E1"/>
    <w:rsid w:val="00BB322B"/>
    <w:rsid w:val="00BB3CE6"/>
    <w:rsid w:val="00BB5847"/>
    <w:rsid w:val="00BC2745"/>
    <w:rsid w:val="00BC7D19"/>
    <w:rsid w:val="00BD44B0"/>
    <w:rsid w:val="00BE2100"/>
    <w:rsid w:val="00BE387C"/>
    <w:rsid w:val="00BF2F81"/>
    <w:rsid w:val="00C001A9"/>
    <w:rsid w:val="00C00531"/>
    <w:rsid w:val="00C02335"/>
    <w:rsid w:val="00C15AF9"/>
    <w:rsid w:val="00C21336"/>
    <w:rsid w:val="00C21B0F"/>
    <w:rsid w:val="00C32664"/>
    <w:rsid w:val="00C4222E"/>
    <w:rsid w:val="00C53256"/>
    <w:rsid w:val="00C62722"/>
    <w:rsid w:val="00C723DF"/>
    <w:rsid w:val="00C76540"/>
    <w:rsid w:val="00C775E2"/>
    <w:rsid w:val="00C819EE"/>
    <w:rsid w:val="00C82FA1"/>
    <w:rsid w:val="00C92532"/>
    <w:rsid w:val="00CA179A"/>
    <w:rsid w:val="00CB051A"/>
    <w:rsid w:val="00CB3898"/>
    <w:rsid w:val="00CC187E"/>
    <w:rsid w:val="00CC1A95"/>
    <w:rsid w:val="00CD1320"/>
    <w:rsid w:val="00CD3B3A"/>
    <w:rsid w:val="00CE0535"/>
    <w:rsid w:val="00CF083A"/>
    <w:rsid w:val="00CF3395"/>
    <w:rsid w:val="00D021D6"/>
    <w:rsid w:val="00D1025B"/>
    <w:rsid w:val="00D23172"/>
    <w:rsid w:val="00D241D2"/>
    <w:rsid w:val="00D31A2C"/>
    <w:rsid w:val="00D434DB"/>
    <w:rsid w:val="00D47EC7"/>
    <w:rsid w:val="00D553AF"/>
    <w:rsid w:val="00D62D2C"/>
    <w:rsid w:val="00D73F72"/>
    <w:rsid w:val="00D8019C"/>
    <w:rsid w:val="00D824D0"/>
    <w:rsid w:val="00D84960"/>
    <w:rsid w:val="00D959A1"/>
    <w:rsid w:val="00D96CE2"/>
    <w:rsid w:val="00DA7BA2"/>
    <w:rsid w:val="00DB142B"/>
    <w:rsid w:val="00DB40A4"/>
    <w:rsid w:val="00DB76EC"/>
    <w:rsid w:val="00DC11B6"/>
    <w:rsid w:val="00DE03BA"/>
    <w:rsid w:val="00DE0713"/>
    <w:rsid w:val="00DE19C2"/>
    <w:rsid w:val="00DE5B91"/>
    <w:rsid w:val="00DE7A2D"/>
    <w:rsid w:val="00DF0251"/>
    <w:rsid w:val="00DF18A4"/>
    <w:rsid w:val="00E01D8A"/>
    <w:rsid w:val="00E02560"/>
    <w:rsid w:val="00E0343B"/>
    <w:rsid w:val="00E039A0"/>
    <w:rsid w:val="00E11AF8"/>
    <w:rsid w:val="00E153C5"/>
    <w:rsid w:val="00E15984"/>
    <w:rsid w:val="00E3077A"/>
    <w:rsid w:val="00E30DAF"/>
    <w:rsid w:val="00E3103A"/>
    <w:rsid w:val="00E311E0"/>
    <w:rsid w:val="00E36E5A"/>
    <w:rsid w:val="00E42DF5"/>
    <w:rsid w:val="00E45A26"/>
    <w:rsid w:val="00E45E58"/>
    <w:rsid w:val="00E500EE"/>
    <w:rsid w:val="00E55E40"/>
    <w:rsid w:val="00E606F2"/>
    <w:rsid w:val="00E628CA"/>
    <w:rsid w:val="00E630B1"/>
    <w:rsid w:val="00E74BC2"/>
    <w:rsid w:val="00E810E6"/>
    <w:rsid w:val="00E921E2"/>
    <w:rsid w:val="00E9626A"/>
    <w:rsid w:val="00E96455"/>
    <w:rsid w:val="00EA0D6E"/>
    <w:rsid w:val="00EA78BE"/>
    <w:rsid w:val="00EB184F"/>
    <w:rsid w:val="00EC5EB2"/>
    <w:rsid w:val="00EC799D"/>
    <w:rsid w:val="00ED3F2D"/>
    <w:rsid w:val="00ED70C3"/>
    <w:rsid w:val="00EE05FE"/>
    <w:rsid w:val="00EE3153"/>
    <w:rsid w:val="00EE35AE"/>
    <w:rsid w:val="00EE3703"/>
    <w:rsid w:val="00EF1789"/>
    <w:rsid w:val="00EF3556"/>
    <w:rsid w:val="00EF4A09"/>
    <w:rsid w:val="00EF7429"/>
    <w:rsid w:val="00EF7AB1"/>
    <w:rsid w:val="00F003D1"/>
    <w:rsid w:val="00F02FCD"/>
    <w:rsid w:val="00F079BB"/>
    <w:rsid w:val="00F11102"/>
    <w:rsid w:val="00F150C3"/>
    <w:rsid w:val="00F16FCC"/>
    <w:rsid w:val="00F17DB8"/>
    <w:rsid w:val="00F24D1A"/>
    <w:rsid w:val="00F26801"/>
    <w:rsid w:val="00F36782"/>
    <w:rsid w:val="00F41D23"/>
    <w:rsid w:val="00F42DE0"/>
    <w:rsid w:val="00F46AE9"/>
    <w:rsid w:val="00F53B9F"/>
    <w:rsid w:val="00F544C9"/>
    <w:rsid w:val="00F55FAC"/>
    <w:rsid w:val="00F5731E"/>
    <w:rsid w:val="00F603E8"/>
    <w:rsid w:val="00F61CBF"/>
    <w:rsid w:val="00F62DBF"/>
    <w:rsid w:val="00F649B7"/>
    <w:rsid w:val="00F70733"/>
    <w:rsid w:val="00F8004C"/>
    <w:rsid w:val="00F8265F"/>
    <w:rsid w:val="00F83E8B"/>
    <w:rsid w:val="00F873CC"/>
    <w:rsid w:val="00F92855"/>
    <w:rsid w:val="00F92C76"/>
    <w:rsid w:val="00F94354"/>
    <w:rsid w:val="00FA6565"/>
    <w:rsid w:val="00FA7838"/>
    <w:rsid w:val="00FC708D"/>
    <w:rsid w:val="00FD5167"/>
    <w:rsid w:val="00FE1BDF"/>
    <w:rsid w:val="00FE693A"/>
    <w:rsid w:val="00FF6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8B255"/>
  <w15:chartTrackingRefBased/>
  <w15:docId w15:val="{FBBFD41D-F618-4C94-9ABA-0045121C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7F19"/>
    <w:pPr>
      <w:spacing w:after="160" w:line="259" w:lineRule="auto"/>
    </w:pPr>
    <w:rPr>
      <w:rFonts w:eastAsiaTheme="minorHAnsi"/>
      <w:lang w:val="fr-LU"/>
    </w:rPr>
  </w:style>
  <w:style w:type="paragraph" w:styleId="Heading1">
    <w:name w:val="heading 1"/>
    <w:basedOn w:val="BodyOfText"/>
    <w:next w:val="BodyOfText"/>
    <w:link w:val="Heading1Char"/>
    <w:uiPriority w:val="9"/>
    <w:qFormat/>
    <w:rsid w:val="00F16FCC"/>
    <w:pPr>
      <w:keepNext/>
      <w:keepLines/>
      <w:pageBreakBefore/>
      <w:numPr>
        <w:numId w:val="10"/>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F16FCC"/>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F16FCC"/>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F16FCC"/>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F16FCC"/>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F16FCC"/>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F16FCC"/>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F16FCC"/>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F16FCC"/>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Text1">
    <w:name w:val="TabText1"/>
    <w:basedOn w:val="TabText0"/>
    <w:link w:val="TabText1Char"/>
    <w:qFormat/>
    <w:rsid w:val="00F16FCC"/>
    <w:pPr>
      <w:spacing w:before="20" w:after="20"/>
    </w:pPr>
    <w:rPr>
      <w:sz w:val="20"/>
    </w:rPr>
  </w:style>
  <w:style w:type="character" w:customStyle="1" w:styleId="TabText1Char">
    <w:name w:val="TabText1 Char"/>
    <w:basedOn w:val="TabText0Char"/>
    <w:link w:val="TabText1"/>
    <w:rsid w:val="00F16FCC"/>
    <w:rPr>
      <w:rFonts w:eastAsiaTheme="minorHAnsi"/>
      <w:kern w:val="16"/>
      <w:sz w:val="20"/>
      <w:lang w:val="en-US"/>
    </w:rPr>
  </w:style>
  <w:style w:type="paragraph" w:customStyle="1" w:styleId="FigurewithCaption">
    <w:name w:val="Figure with Caption"/>
    <w:basedOn w:val="BodyOfText"/>
    <w:link w:val="FigurewithCaptionChar"/>
    <w:qFormat/>
    <w:rsid w:val="00F16FCC"/>
    <w:pPr>
      <w:keepNext/>
      <w:spacing w:before="160" w:after="80"/>
      <w:jc w:val="center"/>
    </w:pPr>
  </w:style>
  <w:style w:type="character" w:customStyle="1" w:styleId="FigurewithCaptionChar">
    <w:name w:val="Figure with Caption Char"/>
    <w:basedOn w:val="BodyOfTextChar"/>
    <w:link w:val="FigurewithCaption"/>
    <w:rsid w:val="00BB5847"/>
    <w:rPr>
      <w:rFonts w:eastAsiaTheme="minorHAnsi"/>
      <w:kern w:val="16"/>
      <w:lang w:val="en-US"/>
    </w:rPr>
  </w:style>
  <w:style w:type="paragraph" w:customStyle="1" w:styleId="TabHeader1">
    <w:name w:val="TabHeader1"/>
    <w:basedOn w:val="TabText1"/>
    <w:link w:val="TabHeader1Char"/>
    <w:qFormat/>
    <w:rsid w:val="00F16FCC"/>
    <w:pPr>
      <w:keepNext/>
      <w:spacing w:after="60"/>
      <w:jc w:val="left"/>
    </w:pPr>
  </w:style>
  <w:style w:type="character" w:customStyle="1" w:styleId="TabHeader1Char">
    <w:name w:val="TabHeader1 Char"/>
    <w:basedOn w:val="TabText1Char"/>
    <w:link w:val="TabHeader1"/>
    <w:rsid w:val="00F16FCC"/>
    <w:rPr>
      <w:rFonts w:eastAsiaTheme="minorHAnsi"/>
      <w:kern w:val="16"/>
      <w:sz w:val="20"/>
      <w:lang w:val="en-US"/>
    </w:rPr>
  </w:style>
  <w:style w:type="paragraph" w:customStyle="1" w:styleId="Hidden">
    <w:name w:val="Hidden"/>
    <w:basedOn w:val="BodyOfText"/>
    <w:next w:val="BodyOfText"/>
    <w:link w:val="HiddenChar"/>
    <w:qFormat/>
    <w:rsid w:val="00F16FCC"/>
    <w:pPr>
      <w:spacing w:after="80"/>
    </w:pPr>
    <w:rPr>
      <w:vanish/>
      <w:color w:val="00B050"/>
    </w:rPr>
  </w:style>
  <w:style w:type="paragraph" w:customStyle="1" w:styleId="BodyOfText">
    <w:name w:val="Body Of Text"/>
    <w:basedOn w:val="Normal"/>
    <w:link w:val="BodyOfTextChar"/>
    <w:autoRedefine/>
    <w:qFormat/>
    <w:rsid w:val="009C7F19"/>
    <w:pPr>
      <w:spacing w:after="120" w:line="240" w:lineRule="auto"/>
      <w:jc w:val="both"/>
    </w:pPr>
    <w:rPr>
      <w:kern w:val="16"/>
    </w:rPr>
  </w:style>
  <w:style w:type="character" w:customStyle="1" w:styleId="BodyOfTextChar">
    <w:name w:val="Body Of Text Char"/>
    <w:basedOn w:val="DefaultParagraphFont"/>
    <w:link w:val="BodyOfText"/>
    <w:rsid w:val="009C7F19"/>
    <w:rPr>
      <w:rFonts w:eastAsiaTheme="minorHAnsi"/>
      <w:kern w:val="16"/>
      <w:lang w:val="fr-LU"/>
    </w:rPr>
  </w:style>
  <w:style w:type="paragraph" w:customStyle="1" w:styleId="HDocProp">
    <w:name w:val="H Doc Prop."/>
    <w:basedOn w:val="BodyOfText"/>
    <w:next w:val="BodyOfText"/>
    <w:link w:val="HDocPropChar"/>
    <w:qFormat/>
    <w:rsid w:val="00F16FCC"/>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F16FCC"/>
    <w:rPr>
      <w:rFonts w:asciiTheme="majorHAnsi" w:eastAsiaTheme="minorHAnsi" w:hAnsiTheme="majorHAnsi"/>
      <w:b/>
      <w:color w:val="E61F3D" w:themeColor="accent5"/>
      <w:kern w:val="16"/>
      <w:sz w:val="28"/>
      <w:lang w:val="en-US"/>
    </w:rPr>
  </w:style>
  <w:style w:type="character" w:customStyle="1" w:styleId="Heading1Char">
    <w:name w:val="Heading 1 Char"/>
    <w:basedOn w:val="DefaultParagraphFont"/>
    <w:link w:val="Heading1"/>
    <w:uiPriority w:val="9"/>
    <w:rsid w:val="00F16FCC"/>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F16FCC"/>
    <w:pPr>
      <w:numPr>
        <w:ilvl w:val="0"/>
        <w:numId w:val="0"/>
      </w:numPr>
    </w:pPr>
  </w:style>
  <w:style w:type="character" w:customStyle="1" w:styleId="H2nonumberChar">
    <w:name w:val="H2 no number Char"/>
    <w:basedOn w:val="Heading2Char"/>
    <w:link w:val="H2nonumber"/>
    <w:rsid w:val="00F16FCC"/>
    <w:rPr>
      <w:rFonts w:asciiTheme="majorHAnsi" w:eastAsiaTheme="majorEastAsia" w:hAnsiTheme="majorHAnsi" w:cstheme="majorBidi"/>
      <w:b/>
      <w:color w:val="00A3E0" w:themeColor="text2"/>
      <w:kern w:val="16"/>
      <w:sz w:val="36"/>
      <w:szCs w:val="26"/>
      <w:lang w:val="en-US"/>
    </w:rPr>
  </w:style>
  <w:style w:type="character" w:customStyle="1" w:styleId="Heading2Char">
    <w:name w:val="Heading 2 Char"/>
    <w:basedOn w:val="DefaultParagraphFont"/>
    <w:link w:val="Heading2"/>
    <w:uiPriority w:val="9"/>
    <w:rsid w:val="00F16FCC"/>
    <w:rPr>
      <w:rFonts w:asciiTheme="majorHAnsi" w:eastAsiaTheme="majorEastAsia" w:hAnsiTheme="majorHAnsi" w:cstheme="majorBidi"/>
      <w:b/>
      <w:color w:val="00A3E0" w:themeColor="text2"/>
      <w:kern w:val="16"/>
      <w:sz w:val="36"/>
      <w:szCs w:val="26"/>
      <w:lang w:val="en-US"/>
    </w:rPr>
  </w:style>
  <w:style w:type="paragraph" w:customStyle="1" w:styleId="Figure">
    <w:name w:val="Figure"/>
    <w:basedOn w:val="BodyOfText"/>
    <w:next w:val="BodyOfText"/>
    <w:link w:val="FigureChar"/>
    <w:qFormat/>
    <w:rsid w:val="00F16FCC"/>
    <w:pPr>
      <w:spacing w:after="200"/>
      <w:jc w:val="center"/>
    </w:pPr>
  </w:style>
  <w:style w:type="character" w:customStyle="1" w:styleId="FigureChar">
    <w:name w:val="Figure Char"/>
    <w:basedOn w:val="BodyOfTextChar"/>
    <w:link w:val="Figure"/>
    <w:rsid w:val="00F16FCC"/>
    <w:rPr>
      <w:rFonts w:eastAsiaTheme="minorHAnsi"/>
      <w:kern w:val="16"/>
      <w:lang w:val="en-US"/>
    </w:rPr>
  </w:style>
  <w:style w:type="paragraph" w:customStyle="1" w:styleId="Headerfootertext">
    <w:name w:val="Header/footer text"/>
    <w:basedOn w:val="BodyOfText"/>
    <w:link w:val="HeaderfootertextChar"/>
    <w:rsid w:val="00F16FCC"/>
    <w:pPr>
      <w:spacing w:after="0"/>
    </w:pPr>
    <w:rPr>
      <w:sz w:val="16"/>
    </w:rPr>
  </w:style>
  <w:style w:type="paragraph" w:customStyle="1" w:styleId="Headerfootertitle">
    <w:name w:val="Header/footer title"/>
    <w:basedOn w:val="Headerfootertext"/>
    <w:link w:val="HeaderfootertitleChar"/>
    <w:rsid w:val="00F16FCC"/>
    <w:pPr>
      <w:ind w:right="170"/>
      <w:jc w:val="right"/>
    </w:pPr>
    <w:rPr>
      <w:color w:val="E61F3D" w:themeColor="accent5"/>
    </w:rPr>
  </w:style>
  <w:style w:type="paragraph" w:customStyle="1" w:styleId="Endlist">
    <w:name w:val="End list"/>
    <w:basedOn w:val="BodyOfText"/>
    <w:next w:val="BodyOfText"/>
    <w:qFormat/>
    <w:rsid w:val="00F16FCC"/>
    <w:pPr>
      <w:spacing w:after="0"/>
      <w:ind w:right="709"/>
      <w:jc w:val="right"/>
    </w:pPr>
    <w:rPr>
      <w:sz w:val="14"/>
      <w:szCs w:val="14"/>
    </w:rPr>
  </w:style>
  <w:style w:type="paragraph" w:customStyle="1" w:styleId="TabText2">
    <w:name w:val="TabText2"/>
    <w:basedOn w:val="TabText1"/>
    <w:link w:val="TabText2Char"/>
    <w:qFormat/>
    <w:rsid w:val="00F16FCC"/>
    <w:pPr>
      <w:spacing w:before="10" w:after="10"/>
      <w:ind w:left="-57" w:right="-57"/>
    </w:pPr>
    <w:rPr>
      <w:sz w:val="18"/>
    </w:rPr>
  </w:style>
  <w:style w:type="character" w:customStyle="1" w:styleId="TabText2Char">
    <w:name w:val="TabText2 Char"/>
    <w:basedOn w:val="TabText1Char"/>
    <w:link w:val="TabText2"/>
    <w:rsid w:val="00F16FCC"/>
    <w:rPr>
      <w:rFonts w:eastAsiaTheme="minorHAnsi"/>
      <w:kern w:val="16"/>
      <w:sz w:val="18"/>
      <w:lang w:val="en-US"/>
    </w:rPr>
  </w:style>
  <w:style w:type="paragraph" w:customStyle="1" w:styleId="HToC">
    <w:name w:val="H ToC"/>
    <w:basedOn w:val="HDocProp"/>
    <w:next w:val="BodyOfText"/>
    <w:link w:val="HToCChar"/>
    <w:qFormat/>
    <w:rsid w:val="00F16FCC"/>
    <w:pPr>
      <w:spacing w:before="80" w:after="80"/>
      <w:jc w:val="center"/>
    </w:pPr>
  </w:style>
  <w:style w:type="character" w:customStyle="1" w:styleId="HToCChar">
    <w:name w:val="H ToC Char"/>
    <w:basedOn w:val="HDocPropChar"/>
    <w:link w:val="HToC"/>
    <w:rsid w:val="00F16FCC"/>
    <w:rPr>
      <w:rFonts w:asciiTheme="majorHAnsi" w:eastAsiaTheme="minorHAnsi" w:hAnsiTheme="majorHAnsi"/>
      <w:b/>
      <w:color w:val="E61F3D" w:themeColor="accent5"/>
      <w:kern w:val="16"/>
      <w:sz w:val="28"/>
      <w:lang w:val="en-US"/>
    </w:rPr>
  </w:style>
  <w:style w:type="character" w:customStyle="1" w:styleId="Heading3Char">
    <w:name w:val="Heading 3 Char"/>
    <w:basedOn w:val="DefaultParagraphFont"/>
    <w:link w:val="Heading3"/>
    <w:uiPriority w:val="9"/>
    <w:rsid w:val="00F16FCC"/>
    <w:rPr>
      <w:rFonts w:asciiTheme="majorHAnsi" w:eastAsiaTheme="majorEastAsia" w:hAnsiTheme="majorHAnsi" w:cstheme="majorBidi"/>
      <w:b/>
      <w:color w:val="00A3E0" w:themeColor="text2"/>
      <w:kern w:val="16"/>
      <w:sz w:val="30"/>
      <w:szCs w:val="24"/>
      <w:lang w:val="en-US"/>
    </w:rPr>
  </w:style>
  <w:style w:type="character" w:customStyle="1" w:styleId="Heading4Char">
    <w:name w:val="Heading 4 Char"/>
    <w:basedOn w:val="DefaultParagraphFont"/>
    <w:link w:val="Heading4"/>
    <w:uiPriority w:val="9"/>
    <w:rsid w:val="00F16FCC"/>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F16FCC"/>
    <w:rPr>
      <w:rFonts w:asciiTheme="majorHAnsi" w:eastAsiaTheme="majorEastAsia" w:hAnsiTheme="majorHAnsi" w:cstheme="majorBidi"/>
      <w:b/>
      <w:iCs/>
      <w:color w:val="00A3E0" w:themeColor="text2"/>
      <w:kern w:val="16"/>
      <w:sz w:val="24"/>
      <w:szCs w:val="24"/>
      <w:lang w:val="en-US"/>
    </w:rPr>
  </w:style>
  <w:style w:type="character" w:styleId="Emphasis">
    <w:name w:val="Emphasis"/>
    <w:aliases w:val="Emphasis 1"/>
    <w:basedOn w:val="DefaultParagraphFont"/>
    <w:uiPriority w:val="20"/>
    <w:rsid w:val="00F16FCC"/>
    <w:rPr>
      <w:i/>
      <w:iCs/>
    </w:rPr>
  </w:style>
  <w:style w:type="character" w:styleId="SubtleEmphasis">
    <w:name w:val="Subtle Emphasis"/>
    <w:aliases w:val="Emphasis 2"/>
    <w:basedOn w:val="DefaultParagraphFont"/>
    <w:uiPriority w:val="19"/>
    <w:rsid w:val="00F16FCC"/>
    <w:rPr>
      <w:i/>
      <w:iCs/>
      <w:color w:val="404040" w:themeColor="text1" w:themeTint="BF"/>
    </w:rPr>
  </w:style>
  <w:style w:type="character" w:customStyle="1" w:styleId="Heading6Char">
    <w:name w:val="Heading 6 Char"/>
    <w:basedOn w:val="DefaultParagraphFont"/>
    <w:link w:val="Heading6"/>
    <w:uiPriority w:val="9"/>
    <w:rsid w:val="00F16FCC"/>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F16FCC"/>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F16FCC"/>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F16FCC"/>
    <w:rPr>
      <w:rFonts w:asciiTheme="majorHAnsi" w:eastAsiaTheme="majorEastAsia" w:hAnsiTheme="majorHAnsi" w:cstheme="majorBidi"/>
      <w:iCs/>
      <w:color w:val="272727" w:themeColor="text1" w:themeTint="D8"/>
      <w:kern w:val="16"/>
      <w:sz w:val="20"/>
      <w:szCs w:val="21"/>
      <w:u w:val="single"/>
      <w:lang w:val="en-US"/>
    </w:rPr>
  </w:style>
  <w:style w:type="paragraph" w:styleId="Title">
    <w:name w:val="Title"/>
    <w:basedOn w:val="BodyOfText"/>
    <w:next w:val="BodyOfText"/>
    <w:link w:val="TitleChar"/>
    <w:uiPriority w:val="10"/>
    <w:rsid w:val="00F16FCC"/>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F16FCC"/>
    <w:rPr>
      <w:rFonts w:asciiTheme="majorHAnsi" w:eastAsiaTheme="majorEastAsia" w:hAnsiTheme="majorHAnsi" w:cstheme="majorBidi"/>
      <w:b/>
      <w:color w:val="E61F3D" w:themeColor="accent5"/>
      <w:spacing w:val="20"/>
      <w:kern w:val="16"/>
      <w:sz w:val="40"/>
      <w:szCs w:val="56"/>
      <w:lang w:val="en-US"/>
    </w:rPr>
  </w:style>
  <w:style w:type="paragraph" w:styleId="Subtitle">
    <w:name w:val="Subtitle"/>
    <w:basedOn w:val="Title"/>
    <w:next w:val="BodyOfText"/>
    <w:link w:val="SubtitleChar"/>
    <w:uiPriority w:val="11"/>
    <w:rsid w:val="00F16FCC"/>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F16FCC"/>
    <w:rPr>
      <w:rFonts w:asciiTheme="majorHAnsi" w:eastAsiaTheme="minorEastAsia" w:hAnsiTheme="majorHAnsi" w:cstheme="majorBidi"/>
      <w:b/>
      <w:color w:val="00A3E0" w:themeColor="text2"/>
      <w:spacing w:val="20"/>
      <w:kern w:val="16"/>
      <w:sz w:val="36"/>
      <w:szCs w:val="56"/>
      <w:lang w:val="en-US"/>
    </w:rPr>
  </w:style>
  <w:style w:type="character" w:styleId="SubtleReference">
    <w:name w:val="Subtle Reference"/>
    <w:basedOn w:val="DefaultParagraphFont"/>
    <w:uiPriority w:val="31"/>
    <w:rsid w:val="00F16FCC"/>
    <w:rPr>
      <w:smallCaps/>
      <w:color w:val="5A5A5A" w:themeColor="text1" w:themeTint="A5"/>
    </w:rPr>
  </w:style>
  <w:style w:type="paragraph" w:styleId="TOCHeading">
    <w:name w:val="TOC Heading"/>
    <w:basedOn w:val="Heading1"/>
    <w:next w:val="Normal"/>
    <w:uiPriority w:val="39"/>
    <w:unhideWhenUsed/>
    <w:rsid w:val="00F16FCC"/>
    <w:pPr>
      <w:spacing w:after="120"/>
      <w:ind w:left="425" w:right="709" w:hanging="425"/>
      <w:outlineLvl w:val="9"/>
    </w:pPr>
    <w:rPr>
      <w:sz w:val="28"/>
    </w:rPr>
  </w:style>
  <w:style w:type="paragraph" w:styleId="Bibliography">
    <w:name w:val="Bibliography"/>
    <w:basedOn w:val="Normal"/>
    <w:next w:val="Normal"/>
    <w:uiPriority w:val="37"/>
    <w:unhideWhenUsed/>
    <w:rsid w:val="00F16FCC"/>
  </w:style>
  <w:style w:type="paragraph" w:customStyle="1" w:styleId="BulletL1">
    <w:name w:val="Bullet L1"/>
    <w:basedOn w:val="BodyOfText"/>
    <w:link w:val="BulletL1Char"/>
    <w:qFormat/>
    <w:rsid w:val="00845091"/>
    <w:pPr>
      <w:numPr>
        <w:numId w:val="19"/>
      </w:numPr>
      <w:spacing w:after="40"/>
    </w:pPr>
  </w:style>
  <w:style w:type="character" w:customStyle="1" w:styleId="BulletL1Char">
    <w:name w:val="Bullet L1 Char"/>
    <w:basedOn w:val="DefaultParagraphFont"/>
    <w:link w:val="BulletL1"/>
    <w:rsid w:val="00845091"/>
    <w:rPr>
      <w:rFonts w:eastAsiaTheme="minorHAnsi"/>
      <w:kern w:val="16"/>
      <w:lang w:val="en-US"/>
    </w:rPr>
  </w:style>
  <w:style w:type="paragraph" w:customStyle="1" w:styleId="BulletL2">
    <w:name w:val="Bullet L2"/>
    <w:basedOn w:val="BulletL1"/>
    <w:rsid w:val="00845091"/>
    <w:pPr>
      <w:numPr>
        <w:ilvl w:val="1"/>
      </w:numPr>
    </w:pPr>
  </w:style>
  <w:style w:type="paragraph" w:customStyle="1" w:styleId="BulletL3">
    <w:name w:val="Bullet L3"/>
    <w:basedOn w:val="BulletL1"/>
    <w:rsid w:val="00845091"/>
    <w:pPr>
      <w:numPr>
        <w:ilvl w:val="2"/>
      </w:numPr>
      <w:contextualSpacing/>
    </w:pPr>
  </w:style>
  <w:style w:type="paragraph" w:customStyle="1" w:styleId="EnumerationL1">
    <w:name w:val="Enumeration L1"/>
    <w:basedOn w:val="BodyOfText"/>
    <w:link w:val="EnumerationL1Char"/>
    <w:qFormat/>
    <w:rsid w:val="00F16FCC"/>
    <w:pPr>
      <w:numPr>
        <w:numId w:val="1"/>
      </w:numPr>
      <w:spacing w:after="40"/>
    </w:pPr>
  </w:style>
  <w:style w:type="character" w:customStyle="1" w:styleId="EnumerationL1Char">
    <w:name w:val="Enumeration L1 Char"/>
    <w:basedOn w:val="BodyOfTextChar"/>
    <w:link w:val="EnumerationL1"/>
    <w:rsid w:val="00F16FCC"/>
    <w:rPr>
      <w:rFonts w:eastAsiaTheme="minorHAnsi"/>
      <w:kern w:val="16"/>
      <w:lang w:val="en-US"/>
    </w:rPr>
  </w:style>
  <w:style w:type="paragraph" w:customStyle="1" w:styleId="EnumerationL2">
    <w:name w:val="Enumeration L2"/>
    <w:basedOn w:val="EnumerationL1"/>
    <w:link w:val="EnumerationL2Char"/>
    <w:rsid w:val="00F16FCC"/>
    <w:pPr>
      <w:numPr>
        <w:ilvl w:val="1"/>
      </w:numPr>
    </w:pPr>
  </w:style>
  <w:style w:type="character" w:customStyle="1" w:styleId="EnumerationL2Char">
    <w:name w:val="Enumeration L2 Char"/>
    <w:basedOn w:val="EnumerationL1Char"/>
    <w:link w:val="EnumerationL2"/>
    <w:rsid w:val="00F16FCC"/>
    <w:rPr>
      <w:rFonts w:eastAsiaTheme="minorHAnsi"/>
      <w:kern w:val="16"/>
      <w:lang w:val="en-US"/>
    </w:rPr>
  </w:style>
  <w:style w:type="paragraph" w:customStyle="1" w:styleId="EnumerationL3">
    <w:name w:val="Enumeration L3"/>
    <w:basedOn w:val="EnumerationL1"/>
    <w:rsid w:val="00F16FCC"/>
    <w:pPr>
      <w:numPr>
        <w:ilvl w:val="2"/>
      </w:numPr>
      <w:contextualSpacing/>
    </w:pPr>
  </w:style>
  <w:style w:type="paragraph" w:styleId="Caption">
    <w:name w:val="caption"/>
    <w:aliases w:val="Légende Fig/Tab"/>
    <w:basedOn w:val="BodyOfText"/>
    <w:next w:val="BodyOfText"/>
    <w:uiPriority w:val="35"/>
    <w:unhideWhenUsed/>
    <w:qFormat/>
    <w:rsid w:val="00CD3B3A"/>
    <w:pPr>
      <w:spacing w:before="120" w:after="200"/>
      <w:jc w:val="center"/>
    </w:pPr>
    <w:rPr>
      <w:iCs/>
      <w:color w:val="AF132A" w:themeColor="accent5" w:themeShade="BF"/>
      <w:sz w:val="20"/>
      <w:szCs w:val="18"/>
    </w:rPr>
  </w:style>
  <w:style w:type="character" w:styleId="FollowedHyperlink">
    <w:name w:val="FollowedHyperlink"/>
    <w:basedOn w:val="DefaultParagraphFont"/>
    <w:uiPriority w:val="99"/>
    <w:unhideWhenUsed/>
    <w:rsid w:val="00F16FCC"/>
    <w:rPr>
      <w:color w:val="00A3E0" w:themeColor="followedHyperlink"/>
      <w:u w:val="single"/>
    </w:rPr>
  </w:style>
  <w:style w:type="paragraph" w:styleId="Footer">
    <w:name w:val="footer"/>
    <w:basedOn w:val="Normal"/>
    <w:link w:val="FooterChar"/>
    <w:uiPriority w:val="99"/>
    <w:unhideWhenUsed/>
    <w:rsid w:val="00F16F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FCC"/>
    <w:rPr>
      <w:rFonts w:eastAsiaTheme="minorHAnsi"/>
      <w:lang w:val="en-US"/>
    </w:rPr>
  </w:style>
  <w:style w:type="character" w:styleId="FootnoteReference">
    <w:name w:val="footnote reference"/>
    <w:basedOn w:val="DefaultParagraphFont"/>
    <w:uiPriority w:val="99"/>
    <w:unhideWhenUsed/>
    <w:rsid w:val="00F16FCC"/>
    <w:rPr>
      <w:vertAlign w:val="superscript"/>
    </w:rPr>
  </w:style>
  <w:style w:type="paragraph" w:styleId="FootnoteText">
    <w:name w:val="footnote text"/>
    <w:basedOn w:val="Normal"/>
    <w:link w:val="FootnoteTextChar"/>
    <w:uiPriority w:val="99"/>
    <w:unhideWhenUsed/>
    <w:rsid w:val="00F16FCC"/>
    <w:pPr>
      <w:spacing w:after="0" w:line="240" w:lineRule="auto"/>
    </w:pPr>
    <w:rPr>
      <w:sz w:val="20"/>
      <w:szCs w:val="20"/>
    </w:rPr>
  </w:style>
  <w:style w:type="character" w:customStyle="1" w:styleId="FootnoteTextChar">
    <w:name w:val="Footnote Text Char"/>
    <w:basedOn w:val="DefaultParagraphFont"/>
    <w:link w:val="FootnoteText"/>
    <w:uiPriority w:val="99"/>
    <w:rsid w:val="00F16FCC"/>
    <w:rPr>
      <w:rFonts w:eastAsiaTheme="minorHAnsi"/>
      <w:sz w:val="20"/>
      <w:szCs w:val="20"/>
      <w:lang w:val="en-US"/>
    </w:rPr>
  </w:style>
  <w:style w:type="paragraph" w:styleId="Header">
    <w:name w:val="header"/>
    <w:basedOn w:val="Normal"/>
    <w:link w:val="HeaderChar"/>
    <w:uiPriority w:val="99"/>
    <w:unhideWhenUsed/>
    <w:rsid w:val="00F16F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FCC"/>
    <w:rPr>
      <w:rFonts w:eastAsiaTheme="minorHAnsi"/>
      <w:lang w:val="en-US"/>
    </w:rPr>
  </w:style>
  <w:style w:type="character" w:styleId="HTMLCite">
    <w:name w:val="HTML Cite"/>
    <w:basedOn w:val="DefaultParagraphFont"/>
    <w:uiPriority w:val="99"/>
    <w:unhideWhenUsed/>
    <w:rsid w:val="00F16FCC"/>
    <w:rPr>
      <w:i/>
      <w:iCs/>
    </w:rPr>
  </w:style>
  <w:style w:type="paragraph" w:styleId="HTMLPreformatted">
    <w:name w:val="HTML Preformatted"/>
    <w:basedOn w:val="Normal"/>
    <w:link w:val="HTMLPreformattedChar"/>
    <w:uiPriority w:val="99"/>
    <w:unhideWhenUsed/>
    <w:rsid w:val="00F16F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F16FCC"/>
    <w:rPr>
      <w:rFonts w:ascii="Consolas" w:eastAsiaTheme="minorHAnsi" w:hAnsi="Consolas"/>
      <w:sz w:val="20"/>
      <w:szCs w:val="20"/>
      <w:lang w:val="en-US"/>
    </w:rPr>
  </w:style>
  <w:style w:type="character" w:styleId="Hyperlink">
    <w:name w:val="Hyperlink"/>
    <w:basedOn w:val="DefaultParagraphFont"/>
    <w:uiPriority w:val="99"/>
    <w:unhideWhenUsed/>
    <w:rsid w:val="00F16FCC"/>
    <w:rPr>
      <w:color w:val="007AA8" w:themeColor="hyperlink"/>
      <w:u w:val="single"/>
    </w:rPr>
  </w:style>
  <w:style w:type="paragraph" w:styleId="NormalWeb">
    <w:name w:val="Normal (Web)"/>
    <w:basedOn w:val="Normal"/>
    <w:link w:val="NormalWebChar"/>
    <w:uiPriority w:val="99"/>
    <w:unhideWhenUsed/>
    <w:rsid w:val="00F16FCC"/>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BB5847"/>
    <w:rPr>
      <w:rFonts w:ascii="Times New Roman" w:eastAsiaTheme="minorHAnsi" w:hAnsi="Times New Roman" w:cs="Times New Roman"/>
      <w:sz w:val="24"/>
      <w:szCs w:val="24"/>
      <w:lang w:val="en-US"/>
    </w:rPr>
  </w:style>
  <w:style w:type="character" w:styleId="PageNumber">
    <w:name w:val="page number"/>
    <w:basedOn w:val="DefaultParagraphFont"/>
    <w:uiPriority w:val="99"/>
    <w:unhideWhenUsed/>
    <w:rsid w:val="00F16FCC"/>
  </w:style>
  <w:style w:type="character" w:styleId="PlaceholderText">
    <w:name w:val="Placeholder Text"/>
    <w:basedOn w:val="DefaultParagraphFont"/>
    <w:uiPriority w:val="99"/>
    <w:semiHidden/>
    <w:rsid w:val="00F16FCC"/>
    <w:rPr>
      <w:color w:val="808080"/>
    </w:rPr>
  </w:style>
  <w:style w:type="paragraph" w:styleId="TableofFigures">
    <w:name w:val="table of figures"/>
    <w:basedOn w:val="TOC1"/>
    <w:next w:val="BodyOfText"/>
    <w:link w:val="TableofFiguresChar"/>
    <w:uiPriority w:val="99"/>
    <w:unhideWhenUsed/>
    <w:rsid w:val="00DE19C2"/>
    <w:pPr>
      <w:spacing w:after="0"/>
    </w:pPr>
    <w:rPr>
      <w:noProof/>
      <w:color w:val="AF132A" w:themeColor="accent5" w:themeShade="BF"/>
      <w:lang w:val="fr-FR"/>
    </w:rPr>
  </w:style>
  <w:style w:type="paragraph" w:styleId="TOC1">
    <w:name w:val="toc 1"/>
    <w:aliases w:val="TMtrash 1"/>
    <w:basedOn w:val="BodyOfText"/>
    <w:next w:val="BodyOfText"/>
    <w:link w:val="TOC1Char"/>
    <w:uiPriority w:val="39"/>
    <w:unhideWhenUsed/>
    <w:rsid w:val="00F16FCC"/>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BB5847"/>
    <w:rPr>
      <w:rFonts w:eastAsiaTheme="minorHAnsi"/>
      <w:color w:val="00A3E0" w:themeColor="text2"/>
      <w:kern w:val="16"/>
      <w:lang w:val="en-US"/>
    </w:rPr>
  </w:style>
  <w:style w:type="paragraph" w:styleId="TOC2">
    <w:name w:val="toc 2"/>
    <w:basedOn w:val="BodyOfText"/>
    <w:next w:val="BodyOfText"/>
    <w:uiPriority w:val="39"/>
    <w:unhideWhenUsed/>
    <w:rsid w:val="00F16FCC"/>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F16FCC"/>
    <w:pPr>
      <w:tabs>
        <w:tab w:val="left" w:pos="2268"/>
        <w:tab w:val="right" w:leader="dot" w:pos="9582"/>
      </w:tabs>
      <w:spacing w:before="20" w:after="20"/>
      <w:ind w:left="2268" w:right="709" w:hanging="709"/>
      <w:contextualSpacing/>
    </w:pPr>
    <w:rPr>
      <w:color w:val="00A3E0" w:themeColor="text2"/>
    </w:rPr>
  </w:style>
  <w:style w:type="paragraph" w:customStyle="1" w:styleId="TabHeader0">
    <w:name w:val="TabHeader0"/>
    <w:basedOn w:val="TabText0"/>
    <w:link w:val="TabHeader0Char"/>
    <w:qFormat/>
    <w:rsid w:val="00F16FCC"/>
    <w:pPr>
      <w:keepNext/>
      <w:spacing w:after="80"/>
      <w:jc w:val="left"/>
    </w:pPr>
  </w:style>
  <w:style w:type="character" w:customStyle="1" w:styleId="TabHeader0Char">
    <w:name w:val="TabHeader0 Char"/>
    <w:basedOn w:val="TabText0Char"/>
    <w:link w:val="TabHeader0"/>
    <w:rsid w:val="00F16FCC"/>
    <w:rPr>
      <w:rFonts w:eastAsiaTheme="minorHAnsi"/>
      <w:kern w:val="16"/>
      <w:lang w:val="en-US"/>
    </w:rPr>
  </w:style>
  <w:style w:type="paragraph" w:customStyle="1" w:styleId="TabText0">
    <w:name w:val="TabText0"/>
    <w:basedOn w:val="BodyOfText"/>
    <w:link w:val="TabText0Char"/>
    <w:qFormat/>
    <w:rsid w:val="00F16FCC"/>
    <w:pPr>
      <w:spacing w:before="40" w:after="40"/>
    </w:pPr>
  </w:style>
  <w:style w:type="character" w:customStyle="1" w:styleId="TabText0Char">
    <w:name w:val="TabText0 Char"/>
    <w:basedOn w:val="BodyOfTextChar"/>
    <w:link w:val="TabText0"/>
    <w:rsid w:val="00F16FCC"/>
    <w:rPr>
      <w:rFonts w:eastAsiaTheme="minorHAnsi"/>
      <w:kern w:val="16"/>
      <w:lang w:val="en-US"/>
    </w:rPr>
  </w:style>
  <w:style w:type="character" w:customStyle="1" w:styleId="TableofFiguresChar">
    <w:name w:val="Table of Figures Char"/>
    <w:basedOn w:val="DefaultParagraphFont"/>
    <w:link w:val="TableofFigures"/>
    <w:uiPriority w:val="99"/>
    <w:rsid w:val="00DE19C2"/>
    <w:rPr>
      <w:rFonts w:eastAsiaTheme="minorHAnsi"/>
      <w:noProof/>
      <w:color w:val="AF132A" w:themeColor="accent5" w:themeShade="BF"/>
      <w:kern w:val="16"/>
      <w:lang w:val="fr-FR"/>
    </w:rPr>
  </w:style>
  <w:style w:type="paragraph" w:styleId="PlainText">
    <w:name w:val="Plain Text"/>
    <w:basedOn w:val="Normal"/>
    <w:link w:val="PlainTextChar"/>
    <w:uiPriority w:val="99"/>
    <w:unhideWhenUsed/>
    <w:rsid w:val="00F16F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6FCC"/>
    <w:rPr>
      <w:rFonts w:ascii="Consolas" w:eastAsiaTheme="minorHAnsi" w:hAnsi="Consolas"/>
      <w:sz w:val="21"/>
      <w:szCs w:val="21"/>
      <w:lang w:val="en-US"/>
    </w:rPr>
  </w:style>
  <w:style w:type="table" w:customStyle="1" w:styleId="Table2">
    <w:name w:val="Table_2"/>
    <w:basedOn w:val="Table1"/>
    <w:uiPriority w:val="99"/>
    <w:rsid w:val="00F16FCC"/>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F16FCC"/>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F16FCC"/>
    <w:pPr>
      <w:numPr>
        <w:ilvl w:val="6"/>
      </w:numPr>
      <w:contextualSpacing/>
    </w:pPr>
    <w:rPr>
      <w:sz w:val="18"/>
    </w:rPr>
  </w:style>
  <w:style w:type="paragraph" w:customStyle="1" w:styleId="EnumerationL8">
    <w:name w:val="Enumeration L8"/>
    <w:basedOn w:val="EnumerationL1"/>
    <w:rsid w:val="00F16FCC"/>
    <w:pPr>
      <w:numPr>
        <w:ilvl w:val="7"/>
      </w:numPr>
    </w:pPr>
    <w:rPr>
      <w:sz w:val="18"/>
    </w:rPr>
  </w:style>
  <w:style w:type="paragraph" w:customStyle="1" w:styleId="EnumerationL4">
    <w:name w:val="Enumeration L4"/>
    <w:basedOn w:val="EnumerationL1"/>
    <w:rsid w:val="00F16FCC"/>
    <w:pPr>
      <w:numPr>
        <w:ilvl w:val="3"/>
      </w:numPr>
      <w:contextualSpacing/>
    </w:pPr>
    <w:rPr>
      <w:sz w:val="20"/>
    </w:rPr>
  </w:style>
  <w:style w:type="table" w:customStyle="1" w:styleId="Table3">
    <w:name w:val="Table_3"/>
    <w:basedOn w:val="Table1"/>
    <w:uiPriority w:val="99"/>
    <w:rsid w:val="00F16FCC"/>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F16FCC"/>
    <w:pPr>
      <w:numPr>
        <w:ilvl w:val="4"/>
      </w:numPr>
    </w:pPr>
    <w:rPr>
      <w:sz w:val="20"/>
    </w:rPr>
  </w:style>
  <w:style w:type="paragraph" w:customStyle="1" w:styleId="EnumerationL6">
    <w:name w:val="Enumeration L6"/>
    <w:basedOn w:val="EnumerationL1"/>
    <w:link w:val="EnumerationL6Char"/>
    <w:rsid w:val="00F16FCC"/>
    <w:pPr>
      <w:numPr>
        <w:ilvl w:val="5"/>
      </w:numPr>
    </w:pPr>
    <w:rPr>
      <w:sz w:val="20"/>
    </w:rPr>
  </w:style>
  <w:style w:type="character" w:customStyle="1" w:styleId="EnumerationL6Char">
    <w:name w:val="Enumeration L6 Char"/>
    <w:basedOn w:val="DefaultParagraphFont"/>
    <w:link w:val="EnumerationL6"/>
    <w:rsid w:val="00BB5847"/>
    <w:rPr>
      <w:rFonts w:eastAsiaTheme="minorHAnsi"/>
      <w:kern w:val="16"/>
      <w:sz w:val="20"/>
      <w:lang w:val="en-US"/>
    </w:rPr>
  </w:style>
  <w:style w:type="paragraph" w:customStyle="1" w:styleId="EnumerationL9">
    <w:name w:val="Enumeration L9"/>
    <w:basedOn w:val="EnumerationL1"/>
    <w:rsid w:val="00F16FCC"/>
    <w:pPr>
      <w:numPr>
        <w:ilvl w:val="8"/>
      </w:numPr>
    </w:pPr>
    <w:rPr>
      <w:sz w:val="18"/>
    </w:rPr>
  </w:style>
  <w:style w:type="paragraph" w:customStyle="1" w:styleId="H1nonumber">
    <w:name w:val="H1 no number"/>
    <w:basedOn w:val="Heading1"/>
    <w:next w:val="BodyOfText"/>
    <w:link w:val="H1nonumberChar"/>
    <w:qFormat/>
    <w:rsid w:val="00F16FCC"/>
    <w:pPr>
      <w:numPr>
        <w:numId w:val="0"/>
      </w:numPr>
    </w:pPr>
  </w:style>
  <w:style w:type="character" w:customStyle="1" w:styleId="H1nonumberChar">
    <w:name w:val="H1 no number Char"/>
    <w:basedOn w:val="Heading1Char"/>
    <w:link w:val="H1nonumber"/>
    <w:rsid w:val="00F16FCC"/>
    <w:rPr>
      <w:rFonts w:asciiTheme="majorHAnsi" w:eastAsiaTheme="majorEastAsia" w:hAnsiTheme="majorHAnsi" w:cstheme="majorBidi"/>
      <w:b/>
      <w:color w:val="00A3E0" w:themeColor="text2"/>
      <w:kern w:val="16"/>
      <w:sz w:val="40"/>
      <w:szCs w:val="32"/>
      <w:lang w:val="en-US"/>
    </w:rPr>
  </w:style>
  <w:style w:type="paragraph" w:customStyle="1" w:styleId="RefList">
    <w:name w:val="RefList"/>
    <w:basedOn w:val="BodyOfText"/>
    <w:autoRedefine/>
    <w:qFormat/>
    <w:rsid w:val="005415B2"/>
    <w:pPr>
      <w:numPr>
        <w:numId w:val="3"/>
      </w:numPr>
      <w:spacing w:after="80"/>
      <w:ind w:left="709" w:hanging="284"/>
    </w:pPr>
  </w:style>
  <w:style w:type="paragraph" w:styleId="BalloonText">
    <w:name w:val="Balloon Text"/>
    <w:basedOn w:val="Normal"/>
    <w:link w:val="BalloonTextChar"/>
    <w:uiPriority w:val="99"/>
    <w:unhideWhenUsed/>
    <w:rsid w:val="00F16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6FCC"/>
    <w:rPr>
      <w:rFonts w:ascii="Segoe UI" w:eastAsiaTheme="minorHAnsi" w:hAnsi="Segoe UI" w:cs="Segoe UI"/>
      <w:sz w:val="18"/>
      <w:szCs w:val="18"/>
      <w:lang w:val="en-US"/>
    </w:rPr>
  </w:style>
  <w:style w:type="paragraph" w:styleId="NoSpacing">
    <w:name w:val="No Spacing"/>
    <w:uiPriority w:val="1"/>
    <w:rsid w:val="00F16FCC"/>
    <w:pPr>
      <w:spacing w:after="0"/>
    </w:pPr>
    <w:rPr>
      <w:rFonts w:eastAsiaTheme="minorHAnsi"/>
      <w:lang w:val="fr-FR"/>
    </w:rPr>
  </w:style>
  <w:style w:type="character" w:styleId="IntenseEmphasis">
    <w:name w:val="Intense Emphasis"/>
    <w:basedOn w:val="DefaultParagraphFont"/>
    <w:uiPriority w:val="21"/>
    <w:rsid w:val="00F16FCC"/>
    <w:rPr>
      <w:i/>
      <w:iCs/>
      <w:color w:val="E61F3D" w:themeColor="accent1"/>
    </w:rPr>
  </w:style>
  <w:style w:type="paragraph" w:styleId="Quote">
    <w:name w:val="Quote"/>
    <w:basedOn w:val="Normal"/>
    <w:next w:val="Normal"/>
    <w:link w:val="QuoteChar"/>
    <w:uiPriority w:val="29"/>
    <w:rsid w:val="00F16F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6FCC"/>
    <w:rPr>
      <w:rFonts w:eastAsiaTheme="minorHAnsi"/>
      <w:i/>
      <w:iCs/>
      <w:color w:val="404040" w:themeColor="text1" w:themeTint="BF"/>
      <w:lang w:val="en-US"/>
    </w:rPr>
  </w:style>
  <w:style w:type="paragraph" w:styleId="IntenseQuote">
    <w:name w:val="Intense Quote"/>
    <w:basedOn w:val="Normal"/>
    <w:next w:val="Normal"/>
    <w:link w:val="IntenseQuoteChar"/>
    <w:uiPriority w:val="30"/>
    <w:rsid w:val="00F16FCC"/>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F16FCC"/>
    <w:rPr>
      <w:rFonts w:eastAsiaTheme="minorHAnsi"/>
      <w:i/>
      <w:iCs/>
      <w:color w:val="E61F3D" w:themeColor="accent1"/>
      <w:lang w:val="en-US"/>
    </w:rPr>
  </w:style>
  <w:style w:type="character" w:styleId="IntenseReference">
    <w:name w:val="Intense Reference"/>
    <w:basedOn w:val="DefaultParagraphFont"/>
    <w:uiPriority w:val="32"/>
    <w:rsid w:val="00F16FCC"/>
    <w:rPr>
      <w:b/>
      <w:bCs/>
      <w:smallCaps/>
      <w:color w:val="E61F3D" w:themeColor="accent1"/>
      <w:spacing w:val="5"/>
    </w:rPr>
  </w:style>
  <w:style w:type="character" w:styleId="BookTitle">
    <w:name w:val="Book Title"/>
    <w:basedOn w:val="DefaultParagraphFont"/>
    <w:uiPriority w:val="33"/>
    <w:rsid w:val="00F16FCC"/>
    <w:rPr>
      <w:b/>
      <w:bCs/>
      <w:i/>
      <w:iCs/>
      <w:spacing w:val="5"/>
    </w:rPr>
  </w:style>
  <w:style w:type="character" w:styleId="CommentReference">
    <w:name w:val="annotation reference"/>
    <w:basedOn w:val="DefaultParagraphFont"/>
    <w:uiPriority w:val="99"/>
    <w:unhideWhenUsed/>
    <w:rsid w:val="00F16FCC"/>
    <w:rPr>
      <w:sz w:val="16"/>
      <w:szCs w:val="16"/>
    </w:rPr>
  </w:style>
  <w:style w:type="character" w:styleId="EndnoteReference">
    <w:name w:val="endnote reference"/>
    <w:basedOn w:val="DefaultParagraphFont"/>
    <w:uiPriority w:val="99"/>
    <w:unhideWhenUsed/>
    <w:rsid w:val="00F16FCC"/>
    <w:rPr>
      <w:vertAlign w:val="superscript"/>
    </w:rPr>
  </w:style>
  <w:style w:type="character" w:styleId="Hashtag">
    <w:name w:val="Hashtag"/>
    <w:basedOn w:val="DefaultParagraphFont"/>
    <w:uiPriority w:val="99"/>
    <w:unhideWhenUsed/>
    <w:rsid w:val="00F16FCC"/>
    <w:rPr>
      <w:color w:val="2B579A"/>
      <w:shd w:val="clear" w:color="auto" w:fill="E1DFDD"/>
    </w:rPr>
  </w:style>
  <w:style w:type="character" w:styleId="HTMLAcronym">
    <w:name w:val="HTML Acronym"/>
    <w:basedOn w:val="DefaultParagraphFont"/>
    <w:uiPriority w:val="99"/>
    <w:unhideWhenUsed/>
    <w:rsid w:val="00F16FCC"/>
  </w:style>
  <w:style w:type="character" w:styleId="HTMLCode">
    <w:name w:val="HTML Code"/>
    <w:basedOn w:val="DefaultParagraphFont"/>
    <w:uiPriority w:val="99"/>
    <w:unhideWhenUsed/>
    <w:rsid w:val="00F16FCC"/>
    <w:rPr>
      <w:rFonts w:ascii="Consolas" w:hAnsi="Consolas"/>
      <w:sz w:val="20"/>
      <w:szCs w:val="20"/>
    </w:rPr>
  </w:style>
  <w:style w:type="character" w:styleId="HTMLDefinition">
    <w:name w:val="HTML Definition"/>
    <w:basedOn w:val="DefaultParagraphFont"/>
    <w:uiPriority w:val="99"/>
    <w:unhideWhenUsed/>
    <w:rsid w:val="00F16FCC"/>
    <w:rPr>
      <w:i/>
      <w:iCs/>
    </w:rPr>
  </w:style>
  <w:style w:type="character" w:styleId="HTMLKeyboard">
    <w:name w:val="HTML Keyboard"/>
    <w:basedOn w:val="DefaultParagraphFont"/>
    <w:uiPriority w:val="99"/>
    <w:unhideWhenUsed/>
    <w:rsid w:val="00F16FCC"/>
    <w:rPr>
      <w:rFonts w:ascii="Consolas" w:hAnsi="Consolas"/>
      <w:sz w:val="20"/>
      <w:szCs w:val="20"/>
    </w:rPr>
  </w:style>
  <w:style w:type="character" w:styleId="HTMLSample">
    <w:name w:val="HTML Sample"/>
    <w:basedOn w:val="DefaultParagraphFont"/>
    <w:uiPriority w:val="99"/>
    <w:unhideWhenUsed/>
    <w:rsid w:val="00F16FCC"/>
    <w:rPr>
      <w:rFonts w:ascii="Consolas" w:hAnsi="Consolas"/>
      <w:sz w:val="24"/>
      <w:szCs w:val="24"/>
    </w:rPr>
  </w:style>
  <w:style w:type="character" w:styleId="HTMLTypewriter">
    <w:name w:val="HTML Typewriter"/>
    <w:basedOn w:val="DefaultParagraphFont"/>
    <w:uiPriority w:val="99"/>
    <w:unhideWhenUsed/>
    <w:rsid w:val="00F16FCC"/>
    <w:rPr>
      <w:rFonts w:ascii="Consolas" w:hAnsi="Consolas"/>
      <w:sz w:val="20"/>
      <w:szCs w:val="20"/>
    </w:rPr>
  </w:style>
  <w:style w:type="character" w:styleId="HTMLVariable">
    <w:name w:val="HTML Variable"/>
    <w:basedOn w:val="DefaultParagraphFont"/>
    <w:uiPriority w:val="99"/>
    <w:unhideWhenUsed/>
    <w:rsid w:val="00F16FCC"/>
    <w:rPr>
      <w:i/>
      <w:iCs/>
    </w:rPr>
  </w:style>
  <w:style w:type="character" w:styleId="LineNumber">
    <w:name w:val="line number"/>
    <w:basedOn w:val="DefaultParagraphFont"/>
    <w:uiPriority w:val="99"/>
    <w:unhideWhenUsed/>
    <w:rsid w:val="00F16FCC"/>
  </w:style>
  <w:style w:type="character" w:styleId="Mention">
    <w:name w:val="Mention"/>
    <w:basedOn w:val="DefaultParagraphFont"/>
    <w:uiPriority w:val="99"/>
    <w:unhideWhenUsed/>
    <w:rsid w:val="00F16FCC"/>
    <w:rPr>
      <w:color w:val="2B579A"/>
      <w:shd w:val="clear" w:color="auto" w:fill="E1DFDD"/>
    </w:rPr>
  </w:style>
  <w:style w:type="character" w:styleId="SmartHyperlink">
    <w:name w:val="Smart Hyperlink"/>
    <w:basedOn w:val="DefaultParagraphFont"/>
    <w:uiPriority w:val="99"/>
    <w:unhideWhenUsed/>
    <w:rsid w:val="00F16FCC"/>
    <w:rPr>
      <w:u w:val="dotted"/>
    </w:rPr>
  </w:style>
  <w:style w:type="character" w:styleId="Strong">
    <w:name w:val="Strong"/>
    <w:basedOn w:val="DefaultParagraphFont"/>
    <w:uiPriority w:val="22"/>
    <w:rsid w:val="00F16FCC"/>
    <w:rPr>
      <w:b/>
      <w:bCs/>
    </w:rPr>
  </w:style>
  <w:style w:type="character" w:styleId="UnresolvedMention">
    <w:name w:val="Unresolved Mention"/>
    <w:basedOn w:val="DefaultParagraphFont"/>
    <w:uiPriority w:val="99"/>
    <w:unhideWhenUsed/>
    <w:rsid w:val="00F16FCC"/>
    <w:rPr>
      <w:color w:val="605E5C"/>
      <w:shd w:val="clear" w:color="auto" w:fill="E1DFDD"/>
    </w:rPr>
  </w:style>
  <w:style w:type="paragraph" w:styleId="BodyText">
    <w:name w:val="Body Text"/>
    <w:basedOn w:val="Normal"/>
    <w:link w:val="BodyTextChar"/>
    <w:uiPriority w:val="99"/>
    <w:unhideWhenUsed/>
    <w:rsid w:val="00F16FCC"/>
    <w:pPr>
      <w:spacing w:after="120"/>
    </w:pPr>
  </w:style>
  <w:style w:type="character" w:customStyle="1" w:styleId="BodyTextChar">
    <w:name w:val="Body Text Char"/>
    <w:basedOn w:val="DefaultParagraphFont"/>
    <w:link w:val="BodyText"/>
    <w:uiPriority w:val="99"/>
    <w:rsid w:val="00F16FCC"/>
    <w:rPr>
      <w:rFonts w:eastAsiaTheme="minorHAnsi"/>
      <w:lang w:val="en-US"/>
    </w:rPr>
  </w:style>
  <w:style w:type="paragraph" w:styleId="BodyText2">
    <w:name w:val="Body Text 2"/>
    <w:basedOn w:val="Normal"/>
    <w:link w:val="BodyText2Char"/>
    <w:uiPriority w:val="99"/>
    <w:unhideWhenUsed/>
    <w:rsid w:val="00F16FCC"/>
    <w:pPr>
      <w:spacing w:after="120" w:line="480" w:lineRule="auto"/>
    </w:pPr>
  </w:style>
  <w:style w:type="character" w:customStyle="1" w:styleId="BodyText2Char">
    <w:name w:val="Body Text 2 Char"/>
    <w:basedOn w:val="DefaultParagraphFont"/>
    <w:link w:val="BodyText2"/>
    <w:uiPriority w:val="99"/>
    <w:rsid w:val="00F16FCC"/>
    <w:rPr>
      <w:rFonts w:eastAsiaTheme="minorHAnsi"/>
      <w:lang w:val="en-US"/>
    </w:rPr>
  </w:style>
  <w:style w:type="paragraph" w:styleId="BodyText3">
    <w:name w:val="Body Text 3"/>
    <w:basedOn w:val="Normal"/>
    <w:link w:val="BodyText3Char"/>
    <w:uiPriority w:val="99"/>
    <w:unhideWhenUsed/>
    <w:rsid w:val="00F16FCC"/>
    <w:pPr>
      <w:spacing w:after="120"/>
    </w:pPr>
    <w:rPr>
      <w:sz w:val="16"/>
      <w:szCs w:val="16"/>
    </w:rPr>
  </w:style>
  <w:style w:type="character" w:customStyle="1" w:styleId="BodyText3Char">
    <w:name w:val="Body Text 3 Char"/>
    <w:basedOn w:val="DefaultParagraphFont"/>
    <w:link w:val="BodyText3"/>
    <w:uiPriority w:val="99"/>
    <w:rsid w:val="00F16FCC"/>
    <w:rPr>
      <w:rFonts w:eastAsiaTheme="minorHAnsi"/>
      <w:sz w:val="16"/>
      <w:szCs w:val="16"/>
      <w:lang w:val="en-US"/>
    </w:rPr>
  </w:style>
  <w:style w:type="paragraph" w:styleId="BodyTextFirstIndent">
    <w:name w:val="Body Text First Indent"/>
    <w:basedOn w:val="BodyText"/>
    <w:link w:val="BodyTextFirstIndentChar"/>
    <w:uiPriority w:val="99"/>
    <w:unhideWhenUsed/>
    <w:rsid w:val="00F16FCC"/>
    <w:pPr>
      <w:spacing w:after="160"/>
      <w:ind w:firstLine="360"/>
    </w:pPr>
  </w:style>
  <w:style w:type="character" w:customStyle="1" w:styleId="BodyTextFirstIndentChar">
    <w:name w:val="Body Text First Indent Char"/>
    <w:basedOn w:val="BodyTextChar"/>
    <w:link w:val="BodyTextFirstIndent"/>
    <w:uiPriority w:val="99"/>
    <w:rsid w:val="00F16FCC"/>
    <w:rPr>
      <w:rFonts w:eastAsiaTheme="minorHAnsi"/>
      <w:lang w:val="en-US"/>
    </w:rPr>
  </w:style>
  <w:style w:type="paragraph" w:styleId="BodyTextIndent">
    <w:name w:val="Body Text Indent"/>
    <w:basedOn w:val="Normal"/>
    <w:link w:val="BodyTextIndentChar"/>
    <w:uiPriority w:val="99"/>
    <w:unhideWhenUsed/>
    <w:rsid w:val="00F16FCC"/>
    <w:pPr>
      <w:spacing w:after="120"/>
      <w:ind w:left="283"/>
    </w:pPr>
  </w:style>
  <w:style w:type="character" w:customStyle="1" w:styleId="BodyTextIndentChar">
    <w:name w:val="Body Text Indent Char"/>
    <w:basedOn w:val="DefaultParagraphFont"/>
    <w:link w:val="BodyTextIndent"/>
    <w:uiPriority w:val="99"/>
    <w:rsid w:val="00F16FCC"/>
    <w:rPr>
      <w:rFonts w:eastAsiaTheme="minorHAnsi"/>
      <w:lang w:val="en-US"/>
    </w:rPr>
  </w:style>
  <w:style w:type="paragraph" w:styleId="BodyTextFirstIndent2">
    <w:name w:val="Body Text First Indent 2"/>
    <w:basedOn w:val="BodyTextIndent"/>
    <w:link w:val="BodyTextFirstIndent2Char"/>
    <w:uiPriority w:val="99"/>
    <w:unhideWhenUsed/>
    <w:rsid w:val="00F16FCC"/>
    <w:pPr>
      <w:spacing w:after="160"/>
      <w:ind w:left="360" w:firstLine="360"/>
    </w:pPr>
  </w:style>
  <w:style w:type="character" w:customStyle="1" w:styleId="BodyTextFirstIndent2Char">
    <w:name w:val="Body Text First Indent 2 Char"/>
    <w:basedOn w:val="BodyTextIndentChar"/>
    <w:link w:val="BodyTextFirstIndent2"/>
    <w:uiPriority w:val="99"/>
    <w:rsid w:val="00F16FCC"/>
    <w:rPr>
      <w:rFonts w:eastAsiaTheme="minorHAnsi"/>
      <w:lang w:val="en-US"/>
    </w:rPr>
  </w:style>
  <w:style w:type="paragraph" w:styleId="BodyTextIndent2">
    <w:name w:val="Body Text Indent 2"/>
    <w:basedOn w:val="Normal"/>
    <w:link w:val="BodyTextIndent2Char"/>
    <w:uiPriority w:val="99"/>
    <w:unhideWhenUsed/>
    <w:rsid w:val="00F16FCC"/>
    <w:pPr>
      <w:spacing w:after="120" w:line="480" w:lineRule="auto"/>
      <w:ind w:left="283"/>
    </w:pPr>
  </w:style>
  <w:style w:type="character" w:customStyle="1" w:styleId="BodyTextIndent2Char">
    <w:name w:val="Body Text Indent 2 Char"/>
    <w:basedOn w:val="DefaultParagraphFont"/>
    <w:link w:val="BodyTextIndent2"/>
    <w:uiPriority w:val="99"/>
    <w:rsid w:val="00F16FCC"/>
    <w:rPr>
      <w:rFonts w:eastAsiaTheme="minorHAnsi"/>
      <w:lang w:val="en-US"/>
    </w:rPr>
  </w:style>
  <w:style w:type="paragraph" w:styleId="BodyTextIndent3">
    <w:name w:val="Body Text Indent 3"/>
    <w:basedOn w:val="Normal"/>
    <w:link w:val="BodyTextIndent3Char"/>
    <w:uiPriority w:val="99"/>
    <w:unhideWhenUsed/>
    <w:rsid w:val="00F16FCC"/>
    <w:pPr>
      <w:spacing w:after="120"/>
      <w:ind w:left="283"/>
    </w:pPr>
    <w:rPr>
      <w:sz w:val="16"/>
      <w:szCs w:val="16"/>
    </w:rPr>
  </w:style>
  <w:style w:type="character" w:customStyle="1" w:styleId="BodyTextIndent3Char">
    <w:name w:val="Body Text Indent 3 Char"/>
    <w:basedOn w:val="DefaultParagraphFont"/>
    <w:link w:val="BodyTextIndent3"/>
    <w:uiPriority w:val="99"/>
    <w:rsid w:val="00F16FCC"/>
    <w:rPr>
      <w:rFonts w:eastAsiaTheme="minorHAnsi"/>
      <w:sz w:val="16"/>
      <w:szCs w:val="16"/>
      <w:lang w:val="en-US"/>
    </w:rPr>
  </w:style>
  <w:style w:type="paragraph" w:styleId="Closing">
    <w:name w:val="Closing"/>
    <w:basedOn w:val="Normal"/>
    <w:link w:val="ClosingChar"/>
    <w:uiPriority w:val="99"/>
    <w:unhideWhenUsed/>
    <w:rsid w:val="00F16FCC"/>
    <w:pPr>
      <w:spacing w:after="0" w:line="240" w:lineRule="auto"/>
      <w:ind w:left="4252"/>
    </w:pPr>
  </w:style>
  <w:style w:type="character" w:customStyle="1" w:styleId="ClosingChar">
    <w:name w:val="Closing Char"/>
    <w:basedOn w:val="DefaultParagraphFont"/>
    <w:link w:val="Closing"/>
    <w:uiPriority w:val="99"/>
    <w:rsid w:val="00F16FCC"/>
    <w:rPr>
      <w:rFonts w:eastAsiaTheme="minorHAnsi"/>
      <w:lang w:val="en-US"/>
    </w:rPr>
  </w:style>
  <w:style w:type="paragraph" w:styleId="CommentText">
    <w:name w:val="annotation text"/>
    <w:basedOn w:val="Normal"/>
    <w:link w:val="CommentTextChar"/>
    <w:uiPriority w:val="99"/>
    <w:unhideWhenUsed/>
    <w:rsid w:val="00F16FCC"/>
    <w:pPr>
      <w:spacing w:line="240" w:lineRule="auto"/>
    </w:pPr>
    <w:rPr>
      <w:sz w:val="20"/>
      <w:szCs w:val="20"/>
    </w:rPr>
  </w:style>
  <w:style w:type="character" w:customStyle="1" w:styleId="CommentTextChar">
    <w:name w:val="Comment Text Char"/>
    <w:basedOn w:val="DefaultParagraphFont"/>
    <w:link w:val="CommentText"/>
    <w:uiPriority w:val="99"/>
    <w:rsid w:val="00F16FCC"/>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F16FCC"/>
    <w:rPr>
      <w:b/>
      <w:bCs/>
    </w:rPr>
  </w:style>
  <w:style w:type="character" w:customStyle="1" w:styleId="CommentSubjectChar">
    <w:name w:val="Comment Subject Char"/>
    <w:basedOn w:val="CommentTextChar"/>
    <w:link w:val="CommentSubject"/>
    <w:uiPriority w:val="99"/>
    <w:rsid w:val="00F16FCC"/>
    <w:rPr>
      <w:rFonts w:eastAsiaTheme="minorHAnsi"/>
      <w:b/>
      <w:bCs/>
      <w:sz w:val="20"/>
      <w:szCs w:val="20"/>
      <w:lang w:val="en-US"/>
    </w:rPr>
  </w:style>
  <w:style w:type="paragraph" w:styleId="Date">
    <w:name w:val="Date"/>
    <w:basedOn w:val="Normal"/>
    <w:next w:val="Normal"/>
    <w:link w:val="DateChar"/>
    <w:uiPriority w:val="99"/>
    <w:unhideWhenUsed/>
    <w:rsid w:val="00F16FCC"/>
  </w:style>
  <w:style w:type="character" w:customStyle="1" w:styleId="DateChar">
    <w:name w:val="Date Char"/>
    <w:basedOn w:val="DefaultParagraphFont"/>
    <w:link w:val="Date"/>
    <w:uiPriority w:val="99"/>
    <w:rsid w:val="00F16FCC"/>
    <w:rPr>
      <w:rFonts w:eastAsiaTheme="minorHAnsi"/>
      <w:lang w:val="en-US"/>
    </w:rPr>
  </w:style>
  <w:style w:type="paragraph" w:styleId="DocumentMap">
    <w:name w:val="Document Map"/>
    <w:basedOn w:val="Normal"/>
    <w:link w:val="DocumentMapChar"/>
    <w:uiPriority w:val="99"/>
    <w:unhideWhenUsed/>
    <w:rsid w:val="00F16FC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F16FCC"/>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F16FCC"/>
    <w:pPr>
      <w:spacing w:after="0" w:line="240" w:lineRule="auto"/>
    </w:pPr>
  </w:style>
  <w:style w:type="character" w:customStyle="1" w:styleId="E-mailSignatureChar">
    <w:name w:val="E-mail Signature Char"/>
    <w:basedOn w:val="DefaultParagraphFont"/>
    <w:link w:val="E-mailSignature"/>
    <w:uiPriority w:val="99"/>
    <w:rsid w:val="00F16FCC"/>
    <w:rPr>
      <w:rFonts w:eastAsiaTheme="minorHAnsi"/>
      <w:lang w:val="en-US"/>
    </w:rPr>
  </w:style>
  <w:style w:type="paragraph" w:styleId="EndnoteText">
    <w:name w:val="endnote text"/>
    <w:basedOn w:val="Normal"/>
    <w:link w:val="EndnoteTextChar"/>
    <w:uiPriority w:val="99"/>
    <w:unhideWhenUsed/>
    <w:rsid w:val="00F16FCC"/>
    <w:pPr>
      <w:spacing w:after="0" w:line="240" w:lineRule="auto"/>
    </w:pPr>
    <w:rPr>
      <w:sz w:val="20"/>
      <w:szCs w:val="20"/>
    </w:rPr>
  </w:style>
  <w:style w:type="character" w:customStyle="1" w:styleId="EndnoteTextChar">
    <w:name w:val="Endnote Text Char"/>
    <w:basedOn w:val="DefaultParagraphFont"/>
    <w:link w:val="EndnoteText"/>
    <w:uiPriority w:val="99"/>
    <w:rsid w:val="00F16FCC"/>
    <w:rPr>
      <w:rFonts w:eastAsiaTheme="minorHAnsi"/>
      <w:sz w:val="20"/>
      <w:szCs w:val="20"/>
      <w:lang w:val="en-US"/>
    </w:rPr>
  </w:style>
  <w:style w:type="paragraph" w:styleId="HTMLAddress">
    <w:name w:val="HTML Address"/>
    <w:basedOn w:val="Normal"/>
    <w:link w:val="HTMLAddressChar"/>
    <w:uiPriority w:val="99"/>
    <w:unhideWhenUsed/>
    <w:rsid w:val="00F16FCC"/>
    <w:pPr>
      <w:spacing w:after="0" w:line="240" w:lineRule="auto"/>
    </w:pPr>
    <w:rPr>
      <w:i/>
      <w:iCs/>
    </w:rPr>
  </w:style>
  <w:style w:type="character" w:customStyle="1" w:styleId="HTMLAddressChar">
    <w:name w:val="HTML Address Char"/>
    <w:basedOn w:val="DefaultParagraphFont"/>
    <w:link w:val="HTMLAddress"/>
    <w:uiPriority w:val="99"/>
    <w:rsid w:val="00F16FCC"/>
    <w:rPr>
      <w:rFonts w:eastAsiaTheme="minorHAnsi"/>
      <w:i/>
      <w:iCs/>
      <w:lang w:val="en-US"/>
    </w:rPr>
  </w:style>
  <w:style w:type="paragraph" w:styleId="MacroText">
    <w:name w:val="macro"/>
    <w:link w:val="MacroTextChar"/>
    <w:uiPriority w:val="99"/>
    <w:unhideWhenUsed/>
    <w:rsid w:val="00F16FCC"/>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lang w:val="fr-FR"/>
    </w:rPr>
  </w:style>
  <w:style w:type="character" w:customStyle="1" w:styleId="MacroTextChar">
    <w:name w:val="Macro Text Char"/>
    <w:basedOn w:val="DefaultParagraphFont"/>
    <w:link w:val="MacroText"/>
    <w:uiPriority w:val="99"/>
    <w:rsid w:val="00F16FCC"/>
    <w:rPr>
      <w:rFonts w:ascii="Consolas" w:eastAsiaTheme="minorHAnsi" w:hAnsi="Consolas"/>
      <w:sz w:val="20"/>
      <w:szCs w:val="20"/>
      <w:lang w:val="fr-FR"/>
    </w:rPr>
  </w:style>
  <w:style w:type="paragraph" w:styleId="MessageHeader">
    <w:name w:val="Message Header"/>
    <w:basedOn w:val="Normal"/>
    <w:link w:val="MessageHeaderChar"/>
    <w:uiPriority w:val="99"/>
    <w:unhideWhenUsed/>
    <w:rsid w:val="00F16FC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F16FCC"/>
    <w:rPr>
      <w:rFonts w:asciiTheme="majorHAnsi" w:eastAsiaTheme="majorEastAsia" w:hAnsiTheme="majorHAnsi" w:cstheme="majorBidi"/>
      <w:sz w:val="24"/>
      <w:szCs w:val="24"/>
      <w:shd w:val="pct20" w:color="auto" w:fill="auto"/>
      <w:lang w:val="en-US"/>
    </w:rPr>
  </w:style>
  <w:style w:type="paragraph" w:styleId="NoteHeading">
    <w:name w:val="Note Heading"/>
    <w:basedOn w:val="Normal"/>
    <w:next w:val="Normal"/>
    <w:link w:val="NoteHeadingChar"/>
    <w:uiPriority w:val="99"/>
    <w:unhideWhenUsed/>
    <w:rsid w:val="00F16FCC"/>
    <w:pPr>
      <w:spacing w:after="0" w:line="240" w:lineRule="auto"/>
    </w:pPr>
  </w:style>
  <w:style w:type="character" w:customStyle="1" w:styleId="NoteHeadingChar">
    <w:name w:val="Note Heading Char"/>
    <w:basedOn w:val="DefaultParagraphFont"/>
    <w:link w:val="NoteHeading"/>
    <w:uiPriority w:val="99"/>
    <w:rsid w:val="00F16FCC"/>
    <w:rPr>
      <w:rFonts w:eastAsiaTheme="minorHAnsi"/>
      <w:lang w:val="en-US"/>
    </w:rPr>
  </w:style>
  <w:style w:type="paragraph" w:styleId="Salutation">
    <w:name w:val="Salutation"/>
    <w:basedOn w:val="Normal"/>
    <w:next w:val="Normal"/>
    <w:link w:val="SalutationChar"/>
    <w:uiPriority w:val="99"/>
    <w:unhideWhenUsed/>
    <w:rsid w:val="00F16FCC"/>
  </w:style>
  <w:style w:type="character" w:customStyle="1" w:styleId="SalutationChar">
    <w:name w:val="Salutation Char"/>
    <w:basedOn w:val="DefaultParagraphFont"/>
    <w:link w:val="Salutation"/>
    <w:uiPriority w:val="99"/>
    <w:rsid w:val="00F16FCC"/>
    <w:rPr>
      <w:rFonts w:eastAsiaTheme="minorHAnsi"/>
      <w:lang w:val="en-US"/>
    </w:rPr>
  </w:style>
  <w:style w:type="paragraph" w:styleId="Signature">
    <w:name w:val="Signature"/>
    <w:basedOn w:val="Normal"/>
    <w:link w:val="SignatureChar"/>
    <w:uiPriority w:val="99"/>
    <w:unhideWhenUsed/>
    <w:rsid w:val="00F16FCC"/>
    <w:pPr>
      <w:spacing w:after="0" w:line="240" w:lineRule="auto"/>
      <w:ind w:left="4252"/>
    </w:pPr>
  </w:style>
  <w:style w:type="character" w:customStyle="1" w:styleId="SignatureChar">
    <w:name w:val="Signature Char"/>
    <w:basedOn w:val="DefaultParagraphFont"/>
    <w:link w:val="Signature"/>
    <w:uiPriority w:val="99"/>
    <w:rsid w:val="00F16FCC"/>
    <w:rPr>
      <w:rFonts w:eastAsiaTheme="minorHAnsi"/>
      <w:lang w:val="en-US"/>
    </w:rPr>
  </w:style>
  <w:style w:type="paragraph" w:styleId="BlockText">
    <w:name w:val="Block Text"/>
    <w:basedOn w:val="Normal"/>
    <w:uiPriority w:val="99"/>
    <w:unhideWhenUsed/>
    <w:rsid w:val="00F16FCC"/>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F16FCC"/>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F16FCC"/>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F16FCC"/>
    <w:pPr>
      <w:spacing w:after="0" w:line="240" w:lineRule="auto"/>
      <w:ind w:left="220" w:hanging="220"/>
    </w:pPr>
  </w:style>
  <w:style w:type="paragraph" w:styleId="Index2">
    <w:name w:val="index 2"/>
    <w:basedOn w:val="Normal"/>
    <w:next w:val="Normal"/>
    <w:autoRedefine/>
    <w:uiPriority w:val="99"/>
    <w:unhideWhenUsed/>
    <w:rsid w:val="00F16FCC"/>
    <w:pPr>
      <w:spacing w:after="0" w:line="240" w:lineRule="auto"/>
      <w:ind w:left="440" w:hanging="220"/>
    </w:pPr>
  </w:style>
  <w:style w:type="paragraph" w:styleId="Index3">
    <w:name w:val="index 3"/>
    <w:basedOn w:val="Normal"/>
    <w:next w:val="Normal"/>
    <w:autoRedefine/>
    <w:uiPriority w:val="99"/>
    <w:unhideWhenUsed/>
    <w:rsid w:val="00F16FCC"/>
    <w:pPr>
      <w:spacing w:after="0" w:line="240" w:lineRule="auto"/>
      <w:ind w:left="660" w:hanging="220"/>
    </w:pPr>
  </w:style>
  <w:style w:type="paragraph" w:styleId="Index4">
    <w:name w:val="index 4"/>
    <w:basedOn w:val="Normal"/>
    <w:next w:val="Normal"/>
    <w:autoRedefine/>
    <w:uiPriority w:val="99"/>
    <w:unhideWhenUsed/>
    <w:rsid w:val="00F16FCC"/>
    <w:pPr>
      <w:spacing w:after="0" w:line="240" w:lineRule="auto"/>
      <w:ind w:left="880" w:hanging="220"/>
    </w:pPr>
  </w:style>
  <w:style w:type="paragraph" w:styleId="Index5">
    <w:name w:val="index 5"/>
    <w:basedOn w:val="Normal"/>
    <w:next w:val="Normal"/>
    <w:autoRedefine/>
    <w:uiPriority w:val="99"/>
    <w:unhideWhenUsed/>
    <w:rsid w:val="00F16FCC"/>
    <w:pPr>
      <w:spacing w:after="0" w:line="240" w:lineRule="auto"/>
      <w:ind w:left="1100" w:hanging="220"/>
    </w:pPr>
  </w:style>
  <w:style w:type="paragraph" w:styleId="Index6">
    <w:name w:val="index 6"/>
    <w:basedOn w:val="Normal"/>
    <w:next w:val="Normal"/>
    <w:autoRedefine/>
    <w:uiPriority w:val="99"/>
    <w:unhideWhenUsed/>
    <w:rsid w:val="00F16FCC"/>
    <w:pPr>
      <w:spacing w:after="0" w:line="240" w:lineRule="auto"/>
      <w:ind w:left="1320" w:hanging="220"/>
    </w:pPr>
  </w:style>
  <w:style w:type="paragraph" w:styleId="Index7">
    <w:name w:val="index 7"/>
    <w:basedOn w:val="Normal"/>
    <w:next w:val="Normal"/>
    <w:autoRedefine/>
    <w:uiPriority w:val="99"/>
    <w:unhideWhenUsed/>
    <w:rsid w:val="00F16FCC"/>
    <w:pPr>
      <w:spacing w:after="0" w:line="240" w:lineRule="auto"/>
      <w:ind w:left="1540" w:hanging="220"/>
    </w:pPr>
  </w:style>
  <w:style w:type="paragraph" w:styleId="Index8">
    <w:name w:val="index 8"/>
    <w:basedOn w:val="Normal"/>
    <w:next w:val="Normal"/>
    <w:autoRedefine/>
    <w:uiPriority w:val="99"/>
    <w:unhideWhenUsed/>
    <w:rsid w:val="00F16FCC"/>
    <w:pPr>
      <w:spacing w:after="0" w:line="240" w:lineRule="auto"/>
      <w:ind w:left="1760" w:hanging="220"/>
    </w:pPr>
  </w:style>
  <w:style w:type="paragraph" w:styleId="Index9">
    <w:name w:val="index 9"/>
    <w:basedOn w:val="Normal"/>
    <w:next w:val="Normal"/>
    <w:autoRedefine/>
    <w:uiPriority w:val="99"/>
    <w:unhideWhenUsed/>
    <w:rsid w:val="00F16FCC"/>
    <w:pPr>
      <w:spacing w:after="0" w:line="240" w:lineRule="auto"/>
      <w:ind w:left="1980" w:hanging="220"/>
    </w:pPr>
  </w:style>
  <w:style w:type="paragraph" w:styleId="IndexHeading">
    <w:name w:val="index heading"/>
    <w:basedOn w:val="Normal"/>
    <w:next w:val="Index1"/>
    <w:uiPriority w:val="99"/>
    <w:unhideWhenUsed/>
    <w:rsid w:val="00F16FCC"/>
    <w:rPr>
      <w:rFonts w:asciiTheme="majorHAnsi" w:eastAsiaTheme="majorEastAsia" w:hAnsiTheme="majorHAnsi" w:cstheme="majorBidi"/>
      <w:b/>
      <w:bCs/>
    </w:rPr>
  </w:style>
  <w:style w:type="paragraph" w:styleId="NormalIndent">
    <w:name w:val="Normal Indent"/>
    <w:basedOn w:val="Normal"/>
    <w:uiPriority w:val="99"/>
    <w:unhideWhenUsed/>
    <w:rsid w:val="00F16FCC"/>
    <w:pPr>
      <w:ind w:left="708"/>
    </w:pPr>
  </w:style>
  <w:style w:type="paragraph" w:styleId="TableofAuthorities">
    <w:name w:val="table of authorities"/>
    <w:basedOn w:val="Normal"/>
    <w:next w:val="Normal"/>
    <w:uiPriority w:val="99"/>
    <w:unhideWhenUsed/>
    <w:rsid w:val="00F16FCC"/>
    <w:pPr>
      <w:tabs>
        <w:tab w:val="right" w:leader="dot" w:pos="9582"/>
      </w:tabs>
      <w:spacing w:after="0"/>
      <w:ind w:left="220" w:hanging="220"/>
    </w:pPr>
  </w:style>
  <w:style w:type="paragraph" w:styleId="TOAHeading">
    <w:name w:val="toa heading"/>
    <w:basedOn w:val="Normal"/>
    <w:next w:val="Normal"/>
    <w:uiPriority w:val="99"/>
    <w:unhideWhenUsed/>
    <w:rsid w:val="00F16FCC"/>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F16FCC"/>
    <w:rPr>
      <w:rFonts w:eastAsiaTheme="minorHAnsi"/>
      <w:vanish/>
      <w:color w:val="00B050"/>
      <w:kern w:val="16"/>
      <w:lang w:val="en-US"/>
    </w:rPr>
  </w:style>
  <w:style w:type="table" w:customStyle="1" w:styleId="Table5">
    <w:name w:val="Table_5"/>
    <w:basedOn w:val="Table1"/>
    <w:uiPriority w:val="99"/>
    <w:rsid w:val="00F16FCC"/>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F16FCC"/>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F16FCC"/>
    <w:rPr>
      <w:rFonts w:eastAsiaTheme="minorHAnsi"/>
      <w:kern w:val="16"/>
      <w:sz w:val="16"/>
      <w:lang w:val="en-US"/>
    </w:rPr>
  </w:style>
  <w:style w:type="character" w:customStyle="1" w:styleId="HeaderfootertitleChar">
    <w:name w:val="Header/footer title Char"/>
    <w:basedOn w:val="HeaderfootertextChar"/>
    <w:link w:val="Headerfootertitle"/>
    <w:rsid w:val="00F16FCC"/>
    <w:rPr>
      <w:rFonts w:eastAsiaTheme="minorHAnsi"/>
      <w:color w:val="E61F3D" w:themeColor="accent5"/>
      <w:kern w:val="16"/>
      <w:sz w:val="16"/>
      <w:lang w:val="en-US"/>
    </w:rPr>
  </w:style>
  <w:style w:type="paragraph" w:customStyle="1" w:styleId="TabEnumL1">
    <w:name w:val="TabEnumL1"/>
    <w:basedOn w:val="TabText1"/>
    <w:link w:val="TabEnumL1Char"/>
    <w:qFormat/>
    <w:rsid w:val="00F16FCC"/>
    <w:pPr>
      <w:numPr>
        <w:numId w:val="8"/>
      </w:numPr>
    </w:pPr>
  </w:style>
  <w:style w:type="paragraph" w:customStyle="1" w:styleId="TabEnumL2">
    <w:name w:val="TabEnumL2"/>
    <w:basedOn w:val="TabEnumL1"/>
    <w:link w:val="TabEnumL2Char"/>
    <w:rsid w:val="00F16FCC"/>
    <w:pPr>
      <w:numPr>
        <w:ilvl w:val="1"/>
      </w:numPr>
    </w:pPr>
  </w:style>
  <w:style w:type="paragraph" w:customStyle="1" w:styleId="TabEnumL3">
    <w:name w:val="TabEnumL3"/>
    <w:basedOn w:val="TabEnumL1"/>
    <w:link w:val="TabEnumL3Char"/>
    <w:rsid w:val="00F16FCC"/>
    <w:pPr>
      <w:numPr>
        <w:ilvl w:val="2"/>
      </w:numPr>
    </w:pPr>
  </w:style>
  <w:style w:type="character" w:customStyle="1" w:styleId="TabEnumL1Char">
    <w:name w:val="TabEnumL1 Char"/>
    <w:basedOn w:val="TabText1Char"/>
    <w:link w:val="TabEnumL1"/>
    <w:rsid w:val="00F16FCC"/>
    <w:rPr>
      <w:rFonts w:eastAsiaTheme="minorHAnsi"/>
      <w:kern w:val="16"/>
      <w:sz w:val="20"/>
      <w:lang w:val="en-US"/>
    </w:rPr>
  </w:style>
  <w:style w:type="character" w:customStyle="1" w:styleId="TabEnumL2Char">
    <w:name w:val="TabEnumL2 Char"/>
    <w:basedOn w:val="TabEnumL1Char"/>
    <w:link w:val="TabEnumL2"/>
    <w:rsid w:val="00F16FCC"/>
    <w:rPr>
      <w:rFonts w:eastAsiaTheme="minorHAnsi"/>
      <w:kern w:val="16"/>
      <w:sz w:val="20"/>
      <w:lang w:val="en-US"/>
    </w:rPr>
  </w:style>
  <w:style w:type="paragraph" w:customStyle="1" w:styleId="TabEnumL4">
    <w:name w:val="TabEnumL4"/>
    <w:basedOn w:val="TabEnumL1"/>
    <w:link w:val="TabEnumL4Char"/>
    <w:rsid w:val="00F16FCC"/>
    <w:pPr>
      <w:numPr>
        <w:ilvl w:val="3"/>
      </w:numPr>
    </w:pPr>
    <w:rPr>
      <w:sz w:val="18"/>
    </w:rPr>
  </w:style>
  <w:style w:type="paragraph" w:customStyle="1" w:styleId="TabEnumL5">
    <w:name w:val="TabEnumL5"/>
    <w:basedOn w:val="TabEnumL1"/>
    <w:link w:val="TabEnumL5Char"/>
    <w:rsid w:val="00F16FCC"/>
    <w:pPr>
      <w:numPr>
        <w:ilvl w:val="4"/>
      </w:numPr>
    </w:pPr>
  </w:style>
  <w:style w:type="paragraph" w:customStyle="1" w:styleId="TabEnumL6">
    <w:name w:val="TabEnumL6"/>
    <w:basedOn w:val="TabEnumL1"/>
    <w:link w:val="TabEnumL6Char"/>
    <w:rsid w:val="00F16FCC"/>
    <w:pPr>
      <w:numPr>
        <w:ilvl w:val="5"/>
      </w:numPr>
    </w:pPr>
  </w:style>
  <w:style w:type="paragraph" w:customStyle="1" w:styleId="TabEnumL7">
    <w:name w:val="TabEnumL7"/>
    <w:basedOn w:val="TabEnumL1"/>
    <w:link w:val="TabEnumL7Char"/>
    <w:rsid w:val="00F16FCC"/>
    <w:pPr>
      <w:numPr>
        <w:ilvl w:val="6"/>
      </w:numPr>
    </w:pPr>
    <w:rPr>
      <w:sz w:val="16"/>
    </w:rPr>
  </w:style>
  <w:style w:type="character" w:customStyle="1" w:styleId="TabEnumL3Char">
    <w:name w:val="TabEnumL3 Char"/>
    <w:basedOn w:val="TabEnumL2Char"/>
    <w:link w:val="TabEnumL3"/>
    <w:rsid w:val="00F16FCC"/>
    <w:rPr>
      <w:rFonts w:eastAsiaTheme="minorHAnsi"/>
      <w:kern w:val="16"/>
      <w:sz w:val="20"/>
      <w:lang w:val="en-US"/>
    </w:rPr>
  </w:style>
  <w:style w:type="character" w:customStyle="1" w:styleId="TabEnumL4Char">
    <w:name w:val="TabEnumL4 Char"/>
    <w:basedOn w:val="TabEnumL3Char"/>
    <w:link w:val="TabEnumL4"/>
    <w:rsid w:val="00F16FCC"/>
    <w:rPr>
      <w:rFonts w:eastAsiaTheme="minorHAnsi"/>
      <w:kern w:val="16"/>
      <w:sz w:val="18"/>
      <w:lang w:val="en-US"/>
    </w:rPr>
  </w:style>
  <w:style w:type="character" w:customStyle="1" w:styleId="TabEnumL5Char">
    <w:name w:val="TabEnumL5 Char"/>
    <w:basedOn w:val="TabEnumL4Char"/>
    <w:link w:val="TabEnumL5"/>
    <w:rsid w:val="00F16FCC"/>
    <w:rPr>
      <w:rFonts w:eastAsiaTheme="minorHAnsi"/>
      <w:kern w:val="16"/>
      <w:sz w:val="20"/>
      <w:lang w:val="en-US"/>
    </w:rPr>
  </w:style>
  <w:style w:type="character" w:customStyle="1" w:styleId="TabEnumL6Char">
    <w:name w:val="TabEnumL6 Char"/>
    <w:basedOn w:val="TabEnumL5Char"/>
    <w:link w:val="TabEnumL6"/>
    <w:rsid w:val="00F16FCC"/>
    <w:rPr>
      <w:rFonts w:eastAsiaTheme="minorHAnsi"/>
      <w:kern w:val="16"/>
      <w:sz w:val="20"/>
      <w:lang w:val="en-US"/>
    </w:rPr>
  </w:style>
  <w:style w:type="paragraph" w:customStyle="1" w:styleId="TabEnumL8">
    <w:name w:val="TabEnumL8"/>
    <w:basedOn w:val="TabEnumL1"/>
    <w:link w:val="TabEnumL8Char"/>
    <w:rsid w:val="00F16FCC"/>
    <w:pPr>
      <w:numPr>
        <w:ilvl w:val="7"/>
      </w:numPr>
    </w:pPr>
    <w:rPr>
      <w:sz w:val="16"/>
    </w:rPr>
  </w:style>
  <w:style w:type="character" w:customStyle="1" w:styleId="TabEnumL7Char">
    <w:name w:val="TabEnumL7 Char"/>
    <w:basedOn w:val="TabEnumL6Char"/>
    <w:link w:val="TabEnumL7"/>
    <w:rsid w:val="00F16FCC"/>
    <w:rPr>
      <w:rFonts w:eastAsiaTheme="minorHAnsi"/>
      <w:kern w:val="16"/>
      <w:sz w:val="16"/>
      <w:lang w:val="en-US"/>
    </w:rPr>
  </w:style>
  <w:style w:type="character" w:customStyle="1" w:styleId="TabEnumL8Char">
    <w:name w:val="TabEnumL8 Char"/>
    <w:basedOn w:val="DefaultParagraphFont"/>
    <w:link w:val="TabEnumL8"/>
    <w:rsid w:val="00F16FCC"/>
    <w:rPr>
      <w:rFonts w:eastAsiaTheme="minorHAnsi"/>
      <w:kern w:val="16"/>
      <w:sz w:val="16"/>
      <w:lang w:val="en-US"/>
    </w:rPr>
  </w:style>
  <w:style w:type="paragraph" w:customStyle="1" w:styleId="TabBulletL1">
    <w:name w:val="TabBulletL1"/>
    <w:basedOn w:val="TabText1"/>
    <w:link w:val="TabBulletL1Char"/>
    <w:qFormat/>
    <w:rsid w:val="00F16FCC"/>
    <w:pPr>
      <w:numPr>
        <w:numId w:val="4"/>
      </w:numPr>
      <w:ind w:right="57"/>
    </w:pPr>
  </w:style>
  <w:style w:type="paragraph" w:customStyle="1" w:styleId="TabBulletL2">
    <w:name w:val="TabBulletL2"/>
    <w:basedOn w:val="TabBulletL1"/>
    <w:link w:val="TabBulletL2Char"/>
    <w:rsid w:val="00F16FCC"/>
    <w:pPr>
      <w:numPr>
        <w:ilvl w:val="1"/>
      </w:numPr>
    </w:pPr>
  </w:style>
  <w:style w:type="paragraph" w:customStyle="1" w:styleId="TabBulletL3">
    <w:name w:val="TabBulletL3"/>
    <w:basedOn w:val="TabBulletL1"/>
    <w:link w:val="TabBulletL3Char"/>
    <w:rsid w:val="00F16FCC"/>
    <w:pPr>
      <w:numPr>
        <w:ilvl w:val="2"/>
      </w:numPr>
    </w:pPr>
  </w:style>
  <w:style w:type="character" w:customStyle="1" w:styleId="TabBulletL1Char">
    <w:name w:val="TabBulletL1 Char"/>
    <w:basedOn w:val="TabText1Char"/>
    <w:link w:val="TabBulletL1"/>
    <w:rsid w:val="00F16FCC"/>
    <w:rPr>
      <w:rFonts w:eastAsiaTheme="minorHAnsi"/>
      <w:kern w:val="16"/>
      <w:sz w:val="20"/>
      <w:lang w:val="en-US"/>
    </w:rPr>
  </w:style>
  <w:style w:type="character" w:customStyle="1" w:styleId="TabBulletL2Char">
    <w:name w:val="TabBulletL2 Char"/>
    <w:basedOn w:val="TabBulletL1Char"/>
    <w:link w:val="TabBulletL2"/>
    <w:rsid w:val="00F16FCC"/>
    <w:rPr>
      <w:rFonts w:eastAsiaTheme="minorHAnsi"/>
      <w:kern w:val="16"/>
      <w:sz w:val="20"/>
      <w:lang w:val="en-US"/>
    </w:rPr>
  </w:style>
  <w:style w:type="paragraph" w:customStyle="1" w:styleId="TabBulletL4">
    <w:name w:val="TabBulletL4"/>
    <w:basedOn w:val="TabBulletL1"/>
    <w:link w:val="TabBulletL4Char"/>
    <w:rsid w:val="00F16FCC"/>
    <w:pPr>
      <w:numPr>
        <w:ilvl w:val="3"/>
      </w:numPr>
    </w:pPr>
    <w:rPr>
      <w:sz w:val="18"/>
    </w:rPr>
  </w:style>
  <w:style w:type="paragraph" w:customStyle="1" w:styleId="TabBulletL5">
    <w:name w:val="TabBulletL5"/>
    <w:basedOn w:val="TabBulletL1"/>
    <w:link w:val="TabBulletL5Char"/>
    <w:rsid w:val="00F16FCC"/>
    <w:pPr>
      <w:numPr>
        <w:ilvl w:val="4"/>
      </w:numPr>
    </w:pPr>
    <w:rPr>
      <w:sz w:val="18"/>
    </w:rPr>
  </w:style>
  <w:style w:type="paragraph" w:customStyle="1" w:styleId="TabBulletL6">
    <w:name w:val="TabBulletL6"/>
    <w:basedOn w:val="TabBulletL1"/>
    <w:link w:val="TabBulletL6Char"/>
    <w:rsid w:val="00F16FCC"/>
    <w:pPr>
      <w:numPr>
        <w:ilvl w:val="5"/>
      </w:numPr>
    </w:pPr>
    <w:rPr>
      <w:sz w:val="18"/>
      <w:szCs w:val="18"/>
    </w:rPr>
  </w:style>
  <w:style w:type="character" w:customStyle="1" w:styleId="TabBulletL3Char">
    <w:name w:val="TabBulletL3 Char"/>
    <w:basedOn w:val="TabBulletL2Char"/>
    <w:link w:val="TabBulletL3"/>
    <w:rsid w:val="00F16FCC"/>
    <w:rPr>
      <w:rFonts w:eastAsiaTheme="minorHAnsi"/>
      <w:kern w:val="16"/>
      <w:sz w:val="20"/>
      <w:lang w:val="en-US"/>
    </w:rPr>
  </w:style>
  <w:style w:type="character" w:customStyle="1" w:styleId="TabBulletL4Char">
    <w:name w:val="TabBulletL4 Char"/>
    <w:basedOn w:val="TabBulletL3Char"/>
    <w:link w:val="TabBulletL4"/>
    <w:rsid w:val="00F16FCC"/>
    <w:rPr>
      <w:rFonts w:eastAsiaTheme="minorHAnsi"/>
      <w:kern w:val="16"/>
      <w:sz w:val="18"/>
      <w:lang w:val="en-US"/>
    </w:rPr>
  </w:style>
  <w:style w:type="paragraph" w:customStyle="1" w:styleId="TabBulletL7">
    <w:name w:val="TabBulletL7"/>
    <w:basedOn w:val="TabBulletL1"/>
    <w:link w:val="TabBulletL7Char"/>
    <w:rsid w:val="00F16FCC"/>
    <w:pPr>
      <w:numPr>
        <w:ilvl w:val="6"/>
      </w:numPr>
    </w:pPr>
    <w:rPr>
      <w:sz w:val="16"/>
    </w:rPr>
  </w:style>
  <w:style w:type="paragraph" w:customStyle="1" w:styleId="TabBulletL8">
    <w:name w:val="TabBulletL8"/>
    <w:basedOn w:val="TabBulletL1"/>
    <w:link w:val="TabBulletL8Char"/>
    <w:rsid w:val="00F16FCC"/>
    <w:pPr>
      <w:numPr>
        <w:ilvl w:val="7"/>
      </w:numPr>
    </w:pPr>
    <w:rPr>
      <w:sz w:val="16"/>
    </w:rPr>
  </w:style>
  <w:style w:type="character" w:customStyle="1" w:styleId="TabBulletL5Char">
    <w:name w:val="TabBulletL5 Char"/>
    <w:basedOn w:val="TabBulletL4Char"/>
    <w:link w:val="TabBulletL5"/>
    <w:rsid w:val="00F16FCC"/>
    <w:rPr>
      <w:rFonts w:eastAsiaTheme="minorHAnsi"/>
      <w:kern w:val="16"/>
      <w:sz w:val="18"/>
      <w:lang w:val="en-US"/>
    </w:rPr>
  </w:style>
  <w:style w:type="character" w:customStyle="1" w:styleId="TabBulletL6Char">
    <w:name w:val="TabBulletL6 Char"/>
    <w:basedOn w:val="TabBulletL1Char"/>
    <w:link w:val="TabBulletL6"/>
    <w:rsid w:val="00F16FCC"/>
    <w:rPr>
      <w:rFonts w:eastAsiaTheme="minorHAnsi"/>
      <w:kern w:val="16"/>
      <w:sz w:val="18"/>
      <w:szCs w:val="18"/>
      <w:lang w:val="en-US"/>
    </w:rPr>
  </w:style>
  <w:style w:type="character" w:customStyle="1" w:styleId="TabBulletL7Char">
    <w:name w:val="TabBulletL7 Char"/>
    <w:basedOn w:val="TabBulletL1Char"/>
    <w:link w:val="TabBulletL7"/>
    <w:rsid w:val="00F16FCC"/>
    <w:rPr>
      <w:rFonts w:eastAsiaTheme="minorHAnsi"/>
      <w:kern w:val="16"/>
      <w:sz w:val="16"/>
      <w:lang w:val="en-US"/>
    </w:rPr>
  </w:style>
  <w:style w:type="character" w:customStyle="1" w:styleId="TabBulletL8Char">
    <w:name w:val="TabBulletL8 Char"/>
    <w:basedOn w:val="TabBulletL7Char"/>
    <w:link w:val="TabBulletL8"/>
    <w:rsid w:val="00F16FCC"/>
    <w:rPr>
      <w:rFonts w:eastAsiaTheme="minorHAnsi"/>
      <w:kern w:val="16"/>
      <w:sz w:val="16"/>
      <w:lang w:val="en-US"/>
    </w:rPr>
  </w:style>
  <w:style w:type="paragraph" w:customStyle="1" w:styleId="BulletL4">
    <w:name w:val="Bullet L4"/>
    <w:basedOn w:val="BulletL1"/>
    <w:link w:val="BulletL4Char"/>
    <w:rsid w:val="00845091"/>
    <w:pPr>
      <w:numPr>
        <w:ilvl w:val="3"/>
      </w:numPr>
      <w:contextualSpacing/>
    </w:pPr>
    <w:rPr>
      <w:sz w:val="20"/>
    </w:rPr>
  </w:style>
  <w:style w:type="table" w:customStyle="1" w:styleId="Table1">
    <w:name w:val="Table_1"/>
    <w:basedOn w:val="TableNormal"/>
    <w:uiPriority w:val="99"/>
    <w:rsid w:val="00F16FCC"/>
    <w:pPr>
      <w:spacing w:after="0"/>
    </w:pPr>
    <w:rPr>
      <w:rFonts w:eastAsiaTheme="minorHAnsi"/>
      <w:lang w:val="fr-FR"/>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andatory">
    <w:name w:val="Mandatory"/>
    <w:basedOn w:val="BodyOfText"/>
    <w:next w:val="BodyOfText"/>
    <w:link w:val="MandatoryChar"/>
    <w:qFormat/>
    <w:rsid w:val="00F16FCC"/>
    <w:rPr>
      <w:color w:val="C00000"/>
    </w:rPr>
  </w:style>
  <w:style w:type="character" w:customStyle="1" w:styleId="MandatoryChar">
    <w:name w:val="Mandatory Char"/>
    <w:basedOn w:val="BodyOfTextChar"/>
    <w:link w:val="Mandatory"/>
    <w:rsid w:val="00F16FCC"/>
    <w:rPr>
      <w:rFonts w:eastAsiaTheme="minorHAnsi"/>
      <w:color w:val="C00000"/>
      <w:kern w:val="16"/>
      <w:lang w:val="en-US"/>
    </w:rPr>
  </w:style>
  <w:style w:type="paragraph" w:customStyle="1" w:styleId="Code">
    <w:name w:val="Code"/>
    <w:basedOn w:val="BodyOfText"/>
    <w:link w:val="CodeChar"/>
    <w:qFormat/>
    <w:rsid w:val="00F16FCC"/>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paragraph" w:customStyle="1" w:styleId="CodeCdsed">
    <w:name w:val="CodeCdsed"/>
    <w:basedOn w:val="Code"/>
    <w:link w:val="CodeCdsedChar"/>
    <w:qFormat/>
    <w:rsid w:val="00F16FCC"/>
    <w:pPr>
      <w:spacing w:before="20" w:after="20"/>
    </w:pPr>
    <w:rPr>
      <w:sz w:val="18"/>
    </w:rPr>
  </w:style>
  <w:style w:type="character" w:customStyle="1" w:styleId="CodeChar">
    <w:name w:val="Code Char"/>
    <w:basedOn w:val="BodyOfTextChar"/>
    <w:link w:val="Code"/>
    <w:rsid w:val="00F16FCC"/>
    <w:rPr>
      <w:rFonts w:ascii="Consolas" w:eastAsiaTheme="minorHAnsi" w:hAnsi="Consolas"/>
      <w:kern w:val="16"/>
      <w:sz w:val="20"/>
      <w:shd w:val="clear" w:color="auto" w:fill="F2F2F2" w:themeFill="background1" w:themeFillShade="F2"/>
      <w:lang w:val="en-US"/>
    </w:rPr>
  </w:style>
  <w:style w:type="character" w:customStyle="1" w:styleId="CodeCdsedChar">
    <w:name w:val="CodeCdsed Char"/>
    <w:basedOn w:val="CodeChar"/>
    <w:link w:val="CodeCdsed"/>
    <w:rsid w:val="00F16FCC"/>
    <w:rPr>
      <w:rFonts w:ascii="Consolas" w:eastAsiaTheme="minorHAnsi" w:hAnsi="Consolas"/>
      <w:kern w:val="16"/>
      <w:sz w:val="18"/>
      <w:shd w:val="clear" w:color="auto" w:fill="F2F2F2" w:themeFill="background1" w:themeFillShade="F2"/>
      <w:lang w:val="en-US"/>
    </w:rPr>
  </w:style>
  <w:style w:type="paragraph" w:customStyle="1" w:styleId="TabHeader2">
    <w:name w:val="TabHeader2"/>
    <w:basedOn w:val="TabText2"/>
    <w:link w:val="TabHeader2Char"/>
    <w:qFormat/>
    <w:rsid w:val="00F16FCC"/>
    <w:pPr>
      <w:keepNext/>
      <w:spacing w:before="5"/>
      <w:jc w:val="left"/>
    </w:pPr>
  </w:style>
  <w:style w:type="character" w:customStyle="1" w:styleId="TabHeader2Char">
    <w:name w:val="TabHeader2 Char"/>
    <w:basedOn w:val="TabText2Char"/>
    <w:link w:val="TabHeader2"/>
    <w:rsid w:val="00F16FCC"/>
    <w:rPr>
      <w:rFonts w:eastAsiaTheme="minorHAnsi"/>
      <w:kern w:val="16"/>
      <w:sz w:val="18"/>
      <w:lang w:val="en-US"/>
    </w:rPr>
  </w:style>
  <w:style w:type="paragraph" w:customStyle="1" w:styleId="DocType">
    <w:name w:val="DocType"/>
    <w:basedOn w:val="BodyOfText"/>
    <w:next w:val="BodyOfText"/>
    <w:link w:val="DocTypeChar"/>
    <w:rsid w:val="00F16FCC"/>
    <w:pPr>
      <w:jc w:val="right"/>
    </w:pPr>
    <w:rPr>
      <w:b/>
      <w:color w:val="00A3E0" w:themeColor="text2"/>
      <w:sz w:val="32"/>
      <w:szCs w:val="32"/>
    </w:rPr>
  </w:style>
  <w:style w:type="character" w:customStyle="1" w:styleId="DocTypeChar">
    <w:name w:val="DocType Char"/>
    <w:basedOn w:val="BodyOfTextChar"/>
    <w:link w:val="DocType"/>
    <w:rsid w:val="00F16FCC"/>
    <w:rPr>
      <w:rFonts w:eastAsiaTheme="minorHAnsi"/>
      <w:b/>
      <w:color w:val="00A3E0" w:themeColor="text2"/>
      <w:kern w:val="16"/>
      <w:sz w:val="32"/>
      <w:szCs w:val="32"/>
      <w:lang w:val="en-US"/>
    </w:rPr>
  </w:style>
  <w:style w:type="paragraph" w:customStyle="1" w:styleId="TOCFig">
    <w:name w:val="TOC Fig"/>
    <w:basedOn w:val="TOC1"/>
    <w:next w:val="BodyOfText"/>
    <w:rsid w:val="00F16FCC"/>
    <w:rPr>
      <w:sz w:val="20"/>
    </w:rPr>
  </w:style>
  <w:style w:type="paragraph" w:customStyle="1" w:styleId="BulletL5">
    <w:name w:val="Bullet L5"/>
    <w:basedOn w:val="BulletL1"/>
    <w:rsid w:val="00845091"/>
    <w:pPr>
      <w:numPr>
        <w:ilvl w:val="4"/>
      </w:numPr>
      <w:contextualSpacing/>
    </w:pPr>
    <w:rPr>
      <w:sz w:val="20"/>
    </w:rPr>
  </w:style>
  <w:style w:type="paragraph" w:customStyle="1" w:styleId="BulletL6">
    <w:name w:val="Bullet L6"/>
    <w:basedOn w:val="BulletL1"/>
    <w:rsid w:val="00845091"/>
    <w:pPr>
      <w:numPr>
        <w:ilvl w:val="5"/>
      </w:numPr>
      <w:contextualSpacing/>
    </w:pPr>
    <w:rPr>
      <w:sz w:val="20"/>
    </w:rPr>
  </w:style>
  <w:style w:type="paragraph" w:customStyle="1" w:styleId="BulletL7">
    <w:name w:val="Bullet L7"/>
    <w:basedOn w:val="BulletL1"/>
    <w:rsid w:val="00845091"/>
    <w:pPr>
      <w:numPr>
        <w:ilvl w:val="6"/>
      </w:numPr>
      <w:contextualSpacing/>
    </w:pPr>
    <w:rPr>
      <w:sz w:val="18"/>
    </w:rPr>
  </w:style>
  <w:style w:type="paragraph" w:customStyle="1" w:styleId="BulletL8">
    <w:name w:val="Bullet L8"/>
    <w:basedOn w:val="BulletL1"/>
    <w:rsid w:val="00845091"/>
    <w:pPr>
      <w:numPr>
        <w:ilvl w:val="7"/>
      </w:numPr>
      <w:contextualSpacing/>
    </w:pPr>
    <w:rPr>
      <w:sz w:val="18"/>
    </w:rPr>
  </w:style>
  <w:style w:type="paragraph" w:customStyle="1" w:styleId="BulletL9">
    <w:name w:val="Bullet L9"/>
    <w:basedOn w:val="BulletL1"/>
    <w:rsid w:val="00845091"/>
    <w:pPr>
      <w:numPr>
        <w:ilvl w:val="8"/>
      </w:numPr>
      <w:contextualSpacing/>
    </w:pPr>
    <w:rPr>
      <w:sz w:val="18"/>
    </w:rPr>
  </w:style>
  <w:style w:type="paragraph" w:customStyle="1" w:styleId="HeaderfooterTab">
    <w:name w:val="Header/footer Tab"/>
    <w:basedOn w:val="Footer"/>
    <w:rsid w:val="00F16FCC"/>
    <w:pPr>
      <w:spacing w:before="60" w:after="60"/>
    </w:pPr>
    <w:rPr>
      <w:sz w:val="20"/>
    </w:rPr>
  </w:style>
  <w:style w:type="paragraph" w:styleId="TOC4">
    <w:name w:val="toc 4"/>
    <w:basedOn w:val="BodyOfText"/>
    <w:next w:val="BodyOfText"/>
    <w:uiPriority w:val="39"/>
    <w:unhideWhenUsed/>
    <w:rsid w:val="00F16FCC"/>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F16FCC"/>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F16FCC"/>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F16FCC"/>
    <w:pPr>
      <w:tabs>
        <w:tab w:val="right" w:leader="dot" w:pos="9582"/>
      </w:tabs>
      <w:spacing w:after="0"/>
      <w:ind w:left="2835" w:right="709"/>
      <w:contextualSpacing/>
    </w:pPr>
    <w:rPr>
      <w:color w:val="005170" w:themeColor="text2" w:themeShade="80"/>
      <w:sz w:val="18"/>
    </w:rPr>
  </w:style>
  <w:style w:type="paragraph" w:customStyle="1" w:styleId="SP-Quote">
    <w:name w:val="SP-Quote"/>
    <w:basedOn w:val="BodyOfText"/>
    <w:next w:val="BodyOfText"/>
    <w:rsid w:val="00350044"/>
    <w:pPr>
      <w:spacing w:after="160"/>
      <w:ind w:left="284" w:right="284"/>
      <w:contextualSpacing/>
    </w:pPr>
    <w:rPr>
      <w:color w:val="FF0000"/>
    </w:rPr>
  </w:style>
  <w:style w:type="paragraph" w:customStyle="1" w:styleId="SP-Control">
    <w:name w:val="SP-Control"/>
    <w:basedOn w:val="BodyOfText"/>
    <w:next w:val="BodyOfText"/>
    <w:rsid w:val="00350044"/>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350044"/>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350044"/>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9C7F19"/>
    <w:rPr>
      <w:bdr w:val="none" w:sz="0" w:space="0" w:color="auto"/>
      <w:shd w:val="clear" w:color="auto" w:fill="FFF9C5" w:themeFill="accent4" w:themeFillTint="66"/>
      <w:lang w:val="fr-LU"/>
    </w:rPr>
  </w:style>
  <w:style w:type="table" w:customStyle="1" w:styleId="TableAGrey">
    <w:name w:val="Table_A(Grey)"/>
    <w:basedOn w:val="Table1"/>
    <w:uiPriority w:val="99"/>
    <w:rsid w:val="00F16F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F16FCC"/>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paragraph" w:styleId="Revision">
    <w:name w:val="Revision"/>
    <w:hidden/>
    <w:uiPriority w:val="99"/>
    <w:semiHidden/>
    <w:rsid w:val="00F16FCC"/>
    <w:pPr>
      <w:spacing w:after="0"/>
    </w:pPr>
    <w:rPr>
      <w:rFonts w:eastAsiaTheme="minorHAnsi"/>
      <w:lang w:val="en-US"/>
    </w:rPr>
  </w:style>
  <w:style w:type="numbering" w:styleId="111111">
    <w:name w:val="Outline List 2"/>
    <w:basedOn w:val="NoList"/>
    <w:uiPriority w:val="99"/>
    <w:semiHidden/>
    <w:unhideWhenUsed/>
    <w:rsid w:val="00F16FCC"/>
    <w:pPr>
      <w:numPr>
        <w:numId w:val="5"/>
      </w:numPr>
    </w:pPr>
  </w:style>
  <w:style w:type="numbering" w:styleId="1ai">
    <w:name w:val="Outline List 1"/>
    <w:basedOn w:val="NoList"/>
    <w:uiPriority w:val="99"/>
    <w:semiHidden/>
    <w:unhideWhenUsed/>
    <w:rsid w:val="00F16FCC"/>
    <w:pPr>
      <w:numPr>
        <w:numId w:val="6"/>
      </w:numPr>
    </w:pPr>
  </w:style>
  <w:style w:type="numbering" w:styleId="ArticleSection">
    <w:name w:val="Outline List 3"/>
    <w:basedOn w:val="NoList"/>
    <w:uiPriority w:val="99"/>
    <w:semiHidden/>
    <w:unhideWhenUsed/>
    <w:rsid w:val="00F16FCC"/>
    <w:pPr>
      <w:numPr>
        <w:numId w:val="7"/>
      </w:numPr>
    </w:pPr>
  </w:style>
  <w:style w:type="table" w:styleId="PlainTable1">
    <w:name w:val="Plain Table 1"/>
    <w:basedOn w:val="TableNormal"/>
    <w:uiPriority w:val="41"/>
    <w:rsid w:val="00F16FCC"/>
    <w:pPr>
      <w:spacing w:after="0"/>
    </w:pPr>
    <w:rPr>
      <w:rFonts w:eastAsiaTheme="minorHAnsi"/>
      <w:lang w:val="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16FCC"/>
    <w:pPr>
      <w:spacing w:after="0"/>
    </w:pPr>
    <w:rPr>
      <w:rFonts w:eastAsiaTheme="minorHAnsi"/>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16FCC"/>
    <w:pPr>
      <w:spacing w:after="0"/>
    </w:pPr>
    <w:rPr>
      <w:rFonts w:eastAsiaTheme="minorHAnsi"/>
      <w:lang w:val="fr-F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16FCC"/>
    <w:pPr>
      <w:spacing w:after="0"/>
    </w:pPr>
    <w:rPr>
      <w:rFonts w:eastAsiaTheme="minorHAnsi"/>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16FCC"/>
    <w:pPr>
      <w:spacing w:after="0"/>
    </w:pPr>
    <w:rPr>
      <w:rFonts w:eastAsiaTheme="minorHAnsi"/>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F16FCC"/>
    <w:rPr>
      <w:color w:val="0000FF"/>
      <w:u w:val="single"/>
      <w:shd w:val="clear" w:color="auto" w:fill="F3F2F1"/>
    </w:rPr>
  </w:style>
  <w:style w:type="table" w:styleId="TableProfessional">
    <w:name w:val="Table Professional"/>
    <w:basedOn w:val="TableNormal"/>
    <w:uiPriority w:val="99"/>
    <w:semiHidden/>
    <w:unhideWhenUsed/>
    <w:rsid w:val="00F16FCC"/>
    <w:pPr>
      <w:spacing w:after="160" w:line="259" w:lineRule="auto"/>
    </w:pPr>
    <w:rPr>
      <w:rFonts w:eastAsiaTheme="minorHAnsi"/>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16FCC"/>
    <w:pPr>
      <w:spacing w:after="160" w:line="259" w:lineRule="auto"/>
    </w:pPr>
    <w:rPr>
      <w:rFonts w:eastAsiaTheme="minorHAnsi"/>
      <w:lang w:val="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16FCC"/>
    <w:pPr>
      <w:spacing w:after="160" w:line="259" w:lineRule="auto"/>
    </w:pPr>
    <w:rPr>
      <w:rFonts w:eastAsiaTheme="minorHAnsi"/>
      <w:lang w:val="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16FCC"/>
    <w:pPr>
      <w:spacing w:after="160" w:line="259" w:lineRule="auto"/>
    </w:pPr>
    <w:rPr>
      <w:rFonts w:eastAsiaTheme="minorHAnsi"/>
      <w:lang w:val="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16FCC"/>
    <w:pPr>
      <w:spacing w:after="160" w:line="259" w:lineRule="auto"/>
    </w:pPr>
    <w:rPr>
      <w:rFonts w:eastAsiaTheme="minorHAnsi"/>
      <w:lang w:val="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16FCC"/>
    <w:pPr>
      <w:spacing w:after="160" w:line="259" w:lineRule="auto"/>
    </w:pPr>
    <w:rPr>
      <w:rFonts w:eastAsiaTheme="minorHAnsi"/>
      <w:lang w:val="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16FCC"/>
    <w:pPr>
      <w:spacing w:after="160" w:line="259" w:lineRule="auto"/>
    </w:pPr>
    <w:rPr>
      <w:rFonts w:eastAsiaTheme="minorHAnsi"/>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16FCC"/>
    <w:pPr>
      <w:spacing w:after="160" w:line="259" w:lineRule="auto"/>
    </w:pPr>
    <w:rPr>
      <w:rFonts w:eastAsiaTheme="minorHAnsi"/>
      <w:lang w:val="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16FCC"/>
    <w:pPr>
      <w:spacing w:after="160" w:line="259" w:lineRule="auto"/>
    </w:pPr>
    <w:rPr>
      <w:rFonts w:eastAsiaTheme="minorHAnsi"/>
      <w:lang w:val="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16FCC"/>
    <w:pPr>
      <w:spacing w:after="160" w:line="259" w:lineRule="auto"/>
    </w:pPr>
    <w:rPr>
      <w:rFonts w:eastAsiaTheme="minorHAnsi"/>
      <w:lang w:val="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F16FCC"/>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Mitigation">
    <w:name w:val="Mitigation"/>
    <w:basedOn w:val="Normal"/>
    <w:next w:val="BodyOfText"/>
    <w:link w:val="MitigationChar"/>
    <w:rsid w:val="00F16FCC"/>
    <w:pPr>
      <w:numPr>
        <w:numId w:val="9"/>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F16FCC"/>
    <w:rPr>
      <w:rFonts w:ascii="Corbel" w:eastAsiaTheme="minorHAnsi" w:hAnsi="Corbel"/>
      <w:kern w:val="16"/>
      <w:sz w:val="20"/>
    </w:rPr>
  </w:style>
  <w:style w:type="character" w:customStyle="1" w:styleId="SP-Bold">
    <w:name w:val="SP-Bold"/>
    <w:basedOn w:val="SP-Block"/>
    <w:uiPriority w:val="1"/>
    <w:qFormat/>
    <w:rsid w:val="009C7F19"/>
    <w:rPr>
      <w:b/>
      <w:bdr w:val="none" w:sz="0" w:space="0" w:color="auto"/>
      <w:shd w:val="clear" w:color="auto" w:fill="FFF9C5" w:themeFill="accent4" w:themeFillTint="66"/>
      <w:lang w:val="fr-LU"/>
    </w:rPr>
  </w:style>
  <w:style w:type="paragraph" w:customStyle="1" w:styleId="SP-BulletL1">
    <w:name w:val="SP-BulletL1"/>
    <w:basedOn w:val="SP-Paragraph"/>
    <w:autoRedefine/>
    <w:qFormat/>
    <w:rsid w:val="008612CF"/>
    <w:pPr>
      <w:numPr>
        <w:numId w:val="90"/>
      </w:numPr>
      <w:spacing w:after="40"/>
      <w:ind w:left="568" w:hanging="284"/>
    </w:pPr>
  </w:style>
  <w:style w:type="paragraph" w:customStyle="1" w:styleId="SP-BulletL2">
    <w:name w:val="SP-BulletL2"/>
    <w:basedOn w:val="SP-BulletL1"/>
    <w:autoRedefine/>
    <w:qFormat/>
    <w:rsid w:val="007B75FC"/>
    <w:pPr>
      <w:numPr>
        <w:ilvl w:val="1"/>
      </w:numPr>
      <w:ind w:left="1135" w:hanging="284"/>
    </w:pPr>
  </w:style>
  <w:style w:type="paragraph" w:customStyle="1" w:styleId="SP-BulletL3">
    <w:name w:val="SP-BulletL3"/>
    <w:basedOn w:val="SP-BulletL2"/>
    <w:autoRedefine/>
    <w:rsid w:val="007B75FC"/>
    <w:pPr>
      <w:numPr>
        <w:ilvl w:val="2"/>
      </w:numPr>
      <w:ind w:left="1701" w:hanging="142"/>
    </w:pPr>
  </w:style>
  <w:style w:type="paragraph" w:customStyle="1" w:styleId="SP-EndList">
    <w:name w:val="SP-EndList"/>
    <w:basedOn w:val="SP-Paragraph"/>
    <w:next w:val="SP-Paragraph"/>
    <w:rsid w:val="00350044"/>
    <w:pPr>
      <w:shd w:val="clear" w:color="auto" w:fill="FFFFFF" w:themeFill="background1"/>
      <w:spacing w:after="0"/>
    </w:pPr>
    <w:rPr>
      <w:sz w:val="12"/>
      <w:szCs w:val="12"/>
    </w:rPr>
  </w:style>
  <w:style w:type="paragraph" w:customStyle="1" w:styleId="SP-EnumL1">
    <w:name w:val="SP-EnumL1"/>
    <w:basedOn w:val="EnumerationL1"/>
    <w:autoRedefine/>
    <w:qFormat/>
    <w:rsid w:val="009C7F19"/>
    <w:pPr>
      <w:numPr>
        <w:numId w:val="12"/>
      </w:numPr>
      <w:shd w:val="clear" w:color="auto" w:fill="FFFCE2" w:themeFill="accent4" w:themeFillTint="33"/>
    </w:pPr>
  </w:style>
  <w:style w:type="paragraph" w:customStyle="1" w:styleId="SP-EnumL2">
    <w:name w:val="SP-EnumL2"/>
    <w:basedOn w:val="EnumerationL2"/>
    <w:qFormat/>
    <w:rsid w:val="00350044"/>
    <w:pPr>
      <w:numPr>
        <w:numId w:val="12"/>
      </w:numPr>
      <w:shd w:val="clear" w:color="auto" w:fill="FFFCE2" w:themeFill="accent4" w:themeFillTint="33"/>
      <w:spacing w:before="40" w:after="0"/>
    </w:pPr>
    <w:rPr>
      <w:lang w:val="en-GB"/>
    </w:rPr>
  </w:style>
  <w:style w:type="paragraph" w:customStyle="1" w:styleId="SP-EnumL3">
    <w:name w:val="SP-EnumL3"/>
    <w:basedOn w:val="EnumerationL1"/>
    <w:rsid w:val="00350044"/>
    <w:pPr>
      <w:numPr>
        <w:ilvl w:val="2"/>
        <w:numId w:val="12"/>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autoRedefine/>
    <w:qFormat/>
    <w:rsid w:val="009C7F19"/>
    <w:pPr>
      <w:spacing w:after="120" w:line="240" w:lineRule="auto"/>
      <w:jc w:val="both"/>
    </w:pPr>
    <w:rPr>
      <w:kern w:val="16"/>
    </w:rPr>
  </w:style>
  <w:style w:type="character" w:customStyle="1" w:styleId="SP-ImplementationChar">
    <w:name w:val="SP-Implementation Char"/>
    <w:basedOn w:val="DefaultParagraphFont"/>
    <w:link w:val="SP-Implementation"/>
    <w:rsid w:val="009C7F19"/>
    <w:rPr>
      <w:rFonts w:eastAsiaTheme="minorHAnsi"/>
      <w:kern w:val="16"/>
      <w:lang w:val="fr-LU"/>
    </w:rPr>
  </w:style>
  <w:style w:type="paragraph" w:customStyle="1" w:styleId="SP-ImplementationBullet">
    <w:name w:val="SP-ImplementationBullet"/>
    <w:basedOn w:val="SP-Implementation"/>
    <w:link w:val="SP-ImplementationBulletChar"/>
    <w:rsid w:val="00350044"/>
    <w:pPr>
      <w:numPr>
        <w:numId w:val="13"/>
      </w:numPr>
    </w:pPr>
  </w:style>
  <w:style w:type="character" w:customStyle="1" w:styleId="SP-ImplementationBulletChar">
    <w:name w:val="SP-ImplementationBullet Char"/>
    <w:basedOn w:val="SP-ImplementationChar"/>
    <w:link w:val="SP-ImplementationBullet"/>
    <w:rsid w:val="00350044"/>
    <w:rPr>
      <w:rFonts w:eastAsiaTheme="minorHAnsi"/>
      <w:kern w:val="16"/>
      <w:lang w:val="fr-LU"/>
    </w:rPr>
  </w:style>
  <w:style w:type="paragraph" w:customStyle="1" w:styleId="SP-Input">
    <w:name w:val="SP-Input"/>
    <w:basedOn w:val="Normal"/>
    <w:link w:val="SP-InputChar"/>
    <w:qFormat/>
    <w:rsid w:val="00350044"/>
    <w:pPr>
      <w:spacing w:after="120" w:line="240" w:lineRule="auto"/>
      <w:jc w:val="both"/>
    </w:pPr>
    <w:rPr>
      <w:rFonts w:ascii="Segoe UI" w:hAnsi="Segoe UI"/>
      <w:color w:val="00A3E0"/>
      <w:kern w:val="16"/>
      <w:lang w:val="en-GB"/>
    </w:rPr>
  </w:style>
  <w:style w:type="character" w:customStyle="1" w:styleId="SP-InputChar">
    <w:name w:val="SP-Input Char"/>
    <w:basedOn w:val="DefaultParagraphFont"/>
    <w:link w:val="SP-Input"/>
    <w:rsid w:val="00350044"/>
    <w:rPr>
      <w:rFonts w:ascii="Segoe UI" w:eastAsiaTheme="minorHAnsi" w:hAnsi="Segoe UI"/>
      <w:color w:val="00A3E0"/>
      <w:kern w:val="16"/>
    </w:rPr>
  </w:style>
  <w:style w:type="paragraph" w:customStyle="1" w:styleId="SP-InputBullet">
    <w:name w:val="SP-InputBullet"/>
    <w:basedOn w:val="SP-Input"/>
    <w:link w:val="SP-InputBulletChar"/>
    <w:qFormat/>
    <w:rsid w:val="00350044"/>
    <w:pPr>
      <w:numPr>
        <w:numId w:val="14"/>
      </w:numPr>
    </w:pPr>
  </w:style>
  <w:style w:type="character" w:customStyle="1" w:styleId="SP-InputBulletChar">
    <w:name w:val="SP-InputBullet Char"/>
    <w:basedOn w:val="SP-InputChar"/>
    <w:link w:val="SP-InputBullet"/>
    <w:rsid w:val="00350044"/>
    <w:rPr>
      <w:rFonts w:ascii="Segoe UI" w:eastAsiaTheme="minorHAnsi" w:hAnsi="Segoe UI"/>
      <w:color w:val="00A3E0"/>
      <w:kern w:val="16"/>
    </w:rPr>
  </w:style>
  <w:style w:type="paragraph" w:customStyle="1" w:styleId="SP-OtherInfo">
    <w:name w:val="SP-OtherInfo"/>
    <w:basedOn w:val="BodyOfText"/>
    <w:link w:val="SP-OtherInfoChar"/>
    <w:rsid w:val="00350044"/>
    <w:pPr>
      <w:spacing w:after="60"/>
    </w:pPr>
    <w:rPr>
      <w:color w:val="595959" w:themeColor="text1" w:themeTint="A6"/>
      <w:sz w:val="20"/>
    </w:rPr>
  </w:style>
  <w:style w:type="character" w:customStyle="1" w:styleId="SP-OtherInfoChar">
    <w:name w:val="SP-OtherInfo Char"/>
    <w:basedOn w:val="BodyOfTextChar"/>
    <w:link w:val="SP-OtherInfo"/>
    <w:rsid w:val="00350044"/>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350044"/>
    <w:pPr>
      <w:numPr>
        <w:numId w:val="15"/>
      </w:numPr>
      <w:contextualSpacing/>
    </w:pPr>
  </w:style>
  <w:style w:type="character" w:customStyle="1" w:styleId="SP-OtherInfoBulletChar">
    <w:name w:val="SP-OtherInfoBullet Char"/>
    <w:basedOn w:val="SP-OtherInfoChar"/>
    <w:link w:val="SP-OtherInfoBullet"/>
    <w:rsid w:val="00350044"/>
    <w:rPr>
      <w:rFonts w:eastAsiaTheme="minorHAnsi"/>
      <w:color w:val="595959" w:themeColor="text1" w:themeTint="A6"/>
      <w:kern w:val="16"/>
      <w:sz w:val="20"/>
      <w:lang w:val="en-US"/>
    </w:rPr>
  </w:style>
  <w:style w:type="paragraph" w:customStyle="1" w:styleId="SP-Output">
    <w:name w:val="SP-Output"/>
    <w:basedOn w:val="Normal"/>
    <w:link w:val="SP-OutputChar"/>
    <w:qFormat/>
    <w:rsid w:val="00350044"/>
    <w:pPr>
      <w:pBdr>
        <w:top w:val="single" w:sz="4" w:space="1" w:color="auto"/>
        <w:left w:val="single" w:sz="4" w:space="4" w:color="auto"/>
        <w:bottom w:val="single" w:sz="4" w:space="1" w:color="auto"/>
        <w:right w:val="single" w:sz="4" w:space="4" w:color="auto"/>
      </w:pBdr>
      <w:spacing w:after="120" w:line="240" w:lineRule="auto"/>
      <w:jc w:val="both"/>
    </w:pPr>
    <w:rPr>
      <w:kern w:val="16"/>
      <w:lang w:val="en-GB"/>
    </w:rPr>
  </w:style>
  <w:style w:type="character" w:customStyle="1" w:styleId="SP-OutputChar">
    <w:name w:val="SP-Output Char"/>
    <w:basedOn w:val="DefaultParagraphFont"/>
    <w:link w:val="SP-Output"/>
    <w:rsid w:val="00350044"/>
    <w:rPr>
      <w:rFonts w:eastAsiaTheme="minorHAnsi"/>
      <w:kern w:val="16"/>
    </w:rPr>
  </w:style>
  <w:style w:type="paragraph" w:customStyle="1" w:styleId="SP-OutputBullet">
    <w:name w:val="SP-OutputBullet"/>
    <w:basedOn w:val="SP-Output"/>
    <w:link w:val="SP-OutputBulletChar"/>
    <w:qFormat/>
    <w:rsid w:val="00350044"/>
    <w:pPr>
      <w:numPr>
        <w:numId w:val="16"/>
      </w:numPr>
    </w:pPr>
  </w:style>
  <w:style w:type="character" w:customStyle="1" w:styleId="SP-OutputBulletChar">
    <w:name w:val="SP-OutputBullet Char"/>
    <w:basedOn w:val="SP-OutputChar"/>
    <w:link w:val="SP-OutputBullet"/>
    <w:rsid w:val="00350044"/>
    <w:rPr>
      <w:rFonts w:eastAsiaTheme="minorHAnsi"/>
      <w:kern w:val="16"/>
    </w:rPr>
  </w:style>
  <w:style w:type="paragraph" w:customStyle="1" w:styleId="SP-Owner">
    <w:name w:val="SP-Owner"/>
    <w:basedOn w:val="Normal"/>
    <w:rsid w:val="00350044"/>
    <w:pPr>
      <w:spacing w:after="120" w:line="240" w:lineRule="auto"/>
      <w:jc w:val="both"/>
    </w:pPr>
    <w:rPr>
      <w:rFonts w:ascii="Segoe UI" w:eastAsia="Segoe UI" w:hAnsi="Segoe UI" w:cs="Times New Roman"/>
      <w:color w:val="00A3E0"/>
      <w:kern w:val="16"/>
    </w:rPr>
  </w:style>
  <w:style w:type="paragraph" w:customStyle="1" w:styleId="SP-Question">
    <w:name w:val="SP-Question"/>
    <w:basedOn w:val="Normal"/>
    <w:rsid w:val="00350044"/>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350044"/>
    <w:rPr>
      <w:rFonts w:ascii="Agency FB" w:hAnsi="Agency FB"/>
      <w:color w:val="00A3E0" w:themeColor="text2"/>
    </w:rPr>
  </w:style>
  <w:style w:type="character" w:customStyle="1" w:styleId="SP-Specific2">
    <w:name w:val="SP-Specific2"/>
    <w:basedOn w:val="SP-Specific1"/>
    <w:uiPriority w:val="1"/>
    <w:rsid w:val="00350044"/>
    <w:rPr>
      <w:rFonts w:ascii="Agency FB" w:hAnsi="Agency FB"/>
      <w:color w:val="00A3E0" w:themeColor="text2"/>
      <w:sz w:val="18"/>
    </w:rPr>
  </w:style>
  <w:style w:type="paragraph" w:customStyle="1" w:styleId="SP-Trigger">
    <w:name w:val="SP-Trigger"/>
    <w:basedOn w:val="Normal"/>
    <w:link w:val="SP-TriggerChar"/>
    <w:qFormat/>
    <w:rsid w:val="00350044"/>
    <w:pPr>
      <w:spacing w:after="120" w:line="240" w:lineRule="auto"/>
      <w:jc w:val="both"/>
    </w:pPr>
    <w:rPr>
      <w:color w:val="595959" w:themeColor="text1" w:themeTint="A6"/>
      <w:kern w:val="16"/>
      <w:sz w:val="20"/>
      <w:lang w:val="en-GB"/>
    </w:rPr>
  </w:style>
  <w:style w:type="character" w:customStyle="1" w:styleId="SP-TriggerChar">
    <w:name w:val="SP-Trigger Char"/>
    <w:basedOn w:val="DefaultParagraphFont"/>
    <w:link w:val="SP-Trigger"/>
    <w:rsid w:val="00350044"/>
    <w:rPr>
      <w:rFonts w:eastAsiaTheme="minorHAnsi"/>
      <w:color w:val="595959" w:themeColor="text1" w:themeTint="A6"/>
      <w:kern w:val="16"/>
      <w:sz w:val="20"/>
    </w:rPr>
  </w:style>
  <w:style w:type="paragraph" w:customStyle="1" w:styleId="SP-TriggerBullet">
    <w:name w:val="SP-TriggerBullet"/>
    <w:basedOn w:val="SP-Trigger"/>
    <w:link w:val="SP-TriggerBulletChar"/>
    <w:qFormat/>
    <w:rsid w:val="00350044"/>
    <w:pPr>
      <w:numPr>
        <w:numId w:val="17"/>
      </w:numPr>
    </w:pPr>
  </w:style>
  <w:style w:type="character" w:customStyle="1" w:styleId="SP-TriggerBulletChar">
    <w:name w:val="SP-TriggerBullet Char"/>
    <w:basedOn w:val="SP-TriggerChar"/>
    <w:link w:val="SP-TriggerBullet"/>
    <w:rsid w:val="00350044"/>
    <w:rPr>
      <w:rFonts w:eastAsiaTheme="minorHAnsi"/>
      <w:color w:val="595959" w:themeColor="text1" w:themeTint="A6"/>
      <w:kern w:val="16"/>
      <w:sz w:val="20"/>
    </w:rPr>
  </w:style>
  <w:style w:type="character" w:customStyle="1" w:styleId="BulletL4Char">
    <w:name w:val="Bullet L4 Char"/>
    <w:basedOn w:val="DefaultParagraphFont"/>
    <w:link w:val="BulletL4"/>
    <w:rsid w:val="00845091"/>
    <w:rPr>
      <w:rFonts w:eastAsiaTheme="minorHAnsi"/>
      <w:kern w:val="16"/>
      <w:sz w:val="20"/>
      <w:lang w:val="en-US"/>
    </w:rPr>
  </w:style>
  <w:style w:type="numbering" w:customStyle="1" w:styleId="Bullet">
    <w:name w:val="Bullet"/>
    <w:uiPriority w:val="99"/>
    <w:rsid w:val="00845091"/>
    <w:pPr>
      <w:numPr>
        <w:numId w:val="18"/>
      </w:numPr>
    </w:pPr>
  </w:style>
  <w:style w:type="paragraph" w:customStyle="1" w:styleId="ReferenceList">
    <w:name w:val="Reference List"/>
    <w:basedOn w:val="BodyOfText"/>
    <w:link w:val="ReferenceListChar"/>
    <w:qFormat/>
    <w:rsid w:val="00A35F77"/>
    <w:pPr>
      <w:numPr>
        <w:numId w:val="501"/>
      </w:numPr>
      <w:spacing w:after="80"/>
    </w:pPr>
  </w:style>
  <w:style w:type="character" w:customStyle="1" w:styleId="ReferenceListChar">
    <w:name w:val="Reference List Char"/>
    <w:basedOn w:val="BodyOfTextChar"/>
    <w:link w:val="ReferenceList"/>
    <w:rsid w:val="00A35F77"/>
    <w:rPr>
      <w:rFonts w:eastAsiaTheme="minorHAnsi"/>
      <w:kern w:val="16"/>
      <w:lang w:val="en-US"/>
    </w:rPr>
  </w:style>
  <w:style w:type="paragraph" w:styleId="ListBullet5">
    <w:name w:val="List Bullet 5"/>
    <w:basedOn w:val="Normal"/>
    <w:uiPriority w:val="99"/>
    <w:unhideWhenUsed/>
    <w:rsid w:val="00C82FA1"/>
    <w:pPr>
      <w:tabs>
        <w:tab w:val="num" w:pos="1492"/>
      </w:tabs>
      <w:ind w:left="1492" w:hanging="360"/>
      <w:contextualSpacing/>
    </w:pPr>
    <w:rPr>
      <w:lang w:val="fr-FR"/>
    </w:rPr>
  </w:style>
  <w:style w:type="paragraph" w:customStyle="1" w:styleId="SP-Attributes">
    <w:name w:val="SP-Attributes"/>
    <w:basedOn w:val="SP-Control"/>
    <w:rsid w:val="00C82FA1"/>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12516">
      <w:bodyDiv w:val="1"/>
      <w:marLeft w:val="0"/>
      <w:marRight w:val="0"/>
      <w:marTop w:val="0"/>
      <w:marBottom w:val="0"/>
      <w:divBdr>
        <w:top w:val="none" w:sz="0" w:space="0" w:color="auto"/>
        <w:left w:val="none" w:sz="0" w:space="0" w:color="auto"/>
        <w:bottom w:val="none" w:sz="0" w:space="0" w:color="auto"/>
        <w:right w:val="none" w:sz="0" w:space="0" w:color="auto"/>
      </w:divBdr>
    </w:div>
    <w:div w:id="667832448">
      <w:bodyDiv w:val="1"/>
      <w:marLeft w:val="0"/>
      <w:marRight w:val="0"/>
      <w:marTop w:val="0"/>
      <w:marBottom w:val="0"/>
      <w:divBdr>
        <w:top w:val="none" w:sz="0" w:space="0" w:color="auto"/>
        <w:left w:val="none" w:sz="0" w:space="0" w:color="auto"/>
        <w:bottom w:val="none" w:sz="0" w:space="0" w:color="auto"/>
        <w:right w:val="none" w:sz="0" w:space="0" w:color="auto"/>
      </w:divBdr>
    </w:div>
    <w:div w:id="14640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mine.itrust.l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94911669D47D99F839740D218D50B"/>
        <w:category>
          <w:name w:val="General"/>
          <w:gallery w:val="placeholder"/>
        </w:category>
        <w:types>
          <w:type w:val="bbPlcHdr"/>
        </w:types>
        <w:behaviors>
          <w:behavior w:val="content"/>
        </w:behaviors>
        <w:guid w:val="{BC5C2B39-ADED-4D7D-8016-EACE3CFE8512}"/>
      </w:docPartPr>
      <w:docPartBody>
        <w:p w:rsidR="006C2FEA" w:rsidRDefault="00493540">
          <w:pPr>
            <w:pStyle w:val="AAB94911669D47D99F839740D218D50B"/>
          </w:pPr>
          <w:r>
            <w:rPr>
              <w:rStyle w:val="PlaceholderText"/>
            </w:rPr>
            <w:t>[Title]</w:t>
          </w:r>
        </w:p>
      </w:docPartBody>
    </w:docPart>
    <w:docPart>
      <w:docPartPr>
        <w:name w:val="3C4FD53C1CBB45D1B55A935C9D524A76"/>
        <w:category>
          <w:name w:val="General"/>
          <w:gallery w:val="placeholder"/>
        </w:category>
        <w:types>
          <w:type w:val="bbPlcHdr"/>
        </w:types>
        <w:behaviors>
          <w:behavior w:val="content"/>
        </w:behaviors>
        <w:guid w:val="{E1E877FD-DD78-43AF-9194-98774AC011D2}"/>
      </w:docPartPr>
      <w:docPartBody>
        <w:p w:rsidR="006C2FEA" w:rsidRDefault="00493540">
          <w:pPr>
            <w:pStyle w:val="3C4FD53C1CBB45D1B55A935C9D524A76"/>
          </w:pPr>
          <w:r>
            <w:rPr>
              <w:rStyle w:val="PlaceholderText"/>
            </w:rPr>
            <w:t>[Subject]</w:t>
          </w:r>
        </w:p>
      </w:docPartBody>
    </w:docPart>
    <w:docPart>
      <w:docPartPr>
        <w:name w:val="B0A89A3A2D474E78B1B900CA036EFF43"/>
        <w:category>
          <w:name w:val="General"/>
          <w:gallery w:val="placeholder"/>
        </w:category>
        <w:types>
          <w:type w:val="bbPlcHdr"/>
        </w:types>
        <w:behaviors>
          <w:behavior w:val="content"/>
        </w:behaviors>
        <w:guid w:val="{BC4D7FE4-6D20-4D32-851D-CF3CF0924482}"/>
      </w:docPartPr>
      <w:docPartBody>
        <w:p w:rsidR="006C2FEA" w:rsidRDefault="00493540">
          <w:pPr>
            <w:pStyle w:val="B0A89A3A2D474E78B1B900CA036EFF43"/>
          </w:pPr>
          <w:r>
            <w:rPr>
              <w:rStyle w:val="PlaceholderText"/>
            </w:rPr>
            <w:t>Choose an item.</w:t>
          </w:r>
        </w:p>
      </w:docPartBody>
    </w:docPart>
    <w:docPart>
      <w:docPartPr>
        <w:name w:val="B7D577B85D0A41A5B9DC484ACD556C46"/>
        <w:category>
          <w:name w:val="General"/>
          <w:gallery w:val="placeholder"/>
        </w:category>
        <w:types>
          <w:type w:val="bbPlcHdr"/>
        </w:types>
        <w:behaviors>
          <w:behavior w:val="content"/>
        </w:behaviors>
        <w:guid w:val="{3F86B275-3DC0-4D05-8980-8CAA638E0E6A}"/>
      </w:docPartPr>
      <w:docPartBody>
        <w:p w:rsidR="006C2FEA" w:rsidRDefault="00493540">
          <w:pPr>
            <w:pStyle w:val="B7D577B85D0A41A5B9DC484ACD556C46"/>
          </w:pPr>
          <w:r>
            <w:rPr>
              <w:rStyle w:val="PlaceholderText"/>
            </w:rPr>
            <w:t>Choose an item.</w:t>
          </w:r>
        </w:p>
      </w:docPartBody>
    </w:docPart>
    <w:docPart>
      <w:docPartPr>
        <w:name w:val="0714FBEAFD3A4D3BBE52869F16C5C958"/>
        <w:category>
          <w:name w:val="General"/>
          <w:gallery w:val="placeholder"/>
        </w:category>
        <w:types>
          <w:type w:val="bbPlcHdr"/>
        </w:types>
        <w:behaviors>
          <w:behavior w:val="content"/>
        </w:behaviors>
        <w:guid w:val="{F8389A5F-C20D-4687-8832-DE9A6B66F159}"/>
      </w:docPartPr>
      <w:docPartBody>
        <w:p w:rsidR="006C2FEA" w:rsidRDefault="00493540">
          <w:pPr>
            <w:pStyle w:val="0714FBEAFD3A4D3BBE52869F16C5C958"/>
          </w:pPr>
          <w:r>
            <w:rPr>
              <w:rStyle w:val="PlaceholderText"/>
            </w:rPr>
            <w:t>Choose an item.</w:t>
          </w:r>
        </w:p>
      </w:docPartBody>
    </w:docPart>
    <w:docPart>
      <w:docPartPr>
        <w:name w:val="781F6E628A7C4E3792E89CADBEA44273"/>
        <w:category>
          <w:name w:val="General"/>
          <w:gallery w:val="placeholder"/>
        </w:category>
        <w:types>
          <w:type w:val="bbPlcHdr"/>
        </w:types>
        <w:behaviors>
          <w:behavior w:val="content"/>
        </w:behaviors>
        <w:guid w:val="{454BB552-C1D8-44CB-A247-D63460EBE054}"/>
      </w:docPartPr>
      <w:docPartBody>
        <w:p w:rsidR="008A0051" w:rsidRDefault="005D69CC" w:rsidP="005D69CC">
          <w:pPr>
            <w:pStyle w:val="781F6E628A7C4E3792E89CADBEA44273"/>
          </w:pPr>
          <w:r>
            <w:rPr>
              <w:rStyle w:val="PlaceholderText"/>
            </w:rPr>
            <w:t>[Keywords]</w:t>
          </w:r>
        </w:p>
      </w:docPartBody>
    </w:docPart>
    <w:docPart>
      <w:docPartPr>
        <w:name w:val="2F428A21044049498B1ED1BA2D51ED1D"/>
        <w:category>
          <w:name w:val="General"/>
          <w:gallery w:val="placeholder"/>
        </w:category>
        <w:types>
          <w:type w:val="bbPlcHdr"/>
        </w:types>
        <w:behaviors>
          <w:behavior w:val="content"/>
        </w:behaviors>
        <w:guid w:val="{816AF9FA-1CA0-4B7D-A7DF-F8E9EB5AFBCE}"/>
      </w:docPartPr>
      <w:docPartBody>
        <w:p w:rsidR="008A0051" w:rsidRDefault="005D69CC" w:rsidP="005D69CC">
          <w:pPr>
            <w:pStyle w:val="2F428A21044049498B1ED1BA2D51ED1D"/>
          </w:pPr>
          <w:r>
            <w:rPr>
              <w:rStyle w:val="PlaceholderText"/>
            </w:rPr>
            <w:t>Choose an item.</w:t>
          </w:r>
        </w:p>
      </w:docPartBody>
    </w:docPart>
    <w:docPart>
      <w:docPartPr>
        <w:name w:val="472BC2FC578B4E4A94D38974617CFB61"/>
        <w:category>
          <w:name w:val="General"/>
          <w:gallery w:val="placeholder"/>
        </w:category>
        <w:types>
          <w:type w:val="bbPlcHdr"/>
        </w:types>
        <w:behaviors>
          <w:behavior w:val="content"/>
        </w:behaviors>
        <w:guid w:val="{977DDB75-A5AD-4C5C-95B0-2C5ED2E7D525}"/>
      </w:docPartPr>
      <w:docPartBody>
        <w:p w:rsidR="008A0051" w:rsidRDefault="005D69CC" w:rsidP="005D69CC">
          <w:pPr>
            <w:pStyle w:val="472BC2FC578B4E4A94D38974617CFB61"/>
          </w:pPr>
          <w:r>
            <w:rPr>
              <w:rStyle w:val="PlaceholderText"/>
            </w:rPr>
            <w:t>Click here to enter a date.</w:t>
          </w:r>
        </w:p>
      </w:docPartBody>
    </w:docPart>
    <w:docPart>
      <w:docPartPr>
        <w:name w:val="19508383147E4361B70CB22344C6456F"/>
        <w:category>
          <w:name w:val="General"/>
          <w:gallery w:val="placeholder"/>
        </w:category>
        <w:types>
          <w:type w:val="bbPlcHdr"/>
        </w:types>
        <w:behaviors>
          <w:behavior w:val="content"/>
        </w:behaviors>
        <w:guid w:val="{67F7DFE1-6D40-47AC-9BED-927446E162F4}"/>
      </w:docPartPr>
      <w:docPartBody>
        <w:p w:rsidR="008A0051" w:rsidRDefault="005D69CC" w:rsidP="005D69CC">
          <w:pPr>
            <w:pStyle w:val="19508383147E4361B70CB22344C6456F"/>
          </w:pPr>
          <w:r>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40"/>
    <w:rsid w:val="0002592C"/>
    <w:rsid w:val="000B2313"/>
    <w:rsid w:val="00163AFD"/>
    <w:rsid w:val="00311D25"/>
    <w:rsid w:val="0033111C"/>
    <w:rsid w:val="00351461"/>
    <w:rsid w:val="003C30B5"/>
    <w:rsid w:val="004642CE"/>
    <w:rsid w:val="00493540"/>
    <w:rsid w:val="004B49FC"/>
    <w:rsid w:val="005D69CC"/>
    <w:rsid w:val="00624896"/>
    <w:rsid w:val="006C2FEA"/>
    <w:rsid w:val="007A6F07"/>
    <w:rsid w:val="008A0051"/>
    <w:rsid w:val="008C6B3E"/>
    <w:rsid w:val="00A82DD6"/>
    <w:rsid w:val="00AD402A"/>
    <w:rsid w:val="00B21A08"/>
    <w:rsid w:val="00BF2287"/>
    <w:rsid w:val="00CA7245"/>
    <w:rsid w:val="00E80499"/>
    <w:rsid w:val="00FC1C59"/>
    <w:rsid w:val="00FF7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9CC"/>
  </w:style>
  <w:style w:type="paragraph" w:customStyle="1" w:styleId="AAB94911669D47D99F839740D218D50B">
    <w:name w:val="AAB94911669D47D99F839740D218D50B"/>
  </w:style>
  <w:style w:type="paragraph" w:customStyle="1" w:styleId="3C4FD53C1CBB45D1B55A935C9D524A76">
    <w:name w:val="3C4FD53C1CBB45D1B55A935C9D524A76"/>
  </w:style>
  <w:style w:type="paragraph" w:customStyle="1" w:styleId="B0A89A3A2D474E78B1B900CA036EFF43">
    <w:name w:val="B0A89A3A2D474E78B1B900CA036EFF43"/>
  </w:style>
  <w:style w:type="paragraph" w:customStyle="1" w:styleId="B7D577B85D0A41A5B9DC484ACD556C46">
    <w:name w:val="B7D577B85D0A41A5B9DC484ACD556C46"/>
  </w:style>
  <w:style w:type="paragraph" w:customStyle="1" w:styleId="0714FBEAFD3A4D3BBE52869F16C5C958">
    <w:name w:val="0714FBEAFD3A4D3BBE52869F16C5C958"/>
  </w:style>
  <w:style w:type="paragraph" w:customStyle="1" w:styleId="781F6E628A7C4E3792E89CADBEA44273">
    <w:name w:val="781F6E628A7C4E3792E89CADBEA44273"/>
    <w:rsid w:val="005D69CC"/>
    <w:rPr>
      <w:kern w:val="2"/>
      <w14:ligatures w14:val="standardContextual"/>
    </w:rPr>
  </w:style>
  <w:style w:type="paragraph" w:customStyle="1" w:styleId="2F428A21044049498B1ED1BA2D51ED1D">
    <w:name w:val="2F428A21044049498B1ED1BA2D51ED1D"/>
    <w:rsid w:val="005D69CC"/>
    <w:rPr>
      <w:kern w:val="2"/>
      <w14:ligatures w14:val="standardContextual"/>
    </w:rPr>
  </w:style>
  <w:style w:type="paragraph" w:customStyle="1" w:styleId="472BC2FC578B4E4A94D38974617CFB61">
    <w:name w:val="472BC2FC578B4E4A94D38974617CFB61"/>
    <w:rsid w:val="005D69CC"/>
    <w:rPr>
      <w:kern w:val="2"/>
      <w14:ligatures w14:val="standardContextual"/>
    </w:rPr>
  </w:style>
  <w:style w:type="paragraph" w:customStyle="1" w:styleId="19508383147E4361B70CB22344C6456F">
    <w:name w:val="19508383147E4361B70CB22344C6456F"/>
    <w:rsid w:val="005D69C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4">
  <a:themeElements>
    <a:clrScheme name="Custom 7">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2BBA-3B19-4F3D-AD33-D978A4DD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ISMS-FR</Template>
  <TotalTime>0</TotalTime>
  <Pages>16</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Système de Management de Sécurité de l’Information (ISMS)</vt:lpstr>
    </vt:vector>
  </TitlesOfParts>
  <Company>itrust consulting</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Management de Sécurité de l’Information (ISMS)</dc:title>
  <dc:subject>Modèle Word 
(ITR-ISMS-FR)</dc:subject>
  <dc:creator>Carlo Harpes</dc:creator>
  <cp:keywords>1.8</cp:keywords>
  <dc:description>Interne (IN)</dc:description>
  <cp:lastModifiedBy>Benjamin Hodzic</cp:lastModifiedBy>
  <cp:revision>2</cp:revision>
  <cp:lastPrinted>2019-01-16T16:34:00Z</cp:lastPrinted>
  <dcterms:created xsi:type="dcterms:W3CDTF">2024-02-13T13:07:00Z</dcterms:created>
  <dcterms:modified xsi:type="dcterms:W3CDTF">2024-02-13T13:07:00Z</dcterms:modified>
  <cp:category>Modèle (MOD)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EN</vt:lpwstr>
  </property>
  <property fmtid="{D5CDD505-2E9C-101B-9397-08002B2CF9AE}" pid="3" name="PRFstLn">
    <vt:i4>7</vt:i4>
  </property>
</Properties>
</file>